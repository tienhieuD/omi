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97F185" w14:textId="77777777" w:rsidR="001C77DD" w:rsidRPr="00C50162" w:rsidRDefault="001C77DD" w:rsidP="001C77DD">
      <w:pPr>
        <w:pStyle w:val="u1"/>
        <w:numPr>
          <w:ilvl w:val="0"/>
          <w:numId w:val="0"/>
        </w:numPr>
      </w:pPr>
      <w:bookmarkStart w:id="0" w:name="_Toc12685074"/>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39842D9C" w:rsidR="001C77DD" w:rsidRPr="00337B4C" w:rsidRDefault="0072631E" w:rsidP="0046767F">
            <w:pPr>
              <w:ind w:firstLine="0"/>
              <w:rPr>
                <w:highlight w:val="yellow"/>
              </w:rPr>
            </w:pPr>
            <w:r w:rsidRPr="0072631E">
              <w:t>Xây dựng ứng dụng quản lý bán hàng qua Facebook trên framework Odoo</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193304B0" w:rsidR="001C77DD" w:rsidRPr="00337B4C" w:rsidRDefault="0072631E" w:rsidP="0046767F">
            <w:pPr>
              <w:ind w:firstLine="0"/>
              <w:rPr>
                <w:highlight w:val="yellow"/>
              </w:rPr>
            </w:pPr>
            <w:r>
              <w:t>Dương Tiến Hiệu</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36305AD1" w:rsidR="001C77DD" w:rsidRPr="00737DF5" w:rsidRDefault="0072631E" w:rsidP="0046767F">
            <w:pPr>
              <w:ind w:firstLine="0"/>
            </w:pPr>
            <w:r w:rsidRPr="00737DF5">
              <w:t>0343293370</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6D4F20F" w:rsidR="001C77DD" w:rsidRPr="00737DF5" w:rsidRDefault="006769EC" w:rsidP="0046767F">
            <w:pPr>
              <w:ind w:firstLine="0"/>
            </w:pPr>
            <w:r>
              <w:t>d</w:t>
            </w:r>
            <w:r w:rsidR="0072631E" w:rsidRPr="00737DF5">
              <w:t>uongnguyen1216@gmail.com</w:t>
            </w:r>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65048B1E" w:rsidR="001C77DD" w:rsidRDefault="001C77DD" w:rsidP="0046767F">
            <w:pPr>
              <w:ind w:firstLine="0"/>
            </w:pPr>
            <w:r>
              <w:t>Công Nghệ Phần Mềm K</w:t>
            </w:r>
            <w:r w:rsidR="0072631E" w:rsidRPr="00737DF5">
              <w:t>59</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5F526E61" w:rsidR="001C77DD" w:rsidRDefault="0072631E" w:rsidP="0046767F">
            <w:pPr>
              <w:ind w:firstLine="0"/>
            </w:pPr>
            <w:r>
              <w:t>2019</w:t>
            </w:r>
          </w:p>
        </w:tc>
      </w:tr>
    </w:tbl>
    <w:p w14:paraId="780E2039" w14:textId="77777777" w:rsidR="001C77DD" w:rsidRPr="00337B4C" w:rsidRDefault="001C77DD" w:rsidP="001C77DD">
      <w:pPr>
        <w:ind w:firstLine="0"/>
        <w:rPr>
          <w:b/>
        </w:rPr>
      </w:pPr>
      <w:r w:rsidRPr="00337B4C">
        <w:rPr>
          <w:b/>
        </w:rPr>
        <w:t>2. Mục tiêu của ĐATN</w:t>
      </w:r>
    </w:p>
    <w:p w14:paraId="09F2551D" w14:textId="5256F9D9" w:rsidR="0072631E" w:rsidRDefault="0072631E" w:rsidP="001C77DD">
      <w:pPr>
        <w:rPr>
          <w:szCs w:val="28"/>
        </w:rPr>
      </w:pPr>
      <w:r>
        <w:rPr>
          <w:szCs w:val="28"/>
        </w:rPr>
        <w:t>Xây dựng ứng dụng quản lý bán hàng qua Facebook trên</w:t>
      </w:r>
      <w:r w:rsidR="00737DF5">
        <w:rPr>
          <w:szCs w:val="28"/>
        </w:rPr>
        <w:t xml:space="preserve"> framework Odoo</w:t>
      </w:r>
    </w:p>
    <w:p w14:paraId="5921A5C0" w14:textId="5CFD3D9E" w:rsidR="006769EC" w:rsidRPr="00337B4C" w:rsidRDefault="001C77DD" w:rsidP="001C77DD">
      <w:pPr>
        <w:ind w:firstLine="0"/>
        <w:rPr>
          <w:b/>
        </w:rPr>
      </w:pPr>
      <w:r w:rsidRPr="00337B4C">
        <w:rPr>
          <w:b/>
        </w:rPr>
        <w:t>3. Các nhiệm vụ cụ thể của ĐATN</w:t>
      </w:r>
    </w:p>
    <w:p w14:paraId="559F298C" w14:textId="623FFB42" w:rsidR="001C77DD" w:rsidRDefault="00737DF5" w:rsidP="007E2AA4">
      <w:r>
        <w:t>Tìm hiểu ngôn ngữ lập trình Python, lịch sử hình thành và phát triển, cấu trúc và cú pháp cơ bản, ứng dụng hiện nay.</w:t>
      </w:r>
    </w:p>
    <w:p w14:paraId="4B9707F0" w14:textId="08A596EF" w:rsidR="00737DF5" w:rsidRDefault="00737DF5" w:rsidP="007E2AA4">
      <w:r>
        <w:t>Tìm hiểu Facebook API, cấu trúc khái niệm cơ bản, cách thức hoạt động và cách tích hợp, ứng dụng phổ biến hiện nay.</w:t>
      </w:r>
    </w:p>
    <w:p w14:paraId="6A9029E5" w14:textId="77777777" w:rsidR="00230314" w:rsidRDefault="00737DF5" w:rsidP="007E2AA4">
      <w:r>
        <w:t>Tìm hiểu Odoo, cấu trúc thành phần, khả nâng tích hợp với các hệ thống khác từ đó đưa ra giải pháp tích hợp API Facebook</w:t>
      </w:r>
      <w:r w:rsidR="00230314">
        <w:t>.</w:t>
      </w:r>
    </w:p>
    <w:p w14:paraId="539C0AB1" w14:textId="2E7A7863" w:rsidR="00737DF5" w:rsidRPr="004563FE" w:rsidRDefault="00230314" w:rsidP="007E2AA4">
      <w:r>
        <w:t>X</w:t>
      </w:r>
      <w:r w:rsidR="00737DF5">
        <w:t>ây dựng ứng dụng quản lý bán hàng</w:t>
      </w:r>
      <w:r w:rsidR="006769EC">
        <w:t xml:space="preserve"> và các</w:t>
      </w:r>
      <w:r w:rsidR="00737DF5">
        <w:t xml:space="preserve"> đầu mối bán hàng online.</w:t>
      </w:r>
    </w:p>
    <w:p w14:paraId="5609B919" w14:textId="77777777" w:rsidR="001C77DD" w:rsidRPr="00337B4C" w:rsidRDefault="001C77DD" w:rsidP="001C77DD">
      <w:pPr>
        <w:ind w:firstLine="0"/>
        <w:rPr>
          <w:b/>
        </w:rPr>
      </w:pPr>
      <w:r w:rsidRPr="00337B4C">
        <w:rPr>
          <w:b/>
        </w:rPr>
        <w:t>4. Lời cam đoan của sinh viên:</w:t>
      </w:r>
    </w:p>
    <w:p w14:paraId="4E0EDABC" w14:textId="75A7E261" w:rsidR="001C77DD" w:rsidRPr="00D950C8" w:rsidRDefault="001C77DD" w:rsidP="001C77DD">
      <w:r w:rsidRPr="00D950C8">
        <w:t xml:space="preserve">Tôi </w:t>
      </w:r>
      <w:r>
        <w:t>–</w:t>
      </w:r>
      <w:r w:rsidRPr="00D950C8">
        <w:t xml:space="preserve"> </w:t>
      </w:r>
      <w:r w:rsidR="00737DF5" w:rsidRPr="00737DF5">
        <w:t>Dương Tiến Hiệu</w:t>
      </w:r>
      <w:r w:rsidRPr="00737DF5">
        <w:t xml:space="preserve"> – cam kết ĐATN là công trình nghiên cứu của bản thân tôi dưới sự hướng dẫn của </w:t>
      </w:r>
      <w:r w:rsidR="00735EDB">
        <w:t>cô</w:t>
      </w:r>
      <w:r w:rsidR="00737DF5" w:rsidRPr="00737DF5">
        <w:t xml:space="preserve"> Hồ Thị Thảo Trang</w:t>
      </w:r>
      <w:r w:rsidR="006769EC">
        <w:t>.</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3"/>
        <w:gridCol w:w="4415"/>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4CDCF84E" w:rsidR="001C77DD" w:rsidRPr="00CB3FD8" w:rsidRDefault="001C77DD" w:rsidP="0046767F">
            <w:pPr>
              <w:jc w:val="center"/>
              <w:rPr>
                <w:i/>
                <w:iCs/>
              </w:rPr>
            </w:pPr>
            <w:r w:rsidRPr="00CB3FD8">
              <w:rPr>
                <w:i/>
                <w:iCs/>
              </w:rPr>
              <w:t>Hà Nội, ngàythángnăm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72ED76E7" w:rsidR="001C77DD" w:rsidRPr="00CB3FD8" w:rsidRDefault="001C77DD" w:rsidP="0046767F">
            <w:pPr>
              <w:jc w:val="center"/>
              <w:rPr>
                <w:i/>
                <w:iCs/>
              </w:rPr>
            </w:pPr>
          </w:p>
        </w:tc>
      </w:tr>
    </w:tbl>
    <w:p w14:paraId="7E200CD8" w14:textId="77777777" w:rsidR="001C77DD" w:rsidRPr="00337B4C" w:rsidRDefault="001C77DD" w:rsidP="001C77DD">
      <w:pPr>
        <w:ind w:firstLine="0"/>
        <w:rPr>
          <w:b/>
        </w:rPr>
      </w:pPr>
      <w:r w:rsidRPr="00337B4C">
        <w:rPr>
          <w:b/>
        </w:rPr>
        <w:lastRenderedPageBreak/>
        <w:t>5. Xác nhận của giáo viên hướng dẫn về mức độ hoàn thành của ĐATN và cho phép bảo vệ:</w:t>
      </w:r>
    </w:p>
    <w:tbl>
      <w:tblPr>
        <w:tblW w:w="0" w:type="auto"/>
        <w:tblLook w:val="01E0" w:firstRow="1" w:lastRow="1" w:firstColumn="1" w:lastColumn="1" w:noHBand="0" w:noVBand="0"/>
      </w:tblPr>
      <w:tblGrid>
        <w:gridCol w:w="4372"/>
        <w:gridCol w:w="4416"/>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1EAB4C05" w:rsidR="001C77DD" w:rsidRPr="00CB3FD8" w:rsidRDefault="001C77DD" w:rsidP="0046767F">
            <w:pPr>
              <w:jc w:val="center"/>
              <w:rPr>
                <w:i/>
                <w:iCs/>
              </w:rPr>
            </w:pPr>
            <w:r w:rsidRPr="00CB3FD8">
              <w:rPr>
                <w:i/>
                <w:iCs/>
              </w:rPr>
              <w:t>Hà Nội, ngàythángnăm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3F4938F8" w:rsidR="001C77DD" w:rsidRPr="00CB3FD8" w:rsidRDefault="006769EC" w:rsidP="0046767F">
            <w:pPr>
              <w:jc w:val="center"/>
            </w:pPr>
            <w:r>
              <w:t>Hồ Thị Thảo Trang</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u1"/>
        <w:numPr>
          <w:ilvl w:val="0"/>
          <w:numId w:val="0"/>
        </w:numPr>
      </w:pPr>
      <w:bookmarkStart w:id="3" w:name="_Toc12685075"/>
      <w:r>
        <w:lastRenderedPageBreak/>
        <w:t>TÓM TẮT NỘI DUNG ĐỒ ÁN TỐT NGHIỆP</w:t>
      </w:r>
      <w:bookmarkEnd w:id="3"/>
    </w:p>
    <w:p w14:paraId="5E6F1086" w14:textId="77777777" w:rsidR="009B3FDA" w:rsidRDefault="004E23F6" w:rsidP="001C77DD">
      <w:r>
        <w:t>Đồ án này có nội dung Xây dựng ứng dụng Quản lý bán hàng qua Facebook dựa trên framework Odoo</w:t>
      </w:r>
      <w:r w:rsidR="001C77DD">
        <w:t>.</w:t>
      </w:r>
      <w:r w:rsidR="00ED7356">
        <w:t xml:space="preserve"> </w:t>
      </w:r>
    </w:p>
    <w:p w14:paraId="7769B558" w14:textId="38DC02A1" w:rsidR="001C77DD" w:rsidRDefault="00ED7356" w:rsidP="001C77DD">
      <w:r>
        <w:t xml:space="preserve">Gồm quá trình, tài liệu khảo sát cách hệ thống bán hàng đa kênh trên mạng xã hội hiện nay, tiếp đó là phân tích các thành phần </w:t>
      </w:r>
      <w:r w:rsidR="009B3FDA">
        <w:t xml:space="preserve">và thiết kế hệ thống bằng ngôn ngữ mô hình hóa UML. </w:t>
      </w:r>
    </w:p>
    <w:p w14:paraId="6B5DB60C" w14:textId="727F488D" w:rsidR="009B3FDA" w:rsidRDefault="009B3FDA" w:rsidP="001C77DD">
      <w:r>
        <w:t>Cuối cùng là xây dựng ứng dụng để chứng minh cho tính khả thi của phần thiết kế. Ứng dụng được thử nghiệm triển khai trên môi trường Web cùng với hệ quản trị CSDL PostgresSQL và ngôn ngữ lập trình Python.</w:t>
      </w:r>
    </w:p>
    <w:p w14:paraId="4F066643" w14:textId="05DF1F50" w:rsidR="003D4B62" w:rsidRDefault="003D4B62" w:rsidP="003D4B62">
      <w:r>
        <w:t>Cấu trúc đồ án gồm 4 chương:</w:t>
      </w:r>
    </w:p>
    <w:p w14:paraId="7D3168F2" w14:textId="4699A17E" w:rsidR="003D4B62" w:rsidRDefault="003D4B62" w:rsidP="00925F7F">
      <w:pPr>
        <w:pStyle w:val="oancuaDanhsach"/>
        <w:numPr>
          <w:ilvl w:val="0"/>
          <w:numId w:val="6"/>
        </w:numPr>
      </w:pPr>
      <w:r w:rsidRPr="003D4B62">
        <w:rPr>
          <w:b/>
        </w:rPr>
        <w:t>Chương 1.</w:t>
      </w:r>
      <w:r>
        <w:t xml:space="preserve"> Khảo sát hệ thống</w:t>
      </w:r>
    </w:p>
    <w:p w14:paraId="20706AD1" w14:textId="1893E7AA" w:rsidR="003D4B62" w:rsidRDefault="003D4B62" w:rsidP="00925F7F">
      <w:pPr>
        <w:pStyle w:val="oancuaDanhsach"/>
        <w:numPr>
          <w:ilvl w:val="0"/>
          <w:numId w:val="6"/>
        </w:numPr>
      </w:pPr>
      <w:r w:rsidRPr="003D4B62">
        <w:rPr>
          <w:b/>
        </w:rPr>
        <w:t>Chương 2.</w:t>
      </w:r>
      <w:r>
        <w:t xml:space="preserve"> Cơ sở lý thuyết</w:t>
      </w:r>
    </w:p>
    <w:p w14:paraId="0620B9E4" w14:textId="5C03CE5B" w:rsidR="003D4B62" w:rsidRDefault="003D4B62" w:rsidP="00925F7F">
      <w:pPr>
        <w:pStyle w:val="oancuaDanhsach"/>
        <w:numPr>
          <w:ilvl w:val="0"/>
          <w:numId w:val="6"/>
        </w:numPr>
      </w:pPr>
      <w:r w:rsidRPr="003D4B62">
        <w:rPr>
          <w:b/>
        </w:rPr>
        <w:t>Chương 3.</w:t>
      </w:r>
      <w:r>
        <w:t xml:space="preserve"> Phân tích thiết kế</w:t>
      </w:r>
    </w:p>
    <w:p w14:paraId="640B4153" w14:textId="2566CF92" w:rsidR="003D4B62" w:rsidRDefault="003D4B62" w:rsidP="00925F7F">
      <w:pPr>
        <w:pStyle w:val="oancuaDanhsach"/>
        <w:numPr>
          <w:ilvl w:val="0"/>
          <w:numId w:val="6"/>
        </w:numPr>
      </w:pPr>
      <w:r w:rsidRPr="003D4B62">
        <w:rPr>
          <w:b/>
        </w:rPr>
        <w:t>Chương 4.</w:t>
      </w:r>
      <w:r>
        <w:t xml:space="preserve"> Kết quả xây dựng ứng dụng.</w:t>
      </w:r>
    </w:p>
    <w:p w14:paraId="4F16FA68" w14:textId="2A642E6F" w:rsidR="003D4B62" w:rsidRDefault="003D4B62" w:rsidP="003D4B62">
      <w:r>
        <w:t>Kết luận và hướng phát triển sau này.</w:t>
      </w:r>
    </w:p>
    <w:p w14:paraId="2D5EF4C5" w14:textId="77777777" w:rsidR="001C77DD" w:rsidRDefault="001C77DD" w:rsidP="001C77DD">
      <w:pPr>
        <w:pStyle w:val="u1"/>
        <w:numPr>
          <w:ilvl w:val="0"/>
          <w:numId w:val="0"/>
        </w:numPr>
      </w:pPr>
      <w:r>
        <w:br w:type="page"/>
      </w:r>
      <w:bookmarkStart w:id="4" w:name="_Toc12685076"/>
      <w:r>
        <w:lastRenderedPageBreak/>
        <w:t>LỜI CẢM ƠN</w:t>
      </w:r>
      <w:bookmarkEnd w:id="4"/>
    </w:p>
    <w:p w14:paraId="692E5506" w14:textId="37E41725" w:rsidR="00C90C8A" w:rsidRDefault="00C90C8A" w:rsidP="00C90C8A">
      <w:r>
        <w:t xml:space="preserve">Với tình cảm chân thành và lòng biết ơn sâu sắc, cho phép </w:t>
      </w:r>
      <w:r w:rsidR="00A039BA">
        <w:t>em</w:t>
      </w:r>
      <w:r>
        <w:t xml:space="preserve"> gửi lời cảm ơn chân thành nhất tới:</w:t>
      </w:r>
    </w:p>
    <w:p w14:paraId="1DAB6C8A" w14:textId="16E6E4CC" w:rsidR="00A039BA" w:rsidRDefault="00C90C8A" w:rsidP="00925F7F">
      <w:pPr>
        <w:pStyle w:val="oancuaDanhsach"/>
        <w:numPr>
          <w:ilvl w:val="0"/>
          <w:numId w:val="6"/>
        </w:numPr>
      </w:pPr>
      <w:r>
        <w:t xml:space="preserve">Trường Đại học </w:t>
      </w:r>
      <w:r w:rsidR="00381DB9">
        <w:t>Mỏ - Địa chất</w:t>
      </w:r>
      <w:r>
        <w:t xml:space="preserve"> </w:t>
      </w:r>
      <w:r w:rsidR="00381DB9">
        <w:t>Hà Nội</w:t>
      </w:r>
      <w:r>
        <w:t>, khoa</w:t>
      </w:r>
      <w:r w:rsidR="00381DB9">
        <w:t xml:space="preserve"> Công nghệ thông tin</w:t>
      </w:r>
      <w:r>
        <w:t xml:space="preserve">, các </w:t>
      </w:r>
      <w:r w:rsidR="00A039BA">
        <w:t xml:space="preserve">thầy cô giáo, </w:t>
      </w:r>
      <w:r>
        <w:t>đã tận tình giảng dạy và tạo mọi điều kiện giúp đỡ tôi trong quá trình học tập, nghiên cứu và hoàn thành</w:t>
      </w:r>
      <w:r w:rsidR="00381DB9">
        <w:t xml:space="preserve"> đồ án</w:t>
      </w:r>
      <w:r>
        <w:t>.</w:t>
      </w:r>
    </w:p>
    <w:p w14:paraId="6D366289" w14:textId="23F81A10" w:rsidR="00A039BA" w:rsidRDefault="00C90C8A" w:rsidP="00925F7F">
      <w:pPr>
        <w:pStyle w:val="oancuaDanhsach"/>
        <w:numPr>
          <w:ilvl w:val="0"/>
          <w:numId w:val="6"/>
        </w:numPr>
      </w:pPr>
      <w:r>
        <w:t xml:space="preserve">Đặc biệt </w:t>
      </w:r>
      <w:r w:rsidR="00A039BA">
        <w:t>em</w:t>
      </w:r>
      <w:r>
        <w:t xml:space="preserve"> xin bày tỏ lòng biết ơn sâu sắc đến</w:t>
      </w:r>
      <w:r w:rsidR="00A039BA">
        <w:t xml:space="preserve"> cô Hồ Thị Thảo Trang, </w:t>
      </w:r>
      <w:r>
        <w:t xml:space="preserve">người đã tận tình hướng dẫn, chỉ bảo và giúp đỡ, động viên </w:t>
      </w:r>
      <w:r w:rsidR="00A039BA">
        <w:t>em</w:t>
      </w:r>
      <w:r>
        <w:t xml:space="preserve"> trong suốt quá trình nghiên cứu và hoàn thành luận văn.</w:t>
      </w:r>
    </w:p>
    <w:p w14:paraId="1A0B7D11" w14:textId="77777777" w:rsidR="00A039BA" w:rsidRDefault="00C90C8A" w:rsidP="00925F7F">
      <w:pPr>
        <w:pStyle w:val="oancuaDanhsach"/>
        <w:numPr>
          <w:ilvl w:val="0"/>
          <w:numId w:val="6"/>
        </w:numPr>
      </w:pPr>
      <w:r>
        <w:t>Cảm ơn các bạn đồng nghiệp, bạn bè, gia đình đã động viên, khích lệ và giúp đỡ tôi trong quá trình học tập và nghiên cứu khoa học.</w:t>
      </w:r>
    </w:p>
    <w:p w14:paraId="748ACACF" w14:textId="45C9A61B" w:rsidR="00C90C8A" w:rsidRDefault="00A039BA" w:rsidP="00A039BA">
      <w:r>
        <w:t xml:space="preserve"> </w:t>
      </w:r>
      <w:r w:rsidR="00C90C8A">
        <w:t>Mặc dù đã cố gắng rất nhiều, nhưng luận văn không tránh khỏi những thiếu sót; tác giả rất mong nhận được sự thông cảm, chỉ dẫn, giúp đỡ và đóng góp ý kiến của các nhà khoa học, của quý thầy cô, các cán bộ quản lý và các bạn đồng nghiệp.</w:t>
      </w:r>
    </w:p>
    <w:p w14:paraId="2EE0F086" w14:textId="0B9354F9" w:rsidR="001C77DD" w:rsidRDefault="00C90C8A" w:rsidP="00C90C8A">
      <w:r>
        <w:t>Xin chân thành cảm ơn!</w:t>
      </w:r>
    </w:p>
    <w:p w14:paraId="06781F0C" w14:textId="77D1E474"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u1"/>
        <w:numPr>
          <w:ilvl w:val="0"/>
          <w:numId w:val="0"/>
        </w:numPr>
      </w:pPr>
      <w:bookmarkStart w:id="5" w:name="_Toc12685077"/>
      <w:r>
        <w:lastRenderedPageBreak/>
        <w:t>MỤC LỤC</w:t>
      </w:r>
      <w:bookmarkEnd w:id="1"/>
      <w:bookmarkEnd w:id="5"/>
    </w:p>
    <w:p w14:paraId="27F428EC" w14:textId="710C5479" w:rsidR="00BE4224" w:rsidRDefault="00791320">
      <w:pPr>
        <w:pStyle w:val="Muclu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2685074" w:history="1">
        <w:r w:rsidR="00BE4224" w:rsidRPr="006D76B1">
          <w:rPr>
            <w:rStyle w:val="Siuktni"/>
          </w:rPr>
          <w:t>PHIẾU GIAO NHIỆM VỤ ĐỒ ÁN TỐT NGHIỆP</w:t>
        </w:r>
        <w:r w:rsidR="00BE4224">
          <w:rPr>
            <w:webHidden/>
          </w:rPr>
          <w:tab/>
        </w:r>
        <w:r w:rsidR="00BE4224">
          <w:rPr>
            <w:webHidden/>
          </w:rPr>
          <w:fldChar w:fldCharType="begin"/>
        </w:r>
        <w:r w:rsidR="00BE4224">
          <w:rPr>
            <w:webHidden/>
          </w:rPr>
          <w:instrText xml:space="preserve"> PAGEREF _Toc12685074 \h </w:instrText>
        </w:r>
        <w:r w:rsidR="00BE4224">
          <w:rPr>
            <w:webHidden/>
          </w:rPr>
        </w:r>
        <w:r w:rsidR="00BE4224">
          <w:rPr>
            <w:webHidden/>
          </w:rPr>
          <w:fldChar w:fldCharType="separate"/>
        </w:r>
        <w:r w:rsidR="00BE4224">
          <w:rPr>
            <w:webHidden/>
          </w:rPr>
          <w:t>I</w:t>
        </w:r>
        <w:r w:rsidR="00BE4224">
          <w:rPr>
            <w:webHidden/>
          </w:rPr>
          <w:fldChar w:fldCharType="end"/>
        </w:r>
      </w:hyperlink>
    </w:p>
    <w:p w14:paraId="5CD29B88" w14:textId="10AC279E" w:rsidR="00BE4224" w:rsidRDefault="004B5C2B">
      <w:pPr>
        <w:pStyle w:val="Mucluc1"/>
        <w:rPr>
          <w:rFonts w:asciiTheme="minorHAnsi" w:eastAsiaTheme="minorEastAsia" w:hAnsiTheme="minorHAnsi" w:cstheme="minorBidi"/>
          <w:sz w:val="22"/>
          <w:szCs w:val="22"/>
        </w:rPr>
      </w:pPr>
      <w:hyperlink w:anchor="_Toc12685075" w:history="1">
        <w:r w:rsidR="00BE4224" w:rsidRPr="006D76B1">
          <w:rPr>
            <w:rStyle w:val="Siuktni"/>
          </w:rPr>
          <w:t>TÓM TẮT NỘI DUNG ĐỒ ÁN TỐT NGHIỆP</w:t>
        </w:r>
        <w:r w:rsidR="00BE4224">
          <w:rPr>
            <w:webHidden/>
          </w:rPr>
          <w:tab/>
        </w:r>
        <w:r w:rsidR="00BE4224">
          <w:rPr>
            <w:webHidden/>
          </w:rPr>
          <w:fldChar w:fldCharType="begin"/>
        </w:r>
        <w:r w:rsidR="00BE4224">
          <w:rPr>
            <w:webHidden/>
          </w:rPr>
          <w:instrText xml:space="preserve"> PAGEREF _Toc12685075 \h </w:instrText>
        </w:r>
        <w:r w:rsidR="00BE4224">
          <w:rPr>
            <w:webHidden/>
          </w:rPr>
        </w:r>
        <w:r w:rsidR="00BE4224">
          <w:rPr>
            <w:webHidden/>
          </w:rPr>
          <w:fldChar w:fldCharType="separate"/>
        </w:r>
        <w:r w:rsidR="00BE4224">
          <w:rPr>
            <w:webHidden/>
          </w:rPr>
          <w:t>III</w:t>
        </w:r>
        <w:r w:rsidR="00BE4224">
          <w:rPr>
            <w:webHidden/>
          </w:rPr>
          <w:fldChar w:fldCharType="end"/>
        </w:r>
      </w:hyperlink>
    </w:p>
    <w:p w14:paraId="16A59A48" w14:textId="09BF7DE7" w:rsidR="00BE4224" w:rsidRDefault="004B5C2B">
      <w:pPr>
        <w:pStyle w:val="Mucluc1"/>
        <w:rPr>
          <w:rFonts w:asciiTheme="minorHAnsi" w:eastAsiaTheme="minorEastAsia" w:hAnsiTheme="minorHAnsi" w:cstheme="minorBidi"/>
          <w:sz w:val="22"/>
          <w:szCs w:val="22"/>
        </w:rPr>
      </w:pPr>
      <w:hyperlink w:anchor="_Toc12685076" w:history="1">
        <w:r w:rsidR="00BE4224" w:rsidRPr="006D76B1">
          <w:rPr>
            <w:rStyle w:val="Siuktni"/>
          </w:rPr>
          <w:t>LỜI CẢM ƠN</w:t>
        </w:r>
        <w:r w:rsidR="00BE4224">
          <w:rPr>
            <w:webHidden/>
          </w:rPr>
          <w:tab/>
        </w:r>
        <w:r w:rsidR="00BE4224">
          <w:rPr>
            <w:webHidden/>
          </w:rPr>
          <w:fldChar w:fldCharType="begin"/>
        </w:r>
        <w:r w:rsidR="00BE4224">
          <w:rPr>
            <w:webHidden/>
          </w:rPr>
          <w:instrText xml:space="preserve"> PAGEREF _Toc12685076 \h </w:instrText>
        </w:r>
        <w:r w:rsidR="00BE4224">
          <w:rPr>
            <w:webHidden/>
          </w:rPr>
        </w:r>
        <w:r w:rsidR="00BE4224">
          <w:rPr>
            <w:webHidden/>
          </w:rPr>
          <w:fldChar w:fldCharType="separate"/>
        </w:r>
        <w:r w:rsidR="00BE4224">
          <w:rPr>
            <w:webHidden/>
          </w:rPr>
          <w:t>IV</w:t>
        </w:r>
        <w:r w:rsidR="00BE4224">
          <w:rPr>
            <w:webHidden/>
          </w:rPr>
          <w:fldChar w:fldCharType="end"/>
        </w:r>
      </w:hyperlink>
    </w:p>
    <w:p w14:paraId="6A1C88E1" w14:textId="1DB494E0" w:rsidR="00BE4224" w:rsidRDefault="004B5C2B">
      <w:pPr>
        <w:pStyle w:val="Mucluc1"/>
        <w:rPr>
          <w:rFonts w:asciiTheme="minorHAnsi" w:eastAsiaTheme="minorEastAsia" w:hAnsiTheme="minorHAnsi" w:cstheme="minorBidi"/>
          <w:sz w:val="22"/>
          <w:szCs w:val="22"/>
        </w:rPr>
      </w:pPr>
      <w:hyperlink w:anchor="_Toc12685077" w:history="1">
        <w:r w:rsidR="00BE4224" w:rsidRPr="006D76B1">
          <w:rPr>
            <w:rStyle w:val="Siuktni"/>
          </w:rPr>
          <w:t>MỤC LỤC</w:t>
        </w:r>
        <w:r w:rsidR="00BE4224">
          <w:rPr>
            <w:webHidden/>
          </w:rPr>
          <w:tab/>
        </w:r>
        <w:r w:rsidR="00BE4224">
          <w:rPr>
            <w:webHidden/>
          </w:rPr>
          <w:fldChar w:fldCharType="begin"/>
        </w:r>
        <w:r w:rsidR="00BE4224">
          <w:rPr>
            <w:webHidden/>
          </w:rPr>
          <w:instrText xml:space="preserve"> PAGEREF _Toc12685077 \h </w:instrText>
        </w:r>
        <w:r w:rsidR="00BE4224">
          <w:rPr>
            <w:webHidden/>
          </w:rPr>
        </w:r>
        <w:r w:rsidR="00BE4224">
          <w:rPr>
            <w:webHidden/>
          </w:rPr>
          <w:fldChar w:fldCharType="separate"/>
        </w:r>
        <w:r w:rsidR="00BE4224">
          <w:rPr>
            <w:webHidden/>
          </w:rPr>
          <w:t>V</w:t>
        </w:r>
        <w:r w:rsidR="00BE4224">
          <w:rPr>
            <w:webHidden/>
          </w:rPr>
          <w:fldChar w:fldCharType="end"/>
        </w:r>
      </w:hyperlink>
    </w:p>
    <w:p w14:paraId="63BC1FF0" w14:textId="15E2079A" w:rsidR="00BE4224" w:rsidRDefault="004B5C2B">
      <w:pPr>
        <w:pStyle w:val="Mucluc1"/>
        <w:rPr>
          <w:rFonts w:asciiTheme="minorHAnsi" w:eastAsiaTheme="minorEastAsia" w:hAnsiTheme="minorHAnsi" w:cstheme="minorBidi"/>
          <w:sz w:val="22"/>
          <w:szCs w:val="22"/>
        </w:rPr>
      </w:pPr>
      <w:hyperlink w:anchor="_Toc12685078" w:history="1">
        <w:r w:rsidR="00BE4224" w:rsidRPr="006D76B1">
          <w:rPr>
            <w:rStyle w:val="Siuktni"/>
          </w:rPr>
          <w:t>DANH MỤC CÁC HÌNH VẼ</w:t>
        </w:r>
        <w:r w:rsidR="00BE4224">
          <w:rPr>
            <w:webHidden/>
          </w:rPr>
          <w:tab/>
        </w:r>
        <w:r w:rsidR="00BE4224">
          <w:rPr>
            <w:webHidden/>
          </w:rPr>
          <w:fldChar w:fldCharType="begin"/>
        </w:r>
        <w:r w:rsidR="00BE4224">
          <w:rPr>
            <w:webHidden/>
          </w:rPr>
          <w:instrText xml:space="preserve"> PAGEREF _Toc12685078 \h </w:instrText>
        </w:r>
        <w:r w:rsidR="00BE4224">
          <w:rPr>
            <w:webHidden/>
          </w:rPr>
        </w:r>
        <w:r w:rsidR="00BE4224">
          <w:rPr>
            <w:webHidden/>
          </w:rPr>
          <w:fldChar w:fldCharType="separate"/>
        </w:r>
        <w:r w:rsidR="00BE4224">
          <w:rPr>
            <w:webHidden/>
          </w:rPr>
          <w:t>IX</w:t>
        </w:r>
        <w:r w:rsidR="00BE4224">
          <w:rPr>
            <w:webHidden/>
          </w:rPr>
          <w:fldChar w:fldCharType="end"/>
        </w:r>
      </w:hyperlink>
    </w:p>
    <w:p w14:paraId="43223239" w14:textId="46552D47" w:rsidR="00BE4224" w:rsidRDefault="004B5C2B">
      <w:pPr>
        <w:pStyle w:val="Mucluc1"/>
        <w:rPr>
          <w:rFonts w:asciiTheme="minorHAnsi" w:eastAsiaTheme="minorEastAsia" w:hAnsiTheme="minorHAnsi" w:cstheme="minorBidi"/>
          <w:sz w:val="22"/>
          <w:szCs w:val="22"/>
        </w:rPr>
      </w:pPr>
      <w:hyperlink w:anchor="_Toc12685079" w:history="1">
        <w:r w:rsidR="00BE4224" w:rsidRPr="006D76B1">
          <w:rPr>
            <w:rStyle w:val="Siuktni"/>
          </w:rPr>
          <w:t>DANH MỤC CÁC BẢNG BIỂU</w:t>
        </w:r>
        <w:r w:rsidR="00BE4224">
          <w:rPr>
            <w:webHidden/>
          </w:rPr>
          <w:tab/>
        </w:r>
        <w:r w:rsidR="00BE4224">
          <w:rPr>
            <w:webHidden/>
          </w:rPr>
          <w:fldChar w:fldCharType="begin"/>
        </w:r>
        <w:r w:rsidR="00BE4224">
          <w:rPr>
            <w:webHidden/>
          </w:rPr>
          <w:instrText xml:space="preserve"> PAGEREF _Toc12685079 \h </w:instrText>
        </w:r>
        <w:r w:rsidR="00BE4224">
          <w:rPr>
            <w:webHidden/>
          </w:rPr>
        </w:r>
        <w:r w:rsidR="00BE4224">
          <w:rPr>
            <w:webHidden/>
          </w:rPr>
          <w:fldChar w:fldCharType="separate"/>
        </w:r>
        <w:r w:rsidR="00BE4224">
          <w:rPr>
            <w:webHidden/>
          </w:rPr>
          <w:t>X</w:t>
        </w:r>
        <w:r w:rsidR="00BE4224">
          <w:rPr>
            <w:webHidden/>
          </w:rPr>
          <w:fldChar w:fldCharType="end"/>
        </w:r>
      </w:hyperlink>
    </w:p>
    <w:p w14:paraId="11ED8E1A" w14:textId="65A9EF0C" w:rsidR="00BE4224" w:rsidRDefault="004B5C2B">
      <w:pPr>
        <w:pStyle w:val="Mucluc1"/>
        <w:rPr>
          <w:rFonts w:asciiTheme="minorHAnsi" w:eastAsiaTheme="minorEastAsia" w:hAnsiTheme="minorHAnsi" w:cstheme="minorBidi"/>
          <w:sz w:val="22"/>
          <w:szCs w:val="22"/>
        </w:rPr>
      </w:pPr>
      <w:hyperlink w:anchor="_Toc12685080" w:history="1">
        <w:r w:rsidR="00BE4224" w:rsidRPr="006D76B1">
          <w:rPr>
            <w:rStyle w:val="Siuktni"/>
          </w:rPr>
          <w:t>Danh mục các từ viết tắt</w:t>
        </w:r>
        <w:r w:rsidR="00BE4224">
          <w:rPr>
            <w:webHidden/>
          </w:rPr>
          <w:tab/>
        </w:r>
        <w:r w:rsidR="00BE4224">
          <w:rPr>
            <w:webHidden/>
          </w:rPr>
          <w:fldChar w:fldCharType="begin"/>
        </w:r>
        <w:r w:rsidR="00BE4224">
          <w:rPr>
            <w:webHidden/>
          </w:rPr>
          <w:instrText xml:space="preserve"> PAGEREF _Toc12685080 \h </w:instrText>
        </w:r>
        <w:r w:rsidR="00BE4224">
          <w:rPr>
            <w:webHidden/>
          </w:rPr>
        </w:r>
        <w:r w:rsidR="00BE4224">
          <w:rPr>
            <w:webHidden/>
          </w:rPr>
          <w:fldChar w:fldCharType="separate"/>
        </w:r>
        <w:r w:rsidR="00BE4224">
          <w:rPr>
            <w:webHidden/>
          </w:rPr>
          <w:t>XI</w:t>
        </w:r>
        <w:r w:rsidR="00BE4224">
          <w:rPr>
            <w:webHidden/>
          </w:rPr>
          <w:fldChar w:fldCharType="end"/>
        </w:r>
      </w:hyperlink>
    </w:p>
    <w:p w14:paraId="6171234E" w14:textId="08002D46" w:rsidR="00BE4224" w:rsidRDefault="004B5C2B">
      <w:pPr>
        <w:pStyle w:val="Mucluc1"/>
        <w:rPr>
          <w:rFonts w:asciiTheme="minorHAnsi" w:eastAsiaTheme="minorEastAsia" w:hAnsiTheme="minorHAnsi" w:cstheme="minorBidi"/>
          <w:sz w:val="22"/>
          <w:szCs w:val="22"/>
        </w:rPr>
      </w:pPr>
      <w:hyperlink w:anchor="_Toc12685081" w:history="1">
        <w:r w:rsidR="00BE4224" w:rsidRPr="006D76B1">
          <w:rPr>
            <w:rStyle w:val="Siuktni"/>
          </w:rPr>
          <w:t>MỞ ĐẦU</w:t>
        </w:r>
        <w:r w:rsidR="00BE4224">
          <w:rPr>
            <w:webHidden/>
          </w:rPr>
          <w:tab/>
        </w:r>
        <w:r w:rsidR="00BE4224">
          <w:rPr>
            <w:webHidden/>
          </w:rPr>
          <w:fldChar w:fldCharType="begin"/>
        </w:r>
        <w:r w:rsidR="00BE4224">
          <w:rPr>
            <w:webHidden/>
          </w:rPr>
          <w:instrText xml:space="preserve"> PAGEREF _Toc12685081 \h </w:instrText>
        </w:r>
        <w:r w:rsidR="00BE4224">
          <w:rPr>
            <w:webHidden/>
          </w:rPr>
        </w:r>
        <w:r w:rsidR="00BE4224">
          <w:rPr>
            <w:webHidden/>
          </w:rPr>
          <w:fldChar w:fldCharType="separate"/>
        </w:r>
        <w:r w:rsidR="00BE4224">
          <w:rPr>
            <w:webHidden/>
          </w:rPr>
          <w:t>1</w:t>
        </w:r>
        <w:r w:rsidR="00BE4224">
          <w:rPr>
            <w:webHidden/>
          </w:rPr>
          <w:fldChar w:fldCharType="end"/>
        </w:r>
      </w:hyperlink>
    </w:p>
    <w:p w14:paraId="4C645974" w14:textId="544F8E1E" w:rsidR="00BE4224" w:rsidRDefault="004B5C2B">
      <w:pPr>
        <w:pStyle w:val="Mucluc1"/>
        <w:rPr>
          <w:rFonts w:asciiTheme="minorHAnsi" w:eastAsiaTheme="minorEastAsia" w:hAnsiTheme="minorHAnsi" w:cstheme="minorBidi"/>
          <w:sz w:val="22"/>
          <w:szCs w:val="22"/>
        </w:rPr>
      </w:pPr>
      <w:hyperlink w:anchor="_Toc12685082" w:history="1">
        <w:r w:rsidR="00BE4224" w:rsidRPr="006D76B1">
          <w:rPr>
            <w:rStyle w:val="Siuktni"/>
          </w:rPr>
          <w:t>CHƯƠNG 1 TỔNG QUAN</w:t>
        </w:r>
        <w:r w:rsidR="00BE4224">
          <w:rPr>
            <w:webHidden/>
          </w:rPr>
          <w:tab/>
        </w:r>
        <w:r w:rsidR="00BE4224">
          <w:rPr>
            <w:webHidden/>
          </w:rPr>
          <w:fldChar w:fldCharType="begin"/>
        </w:r>
        <w:r w:rsidR="00BE4224">
          <w:rPr>
            <w:webHidden/>
          </w:rPr>
          <w:instrText xml:space="preserve"> PAGEREF _Toc12685082 \h </w:instrText>
        </w:r>
        <w:r w:rsidR="00BE4224">
          <w:rPr>
            <w:webHidden/>
          </w:rPr>
        </w:r>
        <w:r w:rsidR="00BE4224">
          <w:rPr>
            <w:webHidden/>
          </w:rPr>
          <w:fldChar w:fldCharType="separate"/>
        </w:r>
        <w:r w:rsidR="00BE4224">
          <w:rPr>
            <w:webHidden/>
          </w:rPr>
          <w:t>2</w:t>
        </w:r>
        <w:r w:rsidR="00BE4224">
          <w:rPr>
            <w:webHidden/>
          </w:rPr>
          <w:fldChar w:fldCharType="end"/>
        </w:r>
      </w:hyperlink>
    </w:p>
    <w:p w14:paraId="40C8831E" w14:textId="2D6D800F" w:rsidR="00BE4224" w:rsidRDefault="004B5C2B">
      <w:pPr>
        <w:pStyle w:val="Mucluc2"/>
        <w:rPr>
          <w:rFonts w:asciiTheme="minorHAnsi" w:eastAsiaTheme="minorEastAsia" w:hAnsiTheme="minorHAnsi" w:cstheme="minorBidi"/>
          <w:noProof/>
          <w:sz w:val="22"/>
          <w:szCs w:val="22"/>
        </w:rPr>
      </w:pPr>
      <w:hyperlink w:anchor="_Toc12685083" w:history="1">
        <w:r w:rsidR="00BE4224" w:rsidRPr="006D76B1">
          <w:rPr>
            <w:rStyle w:val="Siuktni"/>
            <w:noProof/>
          </w:rPr>
          <w:t>1.1 Lý do chọn đề tài</w:t>
        </w:r>
        <w:r w:rsidR="00BE4224">
          <w:rPr>
            <w:noProof/>
            <w:webHidden/>
          </w:rPr>
          <w:tab/>
        </w:r>
        <w:r w:rsidR="00BE4224">
          <w:rPr>
            <w:noProof/>
            <w:webHidden/>
          </w:rPr>
          <w:fldChar w:fldCharType="begin"/>
        </w:r>
        <w:r w:rsidR="00BE4224">
          <w:rPr>
            <w:noProof/>
            <w:webHidden/>
          </w:rPr>
          <w:instrText xml:space="preserve"> PAGEREF _Toc12685083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675AF6C7" w14:textId="0DB05D08" w:rsidR="00BE4224" w:rsidRDefault="004B5C2B">
      <w:pPr>
        <w:pStyle w:val="Mucluc2"/>
        <w:rPr>
          <w:rFonts w:asciiTheme="minorHAnsi" w:eastAsiaTheme="minorEastAsia" w:hAnsiTheme="minorHAnsi" w:cstheme="minorBidi"/>
          <w:noProof/>
          <w:sz w:val="22"/>
          <w:szCs w:val="22"/>
        </w:rPr>
      </w:pPr>
      <w:hyperlink w:anchor="_Toc12685084" w:history="1">
        <w:r w:rsidR="00BE4224" w:rsidRPr="006D76B1">
          <w:rPr>
            <w:rStyle w:val="Siuktni"/>
            <w:noProof/>
          </w:rPr>
          <w:t>1.2 Mục đích của đề tài</w:t>
        </w:r>
        <w:r w:rsidR="00BE4224">
          <w:rPr>
            <w:noProof/>
            <w:webHidden/>
          </w:rPr>
          <w:tab/>
        </w:r>
        <w:r w:rsidR="00BE4224">
          <w:rPr>
            <w:noProof/>
            <w:webHidden/>
          </w:rPr>
          <w:fldChar w:fldCharType="begin"/>
        </w:r>
        <w:r w:rsidR="00BE4224">
          <w:rPr>
            <w:noProof/>
            <w:webHidden/>
          </w:rPr>
          <w:instrText xml:space="preserve"> PAGEREF _Toc12685084 \h </w:instrText>
        </w:r>
        <w:r w:rsidR="00BE4224">
          <w:rPr>
            <w:noProof/>
            <w:webHidden/>
          </w:rPr>
        </w:r>
        <w:r w:rsidR="00BE4224">
          <w:rPr>
            <w:noProof/>
            <w:webHidden/>
          </w:rPr>
          <w:fldChar w:fldCharType="separate"/>
        </w:r>
        <w:r w:rsidR="00BE4224">
          <w:rPr>
            <w:noProof/>
            <w:webHidden/>
          </w:rPr>
          <w:t>2</w:t>
        </w:r>
        <w:r w:rsidR="00BE4224">
          <w:rPr>
            <w:noProof/>
            <w:webHidden/>
          </w:rPr>
          <w:fldChar w:fldCharType="end"/>
        </w:r>
      </w:hyperlink>
    </w:p>
    <w:p w14:paraId="27BA2B2D" w14:textId="356A40B6" w:rsidR="00BE4224" w:rsidRDefault="004B5C2B">
      <w:pPr>
        <w:pStyle w:val="Mucluc2"/>
        <w:rPr>
          <w:rFonts w:asciiTheme="minorHAnsi" w:eastAsiaTheme="minorEastAsia" w:hAnsiTheme="minorHAnsi" w:cstheme="minorBidi"/>
          <w:noProof/>
          <w:sz w:val="22"/>
          <w:szCs w:val="22"/>
        </w:rPr>
      </w:pPr>
      <w:hyperlink w:anchor="_Toc12685085" w:history="1">
        <w:r w:rsidR="00BE4224" w:rsidRPr="006D76B1">
          <w:rPr>
            <w:rStyle w:val="Siuktni"/>
            <w:noProof/>
          </w:rPr>
          <w:t>1.3 Yêu cầu cần thực hiện</w:t>
        </w:r>
        <w:r w:rsidR="00BE4224">
          <w:rPr>
            <w:noProof/>
            <w:webHidden/>
          </w:rPr>
          <w:tab/>
        </w:r>
        <w:r w:rsidR="00BE4224">
          <w:rPr>
            <w:noProof/>
            <w:webHidden/>
          </w:rPr>
          <w:fldChar w:fldCharType="begin"/>
        </w:r>
        <w:r w:rsidR="00BE4224">
          <w:rPr>
            <w:noProof/>
            <w:webHidden/>
          </w:rPr>
          <w:instrText xml:space="preserve"> PAGEREF _Toc12685085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2C1732FE" w14:textId="1FE60F98" w:rsidR="00BE4224" w:rsidRDefault="004B5C2B">
      <w:pPr>
        <w:pStyle w:val="Mucluc2"/>
        <w:rPr>
          <w:rFonts w:asciiTheme="minorHAnsi" w:eastAsiaTheme="minorEastAsia" w:hAnsiTheme="minorHAnsi" w:cstheme="minorBidi"/>
          <w:noProof/>
          <w:sz w:val="22"/>
          <w:szCs w:val="22"/>
        </w:rPr>
      </w:pPr>
      <w:hyperlink w:anchor="_Toc12685086" w:history="1">
        <w:r w:rsidR="00BE4224" w:rsidRPr="006D76B1">
          <w:rPr>
            <w:rStyle w:val="Siuktni"/>
            <w:noProof/>
          </w:rPr>
          <w:t>1.4 Khảo sát hệ thống</w:t>
        </w:r>
        <w:r w:rsidR="00BE4224">
          <w:rPr>
            <w:noProof/>
            <w:webHidden/>
          </w:rPr>
          <w:tab/>
        </w:r>
        <w:r w:rsidR="00BE4224">
          <w:rPr>
            <w:noProof/>
            <w:webHidden/>
          </w:rPr>
          <w:fldChar w:fldCharType="begin"/>
        </w:r>
        <w:r w:rsidR="00BE4224">
          <w:rPr>
            <w:noProof/>
            <w:webHidden/>
          </w:rPr>
          <w:instrText xml:space="preserve"> PAGEREF _Toc12685086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10C055B" w14:textId="68F7CFE0"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87" w:history="1">
        <w:r w:rsidR="00BE4224" w:rsidRPr="006D76B1">
          <w:rPr>
            <w:rStyle w:val="Siuktni"/>
            <w:noProof/>
          </w:rPr>
          <w:t>1.4.1 Mục đích và nội dung khảo sát</w:t>
        </w:r>
        <w:r w:rsidR="00BE4224">
          <w:rPr>
            <w:noProof/>
            <w:webHidden/>
          </w:rPr>
          <w:tab/>
        </w:r>
        <w:r w:rsidR="00BE4224">
          <w:rPr>
            <w:noProof/>
            <w:webHidden/>
          </w:rPr>
          <w:fldChar w:fldCharType="begin"/>
        </w:r>
        <w:r w:rsidR="00BE4224">
          <w:rPr>
            <w:noProof/>
            <w:webHidden/>
          </w:rPr>
          <w:instrText xml:space="preserve"> PAGEREF _Toc12685087 \h </w:instrText>
        </w:r>
        <w:r w:rsidR="00BE4224">
          <w:rPr>
            <w:noProof/>
            <w:webHidden/>
          </w:rPr>
        </w:r>
        <w:r w:rsidR="00BE4224">
          <w:rPr>
            <w:noProof/>
            <w:webHidden/>
          </w:rPr>
          <w:fldChar w:fldCharType="separate"/>
        </w:r>
        <w:r w:rsidR="00BE4224">
          <w:rPr>
            <w:noProof/>
            <w:webHidden/>
          </w:rPr>
          <w:t>3</w:t>
        </w:r>
        <w:r w:rsidR="00BE4224">
          <w:rPr>
            <w:noProof/>
            <w:webHidden/>
          </w:rPr>
          <w:fldChar w:fldCharType="end"/>
        </w:r>
      </w:hyperlink>
    </w:p>
    <w:p w14:paraId="153627B0" w14:textId="09C1F9E2"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88" w:history="1">
        <w:r w:rsidR="00BE4224" w:rsidRPr="006D76B1">
          <w:rPr>
            <w:rStyle w:val="Siuktni"/>
            <w:noProof/>
          </w:rPr>
          <w:t>1.4.2 Khảo sát hiện trạng</w:t>
        </w:r>
        <w:r w:rsidR="00BE4224">
          <w:rPr>
            <w:noProof/>
            <w:webHidden/>
          </w:rPr>
          <w:tab/>
        </w:r>
        <w:r w:rsidR="00BE4224">
          <w:rPr>
            <w:noProof/>
            <w:webHidden/>
          </w:rPr>
          <w:fldChar w:fldCharType="begin"/>
        </w:r>
        <w:r w:rsidR="00BE4224">
          <w:rPr>
            <w:noProof/>
            <w:webHidden/>
          </w:rPr>
          <w:instrText xml:space="preserve"> PAGEREF _Toc12685088 \h </w:instrText>
        </w:r>
        <w:r w:rsidR="00BE4224">
          <w:rPr>
            <w:noProof/>
            <w:webHidden/>
          </w:rPr>
        </w:r>
        <w:r w:rsidR="00BE4224">
          <w:rPr>
            <w:noProof/>
            <w:webHidden/>
          </w:rPr>
          <w:fldChar w:fldCharType="separate"/>
        </w:r>
        <w:r w:rsidR="00BE4224">
          <w:rPr>
            <w:noProof/>
            <w:webHidden/>
          </w:rPr>
          <w:t>4</w:t>
        </w:r>
        <w:r w:rsidR="00BE4224">
          <w:rPr>
            <w:noProof/>
            <w:webHidden/>
          </w:rPr>
          <w:fldChar w:fldCharType="end"/>
        </w:r>
      </w:hyperlink>
    </w:p>
    <w:p w14:paraId="599D442E" w14:textId="01EE59E4"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89" w:history="1">
        <w:r w:rsidR="00BE4224" w:rsidRPr="006D76B1">
          <w:rPr>
            <w:rStyle w:val="Siuktni"/>
            <w:noProof/>
          </w:rPr>
          <w:t>1.4.3 Ưu và nhược điểm của phương pháp quản lý hiện tại</w:t>
        </w:r>
        <w:r w:rsidR="00BE4224">
          <w:rPr>
            <w:noProof/>
            <w:webHidden/>
          </w:rPr>
          <w:tab/>
        </w:r>
        <w:r w:rsidR="00BE4224">
          <w:rPr>
            <w:noProof/>
            <w:webHidden/>
          </w:rPr>
          <w:fldChar w:fldCharType="begin"/>
        </w:r>
        <w:r w:rsidR="00BE4224">
          <w:rPr>
            <w:noProof/>
            <w:webHidden/>
          </w:rPr>
          <w:instrText xml:space="preserve"> PAGEREF _Toc12685089 \h </w:instrText>
        </w:r>
        <w:r w:rsidR="00BE4224">
          <w:rPr>
            <w:noProof/>
            <w:webHidden/>
          </w:rPr>
        </w:r>
        <w:r w:rsidR="00BE4224">
          <w:rPr>
            <w:noProof/>
            <w:webHidden/>
          </w:rPr>
          <w:fldChar w:fldCharType="separate"/>
        </w:r>
        <w:r w:rsidR="00BE4224">
          <w:rPr>
            <w:noProof/>
            <w:webHidden/>
          </w:rPr>
          <w:t>6</w:t>
        </w:r>
        <w:r w:rsidR="00BE4224">
          <w:rPr>
            <w:noProof/>
            <w:webHidden/>
          </w:rPr>
          <w:fldChar w:fldCharType="end"/>
        </w:r>
      </w:hyperlink>
    </w:p>
    <w:p w14:paraId="014D903A" w14:textId="2212013C" w:rsidR="00BE4224" w:rsidRDefault="004B5C2B">
      <w:pPr>
        <w:pStyle w:val="Mucluc2"/>
        <w:rPr>
          <w:rFonts w:asciiTheme="minorHAnsi" w:eastAsiaTheme="minorEastAsia" w:hAnsiTheme="minorHAnsi" w:cstheme="minorBidi"/>
          <w:noProof/>
          <w:sz w:val="22"/>
          <w:szCs w:val="22"/>
        </w:rPr>
      </w:pPr>
      <w:hyperlink w:anchor="_Toc12685090" w:history="1">
        <w:r w:rsidR="00BE4224" w:rsidRPr="006D76B1">
          <w:rPr>
            <w:rStyle w:val="Siuktni"/>
            <w:noProof/>
          </w:rPr>
          <w:t>1.5 Xác lập dự án và đánh giá khả thi</w:t>
        </w:r>
        <w:r w:rsidR="00BE4224">
          <w:rPr>
            <w:noProof/>
            <w:webHidden/>
          </w:rPr>
          <w:tab/>
        </w:r>
        <w:r w:rsidR="00BE4224">
          <w:rPr>
            <w:noProof/>
            <w:webHidden/>
          </w:rPr>
          <w:fldChar w:fldCharType="begin"/>
        </w:r>
        <w:r w:rsidR="00BE4224">
          <w:rPr>
            <w:noProof/>
            <w:webHidden/>
          </w:rPr>
          <w:instrText xml:space="preserve"> PAGEREF _Toc12685090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17A2A9AF" w14:textId="13C161E5"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1" w:history="1">
        <w:r w:rsidR="00BE4224" w:rsidRPr="006D76B1">
          <w:rPr>
            <w:rStyle w:val="Siuktni"/>
            <w:noProof/>
          </w:rPr>
          <w:t>1.5.1 Tổng quan về chức năng của hệ thống mới</w:t>
        </w:r>
        <w:r w:rsidR="00BE4224">
          <w:rPr>
            <w:noProof/>
            <w:webHidden/>
          </w:rPr>
          <w:tab/>
        </w:r>
        <w:r w:rsidR="00BE4224">
          <w:rPr>
            <w:noProof/>
            <w:webHidden/>
          </w:rPr>
          <w:fldChar w:fldCharType="begin"/>
        </w:r>
        <w:r w:rsidR="00BE4224">
          <w:rPr>
            <w:noProof/>
            <w:webHidden/>
          </w:rPr>
          <w:instrText xml:space="preserve"> PAGEREF _Toc12685091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56546349" w14:textId="709DEDE3"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2" w:history="1">
        <w:r w:rsidR="00BE4224" w:rsidRPr="006D76B1">
          <w:rPr>
            <w:rStyle w:val="Siuktni"/>
            <w:noProof/>
          </w:rPr>
          <w:t>1.5.2 Đề xuất phương án</w:t>
        </w:r>
        <w:r w:rsidR="00BE4224">
          <w:rPr>
            <w:noProof/>
            <w:webHidden/>
          </w:rPr>
          <w:tab/>
        </w:r>
        <w:r w:rsidR="00BE4224">
          <w:rPr>
            <w:noProof/>
            <w:webHidden/>
          </w:rPr>
          <w:fldChar w:fldCharType="begin"/>
        </w:r>
        <w:r w:rsidR="00BE4224">
          <w:rPr>
            <w:noProof/>
            <w:webHidden/>
          </w:rPr>
          <w:instrText xml:space="preserve"> PAGEREF _Toc12685092 \h </w:instrText>
        </w:r>
        <w:r w:rsidR="00BE4224">
          <w:rPr>
            <w:noProof/>
            <w:webHidden/>
          </w:rPr>
        </w:r>
        <w:r w:rsidR="00BE4224">
          <w:rPr>
            <w:noProof/>
            <w:webHidden/>
          </w:rPr>
          <w:fldChar w:fldCharType="separate"/>
        </w:r>
        <w:r w:rsidR="00BE4224">
          <w:rPr>
            <w:noProof/>
            <w:webHidden/>
          </w:rPr>
          <w:t>7</w:t>
        </w:r>
        <w:r w:rsidR="00BE4224">
          <w:rPr>
            <w:noProof/>
            <w:webHidden/>
          </w:rPr>
          <w:fldChar w:fldCharType="end"/>
        </w:r>
      </w:hyperlink>
    </w:p>
    <w:p w14:paraId="7E71BC26" w14:textId="01AD4B4C"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3" w:history="1">
        <w:r w:rsidR="00BE4224" w:rsidRPr="006D76B1">
          <w:rPr>
            <w:rStyle w:val="Siuktni"/>
            <w:noProof/>
          </w:rPr>
          <w:t>1.5.3 Đánh giá khả thi của hệ thống mới</w:t>
        </w:r>
        <w:r w:rsidR="00BE4224">
          <w:rPr>
            <w:noProof/>
            <w:webHidden/>
          </w:rPr>
          <w:tab/>
        </w:r>
        <w:r w:rsidR="00BE4224">
          <w:rPr>
            <w:noProof/>
            <w:webHidden/>
          </w:rPr>
          <w:fldChar w:fldCharType="begin"/>
        </w:r>
        <w:r w:rsidR="00BE4224">
          <w:rPr>
            <w:noProof/>
            <w:webHidden/>
          </w:rPr>
          <w:instrText xml:space="preserve"> PAGEREF _Toc12685093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6C4BF10B" w14:textId="30ACE76F" w:rsidR="00BE4224" w:rsidRDefault="004B5C2B">
      <w:pPr>
        <w:pStyle w:val="Mucluc2"/>
        <w:rPr>
          <w:rFonts w:asciiTheme="minorHAnsi" w:eastAsiaTheme="minorEastAsia" w:hAnsiTheme="minorHAnsi" w:cstheme="minorBidi"/>
          <w:noProof/>
          <w:sz w:val="22"/>
          <w:szCs w:val="22"/>
        </w:rPr>
      </w:pPr>
      <w:hyperlink w:anchor="_Toc12685094" w:history="1">
        <w:r w:rsidR="00BE4224" w:rsidRPr="006D76B1">
          <w:rPr>
            <w:rStyle w:val="Siuktni"/>
            <w:noProof/>
          </w:rPr>
          <w:t>1.6 Kết chương</w:t>
        </w:r>
        <w:r w:rsidR="00BE4224">
          <w:rPr>
            <w:noProof/>
            <w:webHidden/>
          </w:rPr>
          <w:tab/>
        </w:r>
        <w:r w:rsidR="00BE4224">
          <w:rPr>
            <w:noProof/>
            <w:webHidden/>
          </w:rPr>
          <w:fldChar w:fldCharType="begin"/>
        </w:r>
        <w:r w:rsidR="00BE4224">
          <w:rPr>
            <w:noProof/>
            <w:webHidden/>
          </w:rPr>
          <w:instrText xml:space="preserve"> PAGEREF _Toc12685094 \h </w:instrText>
        </w:r>
        <w:r w:rsidR="00BE4224">
          <w:rPr>
            <w:noProof/>
            <w:webHidden/>
          </w:rPr>
        </w:r>
        <w:r w:rsidR="00BE4224">
          <w:rPr>
            <w:noProof/>
            <w:webHidden/>
          </w:rPr>
          <w:fldChar w:fldCharType="separate"/>
        </w:r>
        <w:r w:rsidR="00BE4224">
          <w:rPr>
            <w:noProof/>
            <w:webHidden/>
          </w:rPr>
          <w:t>8</w:t>
        </w:r>
        <w:r w:rsidR="00BE4224">
          <w:rPr>
            <w:noProof/>
            <w:webHidden/>
          </w:rPr>
          <w:fldChar w:fldCharType="end"/>
        </w:r>
      </w:hyperlink>
    </w:p>
    <w:p w14:paraId="386B1AEC" w14:textId="5F5DD365" w:rsidR="00BE4224" w:rsidRDefault="004B5C2B">
      <w:pPr>
        <w:pStyle w:val="Mucluc1"/>
        <w:rPr>
          <w:rFonts w:asciiTheme="minorHAnsi" w:eastAsiaTheme="minorEastAsia" w:hAnsiTheme="minorHAnsi" w:cstheme="minorBidi"/>
          <w:sz w:val="22"/>
          <w:szCs w:val="22"/>
        </w:rPr>
      </w:pPr>
      <w:hyperlink w:anchor="_Toc12685095" w:history="1">
        <w:r w:rsidR="00BE4224" w:rsidRPr="006D76B1">
          <w:rPr>
            <w:rStyle w:val="Siuktni"/>
          </w:rPr>
          <w:t>CHƯƠNG 2 CƠ SỞ LÝ THUYẾT</w:t>
        </w:r>
        <w:r w:rsidR="00BE4224">
          <w:rPr>
            <w:webHidden/>
          </w:rPr>
          <w:tab/>
        </w:r>
        <w:r w:rsidR="00BE4224">
          <w:rPr>
            <w:webHidden/>
          </w:rPr>
          <w:fldChar w:fldCharType="begin"/>
        </w:r>
        <w:r w:rsidR="00BE4224">
          <w:rPr>
            <w:webHidden/>
          </w:rPr>
          <w:instrText xml:space="preserve"> PAGEREF _Toc12685095 \h </w:instrText>
        </w:r>
        <w:r w:rsidR="00BE4224">
          <w:rPr>
            <w:webHidden/>
          </w:rPr>
        </w:r>
        <w:r w:rsidR="00BE4224">
          <w:rPr>
            <w:webHidden/>
          </w:rPr>
          <w:fldChar w:fldCharType="separate"/>
        </w:r>
        <w:r w:rsidR="00BE4224">
          <w:rPr>
            <w:webHidden/>
          </w:rPr>
          <w:t>9</w:t>
        </w:r>
        <w:r w:rsidR="00BE4224">
          <w:rPr>
            <w:webHidden/>
          </w:rPr>
          <w:fldChar w:fldCharType="end"/>
        </w:r>
      </w:hyperlink>
    </w:p>
    <w:p w14:paraId="7FF4A72C" w14:textId="3D70087D" w:rsidR="00BE4224" w:rsidRDefault="004B5C2B">
      <w:pPr>
        <w:pStyle w:val="Mucluc2"/>
        <w:rPr>
          <w:rFonts w:asciiTheme="minorHAnsi" w:eastAsiaTheme="minorEastAsia" w:hAnsiTheme="minorHAnsi" w:cstheme="minorBidi"/>
          <w:noProof/>
          <w:sz w:val="22"/>
          <w:szCs w:val="22"/>
        </w:rPr>
      </w:pPr>
      <w:hyperlink w:anchor="_Toc12685096" w:history="1">
        <w:r w:rsidR="00BE4224" w:rsidRPr="006D76B1">
          <w:rPr>
            <w:rStyle w:val="Siuktni"/>
            <w:noProof/>
          </w:rPr>
          <w:t>2.1 Tổng quan về ngôn ngữ lập trình python</w:t>
        </w:r>
        <w:r w:rsidR="00BE4224">
          <w:rPr>
            <w:noProof/>
            <w:webHidden/>
          </w:rPr>
          <w:tab/>
        </w:r>
        <w:r w:rsidR="00BE4224">
          <w:rPr>
            <w:noProof/>
            <w:webHidden/>
          </w:rPr>
          <w:fldChar w:fldCharType="begin"/>
        </w:r>
        <w:r w:rsidR="00BE4224">
          <w:rPr>
            <w:noProof/>
            <w:webHidden/>
          </w:rPr>
          <w:instrText xml:space="preserve"> PAGEREF _Toc12685096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67BE4236" w14:textId="481D3B04"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7" w:history="1">
        <w:r w:rsidR="00BE4224" w:rsidRPr="006D76B1">
          <w:rPr>
            <w:rStyle w:val="Siuktni"/>
            <w:noProof/>
          </w:rPr>
          <w:t>2.1.1 Khái niệm</w:t>
        </w:r>
        <w:r w:rsidR="00BE4224">
          <w:rPr>
            <w:noProof/>
            <w:webHidden/>
          </w:rPr>
          <w:tab/>
        </w:r>
        <w:r w:rsidR="00BE4224">
          <w:rPr>
            <w:noProof/>
            <w:webHidden/>
          </w:rPr>
          <w:fldChar w:fldCharType="begin"/>
        </w:r>
        <w:r w:rsidR="00BE4224">
          <w:rPr>
            <w:noProof/>
            <w:webHidden/>
          </w:rPr>
          <w:instrText xml:space="preserve"> PAGEREF _Toc12685097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08FEFBF2" w14:textId="13A7164A"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8" w:history="1">
        <w:r w:rsidR="00BE4224" w:rsidRPr="006D76B1">
          <w:rPr>
            <w:rStyle w:val="Siuktni"/>
            <w:noProof/>
          </w:rPr>
          <w:t>2.1.2 Tính năng của Python</w:t>
        </w:r>
        <w:r w:rsidR="00BE4224">
          <w:rPr>
            <w:noProof/>
            <w:webHidden/>
          </w:rPr>
          <w:tab/>
        </w:r>
        <w:r w:rsidR="00BE4224">
          <w:rPr>
            <w:noProof/>
            <w:webHidden/>
          </w:rPr>
          <w:fldChar w:fldCharType="begin"/>
        </w:r>
        <w:r w:rsidR="00BE4224">
          <w:rPr>
            <w:noProof/>
            <w:webHidden/>
          </w:rPr>
          <w:instrText xml:space="preserve"> PAGEREF _Toc12685098 \h </w:instrText>
        </w:r>
        <w:r w:rsidR="00BE4224">
          <w:rPr>
            <w:noProof/>
            <w:webHidden/>
          </w:rPr>
        </w:r>
        <w:r w:rsidR="00BE4224">
          <w:rPr>
            <w:noProof/>
            <w:webHidden/>
          </w:rPr>
          <w:fldChar w:fldCharType="separate"/>
        </w:r>
        <w:r w:rsidR="00BE4224">
          <w:rPr>
            <w:noProof/>
            <w:webHidden/>
          </w:rPr>
          <w:t>9</w:t>
        </w:r>
        <w:r w:rsidR="00BE4224">
          <w:rPr>
            <w:noProof/>
            <w:webHidden/>
          </w:rPr>
          <w:fldChar w:fldCharType="end"/>
        </w:r>
      </w:hyperlink>
    </w:p>
    <w:p w14:paraId="39141CBA" w14:textId="5526FABD"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099" w:history="1">
        <w:r w:rsidR="00BE4224" w:rsidRPr="006D76B1">
          <w:rPr>
            <w:rStyle w:val="Siuktni"/>
            <w:noProof/>
          </w:rPr>
          <w:t>2.1.3 Các phiên bản</w:t>
        </w:r>
        <w:r w:rsidR="00BE4224">
          <w:rPr>
            <w:noProof/>
            <w:webHidden/>
          </w:rPr>
          <w:tab/>
        </w:r>
        <w:r w:rsidR="00BE4224">
          <w:rPr>
            <w:noProof/>
            <w:webHidden/>
          </w:rPr>
          <w:fldChar w:fldCharType="begin"/>
        </w:r>
        <w:r w:rsidR="00BE4224">
          <w:rPr>
            <w:noProof/>
            <w:webHidden/>
          </w:rPr>
          <w:instrText xml:space="preserve"> PAGEREF _Toc12685099 \h </w:instrText>
        </w:r>
        <w:r w:rsidR="00BE4224">
          <w:rPr>
            <w:noProof/>
            <w:webHidden/>
          </w:rPr>
        </w:r>
        <w:r w:rsidR="00BE4224">
          <w:rPr>
            <w:noProof/>
            <w:webHidden/>
          </w:rPr>
          <w:fldChar w:fldCharType="separate"/>
        </w:r>
        <w:r w:rsidR="00BE4224">
          <w:rPr>
            <w:noProof/>
            <w:webHidden/>
          </w:rPr>
          <w:t>10</w:t>
        </w:r>
        <w:r w:rsidR="00BE4224">
          <w:rPr>
            <w:noProof/>
            <w:webHidden/>
          </w:rPr>
          <w:fldChar w:fldCharType="end"/>
        </w:r>
      </w:hyperlink>
    </w:p>
    <w:p w14:paraId="539ECCAF" w14:textId="330D303D"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0" w:history="1">
        <w:r w:rsidR="00BE4224" w:rsidRPr="006D76B1">
          <w:rPr>
            <w:rStyle w:val="Siuktni"/>
            <w:noProof/>
          </w:rPr>
          <w:t>2.1.4 Ví dụ</w:t>
        </w:r>
        <w:r w:rsidR="00BE4224">
          <w:rPr>
            <w:noProof/>
            <w:webHidden/>
          </w:rPr>
          <w:tab/>
        </w:r>
        <w:r w:rsidR="00BE4224">
          <w:rPr>
            <w:noProof/>
            <w:webHidden/>
          </w:rPr>
          <w:fldChar w:fldCharType="begin"/>
        </w:r>
        <w:r w:rsidR="00BE4224">
          <w:rPr>
            <w:noProof/>
            <w:webHidden/>
          </w:rPr>
          <w:instrText xml:space="preserve"> PAGEREF _Toc12685100 \h </w:instrText>
        </w:r>
        <w:r w:rsidR="00BE4224">
          <w:rPr>
            <w:noProof/>
            <w:webHidden/>
          </w:rPr>
        </w:r>
        <w:r w:rsidR="00BE4224">
          <w:rPr>
            <w:noProof/>
            <w:webHidden/>
          </w:rPr>
          <w:fldChar w:fldCharType="separate"/>
        </w:r>
        <w:r w:rsidR="00BE4224">
          <w:rPr>
            <w:noProof/>
            <w:webHidden/>
          </w:rPr>
          <w:t>12</w:t>
        </w:r>
        <w:r w:rsidR="00BE4224">
          <w:rPr>
            <w:noProof/>
            <w:webHidden/>
          </w:rPr>
          <w:fldChar w:fldCharType="end"/>
        </w:r>
      </w:hyperlink>
    </w:p>
    <w:p w14:paraId="0E1F297F" w14:textId="72CF653D" w:rsidR="00BE4224" w:rsidRDefault="004B5C2B">
      <w:pPr>
        <w:pStyle w:val="Mucluc2"/>
        <w:rPr>
          <w:rFonts w:asciiTheme="minorHAnsi" w:eastAsiaTheme="minorEastAsia" w:hAnsiTheme="minorHAnsi" w:cstheme="minorBidi"/>
          <w:noProof/>
          <w:sz w:val="22"/>
          <w:szCs w:val="22"/>
        </w:rPr>
      </w:pPr>
      <w:hyperlink w:anchor="_Toc12685101" w:history="1">
        <w:r w:rsidR="00BE4224" w:rsidRPr="006D76B1">
          <w:rPr>
            <w:rStyle w:val="Siuktni"/>
            <w:noProof/>
          </w:rPr>
          <w:t>2.2 Hệ quản trị cơ sở dữ liệu PostgreSQL</w:t>
        </w:r>
        <w:r w:rsidR="00BE4224">
          <w:rPr>
            <w:noProof/>
            <w:webHidden/>
          </w:rPr>
          <w:tab/>
        </w:r>
        <w:r w:rsidR="00BE4224">
          <w:rPr>
            <w:noProof/>
            <w:webHidden/>
          </w:rPr>
          <w:fldChar w:fldCharType="begin"/>
        </w:r>
        <w:r w:rsidR="00BE4224">
          <w:rPr>
            <w:noProof/>
            <w:webHidden/>
          </w:rPr>
          <w:instrText xml:space="preserve"> PAGEREF _Toc12685101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87B165" w14:textId="6A932637"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2" w:history="1">
        <w:r w:rsidR="00BE4224" w:rsidRPr="006D76B1">
          <w:rPr>
            <w:rStyle w:val="Siuktni"/>
            <w:noProof/>
          </w:rPr>
          <w:t>2.2.1 Giới thiệu</w:t>
        </w:r>
        <w:r w:rsidR="00BE4224">
          <w:rPr>
            <w:noProof/>
            <w:webHidden/>
          </w:rPr>
          <w:tab/>
        </w:r>
        <w:r w:rsidR="00BE4224">
          <w:rPr>
            <w:noProof/>
            <w:webHidden/>
          </w:rPr>
          <w:fldChar w:fldCharType="begin"/>
        </w:r>
        <w:r w:rsidR="00BE4224">
          <w:rPr>
            <w:noProof/>
            <w:webHidden/>
          </w:rPr>
          <w:instrText xml:space="preserve"> PAGEREF _Toc12685102 \h </w:instrText>
        </w:r>
        <w:r w:rsidR="00BE4224">
          <w:rPr>
            <w:noProof/>
            <w:webHidden/>
          </w:rPr>
        </w:r>
        <w:r w:rsidR="00BE4224">
          <w:rPr>
            <w:noProof/>
            <w:webHidden/>
          </w:rPr>
          <w:fldChar w:fldCharType="separate"/>
        </w:r>
        <w:r w:rsidR="00BE4224">
          <w:rPr>
            <w:noProof/>
            <w:webHidden/>
          </w:rPr>
          <w:t>13</w:t>
        </w:r>
        <w:r w:rsidR="00BE4224">
          <w:rPr>
            <w:noProof/>
            <w:webHidden/>
          </w:rPr>
          <w:fldChar w:fldCharType="end"/>
        </w:r>
      </w:hyperlink>
    </w:p>
    <w:p w14:paraId="5CAD5BBD" w14:textId="3A41CF1A"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3" w:history="1">
        <w:r w:rsidR="00BE4224" w:rsidRPr="006D76B1">
          <w:rPr>
            <w:rStyle w:val="Siuktni"/>
            <w:noProof/>
          </w:rPr>
          <w:t>2.2.2 Các chức nâng</w:t>
        </w:r>
        <w:r w:rsidR="00BE4224">
          <w:rPr>
            <w:noProof/>
            <w:webHidden/>
          </w:rPr>
          <w:tab/>
        </w:r>
        <w:r w:rsidR="00BE4224">
          <w:rPr>
            <w:noProof/>
            <w:webHidden/>
          </w:rPr>
          <w:fldChar w:fldCharType="begin"/>
        </w:r>
        <w:r w:rsidR="00BE4224">
          <w:rPr>
            <w:noProof/>
            <w:webHidden/>
          </w:rPr>
          <w:instrText xml:space="preserve"> PAGEREF _Toc12685103 \h </w:instrText>
        </w:r>
        <w:r w:rsidR="00BE4224">
          <w:rPr>
            <w:noProof/>
            <w:webHidden/>
          </w:rPr>
        </w:r>
        <w:r w:rsidR="00BE4224">
          <w:rPr>
            <w:noProof/>
            <w:webHidden/>
          </w:rPr>
          <w:fldChar w:fldCharType="separate"/>
        </w:r>
        <w:r w:rsidR="00BE4224">
          <w:rPr>
            <w:noProof/>
            <w:webHidden/>
          </w:rPr>
          <w:t>14</w:t>
        </w:r>
        <w:r w:rsidR="00BE4224">
          <w:rPr>
            <w:noProof/>
            <w:webHidden/>
          </w:rPr>
          <w:fldChar w:fldCharType="end"/>
        </w:r>
      </w:hyperlink>
    </w:p>
    <w:p w14:paraId="01A538A8" w14:textId="12CFE4FD"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4" w:history="1">
        <w:r w:rsidR="00BE4224" w:rsidRPr="006D76B1">
          <w:rPr>
            <w:rStyle w:val="Siuktni"/>
            <w:noProof/>
          </w:rPr>
          <w:t>2.2.3 Khả nâng tùy biến</w:t>
        </w:r>
        <w:r w:rsidR="00BE4224">
          <w:rPr>
            <w:noProof/>
            <w:webHidden/>
          </w:rPr>
          <w:tab/>
        </w:r>
        <w:r w:rsidR="00BE4224">
          <w:rPr>
            <w:noProof/>
            <w:webHidden/>
          </w:rPr>
          <w:fldChar w:fldCharType="begin"/>
        </w:r>
        <w:r w:rsidR="00BE4224">
          <w:rPr>
            <w:noProof/>
            <w:webHidden/>
          </w:rPr>
          <w:instrText xml:space="preserve"> PAGEREF _Toc12685104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3A7B3416" w14:textId="71D2F712"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5" w:history="1">
        <w:r w:rsidR="00BE4224" w:rsidRPr="006D76B1">
          <w:rPr>
            <w:rStyle w:val="Siuktni"/>
            <w:noProof/>
          </w:rPr>
          <w:t>2.2.4 Các thao tác cơ bản trong Postgresql</w:t>
        </w:r>
        <w:r w:rsidR="00BE4224">
          <w:rPr>
            <w:noProof/>
            <w:webHidden/>
          </w:rPr>
          <w:tab/>
        </w:r>
        <w:r w:rsidR="00BE4224">
          <w:rPr>
            <w:noProof/>
            <w:webHidden/>
          </w:rPr>
          <w:fldChar w:fldCharType="begin"/>
        </w:r>
        <w:r w:rsidR="00BE4224">
          <w:rPr>
            <w:noProof/>
            <w:webHidden/>
          </w:rPr>
          <w:instrText xml:space="preserve"> PAGEREF _Toc12685105 \h </w:instrText>
        </w:r>
        <w:r w:rsidR="00BE4224">
          <w:rPr>
            <w:noProof/>
            <w:webHidden/>
          </w:rPr>
        </w:r>
        <w:r w:rsidR="00BE4224">
          <w:rPr>
            <w:noProof/>
            <w:webHidden/>
          </w:rPr>
          <w:fldChar w:fldCharType="separate"/>
        </w:r>
        <w:r w:rsidR="00BE4224">
          <w:rPr>
            <w:noProof/>
            <w:webHidden/>
          </w:rPr>
          <w:t>15</w:t>
        </w:r>
        <w:r w:rsidR="00BE4224">
          <w:rPr>
            <w:noProof/>
            <w:webHidden/>
          </w:rPr>
          <w:fldChar w:fldCharType="end"/>
        </w:r>
      </w:hyperlink>
    </w:p>
    <w:p w14:paraId="238A0C88" w14:textId="7C66376C" w:rsidR="00BE4224" w:rsidRDefault="004B5C2B">
      <w:pPr>
        <w:pStyle w:val="Mucluc2"/>
        <w:rPr>
          <w:rFonts w:asciiTheme="minorHAnsi" w:eastAsiaTheme="minorEastAsia" w:hAnsiTheme="minorHAnsi" w:cstheme="minorBidi"/>
          <w:noProof/>
          <w:sz w:val="22"/>
          <w:szCs w:val="22"/>
        </w:rPr>
      </w:pPr>
      <w:hyperlink w:anchor="_Toc12685106" w:history="1">
        <w:r w:rsidR="00BE4224" w:rsidRPr="006D76B1">
          <w:rPr>
            <w:rStyle w:val="Siuktni"/>
            <w:noProof/>
          </w:rPr>
          <w:t>2.3 Odoo - Hệ thống hoạch định doanh nghiệp</w:t>
        </w:r>
        <w:r w:rsidR="00BE4224">
          <w:rPr>
            <w:noProof/>
            <w:webHidden/>
          </w:rPr>
          <w:tab/>
        </w:r>
        <w:r w:rsidR="00BE4224">
          <w:rPr>
            <w:noProof/>
            <w:webHidden/>
          </w:rPr>
          <w:fldChar w:fldCharType="begin"/>
        </w:r>
        <w:r w:rsidR="00BE4224">
          <w:rPr>
            <w:noProof/>
            <w:webHidden/>
          </w:rPr>
          <w:instrText xml:space="preserve"> PAGEREF _Toc12685106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020F88DD" w14:textId="14A68A3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7" w:history="1">
        <w:r w:rsidR="00BE4224" w:rsidRPr="006D76B1">
          <w:rPr>
            <w:rStyle w:val="Siuktni"/>
            <w:noProof/>
          </w:rPr>
          <w:t>2.3.1 Giới thiệu tổng quan</w:t>
        </w:r>
        <w:r w:rsidR="00BE4224">
          <w:rPr>
            <w:noProof/>
            <w:webHidden/>
          </w:rPr>
          <w:tab/>
        </w:r>
        <w:r w:rsidR="00BE4224">
          <w:rPr>
            <w:noProof/>
            <w:webHidden/>
          </w:rPr>
          <w:fldChar w:fldCharType="begin"/>
        </w:r>
        <w:r w:rsidR="00BE4224">
          <w:rPr>
            <w:noProof/>
            <w:webHidden/>
          </w:rPr>
          <w:instrText xml:space="preserve"> PAGEREF _Toc12685107 \h </w:instrText>
        </w:r>
        <w:r w:rsidR="00BE4224">
          <w:rPr>
            <w:noProof/>
            <w:webHidden/>
          </w:rPr>
        </w:r>
        <w:r w:rsidR="00BE4224">
          <w:rPr>
            <w:noProof/>
            <w:webHidden/>
          </w:rPr>
          <w:fldChar w:fldCharType="separate"/>
        </w:r>
        <w:r w:rsidR="00BE4224">
          <w:rPr>
            <w:noProof/>
            <w:webHidden/>
          </w:rPr>
          <w:t>17</w:t>
        </w:r>
        <w:r w:rsidR="00BE4224">
          <w:rPr>
            <w:noProof/>
            <w:webHidden/>
          </w:rPr>
          <w:fldChar w:fldCharType="end"/>
        </w:r>
      </w:hyperlink>
    </w:p>
    <w:p w14:paraId="29023664" w14:textId="021AFAD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08" w:history="1">
        <w:r w:rsidR="00BE4224" w:rsidRPr="006D76B1">
          <w:rPr>
            <w:rStyle w:val="Siuktni"/>
            <w:noProof/>
          </w:rPr>
          <w:t>2.3.2 Các phân hệ chức năng</w:t>
        </w:r>
        <w:r w:rsidR="00BE4224">
          <w:rPr>
            <w:noProof/>
            <w:webHidden/>
          </w:rPr>
          <w:tab/>
        </w:r>
        <w:r w:rsidR="00BE4224">
          <w:rPr>
            <w:noProof/>
            <w:webHidden/>
          </w:rPr>
          <w:fldChar w:fldCharType="begin"/>
        </w:r>
        <w:r w:rsidR="00BE4224">
          <w:rPr>
            <w:noProof/>
            <w:webHidden/>
          </w:rPr>
          <w:instrText xml:space="preserve"> PAGEREF _Toc12685108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54ED6555" w14:textId="41DC209E" w:rsidR="00BE4224" w:rsidRDefault="004B5C2B">
      <w:pPr>
        <w:pStyle w:val="Mucluc2"/>
        <w:rPr>
          <w:rFonts w:asciiTheme="minorHAnsi" w:eastAsiaTheme="minorEastAsia" w:hAnsiTheme="minorHAnsi" w:cstheme="minorBidi"/>
          <w:noProof/>
          <w:sz w:val="22"/>
          <w:szCs w:val="22"/>
        </w:rPr>
      </w:pPr>
      <w:hyperlink w:anchor="_Toc12685109" w:history="1">
        <w:r w:rsidR="00BE4224" w:rsidRPr="006D76B1">
          <w:rPr>
            <w:rStyle w:val="Siuktni"/>
            <w:noProof/>
            <w:lang w:val="vi-VN"/>
          </w:rPr>
          <w:t>2.4</w:t>
        </w:r>
        <w:r w:rsidR="00BE4224" w:rsidRPr="006D76B1">
          <w:rPr>
            <w:rStyle w:val="Siuktni"/>
            <w:noProof/>
          </w:rPr>
          <w:t xml:space="preserve"> Nền tảng Facebook Messenger</w:t>
        </w:r>
        <w:r w:rsidR="00BE4224">
          <w:rPr>
            <w:noProof/>
            <w:webHidden/>
          </w:rPr>
          <w:tab/>
        </w:r>
        <w:r w:rsidR="00BE4224">
          <w:rPr>
            <w:noProof/>
            <w:webHidden/>
          </w:rPr>
          <w:fldChar w:fldCharType="begin"/>
        </w:r>
        <w:r w:rsidR="00BE4224">
          <w:rPr>
            <w:noProof/>
            <w:webHidden/>
          </w:rPr>
          <w:instrText xml:space="preserve"> PAGEREF _Toc12685109 \h </w:instrText>
        </w:r>
        <w:r w:rsidR="00BE4224">
          <w:rPr>
            <w:noProof/>
            <w:webHidden/>
          </w:rPr>
        </w:r>
        <w:r w:rsidR="00BE4224">
          <w:rPr>
            <w:noProof/>
            <w:webHidden/>
          </w:rPr>
          <w:fldChar w:fldCharType="separate"/>
        </w:r>
        <w:r w:rsidR="00BE4224">
          <w:rPr>
            <w:noProof/>
            <w:webHidden/>
          </w:rPr>
          <w:t>18</w:t>
        </w:r>
        <w:r w:rsidR="00BE4224">
          <w:rPr>
            <w:noProof/>
            <w:webHidden/>
          </w:rPr>
          <w:fldChar w:fldCharType="end"/>
        </w:r>
      </w:hyperlink>
    </w:p>
    <w:p w14:paraId="325557E7" w14:textId="1B991B17" w:rsidR="00BE4224" w:rsidRDefault="004B5C2B">
      <w:pPr>
        <w:pStyle w:val="Mucluc1"/>
        <w:rPr>
          <w:rFonts w:asciiTheme="minorHAnsi" w:eastAsiaTheme="minorEastAsia" w:hAnsiTheme="minorHAnsi" w:cstheme="minorBidi"/>
          <w:sz w:val="22"/>
          <w:szCs w:val="22"/>
        </w:rPr>
      </w:pPr>
      <w:hyperlink w:anchor="_Toc12685110" w:history="1">
        <w:r w:rsidR="00BE4224" w:rsidRPr="006D76B1">
          <w:rPr>
            <w:rStyle w:val="Siuktni"/>
          </w:rPr>
          <w:t>CHƯƠNG 3 PHÂN TÍCH THIẾT KẾ HỆ THỐNG</w:t>
        </w:r>
        <w:r w:rsidR="00BE4224">
          <w:rPr>
            <w:webHidden/>
          </w:rPr>
          <w:tab/>
        </w:r>
        <w:r w:rsidR="00BE4224">
          <w:rPr>
            <w:webHidden/>
          </w:rPr>
          <w:fldChar w:fldCharType="begin"/>
        </w:r>
        <w:r w:rsidR="00BE4224">
          <w:rPr>
            <w:webHidden/>
          </w:rPr>
          <w:instrText xml:space="preserve"> PAGEREF _Toc12685110 \h </w:instrText>
        </w:r>
        <w:r w:rsidR="00BE4224">
          <w:rPr>
            <w:webHidden/>
          </w:rPr>
        </w:r>
        <w:r w:rsidR="00BE4224">
          <w:rPr>
            <w:webHidden/>
          </w:rPr>
          <w:fldChar w:fldCharType="separate"/>
        </w:r>
        <w:r w:rsidR="00BE4224">
          <w:rPr>
            <w:webHidden/>
          </w:rPr>
          <w:t>20</w:t>
        </w:r>
        <w:r w:rsidR="00BE4224">
          <w:rPr>
            <w:webHidden/>
          </w:rPr>
          <w:fldChar w:fldCharType="end"/>
        </w:r>
      </w:hyperlink>
    </w:p>
    <w:p w14:paraId="0F1A1396" w14:textId="1E2C3502" w:rsidR="00BE4224" w:rsidRDefault="004B5C2B">
      <w:pPr>
        <w:pStyle w:val="Mucluc2"/>
        <w:rPr>
          <w:rFonts w:asciiTheme="minorHAnsi" w:eastAsiaTheme="minorEastAsia" w:hAnsiTheme="minorHAnsi" w:cstheme="minorBidi"/>
          <w:noProof/>
          <w:sz w:val="22"/>
          <w:szCs w:val="22"/>
        </w:rPr>
      </w:pPr>
      <w:hyperlink w:anchor="_Toc12685111" w:history="1">
        <w:r w:rsidR="00BE4224" w:rsidRPr="006D76B1">
          <w:rPr>
            <w:rStyle w:val="Siuktni"/>
            <w:noProof/>
          </w:rPr>
          <w:t>3.1 Phân tích yêu cầu</w:t>
        </w:r>
        <w:r w:rsidR="00BE4224">
          <w:rPr>
            <w:noProof/>
            <w:webHidden/>
          </w:rPr>
          <w:tab/>
        </w:r>
        <w:r w:rsidR="00BE4224">
          <w:rPr>
            <w:noProof/>
            <w:webHidden/>
          </w:rPr>
          <w:fldChar w:fldCharType="begin"/>
        </w:r>
        <w:r w:rsidR="00BE4224">
          <w:rPr>
            <w:noProof/>
            <w:webHidden/>
          </w:rPr>
          <w:instrText xml:space="preserve"> PAGEREF _Toc12685111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6E0CB9" w14:textId="5FE0459D"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2" w:history="1">
        <w:r w:rsidR="00BE4224" w:rsidRPr="006D76B1">
          <w:rPr>
            <w:rStyle w:val="Siuktni"/>
            <w:noProof/>
          </w:rPr>
          <w:t>3.1.1 Mục đích</w:t>
        </w:r>
        <w:r w:rsidR="00BE4224">
          <w:rPr>
            <w:noProof/>
            <w:webHidden/>
          </w:rPr>
          <w:tab/>
        </w:r>
        <w:r w:rsidR="00BE4224">
          <w:rPr>
            <w:noProof/>
            <w:webHidden/>
          </w:rPr>
          <w:fldChar w:fldCharType="begin"/>
        </w:r>
        <w:r w:rsidR="00BE4224">
          <w:rPr>
            <w:noProof/>
            <w:webHidden/>
          </w:rPr>
          <w:instrText xml:space="preserve"> PAGEREF _Toc12685112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76EB0DFD" w14:textId="66257483"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3" w:history="1">
        <w:r w:rsidR="00BE4224" w:rsidRPr="006D76B1">
          <w:rPr>
            <w:rStyle w:val="Siuktni"/>
            <w:noProof/>
          </w:rPr>
          <w:t>3.1.2 Nội dung phân tích</w:t>
        </w:r>
        <w:r w:rsidR="00BE4224">
          <w:rPr>
            <w:noProof/>
            <w:webHidden/>
          </w:rPr>
          <w:tab/>
        </w:r>
        <w:r w:rsidR="00BE4224">
          <w:rPr>
            <w:noProof/>
            <w:webHidden/>
          </w:rPr>
          <w:fldChar w:fldCharType="begin"/>
        </w:r>
        <w:r w:rsidR="00BE4224">
          <w:rPr>
            <w:noProof/>
            <w:webHidden/>
          </w:rPr>
          <w:instrText xml:space="preserve"> PAGEREF _Toc12685113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32849B9F" w14:textId="034BF790" w:rsidR="00BE4224" w:rsidRDefault="004B5C2B">
      <w:pPr>
        <w:pStyle w:val="Mucluc2"/>
        <w:rPr>
          <w:rFonts w:asciiTheme="minorHAnsi" w:eastAsiaTheme="minorEastAsia" w:hAnsiTheme="minorHAnsi" w:cstheme="minorBidi"/>
          <w:noProof/>
          <w:sz w:val="22"/>
          <w:szCs w:val="22"/>
        </w:rPr>
      </w:pPr>
      <w:hyperlink w:anchor="_Toc12685114" w:history="1">
        <w:r w:rsidR="00BE4224" w:rsidRPr="006D76B1">
          <w:rPr>
            <w:rStyle w:val="Siuktni"/>
            <w:noProof/>
          </w:rPr>
          <w:t>3.2 Đặc tả yêu cầu</w:t>
        </w:r>
        <w:r w:rsidR="00BE4224">
          <w:rPr>
            <w:noProof/>
            <w:webHidden/>
          </w:rPr>
          <w:tab/>
        </w:r>
        <w:r w:rsidR="00BE4224">
          <w:rPr>
            <w:noProof/>
            <w:webHidden/>
          </w:rPr>
          <w:fldChar w:fldCharType="begin"/>
        </w:r>
        <w:r w:rsidR="00BE4224">
          <w:rPr>
            <w:noProof/>
            <w:webHidden/>
          </w:rPr>
          <w:instrText xml:space="preserve"> PAGEREF _Toc12685114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2452EE37" w14:textId="2586CEE4"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5" w:history="1">
        <w:r w:rsidR="00BE4224" w:rsidRPr="006D76B1">
          <w:rPr>
            <w:rStyle w:val="Siuktni"/>
            <w:noProof/>
          </w:rPr>
          <w:t>3.2.1 Mục đích</w:t>
        </w:r>
        <w:r w:rsidR="00BE4224">
          <w:rPr>
            <w:noProof/>
            <w:webHidden/>
          </w:rPr>
          <w:tab/>
        </w:r>
        <w:r w:rsidR="00BE4224">
          <w:rPr>
            <w:noProof/>
            <w:webHidden/>
          </w:rPr>
          <w:fldChar w:fldCharType="begin"/>
        </w:r>
        <w:r w:rsidR="00BE4224">
          <w:rPr>
            <w:noProof/>
            <w:webHidden/>
          </w:rPr>
          <w:instrText xml:space="preserve"> PAGEREF _Toc12685115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1C898A73" w14:textId="1B1F534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6" w:history="1">
        <w:r w:rsidR="00BE4224" w:rsidRPr="006D76B1">
          <w:rPr>
            <w:rStyle w:val="Siuktni"/>
            <w:noProof/>
          </w:rPr>
          <w:t>3.2.2 Yêu cầu về chức năng</w:t>
        </w:r>
        <w:r w:rsidR="00BE4224">
          <w:rPr>
            <w:noProof/>
            <w:webHidden/>
          </w:rPr>
          <w:tab/>
        </w:r>
        <w:r w:rsidR="00BE4224">
          <w:rPr>
            <w:noProof/>
            <w:webHidden/>
          </w:rPr>
          <w:fldChar w:fldCharType="begin"/>
        </w:r>
        <w:r w:rsidR="00BE4224">
          <w:rPr>
            <w:noProof/>
            <w:webHidden/>
          </w:rPr>
          <w:instrText xml:space="preserve"> PAGEREF _Toc12685116 \h </w:instrText>
        </w:r>
        <w:r w:rsidR="00BE4224">
          <w:rPr>
            <w:noProof/>
            <w:webHidden/>
          </w:rPr>
        </w:r>
        <w:r w:rsidR="00BE4224">
          <w:rPr>
            <w:noProof/>
            <w:webHidden/>
          </w:rPr>
          <w:fldChar w:fldCharType="separate"/>
        </w:r>
        <w:r w:rsidR="00BE4224">
          <w:rPr>
            <w:noProof/>
            <w:webHidden/>
          </w:rPr>
          <w:t>20</w:t>
        </w:r>
        <w:r w:rsidR="00BE4224">
          <w:rPr>
            <w:noProof/>
            <w:webHidden/>
          </w:rPr>
          <w:fldChar w:fldCharType="end"/>
        </w:r>
      </w:hyperlink>
    </w:p>
    <w:p w14:paraId="639128C7" w14:textId="7B08EF9A"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7" w:history="1">
        <w:r w:rsidR="00BE4224" w:rsidRPr="006D76B1">
          <w:rPr>
            <w:rStyle w:val="Siuktni"/>
            <w:noProof/>
          </w:rPr>
          <w:t>3.2.3 Yêu cầu của hệ thống</w:t>
        </w:r>
        <w:r w:rsidR="00BE4224">
          <w:rPr>
            <w:noProof/>
            <w:webHidden/>
          </w:rPr>
          <w:tab/>
        </w:r>
        <w:r w:rsidR="00BE4224">
          <w:rPr>
            <w:noProof/>
            <w:webHidden/>
          </w:rPr>
          <w:fldChar w:fldCharType="begin"/>
        </w:r>
        <w:r w:rsidR="00BE4224">
          <w:rPr>
            <w:noProof/>
            <w:webHidden/>
          </w:rPr>
          <w:instrText xml:space="preserve"> PAGEREF _Toc12685117 \h </w:instrText>
        </w:r>
        <w:r w:rsidR="00BE4224">
          <w:rPr>
            <w:noProof/>
            <w:webHidden/>
          </w:rPr>
        </w:r>
        <w:r w:rsidR="00BE4224">
          <w:rPr>
            <w:noProof/>
            <w:webHidden/>
          </w:rPr>
          <w:fldChar w:fldCharType="separate"/>
        </w:r>
        <w:r w:rsidR="00BE4224">
          <w:rPr>
            <w:noProof/>
            <w:webHidden/>
          </w:rPr>
          <w:t>23</w:t>
        </w:r>
        <w:r w:rsidR="00BE4224">
          <w:rPr>
            <w:noProof/>
            <w:webHidden/>
          </w:rPr>
          <w:fldChar w:fldCharType="end"/>
        </w:r>
      </w:hyperlink>
    </w:p>
    <w:p w14:paraId="52D653AD" w14:textId="4A6C5F6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8" w:history="1">
        <w:r w:rsidR="00BE4224" w:rsidRPr="006D76B1">
          <w:rPr>
            <w:rStyle w:val="Siuktni"/>
            <w:noProof/>
          </w:rPr>
          <w:t>3.2.4 Yêu cầu về dữ liệu</w:t>
        </w:r>
        <w:r w:rsidR="00BE4224">
          <w:rPr>
            <w:noProof/>
            <w:webHidden/>
          </w:rPr>
          <w:tab/>
        </w:r>
        <w:r w:rsidR="00BE4224">
          <w:rPr>
            <w:noProof/>
            <w:webHidden/>
          </w:rPr>
          <w:fldChar w:fldCharType="begin"/>
        </w:r>
        <w:r w:rsidR="00BE4224">
          <w:rPr>
            <w:noProof/>
            <w:webHidden/>
          </w:rPr>
          <w:instrText xml:space="preserve"> PAGEREF _Toc12685118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0354F795" w14:textId="786103F3"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19" w:history="1">
        <w:r w:rsidR="00BE4224" w:rsidRPr="006D76B1">
          <w:rPr>
            <w:rStyle w:val="Siuktni"/>
            <w:noProof/>
          </w:rPr>
          <w:t>3.2.5 Yêu cầu về người sử dụng</w:t>
        </w:r>
        <w:r w:rsidR="00BE4224">
          <w:rPr>
            <w:noProof/>
            <w:webHidden/>
          </w:rPr>
          <w:tab/>
        </w:r>
        <w:r w:rsidR="00BE4224">
          <w:rPr>
            <w:noProof/>
            <w:webHidden/>
          </w:rPr>
          <w:fldChar w:fldCharType="begin"/>
        </w:r>
        <w:r w:rsidR="00BE4224">
          <w:rPr>
            <w:noProof/>
            <w:webHidden/>
          </w:rPr>
          <w:instrText xml:space="preserve"> PAGEREF _Toc12685119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6DAAB989" w14:textId="34EB47B8" w:rsidR="00BE4224" w:rsidRDefault="004B5C2B">
      <w:pPr>
        <w:pStyle w:val="Mucluc2"/>
        <w:rPr>
          <w:rFonts w:asciiTheme="minorHAnsi" w:eastAsiaTheme="minorEastAsia" w:hAnsiTheme="minorHAnsi" w:cstheme="minorBidi"/>
          <w:noProof/>
          <w:sz w:val="22"/>
          <w:szCs w:val="22"/>
        </w:rPr>
      </w:pPr>
      <w:hyperlink w:anchor="_Toc12685120" w:history="1">
        <w:r w:rsidR="00BE4224" w:rsidRPr="006D76B1">
          <w:rPr>
            <w:rStyle w:val="Siuktni"/>
            <w:noProof/>
          </w:rPr>
          <w:t>3.3 Biểu đồ Usecase</w:t>
        </w:r>
        <w:r w:rsidR="00BE4224">
          <w:rPr>
            <w:noProof/>
            <w:webHidden/>
          </w:rPr>
          <w:tab/>
        </w:r>
        <w:r w:rsidR="00BE4224">
          <w:rPr>
            <w:noProof/>
            <w:webHidden/>
          </w:rPr>
          <w:fldChar w:fldCharType="begin"/>
        </w:r>
        <w:r w:rsidR="00BE4224">
          <w:rPr>
            <w:noProof/>
            <w:webHidden/>
          </w:rPr>
          <w:instrText xml:space="preserve"> PAGEREF _Toc12685120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499CB5A2" w14:textId="662E95C7"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1" w:history="1">
        <w:r w:rsidR="00BE4224" w:rsidRPr="006D76B1">
          <w:rPr>
            <w:rStyle w:val="Siuktni"/>
            <w:noProof/>
          </w:rPr>
          <w:t>3.3.1 Biểu đồ tổng quát</w:t>
        </w:r>
        <w:r w:rsidR="00BE4224">
          <w:rPr>
            <w:noProof/>
            <w:webHidden/>
          </w:rPr>
          <w:tab/>
        </w:r>
        <w:r w:rsidR="00BE4224">
          <w:rPr>
            <w:noProof/>
            <w:webHidden/>
          </w:rPr>
          <w:fldChar w:fldCharType="begin"/>
        </w:r>
        <w:r w:rsidR="00BE4224">
          <w:rPr>
            <w:noProof/>
            <w:webHidden/>
          </w:rPr>
          <w:instrText xml:space="preserve"> PAGEREF _Toc12685121 \h </w:instrText>
        </w:r>
        <w:r w:rsidR="00BE4224">
          <w:rPr>
            <w:noProof/>
            <w:webHidden/>
          </w:rPr>
        </w:r>
        <w:r w:rsidR="00BE4224">
          <w:rPr>
            <w:noProof/>
            <w:webHidden/>
          </w:rPr>
          <w:fldChar w:fldCharType="separate"/>
        </w:r>
        <w:r w:rsidR="00BE4224">
          <w:rPr>
            <w:noProof/>
            <w:webHidden/>
          </w:rPr>
          <w:t>24</w:t>
        </w:r>
        <w:r w:rsidR="00BE4224">
          <w:rPr>
            <w:noProof/>
            <w:webHidden/>
          </w:rPr>
          <w:fldChar w:fldCharType="end"/>
        </w:r>
      </w:hyperlink>
    </w:p>
    <w:p w14:paraId="1BF0D1CF" w14:textId="3C177E2D"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2" w:history="1">
        <w:r w:rsidR="00BE4224" w:rsidRPr="006D76B1">
          <w:rPr>
            <w:rStyle w:val="Siuktni"/>
            <w:noProof/>
          </w:rPr>
          <w:t>3.3.2 Biểu đồ Usecase chi tiết</w:t>
        </w:r>
        <w:r w:rsidR="00BE4224">
          <w:rPr>
            <w:noProof/>
            <w:webHidden/>
          </w:rPr>
          <w:tab/>
        </w:r>
        <w:r w:rsidR="00BE4224">
          <w:rPr>
            <w:noProof/>
            <w:webHidden/>
          </w:rPr>
          <w:fldChar w:fldCharType="begin"/>
        </w:r>
        <w:r w:rsidR="00BE4224">
          <w:rPr>
            <w:noProof/>
            <w:webHidden/>
          </w:rPr>
          <w:instrText xml:space="preserve"> PAGEREF _Toc12685122 \h </w:instrText>
        </w:r>
        <w:r w:rsidR="00BE4224">
          <w:rPr>
            <w:noProof/>
            <w:webHidden/>
          </w:rPr>
        </w:r>
        <w:r w:rsidR="00BE4224">
          <w:rPr>
            <w:noProof/>
            <w:webHidden/>
          </w:rPr>
          <w:fldChar w:fldCharType="separate"/>
        </w:r>
        <w:r w:rsidR="00BE4224">
          <w:rPr>
            <w:noProof/>
            <w:webHidden/>
          </w:rPr>
          <w:t>26</w:t>
        </w:r>
        <w:r w:rsidR="00BE4224">
          <w:rPr>
            <w:noProof/>
            <w:webHidden/>
          </w:rPr>
          <w:fldChar w:fldCharType="end"/>
        </w:r>
      </w:hyperlink>
    </w:p>
    <w:p w14:paraId="00ADB065" w14:textId="7CB56B68" w:rsidR="00BE4224" w:rsidRDefault="004B5C2B">
      <w:pPr>
        <w:pStyle w:val="Mucluc2"/>
        <w:rPr>
          <w:rFonts w:asciiTheme="minorHAnsi" w:eastAsiaTheme="minorEastAsia" w:hAnsiTheme="minorHAnsi" w:cstheme="minorBidi"/>
          <w:noProof/>
          <w:sz w:val="22"/>
          <w:szCs w:val="22"/>
        </w:rPr>
      </w:pPr>
      <w:hyperlink w:anchor="_Toc12685123" w:history="1">
        <w:r w:rsidR="00BE4224" w:rsidRPr="006D76B1">
          <w:rPr>
            <w:rStyle w:val="Siuktni"/>
            <w:noProof/>
          </w:rPr>
          <w:t>3.4 Biểu đồ hoạt động</w:t>
        </w:r>
        <w:r w:rsidR="00BE4224">
          <w:rPr>
            <w:noProof/>
            <w:webHidden/>
          </w:rPr>
          <w:tab/>
        </w:r>
        <w:r w:rsidR="00BE4224">
          <w:rPr>
            <w:noProof/>
            <w:webHidden/>
          </w:rPr>
          <w:fldChar w:fldCharType="begin"/>
        </w:r>
        <w:r w:rsidR="00BE4224">
          <w:rPr>
            <w:noProof/>
            <w:webHidden/>
          </w:rPr>
          <w:instrText xml:space="preserve"> PAGEREF _Toc12685123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254BD07" w14:textId="13063B09"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4" w:history="1">
        <w:r w:rsidR="00BE4224" w:rsidRPr="006D76B1">
          <w:rPr>
            <w:rStyle w:val="Siuktni"/>
            <w:noProof/>
          </w:rPr>
          <w:t>3.4.1 Hoạt động đăng nhập</w:t>
        </w:r>
        <w:r w:rsidR="00BE4224">
          <w:rPr>
            <w:noProof/>
            <w:webHidden/>
          </w:rPr>
          <w:tab/>
        </w:r>
        <w:r w:rsidR="00BE4224">
          <w:rPr>
            <w:noProof/>
            <w:webHidden/>
          </w:rPr>
          <w:fldChar w:fldCharType="begin"/>
        </w:r>
        <w:r w:rsidR="00BE4224">
          <w:rPr>
            <w:noProof/>
            <w:webHidden/>
          </w:rPr>
          <w:instrText xml:space="preserve"> PAGEREF _Toc12685124 \h </w:instrText>
        </w:r>
        <w:r w:rsidR="00BE4224">
          <w:rPr>
            <w:noProof/>
            <w:webHidden/>
          </w:rPr>
        </w:r>
        <w:r w:rsidR="00BE4224">
          <w:rPr>
            <w:noProof/>
            <w:webHidden/>
          </w:rPr>
          <w:fldChar w:fldCharType="separate"/>
        </w:r>
        <w:r w:rsidR="00BE4224">
          <w:rPr>
            <w:noProof/>
            <w:webHidden/>
          </w:rPr>
          <w:t>38</w:t>
        </w:r>
        <w:r w:rsidR="00BE4224">
          <w:rPr>
            <w:noProof/>
            <w:webHidden/>
          </w:rPr>
          <w:fldChar w:fldCharType="end"/>
        </w:r>
      </w:hyperlink>
    </w:p>
    <w:p w14:paraId="27E48113" w14:textId="154A80C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5" w:history="1">
        <w:r w:rsidR="00BE4224" w:rsidRPr="006D76B1">
          <w:rPr>
            <w:rStyle w:val="Siuktni"/>
            <w:noProof/>
          </w:rPr>
          <w:t>3.4.2 Hoạt động quản lý người dùng</w:t>
        </w:r>
        <w:r w:rsidR="00BE4224">
          <w:rPr>
            <w:noProof/>
            <w:webHidden/>
          </w:rPr>
          <w:tab/>
        </w:r>
        <w:r w:rsidR="00BE4224">
          <w:rPr>
            <w:noProof/>
            <w:webHidden/>
          </w:rPr>
          <w:fldChar w:fldCharType="begin"/>
        </w:r>
        <w:r w:rsidR="00BE4224">
          <w:rPr>
            <w:noProof/>
            <w:webHidden/>
          </w:rPr>
          <w:instrText xml:space="preserve"> PAGEREF _Toc12685125 \h </w:instrText>
        </w:r>
        <w:r w:rsidR="00BE4224">
          <w:rPr>
            <w:noProof/>
            <w:webHidden/>
          </w:rPr>
        </w:r>
        <w:r w:rsidR="00BE4224">
          <w:rPr>
            <w:noProof/>
            <w:webHidden/>
          </w:rPr>
          <w:fldChar w:fldCharType="separate"/>
        </w:r>
        <w:r w:rsidR="00BE4224">
          <w:rPr>
            <w:noProof/>
            <w:webHidden/>
          </w:rPr>
          <w:t>39</w:t>
        </w:r>
        <w:r w:rsidR="00BE4224">
          <w:rPr>
            <w:noProof/>
            <w:webHidden/>
          </w:rPr>
          <w:fldChar w:fldCharType="end"/>
        </w:r>
      </w:hyperlink>
    </w:p>
    <w:p w14:paraId="0438787B" w14:textId="44FA943A"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6" w:history="1">
        <w:r w:rsidR="00BE4224" w:rsidRPr="006D76B1">
          <w:rPr>
            <w:rStyle w:val="Siuktni"/>
            <w:noProof/>
          </w:rPr>
          <w:t>3.4.3 Hoạt động quản lý hội thoại</w:t>
        </w:r>
        <w:r w:rsidR="00BE4224">
          <w:rPr>
            <w:noProof/>
            <w:webHidden/>
          </w:rPr>
          <w:tab/>
        </w:r>
        <w:r w:rsidR="00BE4224">
          <w:rPr>
            <w:noProof/>
            <w:webHidden/>
          </w:rPr>
          <w:fldChar w:fldCharType="begin"/>
        </w:r>
        <w:r w:rsidR="00BE4224">
          <w:rPr>
            <w:noProof/>
            <w:webHidden/>
          </w:rPr>
          <w:instrText xml:space="preserve"> PAGEREF _Toc12685126 \h </w:instrText>
        </w:r>
        <w:r w:rsidR="00BE4224">
          <w:rPr>
            <w:noProof/>
            <w:webHidden/>
          </w:rPr>
        </w:r>
        <w:r w:rsidR="00BE4224">
          <w:rPr>
            <w:noProof/>
            <w:webHidden/>
          </w:rPr>
          <w:fldChar w:fldCharType="separate"/>
        </w:r>
        <w:r w:rsidR="00BE4224">
          <w:rPr>
            <w:noProof/>
            <w:webHidden/>
          </w:rPr>
          <w:t>40</w:t>
        </w:r>
        <w:r w:rsidR="00BE4224">
          <w:rPr>
            <w:noProof/>
            <w:webHidden/>
          </w:rPr>
          <w:fldChar w:fldCharType="end"/>
        </w:r>
      </w:hyperlink>
    </w:p>
    <w:p w14:paraId="0572B5DB" w14:textId="0588A68B"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7" w:history="1">
        <w:r w:rsidR="00BE4224" w:rsidRPr="006D76B1">
          <w:rPr>
            <w:rStyle w:val="Siuktni"/>
            <w:noProof/>
          </w:rPr>
          <w:t>3.4.4 Hoạt động quản lý khách hàng</w:t>
        </w:r>
        <w:r w:rsidR="00BE4224">
          <w:rPr>
            <w:noProof/>
            <w:webHidden/>
          </w:rPr>
          <w:tab/>
        </w:r>
        <w:r w:rsidR="00BE4224">
          <w:rPr>
            <w:noProof/>
            <w:webHidden/>
          </w:rPr>
          <w:fldChar w:fldCharType="begin"/>
        </w:r>
        <w:r w:rsidR="00BE4224">
          <w:rPr>
            <w:noProof/>
            <w:webHidden/>
          </w:rPr>
          <w:instrText xml:space="preserve"> PAGEREF _Toc12685127 \h </w:instrText>
        </w:r>
        <w:r w:rsidR="00BE4224">
          <w:rPr>
            <w:noProof/>
            <w:webHidden/>
          </w:rPr>
        </w:r>
        <w:r w:rsidR="00BE4224">
          <w:rPr>
            <w:noProof/>
            <w:webHidden/>
          </w:rPr>
          <w:fldChar w:fldCharType="separate"/>
        </w:r>
        <w:r w:rsidR="00BE4224">
          <w:rPr>
            <w:noProof/>
            <w:webHidden/>
          </w:rPr>
          <w:t>41</w:t>
        </w:r>
        <w:r w:rsidR="00BE4224">
          <w:rPr>
            <w:noProof/>
            <w:webHidden/>
          </w:rPr>
          <w:fldChar w:fldCharType="end"/>
        </w:r>
      </w:hyperlink>
    </w:p>
    <w:p w14:paraId="1CB74001" w14:textId="7898124E"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8" w:history="1">
        <w:r w:rsidR="00BE4224" w:rsidRPr="006D76B1">
          <w:rPr>
            <w:rStyle w:val="Siuktni"/>
            <w:noProof/>
          </w:rPr>
          <w:t>3.4.5 Hoạt động quản lý bán hàng</w:t>
        </w:r>
        <w:r w:rsidR="00BE4224">
          <w:rPr>
            <w:noProof/>
            <w:webHidden/>
          </w:rPr>
          <w:tab/>
        </w:r>
        <w:r w:rsidR="00BE4224">
          <w:rPr>
            <w:noProof/>
            <w:webHidden/>
          </w:rPr>
          <w:fldChar w:fldCharType="begin"/>
        </w:r>
        <w:r w:rsidR="00BE4224">
          <w:rPr>
            <w:noProof/>
            <w:webHidden/>
          </w:rPr>
          <w:instrText xml:space="preserve"> PAGEREF _Toc12685128 \h </w:instrText>
        </w:r>
        <w:r w:rsidR="00BE4224">
          <w:rPr>
            <w:noProof/>
            <w:webHidden/>
          </w:rPr>
        </w:r>
        <w:r w:rsidR="00BE4224">
          <w:rPr>
            <w:noProof/>
            <w:webHidden/>
          </w:rPr>
          <w:fldChar w:fldCharType="separate"/>
        </w:r>
        <w:r w:rsidR="00BE4224">
          <w:rPr>
            <w:noProof/>
            <w:webHidden/>
          </w:rPr>
          <w:t>42</w:t>
        </w:r>
        <w:r w:rsidR="00BE4224">
          <w:rPr>
            <w:noProof/>
            <w:webHidden/>
          </w:rPr>
          <w:fldChar w:fldCharType="end"/>
        </w:r>
      </w:hyperlink>
    </w:p>
    <w:p w14:paraId="3D1F335A" w14:textId="0D751E9C"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29" w:history="1">
        <w:r w:rsidR="00BE4224" w:rsidRPr="006D76B1">
          <w:rPr>
            <w:rStyle w:val="Siuktni"/>
            <w:noProof/>
          </w:rPr>
          <w:t>3.4.6 Hoạt động quản lý sản phẩm</w:t>
        </w:r>
        <w:r w:rsidR="00BE4224">
          <w:rPr>
            <w:noProof/>
            <w:webHidden/>
          </w:rPr>
          <w:tab/>
        </w:r>
        <w:r w:rsidR="00BE4224">
          <w:rPr>
            <w:noProof/>
            <w:webHidden/>
          </w:rPr>
          <w:fldChar w:fldCharType="begin"/>
        </w:r>
        <w:r w:rsidR="00BE4224">
          <w:rPr>
            <w:noProof/>
            <w:webHidden/>
          </w:rPr>
          <w:instrText xml:space="preserve"> PAGEREF _Toc12685129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101E2BD" w14:textId="39B57C60" w:rsidR="00BE4224" w:rsidRDefault="004B5C2B">
      <w:pPr>
        <w:pStyle w:val="Mucluc2"/>
        <w:rPr>
          <w:rFonts w:asciiTheme="minorHAnsi" w:eastAsiaTheme="minorEastAsia" w:hAnsiTheme="minorHAnsi" w:cstheme="minorBidi"/>
          <w:noProof/>
          <w:sz w:val="22"/>
          <w:szCs w:val="22"/>
        </w:rPr>
      </w:pPr>
      <w:hyperlink w:anchor="_Toc12685130" w:history="1">
        <w:r w:rsidR="00BE4224" w:rsidRPr="006D76B1">
          <w:rPr>
            <w:rStyle w:val="Siuktni"/>
            <w:noProof/>
          </w:rPr>
          <w:t>3.5 Biểu đồ lớp</w:t>
        </w:r>
        <w:r w:rsidR="00BE4224">
          <w:rPr>
            <w:noProof/>
            <w:webHidden/>
          </w:rPr>
          <w:tab/>
        </w:r>
        <w:r w:rsidR="00BE4224">
          <w:rPr>
            <w:noProof/>
            <w:webHidden/>
          </w:rPr>
          <w:fldChar w:fldCharType="begin"/>
        </w:r>
        <w:r w:rsidR="00BE4224">
          <w:rPr>
            <w:noProof/>
            <w:webHidden/>
          </w:rPr>
          <w:instrText xml:space="preserve"> PAGEREF _Toc12685130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7064697D" w14:textId="7D877B5F"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1" w:history="1">
        <w:r w:rsidR="00BE4224" w:rsidRPr="006D76B1">
          <w:rPr>
            <w:rStyle w:val="Siuktni"/>
            <w:noProof/>
          </w:rPr>
          <w:t>3.5.1 Xác định các lớp thực thể</w:t>
        </w:r>
        <w:r w:rsidR="00BE4224">
          <w:rPr>
            <w:noProof/>
            <w:webHidden/>
          </w:rPr>
          <w:tab/>
        </w:r>
        <w:r w:rsidR="00BE4224">
          <w:rPr>
            <w:noProof/>
            <w:webHidden/>
          </w:rPr>
          <w:fldChar w:fldCharType="begin"/>
        </w:r>
        <w:r w:rsidR="00BE4224">
          <w:rPr>
            <w:noProof/>
            <w:webHidden/>
          </w:rPr>
          <w:instrText xml:space="preserve"> PAGEREF _Toc12685131 \h </w:instrText>
        </w:r>
        <w:r w:rsidR="00BE4224">
          <w:rPr>
            <w:noProof/>
            <w:webHidden/>
          </w:rPr>
        </w:r>
        <w:r w:rsidR="00BE4224">
          <w:rPr>
            <w:noProof/>
            <w:webHidden/>
          </w:rPr>
          <w:fldChar w:fldCharType="separate"/>
        </w:r>
        <w:r w:rsidR="00BE4224">
          <w:rPr>
            <w:noProof/>
            <w:webHidden/>
          </w:rPr>
          <w:t>43</w:t>
        </w:r>
        <w:r w:rsidR="00BE4224">
          <w:rPr>
            <w:noProof/>
            <w:webHidden/>
          </w:rPr>
          <w:fldChar w:fldCharType="end"/>
        </w:r>
      </w:hyperlink>
    </w:p>
    <w:p w14:paraId="572FD1ED" w14:textId="2A595E0E"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2" w:history="1">
        <w:r w:rsidR="00BE4224" w:rsidRPr="006D76B1">
          <w:rPr>
            <w:rStyle w:val="Siuktni"/>
            <w:noProof/>
          </w:rPr>
          <w:t>3.5.2 Biểu đồ lớp</w:t>
        </w:r>
        <w:r w:rsidR="00BE4224">
          <w:rPr>
            <w:noProof/>
            <w:webHidden/>
          </w:rPr>
          <w:tab/>
        </w:r>
        <w:r w:rsidR="00BE4224">
          <w:rPr>
            <w:noProof/>
            <w:webHidden/>
          </w:rPr>
          <w:fldChar w:fldCharType="begin"/>
        </w:r>
        <w:r w:rsidR="00BE4224">
          <w:rPr>
            <w:noProof/>
            <w:webHidden/>
          </w:rPr>
          <w:instrText xml:space="preserve"> PAGEREF _Toc12685132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60955221" w14:textId="2C9E62FB" w:rsidR="00BE4224" w:rsidRDefault="004B5C2B">
      <w:pPr>
        <w:pStyle w:val="Mucluc2"/>
        <w:rPr>
          <w:rFonts w:asciiTheme="minorHAnsi" w:eastAsiaTheme="minorEastAsia" w:hAnsiTheme="minorHAnsi" w:cstheme="minorBidi"/>
          <w:noProof/>
          <w:sz w:val="22"/>
          <w:szCs w:val="22"/>
        </w:rPr>
      </w:pPr>
      <w:hyperlink w:anchor="_Toc12685133" w:history="1">
        <w:r w:rsidR="00BE4224" w:rsidRPr="006D76B1">
          <w:rPr>
            <w:rStyle w:val="Siuktni"/>
            <w:noProof/>
          </w:rPr>
          <w:t>3.6 Biểu đồ tuần tự</w:t>
        </w:r>
        <w:r w:rsidR="00BE4224">
          <w:rPr>
            <w:noProof/>
            <w:webHidden/>
          </w:rPr>
          <w:tab/>
        </w:r>
        <w:r w:rsidR="00BE4224">
          <w:rPr>
            <w:noProof/>
            <w:webHidden/>
          </w:rPr>
          <w:fldChar w:fldCharType="begin"/>
        </w:r>
        <w:r w:rsidR="00BE4224">
          <w:rPr>
            <w:noProof/>
            <w:webHidden/>
          </w:rPr>
          <w:instrText xml:space="preserve"> PAGEREF _Toc12685133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B7C9E71" w14:textId="65D491E3"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4" w:history="1">
        <w:r w:rsidR="00BE4224" w:rsidRPr="006D76B1">
          <w:rPr>
            <w:rStyle w:val="Siuktni"/>
            <w:noProof/>
          </w:rPr>
          <w:t>3.6.1 Biểu đồ tuần tự đăng nhập hệ thống</w:t>
        </w:r>
        <w:r w:rsidR="00BE4224">
          <w:rPr>
            <w:noProof/>
            <w:webHidden/>
          </w:rPr>
          <w:tab/>
        </w:r>
        <w:r w:rsidR="00BE4224">
          <w:rPr>
            <w:noProof/>
            <w:webHidden/>
          </w:rPr>
          <w:fldChar w:fldCharType="begin"/>
        </w:r>
        <w:r w:rsidR="00BE4224">
          <w:rPr>
            <w:noProof/>
            <w:webHidden/>
          </w:rPr>
          <w:instrText xml:space="preserve"> PAGEREF _Toc12685134 \h </w:instrText>
        </w:r>
        <w:r w:rsidR="00BE4224">
          <w:rPr>
            <w:noProof/>
            <w:webHidden/>
          </w:rPr>
        </w:r>
        <w:r w:rsidR="00BE4224">
          <w:rPr>
            <w:noProof/>
            <w:webHidden/>
          </w:rPr>
          <w:fldChar w:fldCharType="separate"/>
        </w:r>
        <w:r w:rsidR="00BE4224">
          <w:rPr>
            <w:noProof/>
            <w:webHidden/>
          </w:rPr>
          <w:t>52</w:t>
        </w:r>
        <w:r w:rsidR="00BE4224">
          <w:rPr>
            <w:noProof/>
            <w:webHidden/>
          </w:rPr>
          <w:fldChar w:fldCharType="end"/>
        </w:r>
      </w:hyperlink>
    </w:p>
    <w:p w14:paraId="56D748D0" w14:textId="7AD6C5D9"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5" w:history="1">
        <w:r w:rsidR="00BE4224" w:rsidRPr="006D76B1">
          <w:rPr>
            <w:rStyle w:val="Siuktni"/>
            <w:noProof/>
          </w:rPr>
          <w:t>3.6.2 Biểu đồ tuần tự tạo người dùng</w:t>
        </w:r>
        <w:r w:rsidR="00BE4224">
          <w:rPr>
            <w:noProof/>
            <w:webHidden/>
          </w:rPr>
          <w:tab/>
        </w:r>
        <w:r w:rsidR="00BE4224">
          <w:rPr>
            <w:noProof/>
            <w:webHidden/>
          </w:rPr>
          <w:fldChar w:fldCharType="begin"/>
        </w:r>
        <w:r w:rsidR="00BE4224">
          <w:rPr>
            <w:noProof/>
            <w:webHidden/>
          </w:rPr>
          <w:instrText xml:space="preserve"> PAGEREF _Toc12685135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1C1145C1" w14:textId="1814A0B5"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6" w:history="1">
        <w:r w:rsidR="00BE4224" w:rsidRPr="006D76B1">
          <w:rPr>
            <w:rStyle w:val="Siuktni"/>
            <w:noProof/>
          </w:rPr>
          <w:t>3.6.3 Biểu đồ tuần tự cập nhật thông tin người dùng</w:t>
        </w:r>
        <w:r w:rsidR="00BE4224">
          <w:rPr>
            <w:noProof/>
            <w:webHidden/>
          </w:rPr>
          <w:tab/>
        </w:r>
        <w:r w:rsidR="00BE4224">
          <w:rPr>
            <w:noProof/>
            <w:webHidden/>
          </w:rPr>
          <w:fldChar w:fldCharType="begin"/>
        </w:r>
        <w:r w:rsidR="00BE4224">
          <w:rPr>
            <w:noProof/>
            <w:webHidden/>
          </w:rPr>
          <w:instrText xml:space="preserve"> PAGEREF _Toc12685136 \h </w:instrText>
        </w:r>
        <w:r w:rsidR="00BE4224">
          <w:rPr>
            <w:noProof/>
            <w:webHidden/>
          </w:rPr>
        </w:r>
        <w:r w:rsidR="00BE4224">
          <w:rPr>
            <w:noProof/>
            <w:webHidden/>
          </w:rPr>
          <w:fldChar w:fldCharType="separate"/>
        </w:r>
        <w:r w:rsidR="00BE4224">
          <w:rPr>
            <w:noProof/>
            <w:webHidden/>
          </w:rPr>
          <w:t>53</w:t>
        </w:r>
        <w:r w:rsidR="00BE4224">
          <w:rPr>
            <w:noProof/>
            <w:webHidden/>
          </w:rPr>
          <w:fldChar w:fldCharType="end"/>
        </w:r>
      </w:hyperlink>
    </w:p>
    <w:p w14:paraId="5DADD00F" w14:textId="05BA2CB5"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7" w:history="1">
        <w:r w:rsidR="00BE4224" w:rsidRPr="006D76B1">
          <w:rPr>
            <w:rStyle w:val="Siuktni"/>
            <w:noProof/>
          </w:rPr>
          <w:t>3.6.4 Biểu đồ tuần tự đổi mật khẩu người dùng</w:t>
        </w:r>
        <w:r w:rsidR="00BE4224">
          <w:rPr>
            <w:noProof/>
            <w:webHidden/>
          </w:rPr>
          <w:tab/>
        </w:r>
        <w:r w:rsidR="00BE4224">
          <w:rPr>
            <w:noProof/>
            <w:webHidden/>
          </w:rPr>
          <w:fldChar w:fldCharType="begin"/>
        </w:r>
        <w:r w:rsidR="00BE4224">
          <w:rPr>
            <w:noProof/>
            <w:webHidden/>
          </w:rPr>
          <w:instrText xml:space="preserve"> PAGEREF _Toc12685137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7013AC35" w14:textId="72F5D9E4"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8" w:history="1">
        <w:r w:rsidR="00BE4224" w:rsidRPr="006D76B1">
          <w:rPr>
            <w:rStyle w:val="Siuktni"/>
            <w:noProof/>
          </w:rPr>
          <w:t>3.6.5 Biểu đồ tuần tự tìm kiếm người dùng</w:t>
        </w:r>
        <w:r w:rsidR="00BE4224">
          <w:rPr>
            <w:noProof/>
            <w:webHidden/>
          </w:rPr>
          <w:tab/>
        </w:r>
        <w:r w:rsidR="00BE4224">
          <w:rPr>
            <w:noProof/>
            <w:webHidden/>
          </w:rPr>
          <w:fldChar w:fldCharType="begin"/>
        </w:r>
        <w:r w:rsidR="00BE4224">
          <w:rPr>
            <w:noProof/>
            <w:webHidden/>
          </w:rPr>
          <w:instrText xml:space="preserve"> PAGEREF _Toc12685138 \h </w:instrText>
        </w:r>
        <w:r w:rsidR="00BE4224">
          <w:rPr>
            <w:noProof/>
            <w:webHidden/>
          </w:rPr>
        </w:r>
        <w:r w:rsidR="00BE4224">
          <w:rPr>
            <w:noProof/>
            <w:webHidden/>
          </w:rPr>
          <w:fldChar w:fldCharType="separate"/>
        </w:r>
        <w:r w:rsidR="00BE4224">
          <w:rPr>
            <w:noProof/>
            <w:webHidden/>
          </w:rPr>
          <w:t>54</w:t>
        </w:r>
        <w:r w:rsidR="00BE4224">
          <w:rPr>
            <w:noProof/>
            <w:webHidden/>
          </w:rPr>
          <w:fldChar w:fldCharType="end"/>
        </w:r>
      </w:hyperlink>
    </w:p>
    <w:p w14:paraId="3DC26883" w14:textId="2D407BB9"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39" w:history="1">
        <w:r w:rsidR="00BE4224" w:rsidRPr="006D76B1">
          <w:rPr>
            <w:rStyle w:val="Siuktni"/>
            <w:noProof/>
          </w:rPr>
          <w:t>3.6.6 Biểu đồ tuần tự phân quyền người dùng</w:t>
        </w:r>
        <w:r w:rsidR="00BE4224">
          <w:rPr>
            <w:noProof/>
            <w:webHidden/>
          </w:rPr>
          <w:tab/>
        </w:r>
        <w:r w:rsidR="00BE4224">
          <w:rPr>
            <w:noProof/>
            <w:webHidden/>
          </w:rPr>
          <w:fldChar w:fldCharType="begin"/>
        </w:r>
        <w:r w:rsidR="00BE4224">
          <w:rPr>
            <w:noProof/>
            <w:webHidden/>
          </w:rPr>
          <w:instrText xml:space="preserve"> PAGEREF _Toc12685139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6303BC9" w14:textId="1802A790"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0" w:history="1">
        <w:r w:rsidR="00BE4224" w:rsidRPr="006D76B1">
          <w:rPr>
            <w:rStyle w:val="Siuktni"/>
            <w:noProof/>
          </w:rPr>
          <w:t>3.6.7 Biểu đồ tuần tự khóa truy cập người dùng</w:t>
        </w:r>
        <w:r w:rsidR="00BE4224">
          <w:rPr>
            <w:noProof/>
            <w:webHidden/>
          </w:rPr>
          <w:tab/>
        </w:r>
        <w:r w:rsidR="00BE4224">
          <w:rPr>
            <w:noProof/>
            <w:webHidden/>
          </w:rPr>
          <w:fldChar w:fldCharType="begin"/>
        </w:r>
        <w:r w:rsidR="00BE4224">
          <w:rPr>
            <w:noProof/>
            <w:webHidden/>
          </w:rPr>
          <w:instrText xml:space="preserve"> PAGEREF _Toc12685140 \h </w:instrText>
        </w:r>
        <w:r w:rsidR="00BE4224">
          <w:rPr>
            <w:noProof/>
            <w:webHidden/>
          </w:rPr>
        </w:r>
        <w:r w:rsidR="00BE4224">
          <w:rPr>
            <w:noProof/>
            <w:webHidden/>
          </w:rPr>
          <w:fldChar w:fldCharType="separate"/>
        </w:r>
        <w:r w:rsidR="00BE4224">
          <w:rPr>
            <w:noProof/>
            <w:webHidden/>
          </w:rPr>
          <w:t>55</w:t>
        </w:r>
        <w:r w:rsidR="00BE4224">
          <w:rPr>
            <w:noProof/>
            <w:webHidden/>
          </w:rPr>
          <w:fldChar w:fldCharType="end"/>
        </w:r>
      </w:hyperlink>
    </w:p>
    <w:p w14:paraId="637271D2" w14:textId="6B99F0FE"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1" w:history="1">
        <w:r w:rsidR="00BE4224" w:rsidRPr="006D76B1">
          <w:rPr>
            <w:rStyle w:val="Siuktni"/>
            <w:noProof/>
          </w:rPr>
          <w:t>3.6.8 Biểu đồ tuần tự quản lý hội thoại</w:t>
        </w:r>
        <w:r w:rsidR="00BE4224">
          <w:rPr>
            <w:noProof/>
            <w:webHidden/>
          </w:rPr>
          <w:tab/>
        </w:r>
        <w:r w:rsidR="00BE4224">
          <w:rPr>
            <w:noProof/>
            <w:webHidden/>
          </w:rPr>
          <w:fldChar w:fldCharType="begin"/>
        </w:r>
        <w:r w:rsidR="00BE4224">
          <w:rPr>
            <w:noProof/>
            <w:webHidden/>
          </w:rPr>
          <w:instrText xml:space="preserve"> PAGEREF _Toc12685141 \h </w:instrText>
        </w:r>
        <w:r w:rsidR="00BE4224">
          <w:rPr>
            <w:noProof/>
            <w:webHidden/>
          </w:rPr>
        </w:r>
        <w:r w:rsidR="00BE4224">
          <w:rPr>
            <w:noProof/>
            <w:webHidden/>
          </w:rPr>
          <w:fldChar w:fldCharType="separate"/>
        </w:r>
        <w:r w:rsidR="00BE4224">
          <w:rPr>
            <w:noProof/>
            <w:webHidden/>
          </w:rPr>
          <w:t>56</w:t>
        </w:r>
        <w:r w:rsidR="00BE4224">
          <w:rPr>
            <w:noProof/>
            <w:webHidden/>
          </w:rPr>
          <w:fldChar w:fldCharType="end"/>
        </w:r>
      </w:hyperlink>
    </w:p>
    <w:p w14:paraId="38858365" w14:textId="448D26A9"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2" w:history="1">
        <w:r w:rsidR="00BE4224" w:rsidRPr="006D76B1">
          <w:rPr>
            <w:rStyle w:val="Siuktni"/>
            <w:noProof/>
          </w:rPr>
          <w:t>3.6.9 Biểu đồ tuần tự gửi tin nhắn</w:t>
        </w:r>
        <w:r w:rsidR="00BE4224">
          <w:rPr>
            <w:noProof/>
            <w:webHidden/>
          </w:rPr>
          <w:tab/>
        </w:r>
        <w:r w:rsidR="00BE4224">
          <w:rPr>
            <w:noProof/>
            <w:webHidden/>
          </w:rPr>
          <w:fldChar w:fldCharType="begin"/>
        </w:r>
        <w:r w:rsidR="00BE4224">
          <w:rPr>
            <w:noProof/>
            <w:webHidden/>
          </w:rPr>
          <w:instrText xml:space="preserve"> PAGEREF _Toc12685142 \h </w:instrText>
        </w:r>
        <w:r w:rsidR="00BE4224">
          <w:rPr>
            <w:noProof/>
            <w:webHidden/>
          </w:rPr>
        </w:r>
        <w:r w:rsidR="00BE4224">
          <w:rPr>
            <w:noProof/>
            <w:webHidden/>
          </w:rPr>
          <w:fldChar w:fldCharType="separate"/>
        </w:r>
        <w:r w:rsidR="00BE4224">
          <w:rPr>
            <w:noProof/>
            <w:webHidden/>
          </w:rPr>
          <w:t>57</w:t>
        </w:r>
        <w:r w:rsidR="00BE4224">
          <w:rPr>
            <w:noProof/>
            <w:webHidden/>
          </w:rPr>
          <w:fldChar w:fldCharType="end"/>
        </w:r>
      </w:hyperlink>
    </w:p>
    <w:p w14:paraId="750E8810" w14:textId="0F789D9E"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3" w:history="1">
        <w:r w:rsidR="00BE4224" w:rsidRPr="006D76B1">
          <w:rPr>
            <w:rStyle w:val="Siuktni"/>
            <w:noProof/>
          </w:rPr>
          <w:t>3.6.10 Biểu đồ tuần tự quản lý tin nhắn mẫu</w:t>
        </w:r>
        <w:r w:rsidR="00BE4224">
          <w:rPr>
            <w:noProof/>
            <w:webHidden/>
          </w:rPr>
          <w:tab/>
        </w:r>
        <w:r w:rsidR="00BE4224">
          <w:rPr>
            <w:noProof/>
            <w:webHidden/>
          </w:rPr>
          <w:fldChar w:fldCharType="begin"/>
        </w:r>
        <w:r w:rsidR="00BE4224">
          <w:rPr>
            <w:noProof/>
            <w:webHidden/>
          </w:rPr>
          <w:instrText xml:space="preserve"> PAGEREF _Toc12685143 \h </w:instrText>
        </w:r>
        <w:r w:rsidR="00BE4224">
          <w:rPr>
            <w:noProof/>
            <w:webHidden/>
          </w:rPr>
        </w:r>
        <w:r w:rsidR="00BE4224">
          <w:rPr>
            <w:noProof/>
            <w:webHidden/>
          </w:rPr>
          <w:fldChar w:fldCharType="separate"/>
        </w:r>
        <w:r w:rsidR="00BE4224">
          <w:rPr>
            <w:noProof/>
            <w:webHidden/>
          </w:rPr>
          <w:t>58</w:t>
        </w:r>
        <w:r w:rsidR="00BE4224">
          <w:rPr>
            <w:noProof/>
            <w:webHidden/>
          </w:rPr>
          <w:fldChar w:fldCharType="end"/>
        </w:r>
      </w:hyperlink>
    </w:p>
    <w:p w14:paraId="4986CDDD" w14:textId="462FF3C0"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4" w:history="1">
        <w:r w:rsidR="00BE4224" w:rsidRPr="006D76B1">
          <w:rPr>
            <w:rStyle w:val="Siuktni"/>
            <w:noProof/>
          </w:rPr>
          <w:t>3.6.11 Biểu đồ tuần tự quản lý khách hàng</w:t>
        </w:r>
        <w:r w:rsidR="00BE4224">
          <w:rPr>
            <w:noProof/>
            <w:webHidden/>
          </w:rPr>
          <w:tab/>
        </w:r>
        <w:r w:rsidR="00BE4224">
          <w:rPr>
            <w:noProof/>
            <w:webHidden/>
          </w:rPr>
          <w:fldChar w:fldCharType="begin"/>
        </w:r>
        <w:r w:rsidR="00BE4224">
          <w:rPr>
            <w:noProof/>
            <w:webHidden/>
          </w:rPr>
          <w:instrText xml:space="preserve"> PAGEREF _Toc12685144 \h </w:instrText>
        </w:r>
        <w:r w:rsidR="00BE4224">
          <w:rPr>
            <w:noProof/>
            <w:webHidden/>
          </w:rPr>
        </w:r>
        <w:r w:rsidR="00BE4224">
          <w:rPr>
            <w:noProof/>
            <w:webHidden/>
          </w:rPr>
          <w:fldChar w:fldCharType="separate"/>
        </w:r>
        <w:r w:rsidR="00BE4224">
          <w:rPr>
            <w:noProof/>
            <w:webHidden/>
          </w:rPr>
          <w:t>59</w:t>
        </w:r>
        <w:r w:rsidR="00BE4224">
          <w:rPr>
            <w:noProof/>
            <w:webHidden/>
          </w:rPr>
          <w:fldChar w:fldCharType="end"/>
        </w:r>
      </w:hyperlink>
    </w:p>
    <w:p w14:paraId="53948175" w14:textId="1869BFA5"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5" w:history="1">
        <w:r w:rsidR="00BE4224" w:rsidRPr="006D76B1">
          <w:rPr>
            <w:rStyle w:val="Siuktni"/>
            <w:noProof/>
          </w:rPr>
          <w:t>3.6.12 Biểu đồ tuần tự quản lý bán hàng</w:t>
        </w:r>
        <w:r w:rsidR="00BE4224">
          <w:rPr>
            <w:noProof/>
            <w:webHidden/>
          </w:rPr>
          <w:tab/>
        </w:r>
        <w:r w:rsidR="00BE4224">
          <w:rPr>
            <w:noProof/>
            <w:webHidden/>
          </w:rPr>
          <w:fldChar w:fldCharType="begin"/>
        </w:r>
        <w:r w:rsidR="00BE4224">
          <w:rPr>
            <w:noProof/>
            <w:webHidden/>
          </w:rPr>
          <w:instrText xml:space="preserve"> PAGEREF _Toc12685145 \h </w:instrText>
        </w:r>
        <w:r w:rsidR="00BE4224">
          <w:rPr>
            <w:noProof/>
            <w:webHidden/>
          </w:rPr>
        </w:r>
        <w:r w:rsidR="00BE4224">
          <w:rPr>
            <w:noProof/>
            <w:webHidden/>
          </w:rPr>
          <w:fldChar w:fldCharType="separate"/>
        </w:r>
        <w:r w:rsidR="00BE4224">
          <w:rPr>
            <w:noProof/>
            <w:webHidden/>
          </w:rPr>
          <w:t>60</w:t>
        </w:r>
        <w:r w:rsidR="00BE4224">
          <w:rPr>
            <w:noProof/>
            <w:webHidden/>
          </w:rPr>
          <w:fldChar w:fldCharType="end"/>
        </w:r>
      </w:hyperlink>
    </w:p>
    <w:p w14:paraId="03374E1C" w14:textId="72E6ABEE" w:rsidR="00BE4224" w:rsidRDefault="004B5C2B">
      <w:pPr>
        <w:pStyle w:val="Mucluc3"/>
        <w:tabs>
          <w:tab w:val="right" w:leader="dot" w:pos="8778"/>
        </w:tabs>
        <w:rPr>
          <w:rFonts w:asciiTheme="minorHAnsi" w:eastAsiaTheme="minorEastAsia" w:hAnsiTheme="minorHAnsi" w:cstheme="minorBidi"/>
          <w:noProof/>
          <w:sz w:val="22"/>
          <w:szCs w:val="22"/>
        </w:rPr>
      </w:pPr>
      <w:hyperlink w:anchor="_Toc12685146" w:history="1">
        <w:r w:rsidR="00BE4224" w:rsidRPr="006D76B1">
          <w:rPr>
            <w:rStyle w:val="Siuktni"/>
            <w:noProof/>
          </w:rPr>
          <w:t>3.6.13 Biểu đồ tuần tự quản lý sản phẩm</w:t>
        </w:r>
        <w:r w:rsidR="00BE4224">
          <w:rPr>
            <w:noProof/>
            <w:webHidden/>
          </w:rPr>
          <w:tab/>
        </w:r>
        <w:r w:rsidR="00BE4224">
          <w:rPr>
            <w:noProof/>
            <w:webHidden/>
          </w:rPr>
          <w:fldChar w:fldCharType="begin"/>
        </w:r>
        <w:r w:rsidR="00BE4224">
          <w:rPr>
            <w:noProof/>
            <w:webHidden/>
          </w:rPr>
          <w:instrText xml:space="preserve"> PAGEREF _Toc12685146 \h </w:instrText>
        </w:r>
        <w:r w:rsidR="00BE4224">
          <w:rPr>
            <w:noProof/>
            <w:webHidden/>
          </w:rPr>
        </w:r>
        <w:r w:rsidR="00BE4224">
          <w:rPr>
            <w:noProof/>
            <w:webHidden/>
          </w:rPr>
          <w:fldChar w:fldCharType="separate"/>
        </w:r>
        <w:r w:rsidR="00BE4224">
          <w:rPr>
            <w:noProof/>
            <w:webHidden/>
          </w:rPr>
          <w:t>61</w:t>
        </w:r>
        <w:r w:rsidR="00BE4224">
          <w:rPr>
            <w:noProof/>
            <w:webHidden/>
          </w:rPr>
          <w:fldChar w:fldCharType="end"/>
        </w:r>
      </w:hyperlink>
    </w:p>
    <w:p w14:paraId="7BBC2B29" w14:textId="440A4DF8" w:rsidR="00BE4224" w:rsidRDefault="004B5C2B">
      <w:pPr>
        <w:pStyle w:val="Mucluc2"/>
        <w:rPr>
          <w:rFonts w:asciiTheme="minorHAnsi" w:eastAsiaTheme="minorEastAsia" w:hAnsiTheme="minorHAnsi" w:cstheme="minorBidi"/>
          <w:noProof/>
          <w:sz w:val="22"/>
          <w:szCs w:val="22"/>
        </w:rPr>
      </w:pPr>
      <w:hyperlink w:anchor="_Toc12685147" w:history="1">
        <w:r w:rsidR="00BE4224" w:rsidRPr="006D76B1">
          <w:rPr>
            <w:rStyle w:val="Siuktni"/>
            <w:noProof/>
          </w:rPr>
          <w:t>3.7 Biểu đồ thực thể quan hệ</w:t>
        </w:r>
        <w:r w:rsidR="00BE4224">
          <w:rPr>
            <w:noProof/>
            <w:webHidden/>
          </w:rPr>
          <w:tab/>
        </w:r>
        <w:r w:rsidR="00BE4224">
          <w:rPr>
            <w:noProof/>
            <w:webHidden/>
          </w:rPr>
          <w:fldChar w:fldCharType="begin"/>
        </w:r>
        <w:r w:rsidR="00BE4224">
          <w:rPr>
            <w:noProof/>
            <w:webHidden/>
          </w:rPr>
          <w:instrText xml:space="preserve"> PAGEREF _Toc12685147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7CD0BD6D" w14:textId="661AA9CA" w:rsidR="00BE4224" w:rsidRDefault="004B5C2B">
      <w:pPr>
        <w:pStyle w:val="Mucluc2"/>
        <w:rPr>
          <w:rFonts w:asciiTheme="minorHAnsi" w:eastAsiaTheme="minorEastAsia" w:hAnsiTheme="minorHAnsi" w:cstheme="minorBidi"/>
          <w:noProof/>
          <w:sz w:val="22"/>
          <w:szCs w:val="22"/>
        </w:rPr>
      </w:pPr>
      <w:hyperlink w:anchor="_Toc12685148" w:history="1">
        <w:r w:rsidR="00BE4224" w:rsidRPr="006D76B1">
          <w:rPr>
            <w:rStyle w:val="Siuktni"/>
            <w:noProof/>
          </w:rPr>
          <w:t>Kết chương</w:t>
        </w:r>
        <w:r w:rsidR="00BE4224">
          <w:rPr>
            <w:noProof/>
            <w:webHidden/>
          </w:rPr>
          <w:tab/>
        </w:r>
        <w:r w:rsidR="00BE4224">
          <w:rPr>
            <w:noProof/>
            <w:webHidden/>
          </w:rPr>
          <w:fldChar w:fldCharType="begin"/>
        </w:r>
        <w:r w:rsidR="00BE4224">
          <w:rPr>
            <w:noProof/>
            <w:webHidden/>
          </w:rPr>
          <w:instrText xml:space="preserve"> PAGEREF _Toc12685148 \h </w:instrText>
        </w:r>
        <w:r w:rsidR="00BE4224">
          <w:rPr>
            <w:noProof/>
            <w:webHidden/>
          </w:rPr>
        </w:r>
        <w:r w:rsidR="00BE4224">
          <w:rPr>
            <w:noProof/>
            <w:webHidden/>
          </w:rPr>
          <w:fldChar w:fldCharType="separate"/>
        </w:r>
        <w:r w:rsidR="00BE4224">
          <w:rPr>
            <w:noProof/>
            <w:webHidden/>
          </w:rPr>
          <w:t>62</w:t>
        </w:r>
        <w:r w:rsidR="00BE4224">
          <w:rPr>
            <w:noProof/>
            <w:webHidden/>
          </w:rPr>
          <w:fldChar w:fldCharType="end"/>
        </w:r>
      </w:hyperlink>
    </w:p>
    <w:p w14:paraId="6F000757" w14:textId="56347B3F" w:rsidR="00BE4224" w:rsidRDefault="004B5C2B">
      <w:pPr>
        <w:pStyle w:val="Mucluc1"/>
        <w:rPr>
          <w:rFonts w:asciiTheme="minorHAnsi" w:eastAsiaTheme="minorEastAsia" w:hAnsiTheme="minorHAnsi" w:cstheme="minorBidi"/>
          <w:sz w:val="22"/>
          <w:szCs w:val="22"/>
        </w:rPr>
      </w:pPr>
      <w:hyperlink w:anchor="_Toc12685149" w:history="1">
        <w:r w:rsidR="00BE4224" w:rsidRPr="006D76B1">
          <w:rPr>
            <w:rStyle w:val="Siuktni"/>
          </w:rPr>
          <w:t>CHƯƠNG 4 KẾT QUẢ CÀI ĐẶT, THỬ NGHIỆM  HOẶC KẾT QUẢ NGHIÊN CỨU</w:t>
        </w:r>
        <w:r w:rsidR="00BE4224">
          <w:rPr>
            <w:webHidden/>
          </w:rPr>
          <w:tab/>
        </w:r>
        <w:r w:rsidR="00BE4224">
          <w:rPr>
            <w:webHidden/>
          </w:rPr>
          <w:fldChar w:fldCharType="begin"/>
        </w:r>
        <w:r w:rsidR="00BE4224">
          <w:rPr>
            <w:webHidden/>
          </w:rPr>
          <w:instrText xml:space="preserve"> PAGEREF _Toc12685149 \h </w:instrText>
        </w:r>
        <w:r w:rsidR="00BE4224">
          <w:rPr>
            <w:webHidden/>
          </w:rPr>
        </w:r>
        <w:r w:rsidR="00BE4224">
          <w:rPr>
            <w:webHidden/>
          </w:rPr>
          <w:fldChar w:fldCharType="separate"/>
        </w:r>
        <w:r w:rsidR="00BE4224">
          <w:rPr>
            <w:webHidden/>
          </w:rPr>
          <w:t>63</w:t>
        </w:r>
        <w:r w:rsidR="00BE4224">
          <w:rPr>
            <w:webHidden/>
          </w:rPr>
          <w:fldChar w:fldCharType="end"/>
        </w:r>
      </w:hyperlink>
    </w:p>
    <w:p w14:paraId="6F268179" w14:textId="22111E49" w:rsidR="00BE4224" w:rsidRDefault="004B5C2B">
      <w:pPr>
        <w:pStyle w:val="Mucluc2"/>
        <w:rPr>
          <w:rFonts w:asciiTheme="minorHAnsi" w:eastAsiaTheme="minorEastAsia" w:hAnsiTheme="minorHAnsi" w:cstheme="minorBidi"/>
          <w:noProof/>
          <w:sz w:val="22"/>
          <w:szCs w:val="22"/>
        </w:rPr>
      </w:pPr>
      <w:hyperlink w:anchor="_Toc12685150" w:history="1">
        <w:r w:rsidR="00BE4224" w:rsidRPr="006D76B1">
          <w:rPr>
            <w:rStyle w:val="Siuktni"/>
            <w:noProof/>
          </w:rPr>
          <w:t>4.1 Giao diện đăng nhập</w:t>
        </w:r>
        <w:r w:rsidR="00BE4224">
          <w:rPr>
            <w:noProof/>
            <w:webHidden/>
          </w:rPr>
          <w:tab/>
        </w:r>
        <w:r w:rsidR="00BE4224">
          <w:rPr>
            <w:noProof/>
            <w:webHidden/>
          </w:rPr>
          <w:fldChar w:fldCharType="begin"/>
        </w:r>
        <w:r w:rsidR="00BE4224">
          <w:rPr>
            <w:noProof/>
            <w:webHidden/>
          </w:rPr>
          <w:instrText xml:space="preserve"> PAGEREF _Toc12685150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3341FC50" w14:textId="0CDEEFD7" w:rsidR="00BE4224" w:rsidRDefault="004B5C2B">
      <w:pPr>
        <w:pStyle w:val="Mucluc2"/>
        <w:rPr>
          <w:rFonts w:asciiTheme="minorHAnsi" w:eastAsiaTheme="minorEastAsia" w:hAnsiTheme="minorHAnsi" w:cstheme="minorBidi"/>
          <w:noProof/>
          <w:sz w:val="22"/>
          <w:szCs w:val="22"/>
        </w:rPr>
      </w:pPr>
      <w:hyperlink w:anchor="_Toc12685151" w:history="1">
        <w:r w:rsidR="00BE4224" w:rsidRPr="006D76B1">
          <w:rPr>
            <w:rStyle w:val="Siuktni"/>
            <w:noProof/>
          </w:rPr>
          <w:t>4.2 Giao diện quản lý người dùng</w:t>
        </w:r>
        <w:r w:rsidR="00BE4224">
          <w:rPr>
            <w:noProof/>
            <w:webHidden/>
          </w:rPr>
          <w:tab/>
        </w:r>
        <w:r w:rsidR="00BE4224">
          <w:rPr>
            <w:noProof/>
            <w:webHidden/>
          </w:rPr>
          <w:fldChar w:fldCharType="begin"/>
        </w:r>
        <w:r w:rsidR="00BE4224">
          <w:rPr>
            <w:noProof/>
            <w:webHidden/>
          </w:rPr>
          <w:instrText xml:space="preserve"> PAGEREF _Toc12685151 \h </w:instrText>
        </w:r>
        <w:r w:rsidR="00BE4224">
          <w:rPr>
            <w:noProof/>
            <w:webHidden/>
          </w:rPr>
        </w:r>
        <w:r w:rsidR="00BE4224">
          <w:rPr>
            <w:noProof/>
            <w:webHidden/>
          </w:rPr>
          <w:fldChar w:fldCharType="separate"/>
        </w:r>
        <w:r w:rsidR="00BE4224">
          <w:rPr>
            <w:noProof/>
            <w:webHidden/>
          </w:rPr>
          <w:t>63</w:t>
        </w:r>
        <w:r w:rsidR="00BE4224">
          <w:rPr>
            <w:noProof/>
            <w:webHidden/>
          </w:rPr>
          <w:fldChar w:fldCharType="end"/>
        </w:r>
      </w:hyperlink>
    </w:p>
    <w:p w14:paraId="05795E8F" w14:textId="4EB83BCC" w:rsidR="00BE4224" w:rsidRDefault="004B5C2B">
      <w:pPr>
        <w:pStyle w:val="Mucluc2"/>
        <w:rPr>
          <w:rFonts w:asciiTheme="minorHAnsi" w:eastAsiaTheme="minorEastAsia" w:hAnsiTheme="minorHAnsi" w:cstheme="minorBidi"/>
          <w:noProof/>
          <w:sz w:val="22"/>
          <w:szCs w:val="22"/>
        </w:rPr>
      </w:pPr>
      <w:hyperlink w:anchor="_Toc12685152" w:history="1">
        <w:r w:rsidR="00BE4224" w:rsidRPr="006D76B1">
          <w:rPr>
            <w:rStyle w:val="Siuktni"/>
            <w:noProof/>
          </w:rPr>
          <w:t>4.3 Giao diện thêm mới, chỉnh sửa thông tin người dùng</w:t>
        </w:r>
        <w:r w:rsidR="00BE4224">
          <w:rPr>
            <w:noProof/>
            <w:webHidden/>
          </w:rPr>
          <w:tab/>
        </w:r>
        <w:r w:rsidR="00BE4224">
          <w:rPr>
            <w:noProof/>
            <w:webHidden/>
          </w:rPr>
          <w:fldChar w:fldCharType="begin"/>
        </w:r>
        <w:r w:rsidR="00BE4224">
          <w:rPr>
            <w:noProof/>
            <w:webHidden/>
          </w:rPr>
          <w:instrText xml:space="preserve"> PAGEREF _Toc12685152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C2D5118" w14:textId="0CC06E63" w:rsidR="00BE4224" w:rsidRDefault="004B5C2B">
      <w:pPr>
        <w:pStyle w:val="Mucluc2"/>
        <w:rPr>
          <w:rFonts w:asciiTheme="minorHAnsi" w:eastAsiaTheme="minorEastAsia" w:hAnsiTheme="minorHAnsi" w:cstheme="minorBidi"/>
          <w:noProof/>
          <w:sz w:val="22"/>
          <w:szCs w:val="22"/>
        </w:rPr>
      </w:pPr>
      <w:hyperlink w:anchor="_Toc12685153" w:history="1">
        <w:r w:rsidR="00BE4224" w:rsidRPr="006D76B1">
          <w:rPr>
            <w:rStyle w:val="Siuktni"/>
            <w:noProof/>
          </w:rPr>
          <w:t>4.4 Giao diện thay đổi mật khẩu</w:t>
        </w:r>
        <w:r w:rsidR="00BE4224">
          <w:rPr>
            <w:noProof/>
            <w:webHidden/>
          </w:rPr>
          <w:tab/>
        </w:r>
        <w:r w:rsidR="00BE4224">
          <w:rPr>
            <w:noProof/>
            <w:webHidden/>
          </w:rPr>
          <w:fldChar w:fldCharType="begin"/>
        </w:r>
        <w:r w:rsidR="00BE4224">
          <w:rPr>
            <w:noProof/>
            <w:webHidden/>
          </w:rPr>
          <w:instrText xml:space="preserve"> PAGEREF _Toc12685153 \h </w:instrText>
        </w:r>
        <w:r w:rsidR="00BE4224">
          <w:rPr>
            <w:noProof/>
            <w:webHidden/>
          </w:rPr>
        </w:r>
        <w:r w:rsidR="00BE4224">
          <w:rPr>
            <w:noProof/>
            <w:webHidden/>
          </w:rPr>
          <w:fldChar w:fldCharType="separate"/>
        </w:r>
        <w:r w:rsidR="00BE4224">
          <w:rPr>
            <w:noProof/>
            <w:webHidden/>
          </w:rPr>
          <w:t>64</w:t>
        </w:r>
        <w:r w:rsidR="00BE4224">
          <w:rPr>
            <w:noProof/>
            <w:webHidden/>
          </w:rPr>
          <w:fldChar w:fldCharType="end"/>
        </w:r>
      </w:hyperlink>
    </w:p>
    <w:p w14:paraId="118CC197" w14:textId="10C65B8B" w:rsidR="00BE4224" w:rsidRDefault="004B5C2B">
      <w:pPr>
        <w:pStyle w:val="Mucluc2"/>
        <w:rPr>
          <w:rFonts w:asciiTheme="minorHAnsi" w:eastAsiaTheme="minorEastAsia" w:hAnsiTheme="minorHAnsi" w:cstheme="minorBidi"/>
          <w:noProof/>
          <w:sz w:val="22"/>
          <w:szCs w:val="22"/>
        </w:rPr>
      </w:pPr>
      <w:hyperlink w:anchor="_Toc12685154" w:history="1">
        <w:r w:rsidR="00BE4224" w:rsidRPr="006D76B1">
          <w:rPr>
            <w:rStyle w:val="Siuktni"/>
            <w:noProof/>
          </w:rPr>
          <w:t>4.5 Giao diện cấu hình truy cập Facebook API</w:t>
        </w:r>
        <w:r w:rsidR="00BE4224">
          <w:rPr>
            <w:noProof/>
            <w:webHidden/>
          </w:rPr>
          <w:tab/>
        </w:r>
        <w:r w:rsidR="00BE4224">
          <w:rPr>
            <w:noProof/>
            <w:webHidden/>
          </w:rPr>
          <w:fldChar w:fldCharType="begin"/>
        </w:r>
        <w:r w:rsidR="00BE4224">
          <w:rPr>
            <w:noProof/>
            <w:webHidden/>
          </w:rPr>
          <w:instrText xml:space="preserve"> PAGEREF _Toc12685154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5FEB765A" w14:textId="0C333A64" w:rsidR="00BE4224" w:rsidRDefault="004B5C2B">
      <w:pPr>
        <w:pStyle w:val="Mucluc2"/>
        <w:rPr>
          <w:rFonts w:asciiTheme="minorHAnsi" w:eastAsiaTheme="minorEastAsia" w:hAnsiTheme="minorHAnsi" w:cstheme="minorBidi"/>
          <w:noProof/>
          <w:sz w:val="22"/>
          <w:szCs w:val="22"/>
        </w:rPr>
      </w:pPr>
      <w:hyperlink w:anchor="_Toc12685155" w:history="1">
        <w:r w:rsidR="00BE4224" w:rsidRPr="006D76B1">
          <w:rPr>
            <w:rStyle w:val="Siuktni"/>
            <w:noProof/>
          </w:rPr>
          <w:t>4.6 Cấu hình các nhóm quyền trong hệ thống</w:t>
        </w:r>
        <w:r w:rsidR="00BE4224">
          <w:rPr>
            <w:noProof/>
            <w:webHidden/>
          </w:rPr>
          <w:tab/>
        </w:r>
        <w:r w:rsidR="00BE4224">
          <w:rPr>
            <w:noProof/>
            <w:webHidden/>
          </w:rPr>
          <w:fldChar w:fldCharType="begin"/>
        </w:r>
        <w:r w:rsidR="00BE4224">
          <w:rPr>
            <w:noProof/>
            <w:webHidden/>
          </w:rPr>
          <w:instrText xml:space="preserve"> PAGEREF _Toc12685155 \h </w:instrText>
        </w:r>
        <w:r w:rsidR="00BE4224">
          <w:rPr>
            <w:noProof/>
            <w:webHidden/>
          </w:rPr>
        </w:r>
        <w:r w:rsidR="00BE4224">
          <w:rPr>
            <w:noProof/>
            <w:webHidden/>
          </w:rPr>
          <w:fldChar w:fldCharType="separate"/>
        </w:r>
        <w:r w:rsidR="00BE4224">
          <w:rPr>
            <w:noProof/>
            <w:webHidden/>
          </w:rPr>
          <w:t>65</w:t>
        </w:r>
        <w:r w:rsidR="00BE4224">
          <w:rPr>
            <w:noProof/>
            <w:webHidden/>
          </w:rPr>
          <w:fldChar w:fldCharType="end"/>
        </w:r>
      </w:hyperlink>
    </w:p>
    <w:p w14:paraId="672832E2" w14:textId="560C1461" w:rsidR="00BE4224" w:rsidRDefault="004B5C2B">
      <w:pPr>
        <w:pStyle w:val="Mucluc2"/>
        <w:rPr>
          <w:rFonts w:asciiTheme="minorHAnsi" w:eastAsiaTheme="minorEastAsia" w:hAnsiTheme="minorHAnsi" w:cstheme="minorBidi"/>
          <w:noProof/>
          <w:sz w:val="22"/>
          <w:szCs w:val="22"/>
        </w:rPr>
      </w:pPr>
      <w:hyperlink w:anchor="_Toc12685156" w:history="1">
        <w:r w:rsidR="00BE4224" w:rsidRPr="006D76B1">
          <w:rPr>
            <w:rStyle w:val="Siuktni"/>
            <w:noProof/>
          </w:rPr>
          <w:t>4.7 Tìm kiếm người dùng</w:t>
        </w:r>
        <w:r w:rsidR="00BE4224">
          <w:rPr>
            <w:noProof/>
            <w:webHidden/>
          </w:rPr>
          <w:tab/>
        </w:r>
        <w:r w:rsidR="00BE4224">
          <w:rPr>
            <w:noProof/>
            <w:webHidden/>
          </w:rPr>
          <w:fldChar w:fldCharType="begin"/>
        </w:r>
        <w:r w:rsidR="00BE4224">
          <w:rPr>
            <w:noProof/>
            <w:webHidden/>
          </w:rPr>
          <w:instrText xml:space="preserve"> PAGEREF _Toc12685156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0C35004A" w14:textId="50667A09" w:rsidR="00BE4224" w:rsidRDefault="004B5C2B">
      <w:pPr>
        <w:pStyle w:val="Mucluc2"/>
        <w:rPr>
          <w:rFonts w:asciiTheme="minorHAnsi" w:eastAsiaTheme="minorEastAsia" w:hAnsiTheme="minorHAnsi" w:cstheme="minorBidi"/>
          <w:noProof/>
          <w:sz w:val="22"/>
          <w:szCs w:val="22"/>
        </w:rPr>
      </w:pPr>
      <w:hyperlink w:anchor="_Toc12685157" w:history="1">
        <w:r w:rsidR="00BE4224" w:rsidRPr="006D76B1">
          <w:rPr>
            <w:rStyle w:val="Siuktni"/>
            <w:noProof/>
          </w:rPr>
          <w:t>4.8 Quản lý hội thoại</w:t>
        </w:r>
        <w:r w:rsidR="00BE4224">
          <w:rPr>
            <w:noProof/>
            <w:webHidden/>
          </w:rPr>
          <w:tab/>
        </w:r>
        <w:r w:rsidR="00BE4224">
          <w:rPr>
            <w:noProof/>
            <w:webHidden/>
          </w:rPr>
          <w:fldChar w:fldCharType="begin"/>
        </w:r>
        <w:r w:rsidR="00BE4224">
          <w:rPr>
            <w:noProof/>
            <w:webHidden/>
          </w:rPr>
          <w:instrText xml:space="preserve"> PAGEREF _Toc12685157 \h </w:instrText>
        </w:r>
        <w:r w:rsidR="00BE4224">
          <w:rPr>
            <w:noProof/>
            <w:webHidden/>
          </w:rPr>
        </w:r>
        <w:r w:rsidR="00BE4224">
          <w:rPr>
            <w:noProof/>
            <w:webHidden/>
          </w:rPr>
          <w:fldChar w:fldCharType="separate"/>
        </w:r>
        <w:r w:rsidR="00BE4224">
          <w:rPr>
            <w:noProof/>
            <w:webHidden/>
          </w:rPr>
          <w:t>66</w:t>
        </w:r>
        <w:r w:rsidR="00BE4224">
          <w:rPr>
            <w:noProof/>
            <w:webHidden/>
          </w:rPr>
          <w:fldChar w:fldCharType="end"/>
        </w:r>
      </w:hyperlink>
    </w:p>
    <w:p w14:paraId="6858D7D8" w14:textId="6FFEF5C4" w:rsidR="00BE4224" w:rsidRDefault="004B5C2B">
      <w:pPr>
        <w:pStyle w:val="Mucluc2"/>
        <w:rPr>
          <w:rFonts w:asciiTheme="minorHAnsi" w:eastAsiaTheme="minorEastAsia" w:hAnsiTheme="minorHAnsi" w:cstheme="minorBidi"/>
          <w:noProof/>
          <w:sz w:val="22"/>
          <w:szCs w:val="22"/>
        </w:rPr>
      </w:pPr>
      <w:hyperlink w:anchor="_Toc12685158" w:history="1">
        <w:r w:rsidR="00BE4224" w:rsidRPr="006D76B1">
          <w:rPr>
            <w:rStyle w:val="Siuktni"/>
            <w:noProof/>
          </w:rPr>
          <w:t>4.9 Xem và gửi tin nhắn</w:t>
        </w:r>
        <w:r w:rsidR="00BE4224">
          <w:rPr>
            <w:noProof/>
            <w:webHidden/>
          </w:rPr>
          <w:tab/>
        </w:r>
        <w:r w:rsidR="00BE4224">
          <w:rPr>
            <w:noProof/>
            <w:webHidden/>
          </w:rPr>
          <w:fldChar w:fldCharType="begin"/>
        </w:r>
        <w:r w:rsidR="00BE4224">
          <w:rPr>
            <w:noProof/>
            <w:webHidden/>
          </w:rPr>
          <w:instrText xml:space="preserve"> PAGEREF _Toc12685158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335D65D1" w14:textId="60B5D622" w:rsidR="00BE4224" w:rsidRDefault="004B5C2B">
      <w:pPr>
        <w:pStyle w:val="Mucluc2"/>
        <w:rPr>
          <w:rFonts w:asciiTheme="minorHAnsi" w:eastAsiaTheme="minorEastAsia" w:hAnsiTheme="minorHAnsi" w:cstheme="minorBidi"/>
          <w:noProof/>
          <w:sz w:val="22"/>
          <w:szCs w:val="22"/>
        </w:rPr>
      </w:pPr>
      <w:hyperlink w:anchor="_Toc12685159" w:history="1">
        <w:r w:rsidR="00BE4224" w:rsidRPr="006D76B1">
          <w:rPr>
            <w:rStyle w:val="Siuktni"/>
            <w:noProof/>
          </w:rPr>
          <w:t>4.10 Tìm kiếm tin nhắn</w:t>
        </w:r>
        <w:r w:rsidR="00BE4224">
          <w:rPr>
            <w:noProof/>
            <w:webHidden/>
          </w:rPr>
          <w:tab/>
        </w:r>
        <w:r w:rsidR="00BE4224">
          <w:rPr>
            <w:noProof/>
            <w:webHidden/>
          </w:rPr>
          <w:fldChar w:fldCharType="begin"/>
        </w:r>
        <w:r w:rsidR="00BE4224">
          <w:rPr>
            <w:noProof/>
            <w:webHidden/>
          </w:rPr>
          <w:instrText xml:space="preserve"> PAGEREF _Toc12685159 \h </w:instrText>
        </w:r>
        <w:r w:rsidR="00BE4224">
          <w:rPr>
            <w:noProof/>
            <w:webHidden/>
          </w:rPr>
        </w:r>
        <w:r w:rsidR="00BE4224">
          <w:rPr>
            <w:noProof/>
            <w:webHidden/>
          </w:rPr>
          <w:fldChar w:fldCharType="separate"/>
        </w:r>
        <w:r w:rsidR="00BE4224">
          <w:rPr>
            <w:noProof/>
            <w:webHidden/>
          </w:rPr>
          <w:t>67</w:t>
        </w:r>
        <w:r w:rsidR="00BE4224">
          <w:rPr>
            <w:noProof/>
            <w:webHidden/>
          </w:rPr>
          <w:fldChar w:fldCharType="end"/>
        </w:r>
      </w:hyperlink>
    </w:p>
    <w:p w14:paraId="2117CF6E" w14:textId="0AD548BC" w:rsidR="00BE4224" w:rsidRDefault="004B5C2B">
      <w:pPr>
        <w:pStyle w:val="Mucluc2"/>
        <w:rPr>
          <w:rFonts w:asciiTheme="minorHAnsi" w:eastAsiaTheme="minorEastAsia" w:hAnsiTheme="minorHAnsi" w:cstheme="minorBidi"/>
          <w:noProof/>
          <w:sz w:val="22"/>
          <w:szCs w:val="22"/>
        </w:rPr>
      </w:pPr>
      <w:hyperlink w:anchor="_Toc12685160" w:history="1">
        <w:r w:rsidR="00BE4224" w:rsidRPr="006D76B1">
          <w:rPr>
            <w:rStyle w:val="Siuktni"/>
            <w:noProof/>
          </w:rPr>
          <w:t>4.11 Thêm người vào hội thoại</w:t>
        </w:r>
        <w:r w:rsidR="00BE4224">
          <w:rPr>
            <w:noProof/>
            <w:webHidden/>
          </w:rPr>
          <w:tab/>
        </w:r>
        <w:r w:rsidR="00BE4224">
          <w:rPr>
            <w:noProof/>
            <w:webHidden/>
          </w:rPr>
          <w:fldChar w:fldCharType="begin"/>
        </w:r>
        <w:r w:rsidR="00BE4224">
          <w:rPr>
            <w:noProof/>
            <w:webHidden/>
          </w:rPr>
          <w:instrText xml:space="preserve"> PAGEREF _Toc12685160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297D73E6" w14:textId="2A5BF7F0" w:rsidR="00BE4224" w:rsidRDefault="004B5C2B">
      <w:pPr>
        <w:pStyle w:val="Mucluc2"/>
        <w:rPr>
          <w:rFonts w:asciiTheme="minorHAnsi" w:eastAsiaTheme="minorEastAsia" w:hAnsiTheme="minorHAnsi" w:cstheme="minorBidi"/>
          <w:noProof/>
          <w:sz w:val="22"/>
          <w:szCs w:val="22"/>
        </w:rPr>
      </w:pPr>
      <w:hyperlink w:anchor="_Toc12685161" w:history="1">
        <w:r w:rsidR="00BE4224" w:rsidRPr="006D76B1">
          <w:rPr>
            <w:rStyle w:val="Siuktni"/>
            <w:noProof/>
          </w:rPr>
          <w:t>4.12 Rời hội thoại</w:t>
        </w:r>
        <w:r w:rsidR="00BE4224">
          <w:rPr>
            <w:noProof/>
            <w:webHidden/>
          </w:rPr>
          <w:tab/>
        </w:r>
        <w:r w:rsidR="00BE4224">
          <w:rPr>
            <w:noProof/>
            <w:webHidden/>
          </w:rPr>
          <w:fldChar w:fldCharType="begin"/>
        </w:r>
        <w:r w:rsidR="00BE4224">
          <w:rPr>
            <w:noProof/>
            <w:webHidden/>
          </w:rPr>
          <w:instrText xml:space="preserve"> PAGEREF _Toc12685161 \h </w:instrText>
        </w:r>
        <w:r w:rsidR="00BE4224">
          <w:rPr>
            <w:noProof/>
            <w:webHidden/>
          </w:rPr>
        </w:r>
        <w:r w:rsidR="00BE4224">
          <w:rPr>
            <w:noProof/>
            <w:webHidden/>
          </w:rPr>
          <w:fldChar w:fldCharType="separate"/>
        </w:r>
        <w:r w:rsidR="00BE4224">
          <w:rPr>
            <w:noProof/>
            <w:webHidden/>
          </w:rPr>
          <w:t>68</w:t>
        </w:r>
        <w:r w:rsidR="00BE4224">
          <w:rPr>
            <w:noProof/>
            <w:webHidden/>
          </w:rPr>
          <w:fldChar w:fldCharType="end"/>
        </w:r>
      </w:hyperlink>
    </w:p>
    <w:p w14:paraId="4CD3F63A" w14:textId="726C9453" w:rsidR="00BE4224" w:rsidRDefault="004B5C2B">
      <w:pPr>
        <w:pStyle w:val="Mucluc2"/>
        <w:rPr>
          <w:rFonts w:asciiTheme="minorHAnsi" w:eastAsiaTheme="minorEastAsia" w:hAnsiTheme="minorHAnsi" w:cstheme="minorBidi"/>
          <w:noProof/>
          <w:sz w:val="22"/>
          <w:szCs w:val="22"/>
        </w:rPr>
      </w:pPr>
      <w:hyperlink w:anchor="_Toc12685162" w:history="1">
        <w:r w:rsidR="00BE4224" w:rsidRPr="006D76B1">
          <w:rPr>
            <w:rStyle w:val="Siuktni"/>
            <w:noProof/>
          </w:rPr>
          <w:t>4.13 Tạo ghi chú hội thoại</w:t>
        </w:r>
        <w:r w:rsidR="00BE4224">
          <w:rPr>
            <w:noProof/>
            <w:webHidden/>
          </w:rPr>
          <w:tab/>
        </w:r>
        <w:r w:rsidR="00BE4224">
          <w:rPr>
            <w:noProof/>
            <w:webHidden/>
          </w:rPr>
          <w:fldChar w:fldCharType="begin"/>
        </w:r>
        <w:r w:rsidR="00BE4224">
          <w:rPr>
            <w:noProof/>
            <w:webHidden/>
          </w:rPr>
          <w:instrText xml:space="preserve"> PAGEREF _Toc12685162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A99E755" w14:textId="56E84F32" w:rsidR="00BE4224" w:rsidRDefault="004B5C2B">
      <w:pPr>
        <w:pStyle w:val="Mucluc2"/>
        <w:rPr>
          <w:rFonts w:asciiTheme="minorHAnsi" w:eastAsiaTheme="minorEastAsia" w:hAnsiTheme="minorHAnsi" w:cstheme="minorBidi"/>
          <w:noProof/>
          <w:sz w:val="22"/>
          <w:szCs w:val="22"/>
        </w:rPr>
      </w:pPr>
      <w:hyperlink w:anchor="_Toc12685163" w:history="1">
        <w:r w:rsidR="00BE4224" w:rsidRPr="006D76B1">
          <w:rPr>
            <w:rStyle w:val="Siuktni"/>
            <w:noProof/>
          </w:rPr>
          <w:t>4.14 Thay đổi trạng thái hội thoại</w:t>
        </w:r>
        <w:r w:rsidR="00BE4224">
          <w:rPr>
            <w:noProof/>
            <w:webHidden/>
          </w:rPr>
          <w:tab/>
        </w:r>
        <w:r w:rsidR="00BE4224">
          <w:rPr>
            <w:noProof/>
            <w:webHidden/>
          </w:rPr>
          <w:fldChar w:fldCharType="begin"/>
        </w:r>
        <w:r w:rsidR="00BE4224">
          <w:rPr>
            <w:noProof/>
            <w:webHidden/>
          </w:rPr>
          <w:instrText xml:space="preserve"> PAGEREF _Toc12685163 \h </w:instrText>
        </w:r>
        <w:r w:rsidR="00BE4224">
          <w:rPr>
            <w:noProof/>
            <w:webHidden/>
          </w:rPr>
        </w:r>
        <w:r w:rsidR="00BE4224">
          <w:rPr>
            <w:noProof/>
            <w:webHidden/>
          </w:rPr>
          <w:fldChar w:fldCharType="separate"/>
        </w:r>
        <w:r w:rsidR="00BE4224">
          <w:rPr>
            <w:noProof/>
            <w:webHidden/>
          </w:rPr>
          <w:t>69</w:t>
        </w:r>
        <w:r w:rsidR="00BE4224">
          <w:rPr>
            <w:noProof/>
            <w:webHidden/>
          </w:rPr>
          <w:fldChar w:fldCharType="end"/>
        </w:r>
      </w:hyperlink>
    </w:p>
    <w:p w14:paraId="7D4CA707" w14:textId="12ABBAFA" w:rsidR="00BE4224" w:rsidRDefault="004B5C2B">
      <w:pPr>
        <w:pStyle w:val="Mucluc2"/>
        <w:rPr>
          <w:rFonts w:asciiTheme="minorHAnsi" w:eastAsiaTheme="minorEastAsia" w:hAnsiTheme="minorHAnsi" w:cstheme="minorBidi"/>
          <w:noProof/>
          <w:sz w:val="22"/>
          <w:szCs w:val="22"/>
        </w:rPr>
      </w:pPr>
      <w:hyperlink w:anchor="_Toc12685164" w:history="1">
        <w:r w:rsidR="00BE4224" w:rsidRPr="006D76B1">
          <w:rPr>
            <w:rStyle w:val="Siuktni"/>
            <w:noProof/>
          </w:rPr>
          <w:t>4.15 Quản lý tin nhắn mẫu</w:t>
        </w:r>
        <w:r w:rsidR="00BE4224">
          <w:rPr>
            <w:noProof/>
            <w:webHidden/>
          </w:rPr>
          <w:tab/>
        </w:r>
        <w:r w:rsidR="00BE4224">
          <w:rPr>
            <w:noProof/>
            <w:webHidden/>
          </w:rPr>
          <w:fldChar w:fldCharType="begin"/>
        </w:r>
        <w:r w:rsidR="00BE4224">
          <w:rPr>
            <w:noProof/>
            <w:webHidden/>
          </w:rPr>
          <w:instrText xml:space="preserve"> PAGEREF _Toc12685164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00B0C131" w14:textId="2D49DDCE" w:rsidR="00BE4224" w:rsidRDefault="004B5C2B">
      <w:pPr>
        <w:pStyle w:val="Mucluc2"/>
        <w:rPr>
          <w:rFonts w:asciiTheme="minorHAnsi" w:eastAsiaTheme="minorEastAsia" w:hAnsiTheme="minorHAnsi" w:cstheme="minorBidi"/>
          <w:noProof/>
          <w:sz w:val="22"/>
          <w:szCs w:val="22"/>
        </w:rPr>
      </w:pPr>
      <w:hyperlink w:anchor="_Toc12685165" w:history="1">
        <w:r w:rsidR="00BE4224" w:rsidRPr="006D76B1">
          <w:rPr>
            <w:rStyle w:val="Siuktni"/>
            <w:noProof/>
          </w:rPr>
          <w:t>4.16 Quản lý khách hàng</w:t>
        </w:r>
        <w:r w:rsidR="00BE4224">
          <w:rPr>
            <w:noProof/>
            <w:webHidden/>
          </w:rPr>
          <w:tab/>
        </w:r>
        <w:r w:rsidR="00BE4224">
          <w:rPr>
            <w:noProof/>
            <w:webHidden/>
          </w:rPr>
          <w:fldChar w:fldCharType="begin"/>
        </w:r>
        <w:r w:rsidR="00BE4224">
          <w:rPr>
            <w:noProof/>
            <w:webHidden/>
          </w:rPr>
          <w:instrText xml:space="preserve"> PAGEREF _Toc12685165 \h </w:instrText>
        </w:r>
        <w:r w:rsidR="00BE4224">
          <w:rPr>
            <w:noProof/>
            <w:webHidden/>
          </w:rPr>
        </w:r>
        <w:r w:rsidR="00BE4224">
          <w:rPr>
            <w:noProof/>
            <w:webHidden/>
          </w:rPr>
          <w:fldChar w:fldCharType="separate"/>
        </w:r>
        <w:r w:rsidR="00BE4224">
          <w:rPr>
            <w:noProof/>
            <w:webHidden/>
          </w:rPr>
          <w:t>70</w:t>
        </w:r>
        <w:r w:rsidR="00BE4224">
          <w:rPr>
            <w:noProof/>
            <w:webHidden/>
          </w:rPr>
          <w:fldChar w:fldCharType="end"/>
        </w:r>
      </w:hyperlink>
    </w:p>
    <w:p w14:paraId="17F01BD7" w14:textId="59700EE2" w:rsidR="00BE4224" w:rsidRDefault="004B5C2B">
      <w:pPr>
        <w:pStyle w:val="Mucluc2"/>
        <w:rPr>
          <w:rFonts w:asciiTheme="minorHAnsi" w:eastAsiaTheme="minorEastAsia" w:hAnsiTheme="minorHAnsi" w:cstheme="minorBidi"/>
          <w:noProof/>
          <w:sz w:val="22"/>
          <w:szCs w:val="22"/>
        </w:rPr>
      </w:pPr>
      <w:hyperlink w:anchor="_Toc12685166" w:history="1">
        <w:r w:rsidR="00BE4224" w:rsidRPr="006D76B1">
          <w:rPr>
            <w:rStyle w:val="Siuktni"/>
            <w:noProof/>
          </w:rPr>
          <w:t>4.17 Thêm/cập nhật thông tin khách hàng</w:t>
        </w:r>
        <w:r w:rsidR="00BE4224">
          <w:rPr>
            <w:noProof/>
            <w:webHidden/>
          </w:rPr>
          <w:tab/>
        </w:r>
        <w:r w:rsidR="00BE4224">
          <w:rPr>
            <w:noProof/>
            <w:webHidden/>
          </w:rPr>
          <w:fldChar w:fldCharType="begin"/>
        </w:r>
        <w:r w:rsidR="00BE4224">
          <w:rPr>
            <w:noProof/>
            <w:webHidden/>
          </w:rPr>
          <w:instrText xml:space="preserve"> PAGEREF _Toc12685166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7168D2EE" w14:textId="6CF864B2" w:rsidR="00BE4224" w:rsidRDefault="004B5C2B">
      <w:pPr>
        <w:pStyle w:val="Mucluc2"/>
        <w:rPr>
          <w:rFonts w:asciiTheme="minorHAnsi" w:eastAsiaTheme="minorEastAsia" w:hAnsiTheme="minorHAnsi" w:cstheme="minorBidi"/>
          <w:noProof/>
          <w:sz w:val="22"/>
          <w:szCs w:val="22"/>
        </w:rPr>
      </w:pPr>
      <w:hyperlink w:anchor="_Toc12685167" w:history="1">
        <w:r w:rsidR="00BE4224" w:rsidRPr="006D76B1">
          <w:rPr>
            <w:rStyle w:val="Siuktni"/>
            <w:noProof/>
          </w:rPr>
          <w:t>4.18 Tích điểm khách hàng</w:t>
        </w:r>
        <w:r w:rsidR="00BE4224">
          <w:rPr>
            <w:noProof/>
            <w:webHidden/>
          </w:rPr>
          <w:tab/>
        </w:r>
        <w:r w:rsidR="00BE4224">
          <w:rPr>
            <w:noProof/>
            <w:webHidden/>
          </w:rPr>
          <w:fldChar w:fldCharType="begin"/>
        </w:r>
        <w:r w:rsidR="00BE4224">
          <w:rPr>
            <w:noProof/>
            <w:webHidden/>
          </w:rPr>
          <w:instrText xml:space="preserve"> PAGEREF _Toc12685167 \h </w:instrText>
        </w:r>
        <w:r w:rsidR="00BE4224">
          <w:rPr>
            <w:noProof/>
            <w:webHidden/>
          </w:rPr>
        </w:r>
        <w:r w:rsidR="00BE4224">
          <w:rPr>
            <w:noProof/>
            <w:webHidden/>
          </w:rPr>
          <w:fldChar w:fldCharType="separate"/>
        </w:r>
        <w:r w:rsidR="00BE4224">
          <w:rPr>
            <w:noProof/>
            <w:webHidden/>
          </w:rPr>
          <w:t>71</w:t>
        </w:r>
        <w:r w:rsidR="00BE4224">
          <w:rPr>
            <w:noProof/>
            <w:webHidden/>
          </w:rPr>
          <w:fldChar w:fldCharType="end"/>
        </w:r>
      </w:hyperlink>
    </w:p>
    <w:p w14:paraId="5D70F945" w14:textId="6531E9B5" w:rsidR="00BE4224" w:rsidRDefault="004B5C2B">
      <w:pPr>
        <w:pStyle w:val="Mucluc2"/>
        <w:rPr>
          <w:rFonts w:asciiTheme="minorHAnsi" w:eastAsiaTheme="minorEastAsia" w:hAnsiTheme="minorHAnsi" w:cstheme="minorBidi"/>
          <w:noProof/>
          <w:sz w:val="22"/>
          <w:szCs w:val="22"/>
        </w:rPr>
      </w:pPr>
      <w:hyperlink w:anchor="_Toc12685168" w:history="1">
        <w:r w:rsidR="00BE4224" w:rsidRPr="006D76B1">
          <w:rPr>
            <w:rStyle w:val="Siuktni"/>
            <w:noProof/>
          </w:rPr>
          <w:t>4.19 Xuất thông tin khách hàng</w:t>
        </w:r>
        <w:r w:rsidR="00BE4224">
          <w:rPr>
            <w:noProof/>
            <w:webHidden/>
          </w:rPr>
          <w:tab/>
        </w:r>
        <w:r w:rsidR="00BE4224">
          <w:rPr>
            <w:noProof/>
            <w:webHidden/>
          </w:rPr>
          <w:fldChar w:fldCharType="begin"/>
        </w:r>
        <w:r w:rsidR="00BE4224">
          <w:rPr>
            <w:noProof/>
            <w:webHidden/>
          </w:rPr>
          <w:instrText xml:space="preserve"> PAGEREF _Toc12685168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5217B796" w14:textId="60EB2783" w:rsidR="00BE4224" w:rsidRDefault="004B5C2B">
      <w:pPr>
        <w:pStyle w:val="Mucluc2"/>
        <w:rPr>
          <w:rFonts w:asciiTheme="minorHAnsi" w:eastAsiaTheme="minorEastAsia" w:hAnsiTheme="minorHAnsi" w:cstheme="minorBidi"/>
          <w:noProof/>
          <w:sz w:val="22"/>
          <w:szCs w:val="22"/>
        </w:rPr>
      </w:pPr>
      <w:hyperlink w:anchor="_Toc12685169" w:history="1">
        <w:r w:rsidR="00BE4224" w:rsidRPr="006D76B1">
          <w:rPr>
            <w:rStyle w:val="Siuktni"/>
            <w:noProof/>
          </w:rPr>
          <w:t>4.20 Quản lý bán hàng</w:t>
        </w:r>
        <w:r w:rsidR="00BE4224">
          <w:rPr>
            <w:noProof/>
            <w:webHidden/>
          </w:rPr>
          <w:tab/>
        </w:r>
        <w:r w:rsidR="00BE4224">
          <w:rPr>
            <w:noProof/>
            <w:webHidden/>
          </w:rPr>
          <w:fldChar w:fldCharType="begin"/>
        </w:r>
        <w:r w:rsidR="00BE4224">
          <w:rPr>
            <w:noProof/>
            <w:webHidden/>
          </w:rPr>
          <w:instrText xml:space="preserve"> PAGEREF _Toc12685169 \h </w:instrText>
        </w:r>
        <w:r w:rsidR="00BE4224">
          <w:rPr>
            <w:noProof/>
            <w:webHidden/>
          </w:rPr>
        </w:r>
        <w:r w:rsidR="00BE4224">
          <w:rPr>
            <w:noProof/>
            <w:webHidden/>
          </w:rPr>
          <w:fldChar w:fldCharType="separate"/>
        </w:r>
        <w:r w:rsidR="00BE4224">
          <w:rPr>
            <w:noProof/>
            <w:webHidden/>
          </w:rPr>
          <w:t>72</w:t>
        </w:r>
        <w:r w:rsidR="00BE4224">
          <w:rPr>
            <w:noProof/>
            <w:webHidden/>
          </w:rPr>
          <w:fldChar w:fldCharType="end"/>
        </w:r>
      </w:hyperlink>
    </w:p>
    <w:p w14:paraId="72EAE86E" w14:textId="283FF4FE" w:rsidR="00BE4224" w:rsidRDefault="004B5C2B">
      <w:pPr>
        <w:pStyle w:val="Mucluc2"/>
        <w:rPr>
          <w:rFonts w:asciiTheme="minorHAnsi" w:eastAsiaTheme="minorEastAsia" w:hAnsiTheme="minorHAnsi" w:cstheme="minorBidi"/>
          <w:noProof/>
          <w:sz w:val="22"/>
          <w:szCs w:val="22"/>
        </w:rPr>
      </w:pPr>
      <w:hyperlink w:anchor="_Toc12685170" w:history="1">
        <w:r w:rsidR="00BE4224" w:rsidRPr="006D76B1">
          <w:rPr>
            <w:rStyle w:val="Siuktni"/>
            <w:noProof/>
          </w:rPr>
          <w:t>4.21 Tạo, chỉnh sửa chi tiết đơn hàng</w:t>
        </w:r>
        <w:r w:rsidR="00BE4224">
          <w:rPr>
            <w:noProof/>
            <w:webHidden/>
          </w:rPr>
          <w:tab/>
        </w:r>
        <w:r w:rsidR="00BE4224">
          <w:rPr>
            <w:noProof/>
            <w:webHidden/>
          </w:rPr>
          <w:fldChar w:fldCharType="begin"/>
        </w:r>
        <w:r w:rsidR="00BE4224">
          <w:rPr>
            <w:noProof/>
            <w:webHidden/>
          </w:rPr>
          <w:instrText xml:space="preserve"> PAGEREF _Toc12685170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38E3B63A" w14:textId="4C53D582" w:rsidR="00BE4224" w:rsidRDefault="004B5C2B">
      <w:pPr>
        <w:pStyle w:val="Mucluc2"/>
        <w:rPr>
          <w:rFonts w:asciiTheme="minorHAnsi" w:eastAsiaTheme="minorEastAsia" w:hAnsiTheme="minorHAnsi" w:cstheme="minorBidi"/>
          <w:noProof/>
          <w:sz w:val="22"/>
          <w:szCs w:val="22"/>
        </w:rPr>
      </w:pPr>
      <w:hyperlink w:anchor="_Toc12685171" w:history="1">
        <w:r w:rsidR="00BE4224" w:rsidRPr="006D76B1">
          <w:rPr>
            <w:rStyle w:val="Siuktni"/>
            <w:noProof/>
          </w:rPr>
          <w:t>4.22 Áp dụng tiêu điểm</w:t>
        </w:r>
        <w:r w:rsidR="00BE4224">
          <w:rPr>
            <w:noProof/>
            <w:webHidden/>
          </w:rPr>
          <w:tab/>
        </w:r>
        <w:r w:rsidR="00BE4224">
          <w:rPr>
            <w:noProof/>
            <w:webHidden/>
          </w:rPr>
          <w:fldChar w:fldCharType="begin"/>
        </w:r>
        <w:r w:rsidR="00BE4224">
          <w:rPr>
            <w:noProof/>
            <w:webHidden/>
          </w:rPr>
          <w:instrText xml:space="preserve"> PAGEREF _Toc12685171 \h </w:instrText>
        </w:r>
        <w:r w:rsidR="00BE4224">
          <w:rPr>
            <w:noProof/>
            <w:webHidden/>
          </w:rPr>
        </w:r>
        <w:r w:rsidR="00BE4224">
          <w:rPr>
            <w:noProof/>
            <w:webHidden/>
          </w:rPr>
          <w:fldChar w:fldCharType="separate"/>
        </w:r>
        <w:r w:rsidR="00BE4224">
          <w:rPr>
            <w:noProof/>
            <w:webHidden/>
          </w:rPr>
          <w:t>73</w:t>
        </w:r>
        <w:r w:rsidR="00BE4224">
          <w:rPr>
            <w:noProof/>
            <w:webHidden/>
          </w:rPr>
          <w:fldChar w:fldCharType="end"/>
        </w:r>
      </w:hyperlink>
    </w:p>
    <w:p w14:paraId="12D2A910" w14:textId="5ABD5D4E" w:rsidR="00BE4224" w:rsidRDefault="004B5C2B">
      <w:pPr>
        <w:pStyle w:val="Mucluc2"/>
        <w:rPr>
          <w:rFonts w:asciiTheme="minorHAnsi" w:eastAsiaTheme="minorEastAsia" w:hAnsiTheme="minorHAnsi" w:cstheme="minorBidi"/>
          <w:noProof/>
          <w:sz w:val="22"/>
          <w:szCs w:val="22"/>
        </w:rPr>
      </w:pPr>
      <w:hyperlink w:anchor="_Toc12685172" w:history="1">
        <w:r w:rsidR="00BE4224" w:rsidRPr="006D76B1">
          <w:rPr>
            <w:rStyle w:val="Siuktni"/>
            <w:noProof/>
          </w:rPr>
          <w:t>4.23 In báo giá</w:t>
        </w:r>
        <w:r w:rsidR="00BE4224">
          <w:rPr>
            <w:noProof/>
            <w:webHidden/>
          </w:rPr>
          <w:tab/>
        </w:r>
        <w:r w:rsidR="00BE4224">
          <w:rPr>
            <w:noProof/>
            <w:webHidden/>
          </w:rPr>
          <w:fldChar w:fldCharType="begin"/>
        </w:r>
        <w:r w:rsidR="00BE4224">
          <w:rPr>
            <w:noProof/>
            <w:webHidden/>
          </w:rPr>
          <w:instrText xml:space="preserve"> PAGEREF _Toc12685172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36AC840F" w14:textId="396D7392" w:rsidR="00BE4224" w:rsidRDefault="004B5C2B">
      <w:pPr>
        <w:pStyle w:val="Mucluc2"/>
        <w:rPr>
          <w:rFonts w:asciiTheme="minorHAnsi" w:eastAsiaTheme="minorEastAsia" w:hAnsiTheme="minorHAnsi" w:cstheme="minorBidi"/>
          <w:noProof/>
          <w:sz w:val="22"/>
          <w:szCs w:val="22"/>
        </w:rPr>
      </w:pPr>
      <w:hyperlink w:anchor="_Toc12685173" w:history="1">
        <w:r w:rsidR="00BE4224" w:rsidRPr="006D76B1">
          <w:rPr>
            <w:rStyle w:val="Siuktni"/>
            <w:noProof/>
          </w:rPr>
          <w:t>4.24 Tạo hóa đơn và xác nhận thanh toán</w:t>
        </w:r>
        <w:r w:rsidR="00BE4224">
          <w:rPr>
            <w:noProof/>
            <w:webHidden/>
          </w:rPr>
          <w:tab/>
        </w:r>
        <w:r w:rsidR="00BE4224">
          <w:rPr>
            <w:noProof/>
            <w:webHidden/>
          </w:rPr>
          <w:fldChar w:fldCharType="begin"/>
        </w:r>
        <w:r w:rsidR="00BE4224">
          <w:rPr>
            <w:noProof/>
            <w:webHidden/>
          </w:rPr>
          <w:instrText xml:space="preserve"> PAGEREF _Toc12685173 \h </w:instrText>
        </w:r>
        <w:r w:rsidR="00BE4224">
          <w:rPr>
            <w:noProof/>
            <w:webHidden/>
          </w:rPr>
        </w:r>
        <w:r w:rsidR="00BE4224">
          <w:rPr>
            <w:noProof/>
            <w:webHidden/>
          </w:rPr>
          <w:fldChar w:fldCharType="separate"/>
        </w:r>
        <w:r w:rsidR="00BE4224">
          <w:rPr>
            <w:noProof/>
            <w:webHidden/>
          </w:rPr>
          <w:t>74</w:t>
        </w:r>
        <w:r w:rsidR="00BE4224">
          <w:rPr>
            <w:noProof/>
            <w:webHidden/>
          </w:rPr>
          <w:fldChar w:fldCharType="end"/>
        </w:r>
      </w:hyperlink>
    </w:p>
    <w:p w14:paraId="1353049A" w14:textId="621622F1" w:rsidR="00BE4224" w:rsidRDefault="004B5C2B">
      <w:pPr>
        <w:pStyle w:val="Mucluc2"/>
        <w:rPr>
          <w:rFonts w:asciiTheme="minorHAnsi" w:eastAsiaTheme="minorEastAsia" w:hAnsiTheme="minorHAnsi" w:cstheme="minorBidi"/>
          <w:noProof/>
          <w:sz w:val="22"/>
          <w:szCs w:val="22"/>
        </w:rPr>
      </w:pPr>
      <w:hyperlink w:anchor="_Toc12685174" w:history="1">
        <w:r w:rsidR="00BE4224" w:rsidRPr="006D76B1">
          <w:rPr>
            <w:rStyle w:val="Siuktni"/>
            <w:noProof/>
          </w:rPr>
          <w:t>4.25 Xuất hóa đơn bán hàng</w:t>
        </w:r>
        <w:r w:rsidR="00BE4224">
          <w:rPr>
            <w:noProof/>
            <w:webHidden/>
          </w:rPr>
          <w:tab/>
        </w:r>
        <w:r w:rsidR="00BE4224">
          <w:rPr>
            <w:noProof/>
            <w:webHidden/>
          </w:rPr>
          <w:fldChar w:fldCharType="begin"/>
        </w:r>
        <w:r w:rsidR="00BE4224">
          <w:rPr>
            <w:noProof/>
            <w:webHidden/>
          </w:rPr>
          <w:instrText xml:space="preserve"> PAGEREF _Toc12685174 \h </w:instrText>
        </w:r>
        <w:r w:rsidR="00BE4224">
          <w:rPr>
            <w:noProof/>
            <w:webHidden/>
          </w:rPr>
        </w:r>
        <w:r w:rsidR="00BE4224">
          <w:rPr>
            <w:noProof/>
            <w:webHidden/>
          </w:rPr>
          <w:fldChar w:fldCharType="separate"/>
        </w:r>
        <w:r w:rsidR="00BE4224">
          <w:rPr>
            <w:noProof/>
            <w:webHidden/>
          </w:rPr>
          <w:t>75</w:t>
        </w:r>
        <w:r w:rsidR="00BE4224">
          <w:rPr>
            <w:noProof/>
            <w:webHidden/>
          </w:rPr>
          <w:fldChar w:fldCharType="end"/>
        </w:r>
      </w:hyperlink>
    </w:p>
    <w:p w14:paraId="72E4308E" w14:textId="4B7A0FA6" w:rsidR="00BE4224" w:rsidRDefault="004B5C2B">
      <w:pPr>
        <w:pStyle w:val="Mucluc2"/>
        <w:rPr>
          <w:rFonts w:asciiTheme="minorHAnsi" w:eastAsiaTheme="minorEastAsia" w:hAnsiTheme="minorHAnsi" w:cstheme="minorBidi"/>
          <w:noProof/>
          <w:sz w:val="22"/>
          <w:szCs w:val="22"/>
        </w:rPr>
      </w:pPr>
      <w:hyperlink w:anchor="_Toc12685175" w:history="1">
        <w:r w:rsidR="00BE4224" w:rsidRPr="006D76B1">
          <w:rPr>
            <w:rStyle w:val="Siuktni"/>
            <w:noProof/>
          </w:rPr>
          <w:t>4.26 Quản lý sản phẩm</w:t>
        </w:r>
        <w:r w:rsidR="00BE4224">
          <w:rPr>
            <w:noProof/>
            <w:webHidden/>
          </w:rPr>
          <w:tab/>
        </w:r>
        <w:r w:rsidR="00BE4224">
          <w:rPr>
            <w:noProof/>
            <w:webHidden/>
          </w:rPr>
          <w:fldChar w:fldCharType="begin"/>
        </w:r>
        <w:r w:rsidR="00BE4224">
          <w:rPr>
            <w:noProof/>
            <w:webHidden/>
          </w:rPr>
          <w:instrText xml:space="preserve"> PAGEREF _Toc12685175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3727A2A9" w14:textId="027E0DE5" w:rsidR="00BE4224" w:rsidRDefault="004B5C2B">
      <w:pPr>
        <w:pStyle w:val="Mucluc2"/>
        <w:rPr>
          <w:rFonts w:asciiTheme="minorHAnsi" w:eastAsiaTheme="minorEastAsia" w:hAnsiTheme="minorHAnsi" w:cstheme="minorBidi"/>
          <w:noProof/>
          <w:sz w:val="22"/>
          <w:szCs w:val="22"/>
        </w:rPr>
      </w:pPr>
      <w:hyperlink w:anchor="_Toc12685176" w:history="1">
        <w:r w:rsidR="00BE4224" w:rsidRPr="006D76B1">
          <w:rPr>
            <w:rStyle w:val="Siuktni"/>
            <w:noProof/>
          </w:rPr>
          <w:t>4.27 Cập nhật số lượng tồn</w:t>
        </w:r>
        <w:r w:rsidR="00BE4224">
          <w:rPr>
            <w:noProof/>
            <w:webHidden/>
          </w:rPr>
          <w:tab/>
        </w:r>
        <w:r w:rsidR="00BE4224">
          <w:rPr>
            <w:noProof/>
            <w:webHidden/>
          </w:rPr>
          <w:fldChar w:fldCharType="begin"/>
        </w:r>
        <w:r w:rsidR="00BE4224">
          <w:rPr>
            <w:noProof/>
            <w:webHidden/>
          </w:rPr>
          <w:instrText xml:space="preserve"> PAGEREF _Toc12685176 \h </w:instrText>
        </w:r>
        <w:r w:rsidR="00BE4224">
          <w:rPr>
            <w:noProof/>
            <w:webHidden/>
          </w:rPr>
        </w:r>
        <w:r w:rsidR="00BE4224">
          <w:rPr>
            <w:noProof/>
            <w:webHidden/>
          </w:rPr>
          <w:fldChar w:fldCharType="separate"/>
        </w:r>
        <w:r w:rsidR="00BE4224">
          <w:rPr>
            <w:noProof/>
            <w:webHidden/>
          </w:rPr>
          <w:t>76</w:t>
        </w:r>
        <w:r w:rsidR="00BE4224">
          <w:rPr>
            <w:noProof/>
            <w:webHidden/>
          </w:rPr>
          <w:fldChar w:fldCharType="end"/>
        </w:r>
      </w:hyperlink>
    </w:p>
    <w:p w14:paraId="0697F69A" w14:textId="72829BFA" w:rsidR="00BE4224" w:rsidRDefault="004B5C2B">
      <w:pPr>
        <w:pStyle w:val="Mucluc2"/>
        <w:rPr>
          <w:rFonts w:asciiTheme="minorHAnsi" w:eastAsiaTheme="minorEastAsia" w:hAnsiTheme="minorHAnsi" w:cstheme="minorBidi"/>
          <w:noProof/>
          <w:sz w:val="22"/>
          <w:szCs w:val="22"/>
        </w:rPr>
      </w:pPr>
      <w:hyperlink w:anchor="_Toc12685177" w:history="1">
        <w:r w:rsidR="00BE4224" w:rsidRPr="006D76B1">
          <w:rPr>
            <w:rStyle w:val="Siuktni"/>
            <w:noProof/>
          </w:rPr>
          <w:t>4.28 Một số báo cáo doanh thu</w:t>
        </w:r>
        <w:r w:rsidR="00BE4224">
          <w:rPr>
            <w:noProof/>
            <w:webHidden/>
          </w:rPr>
          <w:tab/>
        </w:r>
        <w:r w:rsidR="00BE4224">
          <w:rPr>
            <w:noProof/>
            <w:webHidden/>
          </w:rPr>
          <w:fldChar w:fldCharType="begin"/>
        </w:r>
        <w:r w:rsidR="00BE4224">
          <w:rPr>
            <w:noProof/>
            <w:webHidden/>
          </w:rPr>
          <w:instrText xml:space="preserve"> PAGEREF _Toc12685177 \h </w:instrText>
        </w:r>
        <w:r w:rsidR="00BE4224">
          <w:rPr>
            <w:noProof/>
            <w:webHidden/>
          </w:rPr>
        </w:r>
        <w:r w:rsidR="00BE4224">
          <w:rPr>
            <w:noProof/>
            <w:webHidden/>
          </w:rPr>
          <w:fldChar w:fldCharType="separate"/>
        </w:r>
        <w:r w:rsidR="00BE4224">
          <w:rPr>
            <w:noProof/>
            <w:webHidden/>
          </w:rPr>
          <w:t>77</w:t>
        </w:r>
        <w:r w:rsidR="00BE4224">
          <w:rPr>
            <w:noProof/>
            <w:webHidden/>
          </w:rPr>
          <w:fldChar w:fldCharType="end"/>
        </w:r>
      </w:hyperlink>
    </w:p>
    <w:p w14:paraId="0EDC372F" w14:textId="24850231" w:rsidR="00BE4224" w:rsidRDefault="004B5C2B">
      <w:pPr>
        <w:pStyle w:val="Mucluc1"/>
        <w:rPr>
          <w:rFonts w:asciiTheme="minorHAnsi" w:eastAsiaTheme="minorEastAsia" w:hAnsiTheme="minorHAnsi" w:cstheme="minorBidi"/>
          <w:sz w:val="22"/>
          <w:szCs w:val="22"/>
        </w:rPr>
      </w:pPr>
      <w:hyperlink w:anchor="_Toc12685178" w:history="1">
        <w:r w:rsidR="00BE4224" w:rsidRPr="006D76B1">
          <w:rPr>
            <w:rStyle w:val="Siuktni"/>
          </w:rPr>
          <w:t>KẾT LUẬN VÀ HƯỚNG PHÁT TRIỂN</w:t>
        </w:r>
        <w:r w:rsidR="00BE4224">
          <w:rPr>
            <w:webHidden/>
          </w:rPr>
          <w:tab/>
        </w:r>
        <w:r w:rsidR="00BE4224">
          <w:rPr>
            <w:webHidden/>
          </w:rPr>
          <w:fldChar w:fldCharType="begin"/>
        </w:r>
        <w:r w:rsidR="00BE4224">
          <w:rPr>
            <w:webHidden/>
          </w:rPr>
          <w:instrText xml:space="preserve"> PAGEREF _Toc12685178 \h </w:instrText>
        </w:r>
        <w:r w:rsidR="00BE4224">
          <w:rPr>
            <w:webHidden/>
          </w:rPr>
        </w:r>
        <w:r w:rsidR="00BE4224">
          <w:rPr>
            <w:webHidden/>
          </w:rPr>
          <w:fldChar w:fldCharType="separate"/>
        </w:r>
        <w:r w:rsidR="00BE4224">
          <w:rPr>
            <w:webHidden/>
          </w:rPr>
          <w:t>78</w:t>
        </w:r>
        <w:r w:rsidR="00BE4224">
          <w:rPr>
            <w:webHidden/>
          </w:rPr>
          <w:fldChar w:fldCharType="end"/>
        </w:r>
      </w:hyperlink>
    </w:p>
    <w:p w14:paraId="313DB342" w14:textId="4B5A9329" w:rsidR="00BE4224" w:rsidRDefault="004B5C2B">
      <w:pPr>
        <w:pStyle w:val="Mucluc1"/>
        <w:rPr>
          <w:rFonts w:asciiTheme="minorHAnsi" w:eastAsiaTheme="minorEastAsia" w:hAnsiTheme="minorHAnsi" w:cstheme="minorBidi"/>
          <w:sz w:val="22"/>
          <w:szCs w:val="22"/>
        </w:rPr>
      </w:pPr>
      <w:hyperlink w:anchor="_Toc12685179" w:history="1">
        <w:r w:rsidR="00BE4224" w:rsidRPr="006D76B1">
          <w:rPr>
            <w:rStyle w:val="Siuktni"/>
          </w:rPr>
          <w:t>PHỤ LỤC</w:t>
        </w:r>
        <w:r w:rsidR="00BE4224">
          <w:rPr>
            <w:webHidden/>
          </w:rPr>
          <w:tab/>
        </w:r>
        <w:r w:rsidR="00BE4224">
          <w:rPr>
            <w:webHidden/>
          </w:rPr>
          <w:fldChar w:fldCharType="begin"/>
        </w:r>
        <w:r w:rsidR="00BE4224">
          <w:rPr>
            <w:webHidden/>
          </w:rPr>
          <w:instrText xml:space="preserve"> PAGEREF _Toc12685179 \h </w:instrText>
        </w:r>
        <w:r w:rsidR="00BE4224">
          <w:rPr>
            <w:webHidden/>
          </w:rPr>
        </w:r>
        <w:r w:rsidR="00BE4224">
          <w:rPr>
            <w:webHidden/>
          </w:rPr>
          <w:fldChar w:fldCharType="separate"/>
        </w:r>
        <w:r w:rsidR="00BE4224">
          <w:rPr>
            <w:webHidden/>
          </w:rPr>
          <w:t>80</w:t>
        </w:r>
        <w:r w:rsidR="00BE4224">
          <w:rPr>
            <w:webHidden/>
          </w:rPr>
          <w:fldChar w:fldCharType="end"/>
        </w:r>
      </w:hyperlink>
    </w:p>
    <w:p w14:paraId="17A57D01" w14:textId="27C23814"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6F83D032" w14:textId="77777777" w:rsidR="000D58F0" w:rsidRDefault="00511681" w:rsidP="000D58F0">
      <w:pPr>
        <w:pStyle w:val="u1"/>
        <w:numPr>
          <w:ilvl w:val="0"/>
          <w:numId w:val="0"/>
        </w:numPr>
      </w:pPr>
      <w:bookmarkStart w:id="6" w:name="_Toc12685078"/>
      <w:r>
        <w:lastRenderedPageBreak/>
        <w:t>DANH MỤC CÁC HÌNH VẼ</w:t>
      </w:r>
      <w:bookmarkEnd w:id="6"/>
    </w:p>
    <w:p w14:paraId="7635D5A4" w14:textId="1D289407" w:rsidR="000D58F0" w:rsidRDefault="000D58F0">
      <w:pPr>
        <w:pStyle w:val="Banghinhminhhoa"/>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685785" w:history="1">
        <w:r w:rsidRPr="00B27D8E">
          <w:rPr>
            <w:rStyle w:val="Siuktni"/>
            <w:noProof/>
          </w:rPr>
          <w:t>Hình 1</w:t>
        </w:r>
        <w:r w:rsidRPr="00B27D8E">
          <w:rPr>
            <w:rStyle w:val="Siuktni"/>
            <w:noProof/>
          </w:rPr>
          <w:noBreakHyphen/>
          <w:t>1 Hộp thư của một trang Fanpage trên Facebook.</w:t>
        </w:r>
        <w:r>
          <w:rPr>
            <w:noProof/>
            <w:webHidden/>
          </w:rPr>
          <w:tab/>
        </w:r>
        <w:r>
          <w:rPr>
            <w:noProof/>
            <w:webHidden/>
          </w:rPr>
          <w:fldChar w:fldCharType="begin"/>
        </w:r>
        <w:r>
          <w:rPr>
            <w:noProof/>
            <w:webHidden/>
          </w:rPr>
          <w:instrText xml:space="preserve"> PAGEREF _Toc12685785 \h </w:instrText>
        </w:r>
        <w:r>
          <w:rPr>
            <w:noProof/>
            <w:webHidden/>
          </w:rPr>
        </w:r>
        <w:r>
          <w:rPr>
            <w:noProof/>
            <w:webHidden/>
          </w:rPr>
          <w:fldChar w:fldCharType="separate"/>
        </w:r>
        <w:r>
          <w:rPr>
            <w:noProof/>
            <w:webHidden/>
          </w:rPr>
          <w:t>5</w:t>
        </w:r>
        <w:r>
          <w:rPr>
            <w:noProof/>
            <w:webHidden/>
          </w:rPr>
          <w:fldChar w:fldCharType="end"/>
        </w:r>
      </w:hyperlink>
    </w:p>
    <w:p w14:paraId="0A51DFCE" w14:textId="0FEF6B32" w:rsidR="000D58F0" w:rsidRDefault="000D58F0">
      <w:pPr>
        <w:pStyle w:val="Banghinhminhhoa"/>
        <w:tabs>
          <w:tab w:val="right" w:leader="dot" w:pos="8778"/>
        </w:tabs>
        <w:rPr>
          <w:rFonts w:asciiTheme="minorHAnsi" w:eastAsiaTheme="minorEastAsia" w:hAnsiTheme="minorHAnsi" w:cstheme="minorBidi"/>
          <w:noProof/>
          <w:sz w:val="22"/>
          <w:szCs w:val="22"/>
        </w:rPr>
      </w:pPr>
      <w:hyperlink w:anchor="_Toc12685786" w:history="1">
        <w:r w:rsidRPr="00B27D8E">
          <w:rPr>
            <w:rStyle w:val="Siuktni"/>
            <w:noProof/>
          </w:rPr>
          <w:t>Hình 3</w:t>
        </w:r>
        <w:r w:rsidRPr="00B27D8E">
          <w:rPr>
            <w:rStyle w:val="Siuktni"/>
            <w:noProof/>
          </w:rPr>
          <w:noBreakHyphen/>
          <w:t>1 Biểu đồ usecase tổng quan</w:t>
        </w:r>
        <w:r>
          <w:rPr>
            <w:noProof/>
            <w:webHidden/>
          </w:rPr>
          <w:tab/>
        </w:r>
        <w:r>
          <w:rPr>
            <w:noProof/>
            <w:webHidden/>
          </w:rPr>
          <w:fldChar w:fldCharType="begin"/>
        </w:r>
        <w:r>
          <w:rPr>
            <w:noProof/>
            <w:webHidden/>
          </w:rPr>
          <w:instrText xml:space="preserve"> PAGEREF _Toc12685786 \h </w:instrText>
        </w:r>
        <w:r>
          <w:rPr>
            <w:noProof/>
            <w:webHidden/>
          </w:rPr>
        </w:r>
        <w:r>
          <w:rPr>
            <w:noProof/>
            <w:webHidden/>
          </w:rPr>
          <w:fldChar w:fldCharType="separate"/>
        </w:r>
        <w:r>
          <w:rPr>
            <w:noProof/>
            <w:webHidden/>
          </w:rPr>
          <w:t>26</w:t>
        </w:r>
        <w:r>
          <w:rPr>
            <w:noProof/>
            <w:webHidden/>
          </w:rPr>
          <w:fldChar w:fldCharType="end"/>
        </w:r>
      </w:hyperlink>
    </w:p>
    <w:p w14:paraId="44236631" w14:textId="765000A6" w:rsidR="00511681" w:rsidRDefault="000D58F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bookmarkStart w:id="7" w:name="_GoBack"/>
      <w:bookmarkEnd w:id="7"/>
    </w:p>
    <w:p w14:paraId="36872745" w14:textId="06FEB1D4" w:rsidR="00304078" w:rsidRDefault="00511681" w:rsidP="00C53323">
      <w:pPr>
        <w:pStyle w:val="u1"/>
        <w:numPr>
          <w:ilvl w:val="0"/>
          <w:numId w:val="0"/>
        </w:numPr>
      </w:pPr>
      <w:bookmarkStart w:id="8" w:name="_Toc12685079"/>
      <w:r>
        <w:lastRenderedPageBreak/>
        <w:t>DANH MỤC CÁC BẢNG BIỂU</w:t>
      </w:r>
      <w:bookmarkStart w:id="9" w:name="_Ref262310752"/>
      <w:bookmarkEnd w:id="8"/>
    </w:p>
    <w:p w14:paraId="73F8BE4C" w14:textId="77777777" w:rsidR="00C53323" w:rsidRPr="00C53323" w:rsidRDefault="00C53323" w:rsidP="00C53323"/>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u1"/>
        <w:numPr>
          <w:ilvl w:val="0"/>
          <w:numId w:val="0"/>
        </w:numPr>
      </w:pPr>
      <w:bookmarkStart w:id="10" w:name="_Toc12685080"/>
      <w:r>
        <w:lastRenderedPageBreak/>
        <w:t>Danh mục các từ viết tắt</w:t>
      </w:r>
      <w:bookmarkEnd w:id="10"/>
    </w:p>
    <w:tbl>
      <w:tblPr>
        <w:tblStyle w:val="LiBang"/>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u1"/>
        <w:numPr>
          <w:ilvl w:val="0"/>
          <w:numId w:val="0"/>
        </w:numPr>
      </w:pPr>
      <w:bookmarkStart w:id="11" w:name="_Toc12685081"/>
      <w:r w:rsidRPr="00597ACF">
        <w:lastRenderedPageBreak/>
        <w:t>MỞ</w:t>
      </w:r>
      <w:r>
        <w:t xml:space="preserve"> ĐẦU</w:t>
      </w:r>
      <w:bookmarkEnd w:id="2"/>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3B38358F" w14:textId="1708FB2B" w:rsidR="00E76491" w:rsidRPr="00C11243" w:rsidRDefault="00C11243" w:rsidP="00E76491">
      <w:pPr>
        <w:rPr>
          <w:szCs w:val="26"/>
        </w:rPr>
      </w:pPr>
      <w:r>
        <w:rPr>
          <w:szCs w:val="26"/>
        </w:rPr>
        <w:t>…</w:t>
      </w:r>
    </w:p>
    <w:p w14:paraId="766B8EB4" w14:textId="77777777" w:rsidR="004B4BF6" w:rsidRDefault="001D730B" w:rsidP="001D730B">
      <w:pPr>
        <w:pStyle w:val="Like-Numbering"/>
      </w:pPr>
      <w:r>
        <w:t xml:space="preserve">2. </w:t>
      </w:r>
      <w:r w:rsidR="00243BE7" w:rsidRPr="00243BE7">
        <w:t>Tính cấp thiết, ý nghĩa khoa học và thực tiễn của đề tài</w:t>
      </w:r>
    </w:p>
    <w:p w14:paraId="6432576F" w14:textId="27F30857" w:rsidR="001C77DD" w:rsidRDefault="00C11243" w:rsidP="001561B7">
      <w:r>
        <w:rPr>
          <w:szCs w:val="26"/>
        </w:rPr>
        <w:t>…</w:t>
      </w:r>
      <w:r w:rsidR="00F962C7">
        <w:br w:type="page"/>
      </w:r>
    </w:p>
    <w:p w14:paraId="7A5121A6" w14:textId="77777777" w:rsidR="00505902" w:rsidRDefault="00505902">
      <w:pPr>
        <w:spacing w:before="0" w:line="240" w:lineRule="auto"/>
        <w:ind w:firstLine="0"/>
        <w:jc w:val="left"/>
      </w:pPr>
    </w:p>
    <w:p w14:paraId="1584E5D4" w14:textId="77777777" w:rsidR="003510E3" w:rsidRDefault="00E76491" w:rsidP="0014594F">
      <w:pPr>
        <w:pStyle w:val="u1"/>
      </w:pPr>
      <w:r>
        <w:t xml:space="preserve"> </w:t>
      </w:r>
      <w:bookmarkStart w:id="12" w:name="_Toc12685082"/>
      <w:r w:rsidR="00DC667C">
        <w:t>TỔNG QUAN</w:t>
      </w:r>
      <w:bookmarkEnd w:id="12"/>
    </w:p>
    <w:p w14:paraId="01BAE775" w14:textId="60963954" w:rsidR="004145F2" w:rsidRDefault="00BC10E7" w:rsidP="004145F2">
      <w:r>
        <w:t>Ở chương này</w:t>
      </w:r>
      <w:r w:rsidR="004145F2">
        <w:t xml:space="preserve"> sẽ đề cập đến một số vấn đề tổng quan của đồ án bào gồm:</w:t>
      </w:r>
    </w:p>
    <w:p w14:paraId="7E222FFE" w14:textId="3CEFCA63" w:rsidR="004145F2" w:rsidRDefault="004145F2" w:rsidP="00925F7F">
      <w:pPr>
        <w:pStyle w:val="oancuaDanhsach"/>
        <w:numPr>
          <w:ilvl w:val="0"/>
          <w:numId w:val="6"/>
        </w:numPr>
      </w:pPr>
      <w:r>
        <w:t>Lý do lựa chọn đề tài</w:t>
      </w:r>
    </w:p>
    <w:p w14:paraId="56340BF5" w14:textId="088DEFAA" w:rsidR="004145F2" w:rsidRDefault="004145F2" w:rsidP="00925F7F">
      <w:pPr>
        <w:pStyle w:val="oancuaDanhsach"/>
        <w:numPr>
          <w:ilvl w:val="0"/>
          <w:numId w:val="6"/>
        </w:numPr>
      </w:pPr>
      <w:r>
        <w:t>Mục đích của đề tài</w:t>
      </w:r>
    </w:p>
    <w:p w14:paraId="483013CA" w14:textId="19C07BB8" w:rsidR="004145F2" w:rsidRDefault="004145F2" w:rsidP="00925F7F">
      <w:pPr>
        <w:pStyle w:val="oancuaDanhsach"/>
        <w:numPr>
          <w:ilvl w:val="0"/>
          <w:numId w:val="6"/>
        </w:numPr>
      </w:pPr>
      <w:r>
        <w:t>Một số yêu cầu cần hoàn thiện của đề tài</w:t>
      </w:r>
    </w:p>
    <w:p w14:paraId="0856FD7E" w14:textId="39D8C5FF" w:rsidR="004145F2" w:rsidRPr="006A0F8F" w:rsidRDefault="004145F2" w:rsidP="00925F7F">
      <w:pPr>
        <w:pStyle w:val="oancuaDanhsach"/>
        <w:numPr>
          <w:ilvl w:val="0"/>
          <w:numId w:val="6"/>
        </w:numPr>
      </w:pPr>
      <w:r>
        <w:t xml:space="preserve">Khảo sát các hiện trạng, nhu cầu và đưa ra phương án </w:t>
      </w:r>
    </w:p>
    <w:p w14:paraId="039CB96E" w14:textId="1AE5819E" w:rsidR="00796B5B" w:rsidRDefault="005E38BA" w:rsidP="005E38BA">
      <w:pPr>
        <w:pStyle w:val="u2"/>
      </w:pPr>
      <w:bookmarkStart w:id="13" w:name="_Toc12685083"/>
      <w:r>
        <w:t>Lý do chọn đề tài</w:t>
      </w:r>
      <w:bookmarkEnd w:id="13"/>
    </w:p>
    <w:p w14:paraId="2E827645" w14:textId="09582F05" w:rsidR="00796B5B" w:rsidRDefault="005E38BA" w:rsidP="00E36664">
      <w:r w:rsidRPr="005E38BA">
        <w:t>Ngày nay cùng với sự bùng nổ của internet,</w:t>
      </w:r>
      <w:r w:rsidR="00A10D01" w:rsidRPr="00A10D01">
        <w:t xml:space="preserve"> </w:t>
      </w:r>
      <w:r w:rsidR="00A10D01">
        <w:t xml:space="preserve">việc tiếp thị bán hàng trên mạng xã hội </w:t>
      </w:r>
      <w:r w:rsidRPr="005E38BA">
        <w:t>chiếm một vị trí quan trọng.</w:t>
      </w:r>
      <w:r>
        <w:t xml:space="preserve"> Đi cùng với đó là các giải pháp </w:t>
      </w:r>
      <w:r w:rsidR="00A10D01">
        <w:t>chăm sóc, hậu mãi khách hàng thông qua mạng xã hội là một nhu cầu thiết yếu để doanh nghiệp có thể thúc đẩy hành vi mua hàng và sở hữu sản phẩm của người dùng thông qua mạng xã hội.</w:t>
      </w:r>
    </w:p>
    <w:p w14:paraId="17108BC4" w14:textId="637D9060" w:rsidR="00A10D01" w:rsidRDefault="00A10D01" w:rsidP="00E36664">
      <w:r w:rsidRPr="00A10D01">
        <w:t>Các</w:t>
      </w:r>
      <w:r>
        <w:t xml:space="preserve"> mạng xã hội</w:t>
      </w:r>
      <w:r w:rsidRPr="00A10D01">
        <w:t xml:space="preserve"> </w:t>
      </w:r>
      <w:r>
        <w:t xml:space="preserve">nổi tiếng </w:t>
      </w:r>
      <w:r w:rsidRPr="00A10D01">
        <w:t xml:space="preserve">hiện </w:t>
      </w:r>
      <w:r>
        <w:t xml:space="preserve">tại </w:t>
      </w:r>
      <w:r w:rsidRPr="00A10D01">
        <w:t>có thể kể đến như Facebook, Youtube, Instagram</w:t>
      </w:r>
      <w:r>
        <w:t xml:space="preserve">, </w:t>
      </w:r>
      <w:r w:rsidRPr="00A10D01">
        <w:t>Twitter,</w:t>
      </w:r>
      <w:r>
        <w:t xml:space="preserve"> </w:t>
      </w:r>
      <w:r w:rsidRPr="00A10D01">
        <w:t>…</w:t>
      </w:r>
      <w:r w:rsidR="0073336F">
        <w:t xml:space="preserve"> </w:t>
      </w:r>
      <w:r>
        <w:t>Hiện nay</w:t>
      </w:r>
      <w:r w:rsidRPr="00A10D01">
        <w:t xml:space="preserve">, số thành viên gia nhập mạng xã hội Youtube đã đạt khoảng </w:t>
      </w:r>
      <w:r>
        <w:t>1,3 tỷ</w:t>
      </w:r>
      <w:r w:rsidRPr="00A10D01">
        <w:t xml:space="preserve"> và số thành viên của Facebook đã lên đến hơn </w:t>
      </w:r>
      <w:r>
        <w:t>2,3</w:t>
      </w:r>
      <w:r w:rsidRPr="00A10D01">
        <w:t xml:space="preserve"> </w:t>
      </w:r>
      <w:r>
        <w:t>tỷ -</w:t>
      </w:r>
      <w:r w:rsidRPr="00A10D01">
        <w:t xml:space="preserve"> những con số này cho thấy tầm ảnh hưởng to lớn của mạng xã hội đến với người dùng hiện nay, và sự bùng nổ của các kênh xã hội này cũng đã tạo ra thị phần khách hàng tiềm năng, rộng lớn lại</w:t>
      </w:r>
      <w:r w:rsidR="0073336F">
        <w:t xml:space="preserve"> </w:t>
      </w:r>
      <w:r w:rsidRPr="00A10D01">
        <w:t>“màu mỡ” đa dạng mà bất kì doanh nghiệp nào cũng mong muốn khai thác và tiếp cận</w:t>
      </w:r>
      <w:r>
        <w:t>.</w:t>
      </w:r>
    </w:p>
    <w:p w14:paraId="2C26ECE4" w14:textId="4A1E516B" w:rsidR="00A10D01" w:rsidRDefault="00A10D01" w:rsidP="00E36664">
      <w:r w:rsidRPr="00A10D01">
        <w:t xml:space="preserve">Chính vì những lý do này mà các hoạt động </w:t>
      </w:r>
      <w:r>
        <w:t>bán hàng trên mạng xã hội ngày căng trở nên phổ biến rộng rãi hơn,</w:t>
      </w:r>
      <w:r w:rsidRPr="00A10D01">
        <w:t xml:space="preserve"> </w:t>
      </w:r>
      <w:r>
        <w:t>vì thế cần một</w:t>
      </w:r>
      <w:r w:rsidRPr="00A10D01">
        <w:t xml:space="preserve"> giải pháp tối ưu hóa khả năng tương tác và tiếp cận người dùng</w:t>
      </w:r>
      <w:r w:rsidR="002C6FE5">
        <w:t xml:space="preserve">, giảm bớt thao tác bán hàng, tăng nâng suất và </w:t>
      </w:r>
      <w:r>
        <w:t>để việc bán hàng qua mạng xã hội trở nên hiệu quả nhất</w:t>
      </w:r>
      <w:r w:rsidR="002C6FE5">
        <w:t>.</w:t>
      </w:r>
    </w:p>
    <w:p w14:paraId="08264E24" w14:textId="7C7A020F" w:rsidR="002C6FE5" w:rsidRDefault="002C6FE5" w:rsidP="002C6FE5">
      <w:pPr>
        <w:pStyle w:val="u2"/>
      </w:pPr>
      <w:bookmarkStart w:id="14" w:name="_Toc12685084"/>
      <w:r>
        <w:t>Mục đích của đề tài</w:t>
      </w:r>
      <w:bookmarkEnd w:id="14"/>
    </w:p>
    <w:p w14:paraId="6FADFE98" w14:textId="195596FE" w:rsidR="002C6FE5" w:rsidRDefault="002C6FE5" w:rsidP="003E675E">
      <w:r>
        <w:t>Mục đích của việc x</w:t>
      </w:r>
      <w:r w:rsidRPr="0072631E">
        <w:t>ây dựng ứng dụng quản lý bán hàng qua Facebook</w:t>
      </w:r>
      <w:r w:rsidR="003E675E">
        <w:t xml:space="preserve"> là giúp khách hàng dễ dàng quản lý được tin nhắn và các cuộc trò chuyện trên fanpage. Dễ dàng phân chia khách hàng theo từng nhóm, thiết lập chương trình chăm sóc riêng. Mang đến sự tiện lợi trong các thao tác của nhận viên bán hàng để tối đa hiệu </w:t>
      </w:r>
      <w:r w:rsidR="003E675E" w:rsidRPr="003E675E">
        <w:t>quả việc kinh doanh trên Facebook</w:t>
      </w:r>
      <w:r w:rsidR="003E675E">
        <w:t>. Từ đó tăng tỉ lệ chốt đơn hàng.</w:t>
      </w:r>
    </w:p>
    <w:p w14:paraId="5C2D7E2B" w14:textId="77777777" w:rsidR="00DF0F31" w:rsidRDefault="003E675E" w:rsidP="00DF0F31">
      <w:r>
        <w:t>Ngoài ra, còn giúp người quản lý có thể cập nhật và nắm được tình trạng tồn kho chi tiết theo từng ngày, giúp đưa ra quyết định nhập hàng nhanh chóng chính xác và thuận tiện nhất.</w:t>
      </w:r>
    </w:p>
    <w:p w14:paraId="56A89230" w14:textId="1BFD31E7" w:rsidR="00DF0F31" w:rsidRDefault="00DF0F31" w:rsidP="00DF0F31">
      <w:pPr>
        <w:pStyle w:val="u2"/>
      </w:pPr>
      <w:bookmarkStart w:id="15" w:name="_Toc12685085"/>
      <w:r>
        <w:lastRenderedPageBreak/>
        <w:t>Yêu cầu cần thực hiện</w:t>
      </w:r>
      <w:bookmarkEnd w:id="15"/>
    </w:p>
    <w:p w14:paraId="5B702510" w14:textId="6A1ADCA4" w:rsidR="00DF0F31" w:rsidRDefault="00DF0F31" w:rsidP="00DF0F31">
      <w:r>
        <w:t xml:space="preserve">Một số yêu cầu của bài toán xây dựng </w:t>
      </w:r>
      <w:r w:rsidRPr="00DF0F31">
        <w:t>ứng dụng quản lý bán hàng qua Facebook</w:t>
      </w:r>
      <w:r>
        <w:t xml:space="preserve"> được liệt kê như sau:</w:t>
      </w:r>
    </w:p>
    <w:p w14:paraId="238F6C14" w14:textId="227DFEAB" w:rsidR="00DF0F31" w:rsidRDefault="00DF0F31" w:rsidP="00925F7F">
      <w:pPr>
        <w:pStyle w:val="oancuaDanhsach"/>
        <w:numPr>
          <w:ilvl w:val="0"/>
          <w:numId w:val="6"/>
        </w:numPr>
      </w:pPr>
      <w:bookmarkStart w:id="16" w:name="_Hlk11773357"/>
      <w:r w:rsidRPr="00450F98">
        <w:rPr>
          <w:b/>
        </w:rPr>
        <w:t>Quản lý người dùng hệ thống</w:t>
      </w:r>
      <w:r>
        <w:t>: thông tin người dùng, nhiệm vụ cụ thể đối với hệ thống.</w:t>
      </w:r>
    </w:p>
    <w:p w14:paraId="21908CBD" w14:textId="77777777" w:rsidR="00450F98" w:rsidRPr="00450F98" w:rsidRDefault="00DF0F31" w:rsidP="00925F7F">
      <w:pPr>
        <w:pStyle w:val="oancuaDanhsach"/>
        <w:numPr>
          <w:ilvl w:val="0"/>
          <w:numId w:val="6"/>
        </w:numPr>
        <w:rPr>
          <w:b/>
        </w:rPr>
      </w:pPr>
      <w:r w:rsidRPr="00450F98">
        <w:rPr>
          <w:b/>
        </w:rPr>
        <w:t xml:space="preserve">Quản lý hội thoại: </w:t>
      </w:r>
    </w:p>
    <w:p w14:paraId="66668012" w14:textId="4173E9DB" w:rsidR="00DF0F31" w:rsidRDefault="00450F98" w:rsidP="00925F7F">
      <w:pPr>
        <w:pStyle w:val="oancuaDanhsach"/>
        <w:numPr>
          <w:ilvl w:val="1"/>
          <w:numId w:val="6"/>
        </w:numPr>
      </w:pPr>
      <w:r>
        <w:t>Q</w:t>
      </w:r>
      <w:r w:rsidR="00DF0F31">
        <w:t>uản lý tin nhắn từ các trang fanpage, g</w:t>
      </w:r>
      <w:r w:rsidR="00DF0F31" w:rsidRPr="00DF0F31">
        <w:t>ắn nhãn, phân nhóm tin nhắn, hỗ trợ phân luồng công việc hiệu quả</w:t>
      </w:r>
      <w:r>
        <w:t xml:space="preserve">. </w:t>
      </w:r>
    </w:p>
    <w:p w14:paraId="16DF3D12" w14:textId="1B28AB84" w:rsidR="00450F98" w:rsidRDefault="00450F98" w:rsidP="00925F7F">
      <w:pPr>
        <w:pStyle w:val="oancuaDanhsach"/>
        <w:numPr>
          <w:ilvl w:val="1"/>
          <w:numId w:val="6"/>
        </w:numPr>
      </w:pPr>
      <w:r>
        <w:t>Quản lý các kịch bản chat được thiết kế sẵn.</w:t>
      </w:r>
    </w:p>
    <w:p w14:paraId="35773652" w14:textId="77777777" w:rsidR="00786457" w:rsidRDefault="00DF0F31" w:rsidP="00925F7F">
      <w:pPr>
        <w:pStyle w:val="oancuaDanhsach"/>
        <w:numPr>
          <w:ilvl w:val="0"/>
          <w:numId w:val="6"/>
        </w:numPr>
      </w:pPr>
      <w:r w:rsidRPr="00450F98">
        <w:rPr>
          <w:b/>
        </w:rPr>
        <w:t>Quản lý khách hàng</w:t>
      </w:r>
      <w:r>
        <w:t xml:space="preserve">: </w:t>
      </w:r>
    </w:p>
    <w:p w14:paraId="5D024A54" w14:textId="77777777" w:rsidR="00786457" w:rsidRDefault="00786457" w:rsidP="00925F7F">
      <w:pPr>
        <w:pStyle w:val="oancuaDanhsach"/>
        <w:numPr>
          <w:ilvl w:val="1"/>
          <w:numId w:val="6"/>
        </w:numPr>
      </w:pPr>
      <w:r>
        <w:t>L</w:t>
      </w:r>
      <w:r w:rsidR="00DF0F31">
        <w:t xml:space="preserve">ưu được thông tin </w:t>
      </w:r>
      <w:r w:rsidR="00450F98">
        <w:t xml:space="preserve">cơ bản của </w:t>
      </w:r>
      <w:r w:rsidR="00DF0F31">
        <w:t>khách hàng</w:t>
      </w:r>
    </w:p>
    <w:p w14:paraId="2FE0BA8F" w14:textId="06463007" w:rsidR="00786457" w:rsidRDefault="00786457" w:rsidP="00925F7F">
      <w:pPr>
        <w:pStyle w:val="oancuaDanhsach"/>
        <w:numPr>
          <w:ilvl w:val="1"/>
          <w:numId w:val="6"/>
        </w:numPr>
      </w:pPr>
      <w:r>
        <w:t>Kiểm tra được d</w:t>
      </w:r>
      <w:r w:rsidR="00450F98">
        <w:t>oanh thu từ khách hàng</w:t>
      </w:r>
      <w:r>
        <w:t>.</w:t>
      </w:r>
    </w:p>
    <w:p w14:paraId="51BCF046" w14:textId="671E6052" w:rsidR="00786457" w:rsidRDefault="00786457" w:rsidP="00925F7F">
      <w:pPr>
        <w:pStyle w:val="oancuaDanhsach"/>
        <w:numPr>
          <w:ilvl w:val="1"/>
          <w:numId w:val="6"/>
        </w:numPr>
      </w:pPr>
      <w:r>
        <w:t>Truy vết được lịch sử c</w:t>
      </w:r>
      <w:r w:rsidR="00450F98">
        <w:t>ác đơn hàng phát sinh từ khách</w:t>
      </w:r>
    </w:p>
    <w:p w14:paraId="37889E71" w14:textId="545FA0B6" w:rsidR="00786457" w:rsidRDefault="00786457" w:rsidP="00925F7F">
      <w:pPr>
        <w:pStyle w:val="oancuaDanhsach"/>
        <w:numPr>
          <w:ilvl w:val="1"/>
          <w:numId w:val="6"/>
        </w:numPr>
      </w:pPr>
      <w:r>
        <w:t>Ph</w:t>
      </w:r>
      <w:r w:rsidR="00DF0F31">
        <w:t>ân loại</w:t>
      </w:r>
      <w:r w:rsidR="00450F98">
        <w:t xml:space="preserve"> khách hàng</w:t>
      </w:r>
      <w:r w:rsidR="00DF0F31">
        <w:t>, gắn nhãn</w:t>
      </w:r>
    </w:p>
    <w:p w14:paraId="5CEFD94A" w14:textId="30B26C95" w:rsidR="00DF0F31" w:rsidRDefault="00786457" w:rsidP="00925F7F">
      <w:pPr>
        <w:pStyle w:val="oancuaDanhsach"/>
        <w:numPr>
          <w:ilvl w:val="1"/>
          <w:numId w:val="6"/>
        </w:numPr>
      </w:pPr>
      <w:r>
        <w:t xml:space="preserve">Thiết lập các chính sách </w:t>
      </w:r>
      <w:r w:rsidR="00450F98">
        <w:t>tích điểm cho</w:t>
      </w:r>
      <w:r w:rsidR="00DF0F31">
        <w:t xml:space="preserve"> khách hàng</w:t>
      </w:r>
      <w:r>
        <w:t xml:space="preserve"> khi hoàn thành đơn hàng</w:t>
      </w:r>
      <w:r w:rsidR="00DF0F31">
        <w:t>.</w:t>
      </w:r>
    </w:p>
    <w:p w14:paraId="62041935" w14:textId="218F06B0" w:rsidR="00450F98" w:rsidRDefault="00450F98" w:rsidP="00925F7F">
      <w:pPr>
        <w:pStyle w:val="oancuaDanhsach"/>
        <w:numPr>
          <w:ilvl w:val="0"/>
          <w:numId w:val="6"/>
        </w:numPr>
      </w:pPr>
      <w:r w:rsidRPr="00450F98">
        <w:rPr>
          <w:b/>
        </w:rPr>
        <w:t>Quản lý bán hàng</w:t>
      </w:r>
      <w:r>
        <w:t xml:space="preserve">: </w:t>
      </w:r>
    </w:p>
    <w:p w14:paraId="07004756" w14:textId="083370CC" w:rsidR="00450F98" w:rsidRDefault="00450F98" w:rsidP="00925F7F">
      <w:pPr>
        <w:pStyle w:val="oancuaDanhsach"/>
        <w:numPr>
          <w:ilvl w:val="1"/>
          <w:numId w:val="6"/>
        </w:numPr>
      </w:pPr>
      <w:r>
        <w:t>Quản lý được các đơn hàng, trạng thái đơn hàng, các hóa đơn bán hàng, tình trạng thanh toán, các chi phí phát sinh của đơn (PVC, khuyến mãi, …)</w:t>
      </w:r>
    </w:p>
    <w:p w14:paraId="2798FF47" w14:textId="0A27ECBF" w:rsidR="00450F98" w:rsidRDefault="00450F98" w:rsidP="00925F7F">
      <w:pPr>
        <w:pStyle w:val="oancuaDanhsach"/>
        <w:numPr>
          <w:ilvl w:val="1"/>
          <w:numId w:val="6"/>
        </w:numPr>
      </w:pPr>
      <w:r>
        <w:t>Quản lý sản phẩm, thông tin cơ bản của sản phẩm, tồn kho hiện tại, đưa ra báo cáo tồn kho theo từng ngày.</w:t>
      </w:r>
    </w:p>
    <w:p w14:paraId="38B1FF34" w14:textId="1895DF87" w:rsidR="00450F98" w:rsidRPr="00450F98" w:rsidRDefault="00450F98" w:rsidP="00925F7F">
      <w:pPr>
        <w:pStyle w:val="oancuaDanhsach"/>
        <w:numPr>
          <w:ilvl w:val="0"/>
          <w:numId w:val="6"/>
        </w:numPr>
        <w:rPr>
          <w:b/>
        </w:rPr>
      </w:pPr>
      <w:r w:rsidRPr="00450F98">
        <w:rPr>
          <w:b/>
        </w:rPr>
        <w:t>Báo cáo thống kê:</w:t>
      </w:r>
    </w:p>
    <w:p w14:paraId="6338CA5A" w14:textId="77777777" w:rsidR="00450F98" w:rsidRDefault="00450F98" w:rsidP="00925F7F">
      <w:pPr>
        <w:pStyle w:val="oancuaDanhsach"/>
        <w:numPr>
          <w:ilvl w:val="1"/>
          <w:numId w:val="6"/>
        </w:numPr>
      </w:pPr>
      <w:r>
        <w:t xml:space="preserve">Đưa ra các báo cáo thống kê </w:t>
      </w:r>
    </w:p>
    <w:p w14:paraId="48AD079F" w14:textId="14B7D323" w:rsidR="00450F98" w:rsidRDefault="00450F98" w:rsidP="00925F7F">
      <w:pPr>
        <w:pStyle w:val="oancuaDanhsach"/>
        <w:numPr>
          <w:ilvl w:val="2"/>
          <w:numId w:val="6"/>
        </w:numPr>
      </w:pPr>
      <w:r>
        <w:t>theo nhân viên bán hàng</w:t>
      </w:r>
    </w:p>
    <w:p w14:paraId="6B2BA387" w14:textId="2F6869FA" w:rsidR="00450F98" w:rsidRDefault="00450F98" w:rsidP="00925F7F">
      <w:pPr>
        <w:pStyle w:val="oancuaDanhsach"/>
        <w:numPr>
          <w:ilvl w:val="2"/>
          <w:numId w:val="6"/>
        </w:numPr>
      </w:pPr>
      <w:r>
        <w:t>theo thời gian (tháng, quý, năm)</w:t>
      </w:r>
    </w:p>
    <w:p w14:paraId="53B67043" w14:textId="1B73BAD4" w:rsidR="00450F98" w:rsidRDefault="00450F98" w:rsidP="00925F7F">
      <w:pPr>
        <w:pStyle w:val="oancuaDanhsach"/>
        <w:numPr>
          <w:ilvl w:val="2"/>
          <w:numId w:val="6"/>
        </w:numPr>
      </w:pPr>
      <w:r>
        <w:t>theo sản phẩm, danh mục sản phẩm (dòng sản phẩm)</w:t>
      </w:r>
    </w:p>
    <w:p w14:paraId="41D31701" w14:textId="65EFFD49" w:rsidR="00450F98" w:rsidRDefault="00450F98" w:rsidP="00925F7F">
      <w:pPr>
        <w:pStyle w:val="oancuaDanhsach"/>
        <w:numPr>
          <w:ilvl w:val="2"/>
          <w:numId w:val="6"/>
        </w:numPr>
      </w:pPr>
      <w:r>
        <w:t>theo khách hàng</w:t>
      </w:r>
    </w:p>
    <w:p w14:paraId="42D4C4F8" w14:textId="7FA1523F" w:rsidR="00450F98" w:rsidRDefault="00450F98" w:rsidP="00925F7F">
      <w:pPr>
        <w:pStyle w:val="oancuaDanhsach"/>
        <w:numPr>
          <w:ilvl w:val="1"/>
          <w:numId w:val="6"/>
        </w:numPr>
      </w:pPr>
      <w:r>
        <w:t>Các chỉ số đo lường cần đưa ra:</w:t>
      </w:r>
    </w:p>
    <w:p w14:paraId="6ADD2ECC" w14:textId="4FE8DA0C" w:rsidR="00450F98" w:rsidRDefault="00450F98" w:rsidP="00925F7F">
      <w:pPr>
        <w:pStyle w:val="oancuaDanhsach"/>
        <w:numPr>
          <w:ilvl w:val="2"/>
          <w:numId w:val="6"/>
        </w:numPr>
      </w:pPr>
      <w:r>
        <w:t>Doanh thu</w:t>
      </w:r>
    </w:p>
    <w:p w14:paraId="3301E157" w14:textId="2AA81887" w:rsidR="00450F98" w:rsidRDefault="00450F98" w:rsidP="00925F7F">
      <w:pPr>
        <w:pStyle w:val="oancuaDanhsach"/>
        <w:numPr>
          <w:ilvl w:val="2"/>
          <w:numId w:val="6"/>
        </w:numPr>
      </w:pPr>
      <w:r>
        <w:t>Số lượng</w:t>
      </w:r>
    </w:p>
    <w:p w14:paraId="0DC1B01D" w14:textId="47FC5F1A" w:rsidR="00450F98" w:rsidRDefault="00450F98" w:rsidP="00925F7F">
      <w:pPr>
        <w:pStyle w:val="oancuaDanhsach"/>
        <w:numPr>
          <w:ilvl w:val="2"/>
          <w:numId w:val="6"/>
        </w:numPr>
      </w:pPr>
      <w:r>
        <w:t>Lợi nhuận biên và lãi ròng.</w:t>
      </w:r>
    </w:p>
    <w:p w14:paraId="3FCC80B5" w14:textId="38F4FDB8" w:rsidR="00786457" w:rsidRDefault="00786457" w:rsidP="00786457">
      <w:pPr>
        <w:pStyle w:val="u2"/>
      </w:pPr>
      <w:bookmarkStart w:id="17" w:name="_Toc12685086"/>
      <w:bookmarkEnd w:id="16"/>
      <w:r>
        <w:t>Khảo sát hệ thống</w:t>
      </w:r>
      <w:bookmarkEnd w:id="17"/>
    </w:p>
    <w:p w14:paraId="29B65011" w14:textId="74493EA9" w:rsidR="00786457" w:rsidRDefault="00786457" w:rsidP="00786457">
      <w:pPr>
        <w:pStyle w:val="u3"/>
      </w:pPr>
      <w:bookmarkStart w:id="18" w:name="_Toc518828014"/>
      <w:bookmarkStart w:id="19" w:name="_Toc12685087"/>
      <w:r>
        <w:t>Mục đích và nội dung khảo sát</w:t>
      </w:r>
      <w:bookmarkEnd w:id="18"/>
      <w:bookmarkEnd w:id="19"/>
    </w:p>
    <w:p w14:paraId="38F5BC4D" w14:textId="46722156" w:rsidR="00786457" w:rsidRDefault="00786457" w:rsidP="00786457">
      <w:pPr>
        <w:pStyle w:val="u4"/>
      </w:pPr>
      <w:r>
        <w:t>Mục đích</w:t>
      </w:r>
    </w:p>
    <w:p w14:paraId="2375CA58" w14:textId="2C941D99" w:rsidR="00786457" w:rsidRDefault="00786457" w:rsidP="00786457">
      <w:r>
        <w:t>Xây dựng được hệ thống nhằm thay thế hệ thống trả lời tin nhắn trên Facebook Fanpage đảm bảo sự phù hợp với nhu cầu người dùng. Việc khảo sát nhằm để:</w:t>
      </w:r>
    </w:p>
    <w:p w14:paraId="44A08AB9" w14:textId="4CE82A52" w:rsidR="00786457" w:rsidRDefault="00786457" w:rsidP="00925F7F">
      <w:pPr>
        <w:pStyle w:val="oancuaDanhsach"/>
        <w:numPr>
          <w:ilvl w:val="0"/>
          <w:numId w:val="6"/>
        </w:numPr>
      </w:pPr>
      <w:r w:rsidRPr="00786457">
        <w:lastRenderedPageBreak/>
        <w:t>Tiếp cận với nghiệp vụ chuyên môn, môi trường hoạt động của hệ thống</w:t>
      </w:r>
      <w:r>
        <w:t>.</w:t>
      </w:r>
    </w:p>
    <w:p w14:paraId="01AC6D5A" w14:textId="1BF47C88" w:rsidR="00786457" w:rsidRDefault="00786457" w:rsidP="00925F7F">
      <w:pPr>
        <w:pStyle w:val="oancuaDanhsach"/>
        <w:numPr>
          <w:ilvl w:val="0"/>
          <w:numId w:val="6"/>
        </w:numPr>
      </w:pPr>
      <w:r>
        <w:t>Tìm hiểu chức năng, nhiệm vụ và cung cách họat động của hệ thống.</w:t>
      </w:r>
    </w:p>
    <w:p w14:paraId="5D77F014" w14:textId="77777777" w:rsidR="00786457" w:rsidRDefault="00786457" w:rsidP="00925F7F">
      <w:pPr>
        <w:pStyle w:val="oancuaDanhsach"/>
        <w:numPr>
          <w:ilvl w:val="0"/>
          <w:numId w:val="6"/>
        </w:numPr>
        <w:spacing w:before="0"/>
      </w:pPr>
      <w:r>
        <w:t>Chỉ ra những chỗ hợp lý của hệ thống, cần được kế thừa và các chỗ bất hợp lý của hệ thống cần được nghiên cứu khắc phục.</w:t>
      </w:r>
    </w:p>
    <w:p w14:paraId="2E55C979" w14:textId="77777777" w:rsidR="00786457" w:rsidRDefault="00786457" w:rsidP="00925F7F">
      <w:pPr>
        <w:pStyle w:val="oancuaDanhsach"/>
        <w:numPr>
          <w:ilvl w:val="0"/>
          <w:numId w:val="6"/>
        </w:numPr>
        <w:spacing w:before="0"/>
      </w:pPr>
      <w:r>
        <w:t>Đưa thêm được những chức năng mới vào để phù hợp với hệ thống hơn.</w:t>
      </w:r>
    </w:p>
    <w:p w14:paraId="0D5A2BC0" w14:textId="03A0A8AC" w:rsidR="00786457" w:rsidRDefault="00786457" w:rsidP="00786457">
      <w:pPr>
        <w:pStyle w:val="u4"/>
      </w:pPr>
      <w:r>
        <w:t>Nội dung khảo sát</w:t>
      </w:r>
    </w:p>
    <w:p w14:paraId="7C60A309" w14:textId="3C8923DA" w:rsidR="00786457" w:rsidRDefault="00786457" w:rsidP="00925F7F">
      <w:pPr>
        <w:pStyle w:val="oancuaDanhsach"/>
        <w:numPr>
          <w:ilvl w:val="0"/>
          <w:numId w:val="6"/>
        </w:numPr>
      </w:pPr>
      <w:r>
        <w:t>Tìm hiểu môi trường, nghiên cứu các làm việc của người dùng đối với một Fanpage.</w:t>
      </w:r>
    </w:p>
    <w:p w14:paraId="2E451E47" w14:textId="3DB2FB82" w:rsidR="00786457" w:rsidRDefault="00786457" w:rsidP="00925F7F">
      <w:pPr>
        <w:pStyle w:val="oancuaDanhsach"/>
        <w:numPr>
          <w:ilvl w:val="0"/>
          <w:numId w:val="6"/>
        </w:numPr>
      </w:pPr>
      <w:r>
        <w:t>Nghiên cứu các quyền hạn, nhiệm vụ đối của người dùng đối với trang</w:t>
      </w:r>
    </w:p>
    <w:p w14:paraId="5E828816" w14:textId="0D05A5CD" w:rsidR="00786457" w:rsidRDefault="00786457" w:rsidP="00925F7F">
      <w:pPr>
        <w:pStyle w:val="oancuaDanhsach"/>
        <w:numPr>
          <w:ilvl w:val="0"/>
          <w:numId w:val="6"/>
        </w:numPr>
      </w:pPr>
      <w:r>
        <w:t xml:space="preserve">Thu thập nghiên cứu các các phương thức xử lý các thông tin trong </w:t>
      </w:r>
      <w:r w:rsidR="00C11243">
        <w:t>trang</w:t>
      </w:r>
      <w:r>
        <w:t>.</w:t>
      </w:r>
    </w:p>
    <w:p w14:paraId="54FB2B5C" w14:textId="77777777" w:rsidR="00786457" w:rsidRDefault="00786457" w:rsidP="00925F7F">
      <w:pPr>
        <w:pStyle w:val="oancuaDanhsach"/>
        <w:numPr>
          <w:ilvl w:val="0"/>
          <w:numId w:val="6"/>
        </w:numPr>
      </w:pPr>
      <w:r>
        <w:t>Thống kê các phương tiện và tài nguyên có thể sử dụng.</w:t>
      </w:r>
    </w:p>
    <w:p w14:paraId="16FF3326" w14:textId="77777777" w:rsidR="00786457" w:rsidRDefault="00786457" w:rsidP="00925F7F">
      <w:pPr>
        <w:pStyle w:val="oancuaDanhsach"/>
        <w:numPr>
          <w:ilvl w:val="0"/>
          <w:numId w:val="6"/>
        </w:numPr>
      </w:pPr>
      <w:r>
        <w:t>Thu thập các đòi hỏi về thông tin, các ý kiến phê phán, phàn nàn về hiện trạng, các dự đoán, nguyện vọng và kế hoạch tương lai.</w:t>
      </w:r>
    </w:p>
    <w:p w14:paraId="14E68B09" w14:textId="77777777" w:rsidR="00786457" w:rsidRDefault="00786457" w:rsidP="00925F7F">
      <w:pPr>
        <w:pStyle w:val="oancuaDanhsach"/>
        <w:numPr>
          <w:ilvl w:val="0"/>
          <w:numId w:val="6"/>
        </w:numPr>
      </w:pPr>
      <w:r>
        <w:t>Đánh giá hiện trạng và đề ra hướng giải quyết cho phù hợp với nhu cầu người dùng.</w:t>
      </w:r>
    </w:p>
    <w:p w14:paraId="45737C6B" w14:textId="0D62C2F8" w:rsidR="00786457" w:rsidRDefault="00786457" w:rsidP="00925F7F">
      <w:pPr>
        <w:pStyle w:val="oancuaDanhsach"/>
        <w:numPr>
          <w:ilvl w:val="0"/>
          <w:numId w:val="6"/>
        </w:numPr>
      </w:pPr>
      <w:r>
        <w:t>Lập hồ sơ tổng thể về hiện trạng</w:t>
      </w:r>
      <w:r w:rsidR="00C11243">
        <w:t>.</w:t>
      </w:r>
    </w:p>
    <w:p w14:paraId="587D8A55" w14:textId="77777777" w:rsidR="002C2819" w:rsidRDefault="002C2819" w:rsidP="002C2819">
      <w:pPr>
        <w:pStyle w:val="u3"/>
      </w:pPr>
      <w:bookmarkStart w:id="20" w:name="_Toc12685088"/>
      <w:r>
        <w:t>Khảo sát hiện trạng</w:t>
      </w:r>
      <w:bookmarkEnd w:id="20"/>
    </w:p>
    <w:p w14:paraId="1BF54B25" w14:textId="65CF2D22" w:rsidR="002C2819" w:rsidRDefault="002C2819" w:rsidP="00925F7F">
      <w:pPr>
        <w:pStyle w:val="u4"/>
        <w:numPr>
          <w:ilvl w:val="0"/>
          <w:numId w:val="9"/>
        </w:numPr>
      </w:pPr>
      <w:r>
        <w:t>Khảo sát sơ bộ</w:t>
      </w:r>
    </w:p>
    <w:p w14:paraId="16475644" w14:textId="083626B0" w:rsidR="002C2819" w:rsidRDefault="002C2819" w:rsidP="002C2819">
      <w:r>
        <w:t>Ứng dụng quản lý bán hàng qua Facebook là một chương trình quản lý thực hiện đầy đủ các chức năng chính là giao tiếp được với khách hàng thông qua Facebook, quản lý được các hoạt động cơ bản của việc bán hàng như lưu thông tin khách hàng, thông tin đơn hàng và các Master data khác…</w:t>
      </w:r>
    </w:p>
    <w:p w14:paraId="74B11F76" w14:textId="0AD0BB95" w:rsidR="002C2819" w:rsidRDefault="002C2819" w:rsidP="002C2819">
      <w:r>
        <w:t>Các ràng buộc hệ thống bao gồm:</w:t>
      </w:r>
    </w:p>
    <w:p w14:paraId="04B8FA81" w14:textId="1904CD98" w:rsidR="002C2819" w:rsidRDefault="002C2819" w:rsidP="00925F7F">
      <w:pPr>
        <w:pStyle w:val="oancuaDanhsach"/>
        <w:numPr>
          <w:ilvl w:val="0"/>
          <w:numId w:val="10"/>
        </w:numPr>
      </w:pPr>
      <w:r>
        <w:t xml:space="preserve">Ứng dụng </w:t>
      </w:r>
      <w:r w:rsidR="00616815">
        <w:t>là một sản phẩm có thể sử dụng cho bất cứ ai có nhu cầu quản lý tin nhắn khi đã có fanpage trên Facebook.</w:t>
      </w:r>
    </w:p>
    <w:p w14:paraId="68500680" w14:textId="258D8FCF" w:rsidR="00616815" w:rsidRDefault="00616815" w:rsidP="00925F7F">
      <w:pPr>
        <w:pStyle w:val="oancuaDanhsach"/>
        <w:numPr>
          <w:ilvl w:val="0"/>
          <w:numId w:val="10"/>
        </w:numPr>
      </w:pPr>
      <w:r>
        <w:t>Thuận tiện, dễ sử dụng và thao tác.</w:t>
      </w:r>
    </w:p>
    <w:p w14:paraId="42D2C8D2" w14:textId="5B5C8A7D" w:rsidR="00616815" w:rsidRDefault="00616815" w:rsidP="00925F7F">
      <w:pPr>
        <w:pStyle w:val="oancuaDanhsach"/>
        <w:numPr>
          <w:ilvl w:val="0"/>
          <w:numId w:val="10"/>
        </w:numPr>
      </w:pPr>
      <w:r>
        <w:t>Dễ dàng cấu hình cài đặt và tùy biến.</w:t>
      </w:r>
    </w:p>
    <w:p w14:paraId="58035BF9" w14:textId="65DE86C3" w:rsidR="002C2819" w:rsidRDefault="00616815" w:rsidP="00925F7F">
      <w:pPr>
        <w:pStyle w:val="oancuaDanhsach"/>
        <w:numPr>
          <w:ilvl w:val="0"/>
          <w:numId w:val="10"/>
        </w:numPr>
      </w:pPr>
      <w:r>
        <w:t>Kinh phí triển khai thấp mà vẫn đảm bảo hoạt động ổn định và tốt nhất.</w:t>
      </w:r>
    </w:p>
    <w:p w14:paraId="24E4D164" w14:textId="06C733FB" w:rsidR="00616815" w:rsidRDefault="00616815" w:rsidP="00616815">
      <w:pPr>
        <w:pStyle w:val="u4"/>
      </w:pPr>
      <w:r>
        <w:t>Khảo sát chi tiết</w:t>
      </w:r>
    </w:p>
    <w:p w14:paraId="2E920C73" w14:textId="5E3F1819" w:rsidR="00616815" w:rsidRDefault="00616815" w:rsidP="00616815">
      <w:r>
        <w:t>Fanpage là một trang được lập ra từ Facebook của một cá nhân hoặc một công ty, doanh nghiệp nào đó, nó tạo ra một nhóm cộng đồng cùng có một sở thích chung nào đó (cùng độ tuổi, ở cùng 1 ví trí địa lý, cùng một sở thích…) gắn kết lại với nhau giúp những người này có thể tương tác với nhau dễ hơn.</w:t>
      </w:r>
    </w:p>
    <w:p w14:paraId="33F46960" w14:textId="77777777" w:rsidR="00616815" w:rsidRDefault="00616815" w:rsidP="00616815"/>
    <w:p w14:paraId="2321D198" w14:textId="44EB7FD4" w:rsidR="00616815" w:rsidRDefault="00616815" w:rsidP="00616815">
      <w:r>
        <w:lastRenderedPageBreak/>
        <w:t>Với việc tương tác giữa dễ dang giữa các thành viên trong nhóm thì khi bạn đăng một bài viết, hoặc một hình ảnh nào đó thì tất cả mọi người trong fanpage đều nhìn thấy bài viết đó. Vì vậy việc có một Fanpage có một lượng người thích lớn điều này sẽ giúp việc bán hàng, quảng bá sản phẩm, dịch vụ</w:t>
      </w:r>
      <w:r w:rsidR="0073336F">
        <w:t xml:space="preserve"> </w:t>
      </w:r>
      <w:r>
        <w:t>được tốt hơn, giúp tăng doanh thu hiệu quả.</w:t>
      </w:r>
    </w:p>
    <w:p w14:paraId="4A139250" w14:textId="520DDBC7" w:rsidR="00616815" w:rsidRDefault="00616815" w:rsidP="00616815">
      <w:r>
        <w:t xml:space="preserve">Với mỗi </w:t>
      </w:r>
      <w:r w:rsidR="001A7FB8">
        <w:t>F</w:t>
      </w:r>
      <w:r>
        <w:t>anpage đều có một chức năng hộp thư để</w:t>
      </w:r>
      <w:r w:rsidR="001A7FB8">
        <w:t xml:space="preserve"> lưu giữ những trao đổi, trò chuyện giữa các thành viên của trang và quản lý của trang đó.</w:t>
      </w:r>
    </w:p>
    <w:p w14:paraId="7980CCB3" w14:textId="77777777" w:rsidR="000D58F0" w:rsidRDefault="001A7FB8" w:rsidP="000D58F0">
      <w:pPr>
        <w:keepNext/>
        <w:ind w:firstLine="0"/>
        <w:jc w:val="center"/>
      </w:pPr>
      <w:r>
        <w:rPr>
          <w:noProof/>
        </w:rPr>
        <w:drawing>
          <wp:inline distT="0" distB="0" distL="0" distR="0" wp14:anchorId="5CFCD24C" wp14:editId="0927CC64">
            <wp:extent cx="5580380" cy="2508250"/>
            <wp:effectExtent l="0" t="0" r="1270" b="635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08250"/>
                    </a:xfrm>
                    <a:prstGeom prst="rect">
                      <a:avLst/>
                    </a:prstGeom>
                  </pic:spPr>
                </pic:pic>
              </a:graphicData>
            </a:graphic>
          </wp:inline>
        </w:drawing>
      </w:r>
    </w:p>
    <w:p w14:paraId="70550FF3" w14:textId="753B1D14" w:rsidR="00B90850" w:rsidRPr="000D58F0" w:rsidRDefault="000D58F0" w:rsidP="000D58F0">
      <w:pPr>
        <w:pStyle w:val="Chuthich"/>
      </w:pPr>
      <w:bookmarkStart w:id="21" w:name="_Toc12685785"/>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1</w:t>
      </w:r>
      <w:r>
        <w:fldChar w:fldCharType="end"/>
      </w:r>
      <w:r w:rsidRPr="000D58F0">
        <w:t xml:space="preserve"> Hộp thư của một trang Fanpage trên Facebook.</w:t>
      </w:r>
      <w:bookmarkEnd w:id="21"/>
    </w:p>
    <w:p w14:paraId="5817D5EC" w14:textId="15652552" w:rsidR="00B90850" w:rsidRDefault="00B90850" w:rsidP="00B90850">
      <w:pPr>
        <w:rPr>
          <w:b/>
          <w:i/>
        </w:rPr>
      </w:pPr>
      <w:r w:rsidRPr="00B90850">
        <w:rPr>
          <w:b/>
          <w:i/>
        </w:rPr>
        <w:t>Một số chức năng thao tác với hộp thư được facebook cung cấp đối với người quản lý trang:</w:t>
      </w:r>
    </w:p>
    <w:p w14:paraId="6455759B" w14:textId="08477790" w:rsidR="00BC22CC" w:rsidRPr="00BC22CC" w:rsidRDefault="00BC22CC" w:rsidP="00B90850">
      <w:r w:rsidRPr="00BC22CC">
        <w:t>Đối với việc quản lý hộp thư:</w:t>
      </w:r>
    </w:p>
    <w:p w14:paraId="584E8EE1" w14:textId="77527153" w:rsidR="00B90850" w:rsidRDefault="00B90850" w:rsidP="00925F7F">
      <w:pPr>
        <w:pStyle w:val="oancuaDanhsach"/>
        <w:numPr>
          <w:ilvl w:val="0"/>
          <w:numId w:val="11"/>
        </w:numPr>
      </w:pPr>
      <w:r>
        <w:t>Người quản lý fanpage có thể nhận được thông báo có tin nhắn khi người dùng nhắn tin tới Fanpage.</w:t>
      </w:r>
    </w:p>
    <w:p w14:paraId="3CAE0C62" w14:textId="35CFF30E" w:rsidR="00B90850" w:rsidRDefault="00B90850" w:rsidP="00925F7F">
      <w:pPr>
        <w:pStyle w:val="oancuaDanhsach"/>
        <w:numPr>
          <w:ilvl w:val="0"/>
          <w:numId w:val="11"/>
        </w:numPr>
      </w:pPr>
      <w:r>
        <w:t>Xem được danh sách các cuộc hội thoại gần đây bao gồm</w:t>
      </w:r>
      <w:r w:rsidR="00932376">
        <w:t>: t</w:t>
      </w:r>
      <w:r>
        <w:t>in nhắn đến trang</w:t>
      </w:r>
      <w:r w:rsidR="00932376">
        <w:t>, b</w:t>
      </w:r>
      <w:r>
        <w:t>ình luận đến từ bài viết được đăng bởi trang</w:t>
      </w:r>
      <w:r w:rsidR="00932376">
        <w:t>.</w:t>
      </w:r>
    </w:p>
    <w:p w14:paraId="7BB1C67D" w14:textId="2BA46ACA" w:rsidR="00BC22CC" w:rsidRDefault="00B90850" w:rsidP="00925F7F">
      <w:pPr>
        <w:pStyle w:val="oancuaDanhsach"/>
        <w:numPr>
          <w:ilvl w:val="0"/>
          <w:numId w:val="11"/>
        </w:numPr>
      </w:pPr>
      <w:r>
        <w:t xml:space="preserve">Có thể </w:t>
      </w:r>
      <w:r w:rsidR="00932376">
        <w:t xml:space="preserve">lọc tin nhắn bằng việc </w:t>
      </w:r>
      <w:r>
        <w:t>chuyển đổi giữa các hộp thư</w:t>
      </w:r>
      <w:r w:rsidR="00932376">
        <w:t xml:space="preserve"> con như: hộp thư chính, hộp thư chưa đọc, hộp thư đang theo dõi, hộp thư đã xử lý xong, hộp thư spam.</w:t>
      </w:r>
    </w:p>
    <w:p w14:paraId="5DA191A3" w14:textId="1E237ABD" w:rsidR="00FB4E89" w:rsidRDefault="00FB4E89" w:rsidP="00925F7F">
      <w:pPr>
        <w:pStyle w:val="oancuaDanhsach"/>
        <w:numPr>
          <w:ilvl w:val="0"/>
          <w:numId w:val="11"/>
        </w:numPr>
      </w:pPr>
      <w:r>
        <w:t>Lọc theo người nhắn đến, theo nội dung tin nhắn, hoặc theo nhãn đã gán</w:t>
      </w:r>
      <w:r w:rsidR="007A5AF8">
        <w:t>.</w:t>
      </w:r>
    </w:p>
    <w:p w14:paraId="19224BC6" w14:textId="644ADABC" w:rsidR="00BC22CC" w:rsidRDefault="00BC22CC" w:rsidP="00BC22CC">
      <w:r>
        <w:t>Đối với cuộc hội thoại cụ thể, khi chọn một cuộc hội thoại</w:t>
      </w:r>
    </w:p>
    <w:p w14:paraId="26B64134" w14:textId="5C0CEBC9" w:rsidR="00BC22CC" w:rsidRDefault="00BC22CC" w:rsidP="00925F7F">
      <w:pPr>
        <w:pStyle w:val="oancuaDanhsach"/>
        <w:numPr>
          <w:ilvl w:val="0"/>
          <w:numId w:val="11"/>
        </w:numPr>
      </w:pPr>
      <w:r>
        <w:t>Người quản lý có thể xem được thông tin công khai của người nhắn tin đến trang</w:t>
      </w:r>
    </w:p>
    <w:p w14:paraId="76BE5A2E" w14:textId="408E77C9" w:rsidR="00BC22CC" w:rsidRDefault="00BC22CC" w:rsidP="00925F7F">
      <w:pPr>
        <w:pStyle w:val="oancuaDanhsach"/>
        <w:numPr>
          <w:ilvl w:val="0"/>
          <w:numId w:val="11"/>
        </w:numPr>
      </w:pPr>
      <w:r>
        <w:t>Gán nhãn được khách hàng để phục vụ chăm sóc</w:t>
      </w:r>
    </w:p>
    <w:p w14:paraId="34962A6B" w14:textId="78EC906C" w:rsidR="00BC22CC" w:rsidRDefault="00BC22CC" w:rsidP="00925F7F">
      <w:pPr>
        <w:pStyle w:val="oancuaDanhsach"/>
        <w:numPr>
          <w:ilvl w:val="0"/>
          <w:numId w:val="11"/>
        </w:numPr>
      </w:pPr>
      <w:r>
        <w:t>Thêm ghi chú cho khách hàng.</w:t>
      </w:r>
    </w:p>
    <w:p w14:paraId="266D7F24" w14:textId="610E57B7" w:rsidR="00BC22CC" w:rsidRDefault="00BC22CC" w:rsidP="00925F7F">
      <w:pPr>
        <w:pStyle w:val="oancuaDanhsach"/>
        <w:numPr>
          <w:ilvl w:val="0"/>
          <w:numId w:val="11"/>
        </w:numPr>
      </w:pPr>
      <w:r>
        <w:t>Chỉ định được người sẽ tham gia xử lý được cuộc hội thoại</w:t>
      </w:r>
    </w:p>
    <w:p w14:paraId="7E47F7B8" w14:textId="580C07B6" w:rsidR="00BC22CC" w:rsidRDefault="00BC22CC" w:rsidP="00925F7F">
      <w:pPr>
        <w:pStyle w:val="oancuaDanhsach"/>
        <w:numPr>
          <w:ilvl w:val="0"/>
          <w:numId w:val="11"/>
        </w:numPr>
      </w:pPr>
      <w:r>
        <w:t>Xóa, đánh dấu spam, đánh dấu chưa đọc, đánh dấu xử lý tiếp theo, đánh dẫu đã xong cuộc trò chuyện.</w:t>
      </w:r>
    </w:p>
    <w:p w14:paraId="6090AAA8" w14:textId="445E2C3A" w:rsidR="00BC22CC" w:rsidRDefault="00BC22CC" w:rsidP="00925F7F">
      <w:pPr>
        <w:pStyle w:val="oancuaDanhsach"/>
        <w:numPr>
          <w:ilvl w:val="0"/>
          <w:numId w:val="11"/>
        </w:numPr>
      </w:pPr>
      <w:r>
        <w:lastRenderedPageBreak/>
        <w:t>Gửi kèm</w:t>
      </w:r>
      <w:r w:rsidR="004E347F">
        <w:t>, và quản lý</w:t>
      </w:r>
      <w:r>
        <w:t xml:space="preserve"> </w:t>
      </w:r>
      <w:r w:rsidR="004E347F">
        <w:t>các câu trả lời được lưu sẵn.</w:t>
      </w:r>
    </w:p>
    <w:p w14:paraId="51ED6F64" w14:textId="51BB9A4D" w:rsidR="00B90850" w:rsidRDefault="00EE6A98" w:rsidP="00EE6A98">
      <w:pPr>
        <w:pStyle w:val="u4"/>
      </w:pPr>
      <w:r>
        <w:t>Quy trình quản lý</w:t>
      </w:r>
    </w:p>
    <w:p w14:paraId="251B4C13" w14:textId="74F83603" w:rsidR="00E80A60" w:rsidRDefault="00F105DC" w:rsidP="00E80A60">
      <w:r>
        <w:t>Đối với các cá nhân hay doanh nghiệp bán hàng qua Facebook, có thể thấy mặt hàng họ kinh doanh chủ yêu là các sản phẩm cần về hình ảnh. Một số mặt hàng phổ biến như quần áo, trang sức, đồ công nghê, v</w:t>
      </w:r>
      <w:r w:rsidR="00452F58">
        <w:t>…</w:t>
      </w:r>
      <w:r>
        <w:t>v… Qua đó có thể thấy được q</w:t>
      </w:r>
      <w:r w:rsidR="00E80A60">
        <w:t xml:space="preserve">uy trình bán hàng cơ bản của một doanh nghiệp bán hàng </w:t>
      </w:r>
      <w:r w:rsidR="00606597">
        <w:t>như vậy thường như sau</w:t>
      </w:r>
      <w:r w:rsidR="00E80A60">
        <w:t>.</w:t>
      </w:r>
    </w:p>
    <w:p w14:paraId="1EF38C4D" w14:textId="3E4AD103" w:rsidR="00E80A60" w:rsidRDefault="00E80A60" w:rsidP="00925F7F">
      <w:pPr>
        <w:pStyle w:val="oancuaDanhsach"/>
        <w:numPr>
          <w:ilvl w:val="0"/>
          <w:numId w:val="11"/>
        </w:numPr>
      </w:pPr>
      <w:r>
        <w:t>Tiếp nhận thông tin đơn hàng thông qua tin nhắn hoặc bình luận trên Fanpage</w:t>
      </w:r>
    </w:p>
    <w:p w14:paraId="574134C2" w14:textId="0AD163D8" w:rsidR="00E80A60" w:rsidRDefault="00E80A60" w:rsidP="00925F7F">
      <w:pPr>
        <w:pStyle w:val="oancuaDanhsach"/>
        <w:numPr>
          <w:ilvl w:val="0"/>
          <w:numId w:val="11"/>
        </w:numPr>
      </w:pPr>
      <w:r>
        <w:t>Kiểm tra sản phẩm khách mua có còn hàng trong kho để tiếp tục giao dịch.</w:t>
      </w:r>
    </w:p>
    <w:p w14:paraId="1B776A64" w14:textId="06161A1D" w:rsidR="00E80A60" w:rsidRDefault="00E80A60" w:rsidP="00925F7F">
      <w:pPr>
        <w:pStyle w:val="oancuaDanhsach"/>
        <w:numPr>
          <w:ilvl w:val="0"/>
          <w:numId w:val="11"/>
        </w:numPr>
      </w:pPr>
      <w:r>
        <w:t>Chốt thông tin khách hàng, sản phẩm cần bán và tiến hành tạo đơn hàng.</w:t>
      </w:r>
    </w:p>
    <w:p w14:paraId="18C8B81C" w14:textId="30A8A074" w:rsidR="00E80A60" w:rsidRDefault="00A440C7" w:rsidP="00925F7F">
      <w:pPr>
        <w:pStyle w:val="oancuaDanhsach"/>
        <w:numPr>
          <w:ilvl w:val="0"/>
          <w:numId w:val="11"/>
        </w:numPr>
      </w:pPr>
      <w:r>
        <w:t>B</w:t>
      </w:r>
      <w:r w:rsidR="00E80A60">
        <w:t>áo giá lại cho khách hàng kiểm tra lại trong đó bao gồm cả chi phí vận chuyển hoặc khuyến mại nếu có.</w:t>
      </w:r>
    </w:p>
    <w:p w14:paraId="38E82E73" w14:textId="27406308" w:rsidR="00E80A60" w:rsidRDefault="00E80A60" w:rsidP="00925F7F">
      <w:pPr>
        <w:pStyle w:val="oancuaDanhsach"/>
        <w:numPr>
          <w:ilvl w:val="0"/>
          <w:numId w:val="11"/>
        </w:numPr>
      </w:pPr>
      <w:r>
        <w:t>Xác nhận đơn hàng và gửi thông tin cho các đơn vị vận chuyển.</w:t>
      </w:r>
    </w:p>
    <w:p w14:paraId="6C23F1D6" w14:textId="08332126" w:rsidR="00E80A60" w:rsidRDefault="00E80A60" w:rsidP="00925F7F">
      <w:pPr>
        <w:pStyle w:val="oancuaDanhsach"/>
        <w:numPr>
          <w:ilvl w:val="0"/>
          <w:numId w:val="11"/>
        </w:numPr>
      </w:pPr>
      <w:r>
        <w:t>Giao hàng cho đơn vị vận chuyển để tiến hành đóng gói và gửi hàng.</w:t>
      </w:r>
    </w:p>
    <w:p w14:paraId="2C8B6C2C" w14:textId="27BDB277" w:rsidR="00E80A60" w:rsidRDefault="00E80A60" w:rsidP="00925F7F">
      <w:pPr>
        <w:pStyle w:val="oancuaDanhsach"/>
        <w:numPr>
          <w:ilvl w:val="0"/>
          <w:numId w:val="11"/>
        </w:numPr>
      </w:pPr>
      <w:r>
        <w:t>Sau khi giao hàng thành công và nhận đủ khoản thu của khách, tiến hành xác nhận hóa đơn bán hàng và lưu trữ đơn hàng.</w:t>
      </w:r>
    </w:p>
    <w:p w14:paraId="337434A8" w14:textId="4A7555DB" w:rsidR="00BD4A3E" w:rsidRDefault="00BD4A3E" w:rsidP="00BD4A3E">
      <w:r>
        <w:t>Các hóa đơn công việc thường được làm thủ công bằng</w:t>
      </w:r>
      <w:r w:rsidR="006A6E39">
        <w:t xml:space="preserve"> tay,</w:t>
      </w:r>
      <w:r>
        <w:t xml:space="preserve"> word hoặc exel</w:t>
      </w:r>
      <w:r w:rsidR="006A6E39">
        <w:t xml:space="preserve">, hoặc một số các phần mềm </w:t>
      </w:r>
      <w:r w:rsidR="00E636F2">
        <w:t xml:space="preserve">quản lý </w:t>
      </w:r>
      <w:r w:rsidR="006A6E39">
        <w:t>trả phí cơ bản,</w:t>
      </w:r>
      <w:r>
        <w:t xml:space="preserve"> dẫn đến các thao tác xử lý lâu và mất thời gian.</w:t>
      </w:r>
    </w:p>
    <w:p w14:paraId="37AD8899" w14:textId="568A2B71" w:rsidR="00436574" w:rsidRDefault="00436574" w:rsidP="003E1A3D">
      <w:pPr>
        <w:pStyle w:val="u3"/>
      </w:pPr>
      <w:bookmarkStart w:id="22" w:name="_Toc12685089"/>
      <w:r>
        <w:t>Ưu và nhược điểm của phương pháp quản lý hiện tại</w:t>
      </w:r>
      <w:bookmarkEnd w:id="22"/>
    </w:p>
    <w:p w14:paraId="0DB17575" w14:textId="0A08C3F0" w:rsidR="003E1A3D" w:rsidRPr="00790A4A" w:rsidRDefault="00AD1246" w:rsidP="003E1A3D">
      <w:pPr>
        <w:rPr>
          <w:i/>
        </w:rPr>
      </w:pPr>
      <w:r w:rsidRPr="00790A4A">
        <w:rPr>
          <w:i/>
        </w:rPr>
        <w:t>Ưu điểm:</w:t>
      </w:r>
    </w:p>
    <w:p w14:paraId="0D517454" w14:textId="2938C491" w:rsidR="00AD1246" w:rsidRDefault="00AD1246" w:rsidP="00925F7F">
      <w:pPr>
        <w:pStyle w:val="oancuaDanhsach"/>
        <w:numPr>
          <w:ilvl w:val="0"/>
          <w:numId w:val="11"/>
        </w:numPr>
      </w:pPr>
      <w:r>
        <w:t>Cách xử lý thủ công, quen thuộc, không cần trình độ chuyên môn cao.</w:t>
      </w:r>
    </w:p>
    <w:p w14:paraId="01D9BC4E" w14:textId="47E5CE75" w:rsidR="00AD1246" w:rsidRPr="00790A4A" w:rsidRDefault="00AD1246" w:rsidP="00AD1246">
      <w:pPr>
        <w:rPr>
          <w:i/>
        </w:rPr>
      </w:pPr>
      <w:r w:rsidRPr="00790A4A">
        <w:rPr>
          <w:i/>
        </w:rPr>
        <w:t>Nhược điểm:</w:t>
      </w:r>
    </w:p>
    <w:p w14:paraId="562E3A71" w14:textId="1D845C5F" w:rsidR="00E8411D" w:rsidRDefault="00E8411D" w:rsidP="00925F7F">
      <w:pPr>
        <w:pStyle w:val="oancuaDanhsach"/>
        <w:numPr>
          <w:ilvl w:val="0"/>
          <w:numId w:val="11"/>
        </w:numPr>
      </w:pPr>
      <w:r>
        <w:t>Việc quản lý cồng kềnh có thể dẫn đến thất lạc thông tin</w:t>
      </w:r>
      <w:r w:rsidR="00A440C7">
        <w:t>.</w:t>
      </w:r>
    </w:p>
    <w:p w14:paraId="79D87203" w14:textId="116B1123" w:rsidR="00A440C7" w:rsidRDefault="00A440C7" w:rsidP="00925F7F">
      <w:pPr>
        <w:pStyle w:val="oancuaDanhsach"/>
        <w:numPr>
          <w:ilvl w:val="0"/>
          <w:numId w:val="11"/>
        </w:numPr>
      </w:pPr>
      <w:r>
        <w:t>Tốn nhiều thời gian cho việc quản lý</w:t>
      </w:r>
      <w:r w:rsidR="003152DD">
        <w:t>.</w:t>
      </w:r>
    </w:p>
    <w:p w14:paraId="537D26E8" w14:textId="0C3328F7" w:rsidR="003152DD" w:rsidRDefault="003152DD" w:rsidP="00925F7F">
      <w:pPr>
        <w:pStyle w:val="oancuaDanhsach"/>
        <w:numPr>
          <w:ilvl w:val="0"/>
          <w:numId w:val="11"/>
        </w:numPr>
      </w:pPr>
      <w:r>
        <w:t>Mất thời gian trong việc kiểm tra sản phẩm có còn hàng hay không để thông báo kịp thời đến khách hàng.</w:t>
      </w:r>
    </w:p>
    <w:p w14:paraId="21B73432" w14:textId="45F9C2D9" w:rsidR="003152DD" w:rsidRDefault="003152DD" w:rsidP="00925F7F">
      <w:pPr>
        <w:pStyle w:val="oancuaDanhsach"/>
        <w:numPr>
          <w:ilvl w:val="0"/>
          <w:numId w:val="11"/>
        </w:numPr>
      </w:pPr>
      <w:r>
        <w:t>Việc lưu trữ thông tin khách hàng gặp nhiều khó khăn, khó truy viết các giao dịch với khách hàng.</w:t>
      </w:r>
    </w:p>
    <w:p w14:paraId="19B4DD65" w14:textId="6042CAA3" w:rsidR="003152DD" w:rsidRDefault="003152DD" w:rsidP="00925F7F">
      <w:pPr>
        <w:pStyle w:val="oancuaDanhsach"/>
        <w:numPr>
          <w:ilvl w:val="0"/>
          <w:numId w:val="11"/>
        </w:numPr>
      </w:pPr>
      <w:r>
        <w:t>Khó khăn quản lý các luồng công việc khi dữ liệu yêu cầu mua hàng lớn.</w:t>
      </w:r>
    </w:p>
    <w:p w14:paraId="7D64B2CB" w14:textId="6DB5E319" w:rsidR="003152DD" w:rsidRDefault="003152DD" w:rsidP="00925F7F">
      <w:pPr>
        <w:pStyle w:val="oancuaDanhsach"/>
        <w:numPr>
          <w:ilvl w:val="0"/>
          <w:numId w:val="11"/>
        </w:numPr>
      </w:pPr>
      <w:r>
        <w:t>Khó triển khai các chương trình hậu mãi, tích điểm đối với khách hàng có lịch sử mua nhiều.</w:t>
      </w:r>
    </w:p>
    <w:p w14:paraId="75D636F5" w14:textId="7237121E" w:rsidR="003152DD" w:rsidRDefault="003152DD" w:rsidP="00925F7F">
      <w:pPr>
        <w:pStyle w:val="oancuaDanhsach"/>
        <w:numPr>
          <w:ilvl w:val="0"/>
          <w:numId w:val="11"/>
        </w:numPr>
      </w:pPr>
      <w:r>
        <w:t>Khó khăn trong việc đưa ra thống kê, báo cáo chỉ số của các hoạt động bán hàng, giả sử như tồn kho hiện tại để kịp thời lên kế hoạch chuẩn bị các luồng công việc tiếp theo.</w:t>
      </w:r>
    </w:p>
    <w:p w14:paraId="45BF0E45" w14:textId="21ACF067" w:rsidR="00D30132" w:rsidRDefault="00F055A8" w:rsidP="00F055A8">
      <w:pPr>
        <w:pStyle w:val="u2"/>
      </w:pPr>
      <w:bookmarkStart w:id="23" w:name="_Toc12685090"/>
      <w:r>
        <w:lastRenderedPageBreak/>
        <w:t>Xác lập dự án và đánh giá khả thi</w:t>
      </w:r>
      <w:bookmarkEnd w:id="23"/>
    </w:p>
    <w:p w14:paraId="028F75D0" w14:textId="711DA531" w:rsidR="00203691" w:rsidRDefault="00A055F2" w:rsidP="00A055F2">
      <w:pPr>
        <w:pStyle w:val="u3"/>
      </w:pPr>
      <w:bookmarkStart w:id="24" w:name="_Toc12685091"/>
      <w:r>
        <w:t>Tổng quan về chức năng của hệ thống mới</w:t>
      </w:r>
      <w:bookmarkEnd w:id="24"/>
    </w:p>
    <w:p w14:paraId="19574FE6" w14:textId="004A4929" w:rsidR="00D323DE" w:rsidRPr="00D323DE" w:rsidRDefault="00D323DE" w:rsidP="00925F7F">
      <w:pPr>
        <w:pStyle w:val="oancuaDanhsach"/>
        <w:numPr>
          <w:ilvl w:val="0"/>
          <w:numId w:val="6"/>
        </w:numPr>
      </w:pPr>
      <w:r>
        <w:t>Đăng nhập vào hệ thống.</w:t>
      </w:r>
    </w:p>
    <w:p w14:paraId="497B54D5" w14:textId="77777777" w:rsidR="00A055F2" w:rsidRPr="00D23F91" w:rsidRDefault="00A055F2" w:rsidP="00925F7F">
      <w:pPr>
        <w:pStyle w:val="oancuaDanhsach"/>
        <w:numPr>
          <w:ilvl w:val="0"/>
          <w:numId w:val="6"/>
        </w:numPr>
      </w:pPr>
      <w:r w:rsidRPr="00D23F91">
        <w:t>Quản lý người dùng hệ thống: thông tin người dùng, nhiệm vụ cụ thể đối với hệ thống.</w:t>
      </w:r>
    </w:p>
    <w:p w14:paraId="0B774E1B" w14:textId="4848BC25" w:rsidR="00A055F2" w:rsidRPr="00D23F91" w:rsidRDefault="00A055F2" w:rsidP="00925F7F">
      <w:pPr>
        <w:pStyle w:val="oancuaDanhsach"/>
        <w:numPr>
          <w:ilvl w:val="0"/>
          <w:numId w:val="6"/>
        </w:numPr>
      </w:pPr>
      <w:r w:rsidRPr="00D23F91">
        <w:t>Quản lý hội thoại: quản lý tin nhắn từ các trang fanpage, gắn nhãn, phân nhóm tin nhắn, hỗ trợ phân luồng công việc hiệu quả. quản lý các kịch bản chat được thiết kế sẵn.</w:t>
      </w:r>
    </w:p>
    <w:p w14:paraId="7695E825" w14:textId="3DFD0BAA" w:rsidR="00A055F2" w:rsidRPr="00D23F91" w:rsidRDefault="00A055F2" w:rsidP="00925F7F">
      <w:pPr>
        <w:pStyle w:val="oancuaDanhsach"/>
        <w:numPr>
          <w:ilvl w:val="0"/>
          <w:numId w:val="6"/>
        </w:numPr>
      </w:pPr>
      <w:r w:rsidRPr="00D23F91">
        <w:t>Quản lý khách hàng: Lưu được thông tin cơ bản của khách hàng. Kiểm tra được doanh thu từ khách hàng. Truy vết được lịch sử các đơn hàng phát sinh từ khách phân loại khách hàng, gắn nhãn, thiết lập các chính sách tích điểm cho khách hàng khi hoàn thành đơn hàng.</w:t>
      </w:r>
    </w:p>
    <w:p w14:paraId="5C12A6ED" w14:textId="3C72E3A8" w:rsidR="00A055F2" w:rsidRPr="00D23F91" w:rsidRDefault="00A055F2" w:rsidP="00925F7F">
      <w:pPr>
        <w:pStyle w:val="oancuaDanhsach"/>
        <w:numPr>
          <w:ilvl w:val="0"/>
          <w:numId w:val="6"/>
        </w:numPr>
      </w:pPr>
      <w:r w:rsidRPr="00D23F91">
        <w:t>Quản lý bán hàng: Quản lý được các đơn hàng, trạng thái đơn hàng, các hóa đơn bán hàng, tình trạng thanh toán, các chi phí phát sinh của đơn (PVC, khuyến mãi, …). Quản lý sản phẩm, thông tin cơ bản của sản phẩm, tồn kho hiện tại, đưa ra báo cáo tồn kho theo từng ngày.</w:t>
      </w:r>
    </w:p>
    <w:p w14:paraId="3A940D6D" w14:textId="1A133317" w:rsidR="00A055F2" w:rsidRDefault="00A055F2" w:rsidP="00925F7F">
      <w:pPr>
        <w:pStyle w:val="oancuaDanhsach"/>
        <w:numPr>
          <w:ilvl w:val="0"/>
          <w:numId w:val="6"/>
        </w:numPr>
      </w:pPr>
      <w:r w:rsidRPr="00D23F91">
        <w:t>Báo cáo thống kê: Đưa ra các báo cáo thống kê theo nhân viên bán hàng, theo thời gian (tháng, quý, năm), theo sản phẩm, danh mục sản phẩm (dòng sản phẩm), theo khách hàn</w:t>
      </w:r>
      <w:r w:rsidR="00B65410" w:rsidRPr="00D23F91">
        <w:t>g.</w:t>
      </w:r>
    </w:p>
    <w:p w14:paraId="6D9BA8EF" w14:textId="2909C766" w:rsidR="00BD4A3E" w:rsidRDefault="00BD4A3E" w:rsidP="00BD4A3E">
      <w:pPr>
        <w:pStyle w:val="u3"/>
      </w:pPr>
      <w:bookmarkStart w:id="25" w:name="_Toc12685092"/>
      <w:r>
        <w:t>Đề xuất phương án</w:t>
      </w:r>
      <w:bookmarkEnd w:id="25"/>
    </w:p>
    <w:p w14:paraId="75850BC6" w14:textId="64A74BF6" w:rsidR="00D323DE" w:rsidRDefault="00BD4A3E" w:rsidP="00D323DE">
      <w:r>
        <w:t>Qua khảo sát việc quản lý bán hàng thông qua công cụ được cung cấp của Facebook còn nhiều bất cập như.</w:t>
      </w:r>
    </w:p>
    <w:p w14:paraId="0119F982" w14:textId="4A189DC0" w:rsidR="00BD4A3E" w:rsidRDefault="00BD4A3E" w:rsidP="00925F7F">
      <w:pPr>
        <w:pStyle w:val="oancuaDanhsach"/>
        <w:numPr>
          <w:ilvl w:val="0"/>
          <w:numId w:val="12"/>
        </w:numPr>
      </w:pPr>
      <w:r>
        <w:t>Thiếu sự phân luồng công việc hiệu quả</w:t>
      </w:r>
    </w:p>
    <w:p w14:paraId="2D68B21B" w14:textId="7DBD8E04" w:rsidR="00BD4A3E" w:rsidRDefault="00BD4A3E" w:rsidP="00925F7F">
      <w:pPr>
        <w:pStyle w:val="oancuaDanhsach"/>
        <w:numPr>
          <w:ilvl w:val="0"/>
          <w:numId w:val="12"/>
        </w:numPr>
      </w:pPr>
      <w:r>
        <w:t>Tốn nhân lực và thời gian xử lý một đơn hàng</w:t>
      </w:r>
    </w:p>
    <w:p w14:paraId="6BFE253D" w14:textId="3032D612" w:rsidR="00BD4A3E" w:rsidRDefault="00BD4A3E" w:rsidP="00925F7F">
      <w:pPr>
        <w:pStyle w:val="oancuaDanhsach"/>
        <w:numPr>
          <w:ilvl w:val="0"/>
          <w:numId w:val="12"/>
        </w:numPr>
      </w:pPr>
      <w:r>
        <w:t>Tốn thời gian cho việc xác nhận thanh toán</w:t>
      </w:r>
    </w:p>
    <w:p w14:paraId="10ECE4AF" w14:textId="42A4AE9E" w:rsidR="00C54654" w:rsidRDefault="00BD4A3E" w:rsidP="00925F7F">
      <w:pPr>
        <w:pStyle w:val="oancuaDanhsach"/>
        <w:numPr>
          <w:ilvl w:val="0"/>
          <w:numId w:val="12"/>
        </w:numPr>
      </w:pPr>
      <w:r>
        <w:t>Xử lý</w:t>
      </w:r>
      <w:r w:rsidR="00B01D5A">
        <w:t xml:space="preserve"> thông tin thông </w:t>
      </w:r>
      <w:r w:rsidR="00C54654">
        <w:t>báo cáo qua exel nên tốn nhiều thời gian và công sức</w:t>
      </w:r>
    </w:p>
    <w:p w14:paraId="42CBCDA6" w14:textId="7297839B" w:rsidR="00C54654" w:rsidRDefault="00C54654" w:rsidP="00925F7F">
      <w:pPr>
        <w:pStyle w:val="oancuaDanhsach"/>
        <w:numPr>
          <w:ilvl w:val="0"/>
          <w:numId w:val="12"/>
        </w:numPr>
      </w:pPr>
      <w:r>
        <w:t>Hậu mãi khách hàng gặp nhiều khó khăn</w:t>
      </w:r>
    </w:p>
    <w:p w14:paraId="39A0B45D" w14:textId="32C74CE9" w:rsidR="00C54654" w:rsidRDefault="00C54654" w:rsidP="00C54654">
      <w:r>
        <w:t>Vì thế dưới đây là một số phương án đề xuất.</w:t>
      </w:r>
    </w:p>
    <w:p w14:paraId="22DE5ED6" w14:textId="6A4083AA" w:rsidR="00C54654" w:rsidRDefault="00C54654" w:rsidP="00C54654">
      <w:r>
        <w:t>Đối với trang thiết bị:</w:t>
      </w:r>
    </w:p>
    <w:p w14:paraId="48081083" w14:textId="40889672" w:rsidR="00C54654" w:rsidRDefault="00C54654" w:rsidP="00925F7F">
      <w:pPr>
        <w:pStyle w:val="oancuaDanhsach"/>
        <w:numPr>
          <w:ilvl w:val="0"/>
          <w:numId w:val="12"/>
        </w:numPr>
      </w:pPr>
      <w:r>
        <w:t>Vẫn tiếp tục sử dụng máy tính, máy in sẵn có trong quá trình quản lý.</w:t>
      </w:r>
    </w:p>
    <w:p w14:paraId="53007C8A" w14:textId="6C0A5CCA" w:rsidR="00C54654" w:rsidRDefault="00C54654" w:rsidP="00C54654">
      <w:r>
        <w:t>Đối với phần mềm:</w:t>
      </w:r>
    </w:p>
    <w:p w14:paraId="6496A8E4" w14:textId="4D51BBFC" w:rsidR="00C54654" w:rsidRDefault="00C54654" w:rsidP="00925F7F">
      <w:pPr>
        <w:pStyle w:val="oancuaDanhsach"/>
        <w:numPr>
          <w:ilvl w:val="0"/>
          <w:numId w:val="12"/>
        </w:numPr>
      </w:pPr>
      <w:r>
        <w:t>Xây dựng một ứng dụng quản lý bán hàng trên web site, đáp ứng nhu cầu cần thiết của các doanh nghiệp bán hàng, ít tốn tài nguyên và ít tốn chi phí đầu tư phần cứng.</w:t>
      </w:r>
    </w:p>
    <w:p w14:paraId="53A582DE" w14:textId="3E17396C" w:rsidR="00C54654" w:rsidRDefault="00C54654" w:rsidP="00925F7F">
      <w:pPr>
        <w:pStyle w:val="oancuaDanhsach"/>
        <w:numPr>
          <w:ilvl w:val="0"/>
          <w:numId w:val="12"/>
        </w:numPr>
      </w:pPr>
      <w:r>
        <w:lastRenderedPageBreak/>
        <w:t>Sử dụng phần mềm quản lý mã nguồn mở như Odoo, giảm chi phí đầu tư ban đầu, t</w:t>
      </w:r>
      <w:r w:rsidR="009D52B8">
        <w:t>ă</w:t>
      </w:r>
      <w:r>
        <w:t>ng kh</w:t>
      </w:r>
      <w:r w:rsidR="009D52B8">
        <w:t>ả</w:t>
      </w:r>
      <w:r>
        <w:t xml:space="preserve"> năng xử lý, đáp ứng nhu cầu chính xác và bảo mật.</w:t>
      </w:r>
    </w:p>
    <w:p w14:paraId="6B1ADEC9" w14:textId="68184A17" w:rsidR="00C54654" w:rsidRDefault="00C54654" w:rsidP="00925F7F">
      <w:pPr>
        <w:pStyle w:val="oancuaDanhsach"/>
        <w:numPr>
          <w:ilvl w:val="0"/>
          <w:numId w:val="12"/>
        </w:numPr>
      </w:pPr>
      <w:r>
        <w:t>Mang lại nhiều lợi ích, giảm chi phí khi phải gia công các phần mềm bên ngoài, từ đó tăng thu nhập.</w:t>
      </w:r>
    </w:p>
    <w:p w14:paraId="06DF38C3" w14:textId="573A70AB" w:rsidR="00245B0E" w:rsidRDefault="00245B0E" w:rsidP="009D52B8">
      <w:pPr>
        <w:pStyle w:val="u3"/>
      </w:pPr>
      <w:bookmarkStart w:id="26" w:name="_Toc12685093"/>
      <w:r>
        <w:t>Đánh giá khả thi của hệ thống mới</w:t>
      </w:r>
      <w:bookmarkEnd w:id="26"/>
    </w:p>
    <w:p w14:paraId="78012BC1" w14:textId="4417FE87" w:rsidR="009D52B8" w:rsidRDefault="009D52B8" w:rsidP="009D52B8">
      <w:r>
        <w:t>Chương trình đảm bảo được:</w:t>
      </w:r>
    </w:p>
    <w:p w14:paraId="678C6718" w14:textId="4D004313" w:rsidR="009D52B8" w:rsidRDefault="009D52B8" w:rsidP="00925F7F">
      <w:pPr>
        <w:pStyle w:val="oancuaDanhsach"/>
        <w:numPr>
          <w:ilvl w:val="0"/>
          <w:numId w:val="12"/>
        </w:numPr>
      </w:pPr>
      <w:r>
        <w:t>Quản lý được các đơn hàng giao dịch</w:t>
      </w:r>
    </w:p>
    <w:p w14:paraId="1E1A0267" w14:textId="7B89AD2A" w:rsidR="009D52B8" w:rsidRDefault="009D52B8" w:rsidP="00925F7F">
      <w:pPr>
        <w:pStyle w:val="oancuaDanhsach"/>
        <w:numPr>
          <w:ilvl w:val="0"/>
          <w:numId w:val="12"/>
        </w:numPr>
      </w:pPr>
      <w:r>
        <w:t>Quản lý được các cuộc hội thoại với khách hàng</w:t>
      </w:r>
    </w:p>
    <w:p w14:paraId="6BC528BB" w14:textId="60587A31" w:rsidR="009D52B8" w:rsidRDefault="009D52B8" w:rsidP="00925F7F">
      <w:pPr>
        <w:pStyle w:val="oancuaDanhsach"/>
        <w:numPr>
          <w:ilvl w:val="0"/>
          <w:numId w:val="12"/>
        </w:numPr>
      </w:pPr>
      <w:r>
        <w:t>Quản lý được các thông tin về khách hàng</w:t>
      </w:r>
    </w:p>
    <w:p w14:paraId="3D54A01D" w14:textId="101BB74F" w:rsidR="009D52B8" w:rsidRDefault="009D52B8" w:rsidP="00925F7F">
      <w:pPr>
        <w:pStyle w:val="oancuaDanhsach"/>
        <w:numPr>
          <w:ilvl w:val="0"/>
          <w:numId w:val="12"/>
        </w:numPr>
      </w:pPr>
      <w:r>
        <w:t>Quản lý được thông tin vè sản phẩm</w:t>
      </w:r>
    </w:p>
    <w:p w14:paraId="1253FD3D" w14:textId="4C584FB8" w:rsidR="00FA007E" w:rsidRDefault="00FA007E" w:rsidP="00925F7F">
      <w:pPr>
        <w:pStyle w:val="oancuaDanhsach"/>
        <w:numPr>
          <w:ilvl w:val="0"/>
          <w:numId w:val="12"/>
        </w:numPr>
      </w:pPr>
      <w:r>
        <w:t xml:space="preserve">Quản lý được các chỉ số, thống kê, báo cáo về doanh thu chính xác </w:t>
      </w:r>
      <w:r w:rsidR="00AC5C8C">
        <w:t>cao.</w:t>
      </w:r>
    </w:p>
    <w:p w14:paraId="381BB33A" w14:textId="372BEE73" w:rsidR="00E85B2D" w:rsidRDefault="00777CCF" w:rsidP="00E85B2D">
      <w:r w:rsidRPr="00777CCF">
        <w:t xml:space="preserve">Hệ thống quản lý </w:t>
      </w:r>
      <w:r>
        <w:t>bán hàng thông qua Facebook</w:t>
      </w:r>
      <w:r w:rsidRPr="00777CCF">
        <w:t xml:space="preserve"> mới áp dụng công nghệ thông tin vào có tính khả quan cao đảm bảo được các yêu cầu cấp thiết hiện nay</w:t>
      </w:r>
      <w:r w:rsidR="00A206B4">
        <w:t xml:space="preserve">. </w:t>
      </w:r>
      <w:r>
        <w:t>Đáp ứng được nhu cầu kinh doanh của các doanh nghiệp vừa và nhỏ</w:t>
      </w:r>
      <w:r w:rsidRPr="00777CCF">
        <w:t>. Việc quản lý bằng tay sẽ gặp nhiều khó khăn nhưng với việc ứng dụng công nghệ vào xây dựng lên phần mềm quản lý này đáp ứng được yêu cầu nhất thiết</w:t>
      </w:r>
      <w:r w:rsidR="00E345E5">
        <w:t xml:space="preserve"> thuận lợi cho người sử dụng.</w:t>
      </w:r>
    </w:p>
    <w:p w14:paraId="326B290F" w14:textId="4197676E" w:rsidR="00E85B2D" w:rsidRDefault="00E85B2D" w:rsidP="00E85B2D">
      <w:pPr>
        <w:pStyle w:val="u2"/>
      </w:pPr>
      <w:bookmarkStart w:id="27" w:name="_Toc12685094"/>
      <w:r>
        <w:t>Kết chương</w:t>
      </w:r>
      <w:bookmarkEnd w:id="27"/>
    </w:p>
    <w:p w14:paraId="55511C2A" w14:textId="0604DC3A" w:rsidR="00777CCF" w:rsidRPr="009D52B8" w:rsidRDefault="00E85B2D" w:rsidP="00777CCF">
      <w:r w:rsidRPr="00E85B2D">
        <w:t xml:space="preserve">Kết thúc chương 1 </w:t>
      </w:r>
      <w:r>
        <w:t xml:space="preserve">là việc </w:t>
      </w:r>
      <w:r w:rsidRPr="00E85B2D">
        <w:t xml:space="preserve">thu thập các thông tin liên quan đến quá trình quản lý </w:t>
      </w:r>
      <w:r>
        <w:t xml:space="preserve">bán hàng của các doanh nghiệp qua Facebook hiện nay. </w:t>
      </w:r>
      <w:r w:rsidRPr="00E85B2D">
        <w:t>Qua đó nhóm làm đồ án tốt nghiệp thấy được những bất cập trong công tác quản lý hiện tại của</w:t>
      </w:r>
      <w:r w:rsidR="007724CA">
        <w:t xml:space="preserve"> các doanh nghiệp bán hàng qua Facebook</w:t>
      </w:r>
      <w:r w:rsidRPr="00E85B2D">
        <w:t xml:space="preserve">. Để từ đó, đề xuất các phương án để có thể áp dụng công nghệ thông tin một cách phù hợp và thuật tiện nhất có thể </w:t>
      </w:r>
      <w:r w:rsidR="006C49FC">
        <w:t>cũng như đưa thêm lựa chọn cho họ tiếp cận với những ứng dụng công nghệ đạt hiệu quả cao trong việc quản lý.</w:t>
      </w:r>
    </w:p>
    <w:p w14:paraId="311F5ED0" w14:textId="2576998D" w:rsidR="00417928" w:rsidRPr="00B90850" w:rsidRDefault="00417928" w:rsidP="00C54654">
      <w:pPr>
        <w:ind w:firstLine="0"/>
      </w:pPr>
      <w:r w:rsidRPr="00B90850">
        <w:br w:type="page"/>
      </w:r>
    </w:p>
    <w:p w14:paraId="1B852004" w14:textId="3C204D43" w:rsidR="002254C6" w:rsidRDefault="00796B5B" w:rsidP="0014594F">
      <w:pPr>
        <w:pStyle w:val="u1"/>
      </w:pPr>
      <w:r>
        <w:lastRenderedPageBreak/>
        <w:t xml:space="preserve"> </w:t>
      </w:r>
      <w:bookmarkStart w:id="28" w:name="_Toc12685095"/>
      <w:r w:rsidR="002D5C16">
        <w:t>CƠ SỞ LÝ THUYẾT</w:t>
      </w:r>
      <w:bookmarkEnd w:id="28"/>
      <w:r w:rsidR="002254C6">
        <w:t xml:space="preserve"> </w:t>
      </w:r>
    </w:p>
    <w:p w14:paraId="5D29F3BF" w14:textId="3FDA4082" w:rsidR="0088297A" w:rsidRDefault="00C11243" w:rsidP="0088297A">
      <w:r>
        <w:t>Ở chương trước đã nêu ra tổng quan và những nhiệm vụ cần phải thực hiện để có thể xây dựng được một ứng dụng hoàn thiện</w:t>
      </w:r>
      <w:r w:rsidR="0088297A">
        <w:t>.</w:t>
      </w:r>
      <w:r>
        <w:t xml:space="preserve"> Chương này sẽ nói về những kiến thức, cơ sở lý thuyết các nhân em đã tìm hiểu và tích lũy được để phục vụ cho đồ án và thực hiện chương trình, bao gồm:</w:t>
      </w:r>
    </w:p>
    <w:p w14:paraId="32E995D1" w14:textId="58D5A5F7" w:rsidR="00C11243" w:rsidRDefault="00C11243" w:rsidP="00925F7F">
      <w:pPr>
        <w:pStyle w:val="oancuaDanhsach"/>
        <w:numPr>
          <w:ilvl w:val="0"/>
          <w:numId w:val="6"/>
        </w:numPr>
      </w:pPr>
      <w:r>
        <w:t>Tổng quan về ngôn ngữ lập trình Python</w:t>
      </w:r>
    </w:p>
    <w:p w14:paraId="174CD431" w14:textId="69383677" w:rsidR="00C11243" w:rsidRDefault="00C11243" w:rsidP="00925F7F">
      <w:pPr>
        <w:pStyle w:val="oancuaDanhsach"/>
        <w:numPr>
          <w:ilvl w:val="0"/>
          <w:numId w:val="6"/>
        </w:numPr>
      </w:pPr>
      <w:r>
        <w:t>Hệ quản trị cơ sở dữ liệu PostgreSQL</w:t>
      </w:r>
    </w:p>
    <w:p w14:paraId="2C8E5F81" w14:textId="245F3344" w:rsidR="00C11243" w:rsidRDefault="00C11243" w:rsidP="00925F7F">
      <w:pPr>
        <w:pStyle w:val="oancuaDanhsach"/>
        <w:numPr>
          <w:ilvl w:val="0"/>
          <w:numId w:val="6"/>
        </w:numPr>
      </w:pPr>
      <w:r>
        <w:t>Hệ thống hoạch định doanh nghiệp Odoo</w:t>
      </w:r>
    </w:p>
    <w:p w14:paraId="733E6CE6" w14:textId="1268B1A9" w:rsidR="00791807" w:rsidRDefault="00791807" w:rsidP="00925F7F">
      <w:pPr>
        <w:pStyle w:val="oancuaDanhsach"/>
        <w:numPr>
          <w:ilvl w:val="0"/>
          <w:numId w:val="6"/>
        </w:numPr>
      </w:pPr>
      <w:r>
        <w:t>Tổng quan về Facebook Graph API</w:t>
      </w:r>
    </w:p>
    <w:p w14:paraId="2D78CC5E" w14:textId="631AEF4A" w:rsidR="002D5C16" w:rsidRDefault="00E328D8" w:rsidP="002D5C16">
      <w:pPr>
        <w:pStyle w:val="u2"/>
      </w:pPr>
      <w:bookmarkStart w:id="29" w:name="_Toc12685096"/>
      <w:r>
        <w:t>Tổng quan về ngôn ngữ lập trình python</w:t>
      </w:r>
      <w:bookmarkEnd w:id="29"/>
    </w:p>
    <w:p w14:paraId="5084B176" w14:textId="34DDCB20" w:rsidR="009479A3" w:rsidRDefault="00E328D8" w:rsidP="009479A3">
      <w:pPr>
        <w:pStyle w:val="u3"/>
      </w:pPr>
      <w:bookmarkStart w:id="30" w:name="_Toc12685097"/>
      <w:r>
        <w:t>Khái niệm</w:t>
      </w:r>
      <w:bookmarkEnd w:id="30"/>
    </w:p>
    <w:p w14:paraId="1CC01175" w14:textId="0F6A739F" w:rsidR="009479A3" w:rsidRPr="009479A3" w:rsidRDefault="009479A3" w:rsidP="009479A3">
      <w:r>
        <w:t>Python là 1 ngôn ngữ lập trình mạnh và dễ học. Python có tính hiệu quả rất cao với các cấu trúc dữ liệu và đơn giản nhưng lại rất hữu dụng với ngôn ngữ lập trình hướng đối tượng. Cú pháp Python gọn gang và có tính nâng gõ động; cùng với tính diễn dịch tự nhiên, làm Python là 1 ngôn ngữ lý tưởng danh cho viết kịch bản và phát triển ứng dụng nhanh chóng trong nhiều lĩnh vực trên nhiều nền tảng khác nhau.</w:t>
      </w:r>
    </w:p>
    <w:p w14:paraId="085A7215" w14:textId="33A8FE7A" w:rsidR="00E328D8" w:rsidRDefault="00E328D8" w:rsidP="00E328D8">
      <w:pPr>
        <w:pStyle w:val="u3"/>
      </w:pPr>
      <w:bookmarkStart w:id="31" w:name="_Toc12685098"/>
      <w:r w:rsidRPr="00E328D8">
        <w:t>Tính năng của Python</w:t>
      </w:r>
      <w:bookmarkEnd w:id="31"/>
    </w:p>
    <w:p w14:paraId="06823A79" w14:textId="0EFF946F" w:rsidR="009479A3" w:rsidRDefault="009479A3" w:rsidP="00D44D0C">
      <w:r>
        <w:t>Đơn giản: Python là 1 ngôn ngữ đơn giản và tối giản. Đọc 1 chương trình Python có cảm giác như đọc tiếng Anh, mặc dù ở dạng rút gọn. Tính tự nhiên của mã giả trong Python là 1 trong các điểm mạnh nhất của ngôn ngữ này. Điều này giúp cho lập trình viên tập trung vào giải pháp giải quyết vấn đề hơn là việc tập trung vào ngôn ngữ.</w:t>
      </w:r>
    </w:p>
    <w:p w14:paraId="7D5E421A" w14:textId="02F9C43A" w:rsidR="009479A3" w:rsidRDefault="009479A3" w:rsidP="00E328D8">
      <w:r>
        <w:t>Dễ học: Python dễ học vì có cú pháp cực kỳ đơn giản.</w:t>
      </w:r>
    </w:p>
    <w:p w14:paraId="42E9988C" w14:textId="3AEC13D8" w:rsidR="009479A3" w:rsidRDefault="009479A3" w:rsidP="00E328D8">
      <w:r>
        <w:t>Miễn phí và mã nguồn mở: Python là 1 ví dụ của FLOSS (Frê/Libré and Open Source Sờoftware. Vì vậy, bạn có thể tự do phân phối bản sao chép của phần mềm, cũng như mã nguồn, thay đổi hay sử dụng các thành phần phần mềm trong các chương trình mới. Một trong những lý do Python là ngôn ngữ mạnh vì nó được cộng đồng thường xuyên phát triển và nâng cấp.</w:t>
      </w:r>
    </w:p>
    <w:p w14:paraId="0DC2090F" w14:textId="12F5ED85" w:rsidR="009479A3" w:rsidRDefault="009479A3" w:rsidP="00E328D8">
      <w:r>
        <w:t xml:space="preserve">Ngôn ngữ bậc cao: Khi sử dụng Python, bạn sẽ không bao giờ phải để ý đến các chi tiết mức thấp như quản lý bộ nhớ cho chương </w:t>
      </w:r>
      <w:proofErr w:type="gramStart"/>
      <w:r>
        <w:t>trình ,</w:t>
      </w:r>
      <w:proofErr w:type="gramEnd"/>
      <w:r>
        <w:t xml:space="preserve"> và vân vân.</w:t>
      </w:r>
    </w:p>
    <w:p w14:paraId="165C5324" w14:textId="6EEE4339" w:rsidR="009479A3" w:rsidRPr="009479A3" w:rsidRDefault="009479A3" w:rsidP="009479A3">
      <w:r>
        <w:t xml:space="preserve">Khả nâng bỏ túi: Do tính tự nhiên mã mở của Python, Python cũng xây dựng chạy trên nhiều nền tảng khác nhau. Bạn có thể sử dụng Python trên GNU/Linux, Windows, FrêBSD, Macintosh, Solaris, OS/2, Amiga, AROS, AS/400, BeOS, OS/390, z/OS, Palm OS, QNX, </w:t>
      </w:r>
      <w:r>
        <w:lastRenderedPageBreak/>
        <w:t>VMS, Psion, Acỏn RISC OS, Vxxorks, PlayStation, Sharp Zaurus, Windows CE và PocketPC. Bạn còn có thể dùng một nền tảng như Kivy để tạo các trò chơi trên máy tính danh cho iPhone, iPad, và Android.</w:t>
      </w:r>
    </w:p>
    <w:p w14:paraId="7589EB21" w14:textId="1C410C51" w:rsidR="00E328D8" w:rsidRDefault="00E328D8" w:rsidP="00E328D8">
      <w:r w:rsidRPr="00E328D8">
        <w:rPr>
          <w:i/>
        </w:rPr>
        <w:t>Diễn dịch</w:t>
      </w:r>
      <w:r w:rsidRPr="00E328D8">
        <w:rPr>
          <w:b/>
        </w:rPr>
        <w:t>:</w:t>
      </w:r>
      <w:r>
        <w:t xml:space="preserve"> Khi 1 chương trình được viết bằng ngôn ngữ biên dịch (như C hoặc C++) thì nó được chuyển đổi từ mã ngôn ngữ (C/C++) thành ngôn ngữ mà máy tính có hiểu được bằng cách dùng 1 trình biên dịch với các chức năng và các cờ khác nhau. Trái lại, Python không cần biên dịch ra nhị phân. Chương trình viết bằng Python chạy trực tiếp từ mã nguồn. Cụ thể, Python sẽ chuyển mã nguồn thành 1 dạng trung gian gọi là bytecode, sau đó dịch dạng trung gian thành ngôn ngữ mà máy tính có thể hiểu được.</w:t>
      </w:r>
    </w:p>
    <w:p w14:paraId="470E401B" w14:textId="6CB83804" w:rsidR="00E328D8" w:rsidRDefault="00E328D8" w:rsidP="00E328D8">
      <w:r w:rsidRPr="00E328D8">
        <w:rPr>
          <w:i/>
        </w:rPr>
        <w:t>Hướng đối tượng</w:t>
      </w:r>
      <w:r w:rsidRPr="00E328D8">
        <w:rPr>
          <w:b/>
        </w:rPr>
        <w:t>:</w:t>
      </w:r>
      <w:r>
        <w:t xml:space="preserve"> Python là ngôn ngữ hỗ trợ cho lập trình hướng đối tượng lẫn cả lập trình thủ tục. Nếu so sánh với C++ hoặc Java, Python rất mạnh nhưng lại cực kỳ đơn giản để thực hiện lập trình hướng đối tượng.</w:t>
      </w:r>
    </w:p>
    <w:p w14:paraId="08BE340A" w14:textId="7249EC2F" w:rsidR="00E328D8" w:rsidRDefault="00E328D8" w:rsidP="00E328D8">
      <w:r w:rsidRPr="00E328D8">
        <w:rPr>
          <w:i/>
        </w:rPr>
        <w:t>Tính mở rộng</w:t>
      </w:r>
      <w:r w:rsidRPr="00E328D8">
        <w:rPr>
          <w:b/>
        </w:rPr>
        <w:t>:</w:t>
      </w:r>
      <w:r>
        <w:t xml:space="preserve"> Nếu bạn cần 1 đoạn mã chạy nhanh hoặc 1 vài thuật toán đóng, bạn có thể lập trình ở C/C++ và sau đó sử dụng nó cho chương trình Python. Python cho phép tích hợp các chương trình ở các ngôn ngữ khác.</w:t>
      </w:r>
    </w:p>
    <w:p w14:paraId="03DF0A26" w14:textId="18F6B54C" w:rsidR="00E328D8" w:rsidRDefault="00E328D8" w:rsidP="00E328D8">
      <w:r w:rsidRPr="00E328D8">
        <w:rPr>
          <w:i/>
        </w:rPr>
        <w:t>Khả năng nhúng</w:t>
      </w:r>
      <w:r w:rsidRPr="00E328D8">
        <w:rPr>
          <w:b/>
        </w:rPr>
        <w:t>:</w:t>
      </w:r>
      <w:r>
        <w:t xml:space="preserve"> Bạn có thể nhúng Python bên trong chương trình C/C++ để mang lại các khả năng kịch bản cho người dùng chương trình.</w:t>
      </w:r>
    </w:p>
    <w:p w14:paraId="02FC74D0" w14:textId="3F007124" w:rsidR="00E328D8" w:rsidRDefault="00E328D8" w:rsidP="00E328D8">
      <w:r w:rsidRPr="00E328D8">
        <w:rPr>
          <w:i/>
        </w:rPr>
        <w:t>Thư viện mở rộng</w:t>
      </w:r>
      <w:r w:rsidRPr="00E328D8">
        <w:rPr>
          <w:b/>
        </w:rPr>
        <w:t>:</w:t>
      </w:r>
      <w:r>
        <w:t xml:space="preserve"> Thư viện tiêu chuẩn Python thì rất lớn. Thư viện giúp bạn làm nhiều thứ khác nhau liên quan đến biểu thực chính quy, gieo tài liệu, tiến trình/tiểu trình, database, trình duyệt web, CGI, FTP, email, XML, XML-RPC, HTML, tập tin WAV, mã hóa, GUI, và các phần khác. Tất cả thứ này đều sẵn có khi cài đặt Python.</w:t>
      </w:r>
    </w:p>
    <w:p w14:paraId="0F014FD1" w14:textId="159CD36C" w:rsidR="00E328D8" w:rsidRDefault="00E328D8" w:rsidP="00E328D8">
      <w:pPr>
        <w:pStyle w:val="u3"/>
      </w:pPr>
      <w:bookmarkStart w:id="32" w:name="_Toc12685099"/>
      <w:r>
        <w:t>Các phiên bản</w:t>
      </w:r>
      <w:bookmarkEnd w:id="32"/>
    </w:p>
    <w:p w14:paraId="3C678690" w14:textId="6D1F77CC" w:rsidR="003C6D60" w:rsidRPr="003C6D60" w:rsidRDefault="003C6D60" w:rsidP="003C6D60">
      <w:r>
        <w:t>Hiện tại Python đang cung cấp hai phiên bản là Python 2 và Python 3</w:t>
      </w:r>
    </w:p>
    <w:p w14:paraId="0502B959" w14:textId="7024759D" w:rsidR="003C6D60" w:rsidRDefault="003C6D60" w:rsidP="003C6D60">
      <w:r>
        <w:t>Trên wiki.python.org có một bài viết rất chi tiết về sự khác biệt giữa 2 phiên bản Python, mỗi phiên bản đều có những ưu điểm so với phiên bản kia, tuy nhiên, bài viết cũng đưa ra một kết luận:</w:t>
      </w:r>
    </w:p>
    <w:p w14:paraId="49F459C4" w14:textId="49F67D3A" w:rsidR="003C6D60" w:rsidRPr="003C6D60" w:rsidRDefault="0073336F" w:rsidP="003C6D60">
      <w:pPr>
        <w:rPr>
          <w:i/>
        </w:rPr>
      </w:pPr>
      <w:r>
        <w:t xml:space="preserve">  </w:t>
      </w:r>
      <w:r w:rsidR="003C6D60" w:rsidRPr="003C6D60">
        <w:rPr>
          <w:i/>
        </w:rPr>
        <w:t>Python 2.x is legacy, Python 3.x is the present and future of the language.</w:t>
      </w:r>
    </w:p>
    <w:p w14:paraId="1DC5B283" w14:textId="7C8DAD7C" w:rsidR="003C6D60" w:rsidRDefault="003C6D60" w:rsidP="003C6D60">
      <w:r>
        <w:t>Có thể hiểu rằng Python 3.x được thiết kế để trở thành tương lai của ngôn ngữ này. Tuy nhiên Python 2.x đã được cộng đồng tin dùng tới mức có lẽ phải mất khá nhiều thời gian nữa để Python 3.x có thể hoàn toàn thay thế được.</w:t>
      </w:r>
    </w:p>
    <w:p w14:paraId="67876465" w14:textId="6C3DBA47" w:rsidR="003C6D60" w:rsidRDefault="003C6D60" w:rsidP="003C6D60">
      <w:r>
        <w:t xml:space="preserve">Để hiểu rõ hơn về câu chuyện Python 2&amp;3 này, chúng ta sẽ bắt đầu một chút từ lịch sử của Python. Được phát triển từ cuối những năm 1980 và lần đầu tiên được biết đến rộng rãi vào năm 1991, cha đẻ của Python Guido van Rossum đã tạo ra ngôn ngữ này khi mà ông </w:t>
      </w:r>
      <w:r>
        <w:lastRenderedPageBreak/>
        <w:t>ấy quá rảnh rỗi trong dịp giáng sinh. Từ thời điểm diễn đàn về Python (</w:t>
      </w:r>
      <w:proofErr w:type="gramStart"/>
      <w:r>
        <w:t>comp.lang</w:t>
      </w:r>
      <w:proofErr w:type="gramEnd"/>
      <w:r>
        <w:t>.python) được mở ra trên Usenet vào năm 1994, Python đã nhanh chóng trở thành một trong những ngôn ngữ phổ biến nhất trong cộng đồng lập trình viên mã nguồn mở.</w:t>
      </w:r>
    </w:p>
    <w:p w14:paraId="77E06B8A" w14:textId="0227F1BE" w:rsidR="003C6D60" w:rsidRDefault="003C6D60" w:rsidP="003C6D60">
      <w:r>
        <w:t>Có lẽ bắt đầu từ việc chưa hài lòng với một phiên bản ngôn ngữ được thiết kế hơi lộn xộn trong lúc "rảnh rỗi", Guido van Rossum luôn muốn dọn dẹp Python 2.x cho đẹp đẽ và ngăn nắp hơn qua nhiều phiên bản. Tuy nhiên việc phải luôn tương thích ngược với các phiên bản cũ hơn đã cản trở những nâng cấp toàn diện của ngôn ngữ này, bao gồm cả việc tăng hiệu suất, thêm tính năng cũng như thay đổi cú pháp</w:t>
      </w:r>
      <w:r w:rsidR="0073336F">
        <w:t>.</w:t>
      </w:r>
      <w:r>
        <w:t>..</w:t>
      </w:r>
    </w:p>
    <w:p w14:paraId="1621133D" w14:textId="47CA6025" w:rsidR="003C6D60" w:rsidRDefault="003C6D60" w:rsidP="003C6D60">
      <w:r>
        <w:t>Python3.x được tạo ra như một rẽ nhánh mới và không tương thích với phiên bản cũ. Phiên bản đầu tiên của Python 3.x được phát hành vào 2008, phiên bản cuối cùng của Python 2.x (Python 2.7) được phát hành vào giữa năm 2010, đây được coi là phiên bản kết thúc của Python 2.x, từ sau phiên bản này không có thêm cập nhật lớn nào nữa cho Python 2.x.</w:t>
      </w:r>
    </w:p>
    <w:p w14:paraId="297C03A5" w14:textId="2305A754" w:rsidR="003C6D60" w:rsidRDefault="003C6D60" w:rsidP="003C6D60">
      <w:r>
        <w:t>Trong khi đó, Python 3.x vẫn được tiếp tục phát triển và hoàn thiện, nhiều phiên bản ổn định đã được phát hành bao gồm: v3.3 (2012), v3.4 (2014), v3.5 (2015), v3.7 (2017).</w:t>
      </w:r>
    </w:p>
    <w:p w14:paraId="2CBB284C" w14:textId="7D5D331E" w:rsidR="003C6D60" w:rsidRDefault="003C6D60" w:rsidP="003C6D60">
      <w:pPr>
        <w:spacing w:before="0" w:line="240" w:lineRule="auto"/>
        <w:ind w:firstLine="0"/>
        <w:jc w:val="left"/>
      </w:pPr>
      <w:r>
        <w:br w:type="page"/>
      </w:r>
    </w:p>
    <w:p w14:paraId="12F9C7CA" w14:textId="633BB200" w:rsidR="003C6D60" w:rsidRDefault="003C6D60" w:rsidP="003C6D60">
      <w:pPr>
        <w:pStyle w:val="u3"/>
      </w:pPr>
      <w:bookmarkStart w:id="33" w:name="_Toc12685100"/>
      <w:r>
        <w:lastRenderedPageBreak/>
        <w:t>Ví dụ</w:t>
      </w:r>
      <w:bookmarkEnd w:id="33"/>
    </w:p>
    <w:p w14:paraId="3BF8CC49" w14:textId="1DEDD423" w:rsidR="003C6D60" w:rsidRDefault="003C6D60" w:rsidP="003C6D60">
      <w:r>
        <w:t>Để hiểu hơn, dưới đây là ví dụ cho cách cài đặt cây nhị phân với ngôn ngữ Python.</w:t>
      </w:r>
    </w:p>
    <w:p w14:paraId="7181822E" w14:textId="77777777" w:rsidR="003C6D60" w:rsidRDefault="003C6D60" w:rsidP="003C6D60">
      <w:r>
        <w:rPr>
          <w:noProof/>
        </w:rPr>
        <mc:AlternateContent>
          <mc:Choice Requires="wps">
            <w:drawing>
              <wp:inline distT="0" distB="0" distL="0" distR="0" wp14:anchorId="2D78DB09" wp14:editId="1475F0C9">
                <wp:extent cx="5181600" cy="10737215"/>
                <wp:effectExtent l="0" t="0" r="19050" b="13970"/>
                <wp:docPr id="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0737215"/>
                        </a:xfrm>
                        <a:prstGeom prst="rect">
                          <a:avLst/>
                        </a:prstGeom>
                        <a:solidFill>
                          <a:srgbClr val="FFFFFF"/>
                        </a:solidFill>
                        <a:ln w="9525">
                          <a:solidFill>
                            <a:srgbClr val="000000"/>
                          </a:solidFill>
                          <a:miter lim="800000"/>
                          <a:headEnd/>
                          <a:tailEnd/>
                        </a:ln>
                      </wps:spPr>
                      <wps:txbx>
                        <w:txbxContent>
                          <w:p w14:paraId="1715520C"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def</w:t>
                            </w:r>
                            <w:r w:rsidR="00062463" w:rsidRPr="003C6D60">
                              <w:rPr>
                                <w:rFonts w:ascii="Fira Code Retina" w:hAnsi="Fira Code Retina"/>
                                <w:color w:val="000000"/>
                                <w:sz w:val="18"/>
                                <w:szCs w:val="18"/>
                              </w:rPr>
                              <w:t xml:space="preserve"> __init__(self, data):</w:t>
                            </w:r>
                          </w:p>
                          <w:p w14:paraId="66F20187" w14:textId="59F3DF82"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.data = data</w:t>
                            </w:r>
                          </w:p>
                          <w:p w14:paraId="6D317ED8" w14:textId="34C9AE6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 xml:space="preserve">.left = </w:t>
                            </w:r>
                            <w:r w:rsidR="00062463" w:rsidRPr="003C6D60">
                              <w:rPr>
                                <w:rFonts w:ascii="Fira Code Retina" w:hAnsi="Fira Code Retina"/>
                                <w:color w:val="0000FF"/>
                                <w:sz w:val="18"/>
                                <w:szCs w:val="18"/>
                              </w:rPr>
                              <w:t>None</w:t>
                            </w:r>
                          </w:p>
                          <w:p w14:paraId="1EDC0667" w14:textId="22D06BF1"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 xml:space="preserve">.right = </w:t>
                            </w:r>
                            <w:r w:rsidR="00062463" w:rsidRPr="003C6D60">
                              <w:rPr>
                                <w:rFonts w:ascii="Fira Code Retina" w:hAnsi="Fira Code Retina"/>
                                <w:color w:val="0000FF"/>
                                <w:sz w:val="18"/>
                                <w:szCs w:val="18"/>
                              </w:rPr>
                              <w:t>None</w:t>
                            </w:r>
                          </w:p>
                          <w:p w14:paraId="79EE607A"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#In Order traversal of the tree</w:t>
                            </w:r>
                          </w:p>
                          <w:p w14:paraId="70BC2B14" w14:textId="37E5703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p>
                          <w:p w14:paraId="7DCDA1FC" w14:textId="36BDEE4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p>
                          <w:p w14:paraId="54CC4D56" w14:textId="37A41C3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3CBFC1C5" w14:textId="40B063D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display(tree.left)</w:t>
                            </w:r>
                          </w:p>
                          <w:p w14:paraId="23798121" w14:textId="34B86330"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print(tree.data)</w:t>
                            </w:r>
                          </w:p>
                          <w:p w14:paraId="075B8B4F" w14:textId="31A6D5B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5DFC11A4" w14:textId="01D9902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display(tree.right)</w:t>
                            </w:r>
                          </w:p>
                          <w:p w14:paraId="2A3DA668" w14:textId="6521716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p>
                          <w:p w14:paraId="1A25B7DA"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#This is the recursive function to find the depth of binary tree.</w:t>
                            </w:r>
                          </w:p>
                          <w:p w14:paraId="23E7F822" w14:textId="21C9F471"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15270818" w14:textId="0F28366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0</w:t>
                            </w:r>
                          </w:p>
                          <w:p w14:paraId="156E4F19" w14:textId="2BC932F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43DD2568" w14:textId="139E88F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depth_l_tree = depth_of_tree(tree.left)</w:t>
                            </w:r>
                          </w:p>
                          <w:p w14:paraId="15F0F0E2" w14:textId="2598D1A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depth_r_tree = depth_of_tree(tree.right)</w:t>
                            </w:r>
                          </w:p>
                          <w:p w14:paraId="5755C95E" w14:textId="6156727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depth_l_tree &gt; depth_r_tree:</w:t>
                            </w:r>
                          </w:p>
                          <w:p w14:paraId="111B0EFE" w14:textId="69302EA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 xml:space="preserve"> + depth_l_tree</w:t>
                            </w:r>
                          </w:p>
                          <w:p w14:paraId="561AD2B4" w14:textId="0D09152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5E123894" w14:textId="14C305C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 xml:space="preserve"> + depth_r_tree</w:t>
                            </w:r>
                          </w:p>
                          <w:p w14:paraId="7C1162E6" w14:textId="77777777" w:rsidR="00062463" w:rsidRPr="003C6D60" w:rsidRDefault="00062463"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 This functions returns that is it full binary tree or not?</w:t>
                            </w:r>
                          </w:p>
                          <w:p w14:paraId="62CD3FE9" w14:textId="120028F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7719BA4A" w14:textId="7150455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True</w:t>
                            </w:r>
                          </w:p>
                          <w:p w14:paraId="310C9142" w14:textId="46DE74A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4A2D6BDD" w14:textId="58A08288"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True</w:t>
                            </w:r>
                          </w:p>
                          <w:p w14:paraId="4B8FE3C9" w14:textId="3E574DD8"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6A228270" w14:textId="4589D94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(is_full_binary_tree(tree.left)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is_full_binary_tree(tree.right))</w:t>
                            </w:r>
                          </w:p>
                          <w:p w14:paraId="48F2FC85" w14:textId="2ED1CCE5"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2CCE617F" w14:textId="7A74F69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False</w:t>
                            </w:r>
                          </w:p>
                          <w:p w14:paraId="047EFD30" w14:textId="60FDFAF0"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w:t>
                            </w:r>
                          </w:p>
                        </w:txbxContent>
                      </wps:txbx>
                      <wps:bodyPr rot="0" vert="horz" wrap="square" lIns="91440" tIns="45720" rIns="91440" bIns="45720" anchor="t" anchorCtr="0">
                        <a:spAutoFit/>
                      </wps:bodyPr>
                    </wps:wsp>
                  </a:graphicData>
                </a:graphic>
              </wp:inline>
            </w:drawing>
          </mc:Choice>
          <mc:Fallback>
            <w:pict>
              <v:shapetype w14:anchorId="2D78DB09" id="_x0000_t202" coordsize="21600,21600" o:spt="202" path="m,l,21600r21600,l21600,xe">
                <v:stroke joinstyle="miter"/>
                <v:path gradientshapeok="t" o:connecttype="rect"/>
              </v:shapetype>
              <v:shape id="Hộp Văn bản 2" o:spid="_x0000_s1026" type="#_x0000_t202" style="width:408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">
                <v:textbox style="mso-fit-shape-to-text:t">
                  <w:txbxContent>
                    <w:p w14:paraId="1715520C"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class</w:t>
                      </w:r>
                      <w:r w:rsidRPr="003C6D60">
                        <w:rPr>
                          <w:rFonts w:ascii="Fira Code Retina" w:hAnsi="Fira Code Retina"/>
                          <w:color w:val="000000"/>
                          <w:sz w:val="18"/>
                          <w:szCs w:val="18"/>
                        </w:rPr>
                        <w:t xml:space="preserve"> Node:</w:t>
                      </w:r>
                    </w:p>
                    <w:p w14:paraId="27F9566D" w14:textId="53D2048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 This is the Class Node with constructor that contains data variable to type data and left,right pointers.</w:t>
                      </w:r>
                    </w:p>
                    <w:p w14:paraId="237552B0" w14:textId="3457669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def</w:t>
                      </w:r>
                      <w:r w:rsidR="00062463" w:rsidRPr="003C6D60">
                        <w:rPr>
                          <w:rFonts w:ascii="Fira Code Retina" w:hAnsi="Fira Code Retina"/>
                          <w:color w:val="000000"/>
                          <w:sz w:val="18"/>
                          <w:szCs w:val="18"/>
                        </w:rPr>
                        <w:t xml:space="preserve"> __init__(self, data):</w:t>
                      </w:r>
                    </w:p>
                    <w:p w14:paraId="66F20187" w14:textId="59F3DF82"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.data = data</w:t>
                      </w:r>
                    </w:p>
                    <w:p w14:paraId="6D317ED8" w14:textId="34C9AE6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 xml:space="preserve">.left = </w:t>
                      </w:r>
                      <w:r w:rsidR="00062463" w:rsidRPr="003C6D60">
                        <w:rPr>
                          <w:rFonts w:ascii="Fira Code Retina" w:hAnsi="Fira Code Retina"/>
                          <w:color w:val="0000FF"/>
                          <w:sz w:val="18"/>
                          <w:szCs w:val="18"/>
                        </w:rPr>
                        <w:t>None</w:t>
                      </w:r>
                    </w:p>
                    <w:p w14:paraId="1EDC0667" w14:textId="22D06BF1"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self</w:t>
                      </w:r>
                      <w:r w:rsidR="00062463" w:rsidRPr="003C6D60">
                        <w:rPr>
                          <w:rFonts w:ascii="Fira Code Retina" w:hAnsi="Fira Code Retina"/>
                          <w:color w:val="000000"/>
                          <w:sz w:val="18"/>
                          <w:szCs w:val="18"/>
                        </w:rPr>
                        <w:t xml:space="preserve">.right = </w:t>
                      </w:r>
                      <w:r w:rsidR="00062463" w:rsidRPr="003C6D60">
                        <w:rPr>
                          <w:rFonts w:ascii="Fira Code Retina" w:hAnsi="Fira Code Retina"/>
                          <w:color w:val="0000FF"/>
                          <w:sz w:val="18"/>
                          <w:szCs w:val="18"/>
                        </w:rPr>
                        <w:t>None</w:t>
                      </w:r>
                    </w:p>
                    <w:p w14:paraId="79EE607A"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02F06525"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display(tree):</w:t>
                      </w:r>
                    </w:p>
                    <w:p w14:paraId="48F817F7" w14:textId="3CC3A2F2"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#In Order traversal of the tree</w:t>
                      </w:r>
                    </w:p>
                    <w:p w14:paraId="70BC2B14" w14:textId="37E5703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p>
                    <w:p w14:paraId="7DCDA1FC" w14:textId="36BDEE4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p>
                    <w:p w14:paraId="54CC4D56" w14:textId="37A41C3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3CBFC1C5" w14:textId="40B063D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display(tree.left)</w:t>
                      </w:r>
                    </w:p>
                    <w:p w14:paraId="23798121" w14:textId="34B86330"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print(tree.data)</w:t>
                      </w:r>
                    </w:p>
                    <w:p w14:paraId="075B8B4F" w14:textId="31A6D5B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5DFC11A4" w14:textId="01D9902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display(tree.right)</w:t>
                      </w:r>
                    </w:p>
                    <w:p w14:paraId="2A3DA668" w14:textId="6521716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p>
                    <w:p w14:paraId="1A25B7DA"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5BD7B475"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depth_of_tree(tree):</w:t>
                      </w:r>
                    </w:p>
                    <w:p w14:paraId="340AF865" w14:textId="6D17B93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#This is the recursive function to find the depth of binary tree.</w:t>
                      </w:r>
                    </w:p>
                    <w:p w14:paraId="23E7F822" w14:textId="21C9F471"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15270818" w14:textId="0F28366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0</w:t>
                      </w:r>
                    </w:p>
                    <w:p w14:paraId="156E4F19" w14:textId="2BC932F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43DD2568" w14:textId="139E88F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depth_l_tree = depth_of_tree(tree.left)</w:t>
                      </w:r>
                    </w:p>
                    <w:p w14:paraId="15F0F0E2" w14:textId="2598D1A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depth_r_tree = depth_of_tree(tree.right)</w:t>
                      </w:r>
                    </w:p>
                    <w:p w14:paraId="5755C95E" w14:textId="6156727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depth_l_tree &gt; depth_r_tree:</w:t>
                      </w:r>
                    </w:p>
                    <w:p w14:paraId="111B0EFE" w14:textId="69302EAA"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 xml:space="preserve"> + depth_l_tree</w:t>
                      </w:r>
                    </w:p>
                    <w:p w14:paraId="561AD2B4" w14:textId="0D09152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5E123894" w14:textId="14C305C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 xml:space="preserve"> + depth_r_tree</w:t>
                      </w:r>
                    </w:p>
                    <w:p w14:paraId="7C1162E6" w14:textId="77777777" w:rsidR="00062463" w:rsidRPr="003C6D60" w:rsidRDefault="00062463" w:rsidP="003C6D60">
                      <w:pPr>
                        <w:shd w:val="clear" w:color="auto" w:fill="FFFFFF"/>
                        <w:spacing w:before="0" w:after="240" w:line="240" w:lineRule="atLeast"/>
                        <w:ind w:firstLine="0"/>
                        <w:jc w:val="left"/>
                        <w:rPr>
                          <w:rFonts w:ascii="Fira Code Retina" w:hAnsi="Fira Code Retina"/>
                          <w:color w:val="000000"/>
                          <w:sz w:val="18"/>
                          <w:szCs w:val="18"/>
                        </w:rPr>
                      </w:pPr>
                    </w:p>
                    <w:p w14:paraId="2AFB5C07" w14:textId="77777777" w:rsidR="00062463"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is_full_binary_tree(tree):</w:t>
                      </w:r>
                    </w:p>
                    <w:p w14:paraId="420C094A" w14:textId="45C9ED5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8000"/>
                          <w:sz w:val="18"/>
                          <w:szCs w:val="18"/>
                        </w:rPr>
                        <w:t xml:space="preserve">  </w:t>
                      </w:r>
                      <w:r w:rsidR="00062463" w:rsidRPr="003C6D60">
                        <w:rPr>
                          <w:rFonts w:ascii="Fira Code Retina" w:hAnsi="Fira Code Retina"/>
                          <w:color w:val="008000"/>
                          <w:sz w:val="18"/>
                          <w:szCs w:val="18"/>
                        </w:rPr>
                        <w:t># This functions returns that is it full binary tree or not?</w:t>
                      </w:r>
                    </w:p>
                    <w:p w14:paraId="62CD3FE9" w14:textId="120028F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7719BA4A" w14:textId="7150455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True</w:t>
                      </w:r>
                    </w:p>
                    <w:p w14:paraId="310C9142" w14:textId="46DE74AF"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4A2D6BDD" w14:textId="58A08288"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True</w:t>
                      </w:r>
                    </w:p>
                    <w:p w14:paraId="4B8FE3C9" w14:textId="3E574DD8"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if</w:t>
                      </w:r>
                      <w:r w:rsidR="00062463" w:rsidRPr="003C6D60">
                        <w:rPr>
                          <w:rFonts w:ascii="Fira Code Retina" w:hAnsi="Fira Code Retina"/>
                          <w:color w:val="000000"/>
                          <w:sz w:val="18"/>
                          <w:szCs w:val="18"/>
                        </w:rPr>
                        <w:t xml:space="preserve"> (tree.left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(tree.right </w:t>
                      </w:r>
                      <w:r w:rsidR="00062463" w:rsidRPr="003C6D60">
                        <w:rPr>
                          <w:rFonts w:ascii="Fira Code Retina" w:hAnsi="Fira Code Retina"/>
                          <w:color w:val="0000FF"/>
                          <w:sz w:val="18"/>
                          <w:szCs w:val="18"/>
                        </w:rPr>
                        <w:t>is</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not</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None</w:t>
                      </w:r>
                      <w:r w:rsidR="00062463" w:rsidRPr="003C6D60">
                        <w:rPr>
                          <w:rFonts w:ascii="Fira Code Retina" w:hAnsi="Fira Code Retina"/>
                          <w:color w:val="000000"/>
                          <w:sz w:val="18"/>
                          <w:szCs w:val="18"/>
                        </w:rPr>
                        <w:t>):</w:t>
                      </w:r>
                    </w:p>
                    <w:p w14:paraId="6A228270" w14:textId="4589D94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(is_full_binary_tree(tree.left) </w:t>
                      </w:r>
                      <w:r w:rsidR="00062463" w:rsidRPr="003C6D60">
                        <w:rPr>
                          <w:rFonts w:ascii="Fira Code Retina" w:hAnsi="Fira Code Retina"/>
                          <w:color w:val="0000FF"/>
                          <w:sz w:val="18"/>
                          <w:szCs w:val="18"/>
                        </w:rPr>
                        <w:t>and</w:t>
                      </w:r>
                      <w:r w:rsidR="00062463" w:rsidRPr="003C6D60">
                        <w:rPr>
                          <w:rFonts w:ascii="Fira Code Retina" w:hAnsi="Fira Code Retina"/>
                          <w:color w:val="000000"/>
                          <w:sz w:val="18"/>
                          <w:szCs w:val="18"/>
                        </w:rPr>
                        <w:t xml:space="preserve"> is_full_binary_tree(tree.right))</w:t>
                      </w:r>
                    </w:p>
                    <w:p w14:paraId="48F2FC85" w14:textId="2ED1CCE5"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else</w:t>
                      </w:r>
                      <w:r w:rsidR="00062463" w:rsidRPr="003C6D60">
                        <w:rPr>
                          <w:rFonts w:ascii="Fira Code Retina" w:hAnsi="Fira Code Retina"/>
                          <w:color w:val="000000"/>
                          <w:sz w:val="18"/>
                          <w:szCs w:val="18"/>
                        </w:rPr>
                        <w:t>:</w:t>
                      </w:r>
                    </w:p>
                    <w:p w14:paraId="2CCE617F" w14:textId="7A74F69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FF"/>
                          <w:sz w:val="18"/>
                          <w:szCs w:val="18"/>
                        </w:rPr>
                        <w:t>return</w:t>
                      </w:r>
                      <w:r w:rsidR="00062463" w:rsidRPr="003C6D60">
                        <w:rPr>
                          <w:rFonts w:ascii="Fira Code Retina" w:hAnsi="Fira Code Retina"/>
                          <w:color w:val="000000"/>
                          <w:sz w:val="18"/>
                          <w:szCs w:val="18"/>
                        </w:rPr>
                        <w:t xml:space="preserve"> </w:t>
                      </w:r>
                      <w:r w:rsidR="00062463" w:rsidRPr="003C6D60">
                        <w:rPr>
                          <w:rFonts w:ascii="Fira Code Retina" w:hAnsi="Fira Code Retina"/>
                          <w:color w:val="0000FF"/>
                          <w:sz w:val="18"/>
                          <w:szCs w:val="18"/>
                        </w:rPr>
                        <w:t>False</w:t>
                      </w:r>
                    </w:p>
                    <w:p w14:paraId="047EFD30" w14:textId="60FDFAF0"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w:t>
                      </w:r>
                    </w:p>
                  </w:txbxContent>
                </v:textbox>
                <w10:anchorlock/>
              </v:shape>
            </w:pict>
          </mc:Fallback>
        </mc:AlternateContent>
      </w:r>
    </w:p>
    <w:p w14:paraId="51C99466" w14:textId="2056626A" w:rsidR="003C6D60" w:rsidRDefault="003C6D60" w:rsidP="003C6D60">
      <w:pPr>
        <w:ind w:firstLine="0"/>
      </w:pPr>
      <w:r>
        <w:rPr>
          <w:noProof/>
        </w:rPr>
        <w:lastRenderedPageBreak/>
        <mc:AlternateContent>
          <mc:Choice Requires="wps">
            <w:drawing>
              <wp:inline distT="0" distB="0" distL="0" distR="0" wp14:anchorId="3EBC9329" wp14:editId="3EF6CE8F">
                <wp:extent cx="5554980" cy="10737215"/>
                <wp:effectExtent l="0" t="0" r="26670" b="1397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0737215"/>
                        </a:xfrm>
                        <a:prstGeom prst="rect">
                          <a:avLst/>
                        </a:prstGeom>
                        <a:solidFill>
                          <a:srgbClr val="FFFFFF"/>
                        </a:solidFill>
                        <a:ln w="9525">
                          <a:solidFill>
                            <a:srgbClr val="000000"/>
                          </a:solidFill>
                          <a:miter lim="800000"/>
                          <a:headEnd/>
                          <a:tailEnd/>
                        </a:ln>
                      </wps:spPr>
                      <wps:txbx>
                        <w:txbxContent>
                          <w:p w14:paraId="08F2C6F4"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 = Node(</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w:t>
                            </w:r>
                          </w:p>
                          <w:p w14:paraId="4A980686" w14:textId="7355C99B"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 = Node(</w:t>
                            </w:r>
                            <w:r w:rsidR="00062463" w:rsidRPr="003C6D60">
                              <w:rPr>
                                <w:rFonts w:ascii="Fira Code Retina" w:hAnsi="Fira Code Retina"/>
                                <w:color w:val="09885A"/>
                                <w:sz w:val="18"/>
                                <w:szCs w:val="18"/>
                              </w:rPr>
                              <w:t>2</w:t>
                            </w:r>
                            <w:r w:rsidR="00062463" w:rsidRPr="003C6D60">
                              <w:rPr>
                                <w:rFonts w:ascii="Fira Code Retina" w:hAnsi="Fira Code Retina"/>
                                <w:color w:val="000000"/>
                                <w:sz w:val="18"/>
                                <w:szCs w:val="18"/>
                              </w:rPr>
                              <w:t>)</w:t>
                            </w:r>
                          </w:p>
                          <w:p w14:paraId="453F297B" w14:textId="339E0769"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 = Node(</w:t>
                            </w:r>
                            <w:r w:rsidR="00062463" w:rsidRPr="003C6D60">
                              <w:rPr>
                                <w:rFonts w:ascii="Fira Code Retina" w:hAnsi="Fira Code Retina"/>
                                <w:color w:val="09885A"/>
                                <w:sz w:val="18"/>
                                <w:szCs w:val="18"/>
                              </w:rPr>
                              <w:t>3</w:t>
                            </w:r>
                            <w:r w:rsidR="00062463" w:rsidRPr="003C6D60">
                              <w:rPr>
                                <w:rFonts w:ascii="Fira Code Retina" w:hAnsi="Fira Code Retina"/>
                                <w:color w:val="000000"/>
                                <w:sz w:val="18"/>
                                <w:szCs w:val="18"/>
                              </w:rPr>
                              <w:t>)</w:t>
                            </w:r>
                          </w:p>
                          <w:p w14:paraId="2327359E" w14:textId="0D3C06EC"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tree.left.left = Node(</w:t>
                            </w:r>
                            <w:r w:rsidR="00062463" w:rsidRPr="003C6D60">
                              <w:rPr>
                                <w:rFonts w:ascii="Fira Code Retina" w:hAnsi="Fira Code Retina"/>
                                <w:color w:val="09885A"/>
                                <w:sz w:val="18"/>
                                <w:szCs w:val="18"/>
                              </w:rPr>
                              <w:t>4</w:t>
                            </w:r>
                            <w:r w:rsidR="00062463" w:rsidRPr="003C6D60">
                              <w:rPr>
                                <w:rFonts w:ascii="Fira Code Retina" w:hAnsi="Fira Code Retina"/>
                                <w:color w:val="000000"/>
                                <w:sz w:val="18"/>
                                <w:szCs w:val="18"/>
                              </w:rPr>
                              <w:t>)</w:t>
                            </w:r>
                          </w:p>
                          <w:p w14:paraId="3240B163" w14:textId="0EEDC33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tree.left.right = Node(</w:t>
                            </w:r>
                            <w:r w:rsidR="00062463" w:rsidRPr="003C6D60">
                              <w:rPr>
                                <w:rFonts w:ascii="Fira Code Retina" w:hAnsi="Fira Code Retina"/>
                                <w:color w:val="09885A"/>
                                <w:sz w:val="18"/>
                                <w:szCs w:val="18"/>
                              </w:rPr>
                              <w:t>5</w:t>
                            </w:r>
                            <w:r w:rsidR="00062463" w:rsidRPr="003C6D60">
                              <w:rPr>
                                <w:rFonts w:ascii="Fira Code Retina" w:hAnsi="Fira Code Retina"/>
                                <w:color w:val="000000"/>
                                <w:sz w:val="18"/>
                                <w:szCs w:val="18"/>
                              </w:rPr>
                              <w:t>)</w:t>
                            </w:r>
                          </w:p>
                          <w:p w14:paraId="76E1E546" w14:textId="45A82A8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tree.left.right.left = Node(</w:t>
                            </w:r>
                            <w:r w:rsidR="00062463" w:rsidRPr="003C6D60">
                              <w:rPr>
                                <w:rFonts w:ascii="Fira Code Retina" w:hAnsi="Fira Code Retina"/>
                                <w:color w:val="09885A"/>
                                <w:sz w:val="18"/>
                                <w:szCs w:val="18"/>
                              </w:rPr>
                              <w:t>6</w:t>
                            </w:r>
                            <w:r w:rsidR="00062463" w:rsidRPr="003C6D60">
                              <w:rPr>
                                <w:rFonts w:ascii="Fira Code Retina" w:hAnsi="Fira Code Retina"/>
                                <w:color w:val="000000"/>
                                <w:sz w:val="18"/>
                                <w:szCs w:val="18"/>
                              </w:rPr>
                              <w:t>)</w:t>
                            </w:r>
                          </w:p>
                          <w:p w14:paraId="5325A51E" w14:textId="1D6D1B2E"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 = Node(</w:t>
                            </w:r>
                            <w:r w:rsidR="00062463" w:rsidRPr="003C6D60">
                              <w:rPr>
                                <w:rFonts w:ascii="Fira Code Retina" w:hAnsi="Fira Code Retina"/>
                                <w:color w:val="09885A"/>
                                <w:sz w:val="18"/>
                                <w:szCs w:val="18"/>
                              </w:rPr>
                              <w:t>7</w:t>
                            </w:r>
                            <w:r w:rsidR="00062463" w:rsidRPr="003C6D60">
                              <w:rPr>
                                <w:rFonts w:ascii="Fira Code Retina" w:hAnsi="Fira Code Retina"/>
                                <w:color w:val="000000"/>
                                <w:sz w:val="18"/>
                                <w:szCs w:val="18"/>
                              </w:rPr>
                              <w:t>)</w:t>
                            </w:r>
                          </w:p>
                          <w:p w14:paraId="663C3EF2" w14:textId="1D6F970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tree.right.left.left = Node(</w:t>
                            </w:r>
                            <w:r w:rsidR="00062463" w:rsidRPr="003C6D60">
                              <w:rPr>
                                <w:rFonts w:ascii="Fira Code Retina" w:hAnsi="Fira Code Retina"/>
                                <w:color w:val="09885A"/>
                                <w:sz w:val="18"/>
                                <w:szCs w:val="18"/>
                              </w:rPr>
                              <w:t>8</w:t>
                            </w:r>
                            <w:r w:rsidR="00062463" w:rsidRPr="003C6D60">
                              <w:rPr>
                                <w:rFonts w:ascii="Fira Code Retina" w:hAnsi="Fira Code Retina"/>
                                <w:color w:val="000000"/>
                                <w:sz w:val="18"/>
                                <w:szCs w:val="18"/>
                              </w:rPr>
                              <w:t>)</w:t>
                            </w:r>
                          </w:p>
                          <w:p w14:paraId="3047BBF5" w14:textId="0956159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tree.right.left.left.right = Node(</w:t>
                            </w:r>
                            <w:r w:rsidR="00062463" w:rsidRPr="003C6D60">
                              <w:rPr>
                                <w:rFonts w:ascii="Fira Code Retina" w:hAnsi="Fira Code Retina"/>
                                <w:color w:val="09885A"/>
                                <w:sz w:val="18"/>
                                <w:szCs w:val="18"/>
                              </w:rPr>
                              <w:t>9</w:t>
                            </w:r>
                            <w:r w:rsidR="00062463" w:rsidRPr="003C6D60">
                              <w:rPr>
                                <w:rFonts w:ascii="Fira Code Retina" w:hAnsi="Fira Code Retina"/>
                                <w:color w:val="000000"/>
                                <w:sz w:val="18"/>
                                <w:szCs w:val="18"/>
                              </w:rPr>
                              <w:t>)</w:t>
                            </w:r>
                          </w:p>
                          <w:p w14:paraId="4B026B03"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print(is_full_binary_tree(tree))</w:t>
                            </w:r>
                          </w:p>
                          <w:p w14:paraId="6CDE67DC" w14:textId="36A454D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print(depth_of_tree(tree))</w:t>
                            </w:r>
                          </w:p>
                          <w:p w14:paraId="2B436274" w14:textId="08B64CA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w:t>
                            </w:r>
                            <w:r w:rsidR="00062463" w:rsidRPr="003C6D60">
                              <w:rPr>
                                <w:rFonts w:ascii="Fira Code Retina" w:hAnsi="Fira Code Retina"/>
                                <w:color w:val="A31515"/>
                                <w:sz w:val="18"/>
                                <w:szCs w:val="18"/>
                              </w:rPr>
                              <w:t>"Tree is: "</w:t>
                            </w:r>
                            <w:r w:rsidR="00062463" w:rsidRPr="003C6D60">
                              <w:rPr>
                                <w:rFonts w:ascii="Fira Code Retina" w:hAnsi="Fira Code Retina"/>
                                <w:color w:val="000000"/>
                                <w:sz w:val="18"/>
                                <w:szCs w:val="18"/>
                              </w:rPr>
                              <w:t>)</w:t>
                            </w:r>
                          </w:p>
                          <w:p w14:paraId="425807B9" w14:textId="47931979" w:rsidR="00062463"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w:t>
                            </w:r>
                          </w:p>
                          <w:p w14:paraId="38A3BE9B"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main()</w:t>
                            </w:r>
                          </w:p>
                          <w:p w14:paraId="347C3BDD" w14:textId="5D923B84"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txbxContent>
                      </wps:txbx>
                      <wps:bodyPr rot="0" vert="horz" wrap="square" lIns="91440" tIns="45720" rIns="91440" bIns="45720" anchor="t" anchorCtr="0">
                        <a:spAutoFit/>
                      </wps:bodyPr>
                    </wps:wsp>
                  </a:graphicData>
                </a:graphic>
              </wp:inline>
            </w:drawing>
          </mc:Choice>
          <mc:Fallback>
            <w:pict>
              <v:shape w14:anchorId="3EBC9329" id="_x0000_s1027" type="#_x0000_t202" style="width:437.4pt;height:8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">
                <v:textbox style="mso-fit-shape-to-text:t">
                  <w:txbxContent>
                    <w:p w14:paraId="08F2C6F4"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def</w:t>
                      </w:r>
                      <w:r w:rsidRPr="003C6D60">
                        <w:rPr>
                          <w:rFonts w:ascii="Fira Code Retina" w:hAnsi="Fira Code Retina"/>
                          <w:color w:val="000000"/>
                          <w:sz w:val="18"/>
                          <w:szCs w:val="18"/>
                        </w:rPr>
                        <w:t xml:space="preserve"> main(): </w:t>
                      </w:r>
                      <w:r w:rsidRPr="003C6D60">
                        <w:rPr>
                          <w:rFonts w:ascii="Fira Code Retina" w:hAnsi="Fira Code Retina"/>
                          <w:color w:val="008000"/>
                          <w:sz w:val="18"/>
                          <w:szCs w:val="18"/>
                        </w:rPr>
                        <w:t># Main func for testing.</w:t>
                      </w:r>
                    </w:p>
                    <w:p w14:paraId="64C73DBA" w14:textId="33B2F17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 = Node(</w:t>
                      </w:r>
                      <w:r w:rsidR="00062463" w:rsidRPr="003C6D60">
                        <w:rPr>
                          <w:rFonts w:ascii="Fira Code Retina" w:hAnsi="Fira Code Retina"/>
                          <w:color w:val="09885A"/>
                          <w:sz w:val="18"/>
                          <w:szCs w:val="18"/>
                        </w:rPr>
                        <w:t>1</w:t>
                      </w:r>
                      <w:r w:rsidR="00062463" w:rsidRPr="003C6D60">
                        <w:rPr>
                          <w:rFonts w:ascii="Fira Code Retina" w:hAnsi="Fira Code Retina"/>
                          <w:color w:val="000000"/>
                          <w:sz w:val="18"/>
                          <w:szCs w:val="18"/>
                        </w:rPr>
                        <w:t>)</w:t>
                      </w:r>
                    </w:p>
                    <w:p w14:paraId="4A980686" w14:textId="7355C99B"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 = Node(</w:t>
                      </w:r>
                      <w:r w:rsidR="00062463" w:rsidRPr="003C6D60">
                        <w:rPr>
                          <w:rFonts w:ascii="Fira Code Retina" w:hAnsi="Fira Code Retina"/>
                          <w:color w:val="09885A"/>
                          <w:sz w:val="18"/>
                          <w:szCs w:val="18"/>
                        </w:rPr>
                        <w:t>2</w:t>
                      </w:r>
                      <w:r w:rsidR="00062463" w:rsidRPr="003C6D60">
                        <w:rPr>
                          <w:rFonts w:ascii="Fira Code Retina" w:hAnsi="Fira Code Retina"/>
                          <w:color w:val="000000"/>
                          <w:sz w:val="18"/>
                          <w:szCs w:val="18"/>
                        </w:rPr>
                        <w:t>)</w:t>
                      </w:r>
                    </w:p>
                    <w:p w14:paraId="453F297B" w14:textId="339E0769"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 = Node(</w:t>
                      </w:r>
                      <w:r w:rsidR="00062463" w:rsidRPr="003C6D60">
                        <w:rPr>
                          <w:rFonts w:ascii="Fira Code Retina" w:hAnsi="Fira Code Retina"/>
                          <w:color w:val="09885A"/>
                          <w:sz w:val="18"/>
                          <w:szCs w:val="18"/>
                        </w:rPr>
                        <w:t>3</w:t>
                      </w:r>
                      <w:r w:rsidR="00062463" w:rsidRPr="003C6D60">
                        <w:rPr>
                          <w:rFonts w:ascii="Fira Code Retina" w:hAnsi="Fira Code Retina"/>
                          <w:color w:val="000000"/>
                          <w:sz w:val="18"/>
                          <w:szCs w:val="18"/>
                        </w:rPr>
                        <w:t>)</w:t>
                      </w:r>
                    </w:p>
                    <w:p w14:paraId="2327359E" w14:textId="0D3C06EC"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tree.left.left = Node(</w:t>
                      </w:r>
                      <w:r w:rsidR="00062463" w:rsidRPr="003C6D60">
                        <w:rPr>
                          <w:rFonts w:ascii="Fira Code Retina" w:hAnsi="Fira Code Retina"/>
                          <w:color w:val="09885A"/>
                          <w:sz w:val="18"/>
                          <w:szCs w:val="18"/>
                        </w:rPr>
                        <w:t>4</w:t>
                      </w:r>
                      <w:r w:rsidR="00062463" w:rsidRPr="003C6D60">
                        <w:rPr>
                          <w:rFonts w:ascii="Fira Code Retina" w:hAnsi="Fira Code Retina"/>
                          <w:color w:val="000000"/>
                          <w:sz w:val="18"/>
                          <w:szCs w:val="18"/>
                        </w:rPr>
                        <w:t>)</w:t>
                      </w:r>
                    </w:p>
                    <w:p w14:paraId="3240B163" w14:textId="0EEDC333"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tree.left.right = Node(</w:t>
                      </w:r>
                      <w:r w:rsidR="00062463" w:rsidRPr="003C6D60">
                        <w:rPr>
                          <w:rFonts w:ascii="Fira Code Retina" w:hAnsi="Fira Code Retina"/>
                          <w:color w:val="09885A"/>
                          <w:sz w:val="18"/>
                          <w:szCs w:val="18"/>
                        </w:rPr>
                        <w:t>5</w:t>
                      </w:r>
                      <w:r w:rsidR="00062463" w:rsidRPr="003C6D60">
                        <w:rPr>
                          <w:rFonts w:ascii="Fira Code Retina" w:hAnsi="Fira Code Retina"/>
                          <w:color w:val="000000"/>
                          <w:sz w:val="18"/>
                          <w:szCs w:val="18"/>
                        </w:rPr>
                        <w:t>)</w:t>
                      </w:r>
                    </w:p>
                    <w:p w14:paraId="76E1E546" w14:textId="45A82A87"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tree.left.right.left = Node(</w:t>
                      </w:r>
                      <w:r w:rsidR="00062463" w:rsidRPr="003C6D60">
                        <w:rPr>
                          <w:rFonts w:ascii="Fira Code Retina" w:hAnsi="Fira Code Retina"/>
                          <w:color w:val="09885A"/>
                          <w:sz w:val="18"/>
                          <w:szCs w:val="18"/>
                        </w:rPr>
                        <w:t>6</w:t>
                      </w:r>
                      <w:r w:rsidR="00062463" w:rsidRPr="003C6D60">
                        <w:rPr>
                          <w:rFonts w:ascii="Fira Code Retina" w:hAnsi="Fira Code Retina"/>
                          <w:color w:val="000000"/>
                          <w:sz w:val="18"/>
                          <w:szCs w:val="18"/>
                        </w:rPr>
                        <w:t>)</w:t>
                      </w:r>
                    </w:p>
                    <w:p w14:paraId="5325A51E" w14:textId="1D6D1B2E"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 = Node(</w:t>
                      </w:r>
                      <w:r w:rsidR="00062463" w:rsidRPr="003C6D60">
                        <w:rPr>
                          <w:rFonts w:ascii="Fira Code Retina" w:hAnsi="Fira Code Retina"/>
                          <w:color w:val="09885A"/>
                          <w:sz w:val="18"/>
                          <w:szCs w:val="18"/>
                        </w:rPr>
                        <w:t>7</w:t>
                      </w:r>
                      <w:r w:rsidR="00062463" w:rsidRPr="003C6D60">
                        <w:rPr>
                          <w:rFonts w:ascii="Fira Code Retina" w:hAnsi="Fira Code Retina"/>
                          <w:color w:val="000000"/>
                          <w:sz w:val="18"/>
                          <w:szCs w:val="18"/>
                        </w:rPr>
                        <w:t>)</w:t>
                      </w:r>
                    </w:p>
                    <w:p w14:paraId="663C3EF2" w14:textId="1D6F970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tree.right.left.left = Node(</w:t>
                      </w:r>
                      <w:r w:rsidR="00062463" w:rsidRPr="003C6D60">
                        <w:rPr>
                          <w:rFonts w:ascii="Fira Code Retina" w:hAnsi="Fira Code Retina"/>
                          <w:color w:val="09885A"/>
                          <w:sz w:val="18"/>
                          <w:szCs w:val="18"/>
                        </w:rPr>
                        <w:t>8</w:t>
                      </w:r>
                      <w:r w:rsidR="00062463" w:rsidRPr="003C6D60">
                        <w:rPr>
                          <w:rFonts w:ascii="Fira Code Retina" w:hAnsi="Fira Code Retina"/>
                          <w:color w:val="000000"/>
                          <w:sz w:val="18"/>
                          <w:szCs w:val="18"/>
                        </w:rPr>
                        <w:t>)</w:t>
                      </w:r>
                    </w:p>
                    <w:p w14:paraId="3047BBF5" w14:textId="0956159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tree.right.left.left.right = Node(</w:t>
                      </w:r>
                      <w:r w:rsidR="00062463" w:rsidRPr="003C6D60">
                        <w:rPr>
                          <w:rFonts w:ascii="Fira Code Retina" w:hAnsi="Fira Code Retina"/>
                          <w:color w:val="09885A"/>
                          <w:sz w:val="18"/>
                          <w:szCs w:val="18"/>
                        </w:rPr>
                        <w:t>9</w:t>
                      </w:r>
                      <w:r w:rsidR="00062463" w:rsidRPr="003C6D60">
                        <w:rPr>
                          <w:rFonts w:ascii="Fira Code Retina" w:hAnsi="Fira Code Retina"/>
                          <w:color w:val="000000"/>
                          <w:sz w:val="18"/>
                          <w:szCs w:val="18"/>
                        </w:rPr>
                        <w:t>)</w:t>
                      </w:r>
                    </w:p>
                    <w:p w14:paraId="4B026B03"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36D03718" w14:textId="7DF6165D"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print(is_full_binary_tree(tree))</w:t>
                      </w:r>
                    </w:p>
                    <w:p w14:paraId="6CDE67DC" w14:textId="36A454D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print(depth_of_tree(tree))</w:t>
                      </w:r>
                    </w:p>
                    <w:p w14:paraId="2B436274" w14:textId="08B64CA6"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print(</w:t>
                      </w:r>
                      <w:r w:rsidR="00062463" w:rsidRPr="003C6D60">
                        <w:rPr>
                          <w:rFonts w:ascii="Fira Code Retina" w:hAnsi="Fira Code Retina"/>
                          <w:color w:val="A31515"/>
                          <w:sz w:val="18"/>
                          <w:szCs w:val="18"/>
                        </w:rPr>
                        <w:t>"Tree is: "</w:t>
                      </w:r>
                      <w:r w:rsidR="00062463" w:rsidRPr="003C6D60">
                        <w:rPr>
                          <w:rFonts w:ascii="Fira Code Retina" w:hAnsi="Fira Code Retina"/>
                          <w:color w:val="000000"/>
                          <w:sz w:val="18"/>
                          <w:szCs w:val="18"/>
                        </w:rPr>
                        <w:t>)</w:t>
                      </w:r>
                    </w:p>
                    <w:p w14:paraId="425807B9" w14:textId="47931979" w:rsidR="00062463"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display(tree)</w:t>
                      </w:r>
                    </w:p>
                    <w:p w14:paraId="38A3BE9B"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p w14:paraId="462D2D2E" w14:textId="77777777"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r w:rsidRPr="003C6D60">
                        <w:rPr>
                          <w:rFonts w:ascii="Fira Code Retina" w:hAnsi="Fira Code Retina"/>
                          <w:color w:val="0000FF"/>
                          <w:sz w:val="18"/>
                          <w:szCs w:val="18"/>
                        </w:rPr>
                        <w:t>if</w:t>
                      </w:r>
                      <w:r w:rsidRPr="003C6D60">
                        <w:rPr>
                          <w:rFonts w:ascii="Fira Code Retina" w:hAnsi="Fira Code Retina"/>
                          <w:color w:val="000000"/>
                          <w:sz w:val="18"/>
                          <w:szCs w:val="18"/>
                        </w:rPr>
                        <w:t xml:space="preserve"> __name__ == </w:t>
                      </w:r>
                      <w:r w:rsidRPr="003C6D60">
                        <w:rPr>
                          <w:rFonts w:ascii="Fira Code Retina" w:hAnsi="Fira Code Retina"/>
                          <w:color w:val="A31515"/>
                          <w:sz w:val="18"/>
                          <w:szCs w:val="18"/>
                        </w:rPr>
                        <w:t>'__main__'</w:t>
                      </w:r>
                      <w:r w:rsidRPr="003C6D60">
                        <w:rPr>
                          <w:rFonts w:ascii="Fira Code Retina" w:hAnsi="Fira Code Retina"/>
                          <w:color w:val="000000"/>
                          <w:sz w:val="18"/>
                          <w:szCs w:val="18"/>
                        </w:rPr>
                        <w:t>:</w:t>
                      </w:r>
                    </w:p>
                    <w:p w14:paraId="4E2B29E8" w14:textId="2E46D304" w:rsidR="00062463" w:rsidRPr="003C6D60" w:rsidRDefault="0073336F" w:rsidP="003C6D60">
                      <w:pPr>
                        <w:shd w:val="clear" w:color="auto" w:fill="FFFFFF"/>
                        <w:spacing w:before="0" w:line="240" w:lineRule="atLeast"/>
                        <w:ind w:firstLine="0"/>
                        <w:jc w:val="left"/>
                        <w:rPr>
                          <w:rFonts w:ascii="Fira Code Retina" w:hAnsi="Fira Code Retina"/>
                          <w:color w:val="000000"/>
                          <w:sz w:val="18"/>
                          <w:szCs w:val="18"/>
                        </w:rPr>
                      </w:pPr>
                      <w:r>
                        <w:rPr>
                          <w:rFonts w:ascii="Fira Code Retina" w:hAnsi="Fira Code Retina"/>
                          <w:color w:val="000000"/>
                          <w:sz w:val="18"/>
                          <w:szCs w:val="18"/>
                        </w:rPr>
                        <w:t xml:space="preserve">  </w:t>
                      </w:r>
                      <w:r w:rsidR="00062463" w:rsidRPr="003C6D60">
                        <w:rPr>
                          <w:rFonts w:ascii="Fira Code Retina" w:hAnsi="Fira Code Retina"/>
                          <w:color w:val="000000"/>
                          <w:sz w:val="18"/>
                          <w:szCs w:val="18"/>
                        </w:rPr>
                        <w:t>main()</w:t>
                      </w:r>
                    </w:p>
                    <w:p w14:paraId="347C3BDD" w14:textId="5D923B84" w:rsidR="00062463" w:rsidRPr="003C6D60" w:rsidRDefault="00062463" w:rsidP="003C6D60">
                      <w:pPr>
                        <w:shd w:val="clear" w:color="auto" w:fill="FFFFFF"/>
                        <w:spacing w:before="0" w:line="240" w:lineRule="atLeast"/>
                        <w:ind w:firstLine="0"/>
                        <w:jc w:val="left"/>
                        <w:rPr>
                          <w:rFonts w:ascii="Fira Code Retina" w:hAnsi="Fira Code Retina"/>
                          <w:color w:val="000000"/>
                          <w:sz w:val="18"/>
                          <w:szCs w:val="18"/>
                        </w:rPr>
                      </w:pPr>
                    </w:p>
                  </w:txbxContent>
                </v:textbox>
                <w10:anchorlock/>
              </v:shape>
            </w:pict>
          </mc:Fallback>
        </mc:AlternateContent>
      </w:r>
    </w:p>
    <w:p w14:paraId="2D0A3B86" w14:textId="71B61E48" w:rsidR="003C6D60" w:rsidRDefault="003C6D60" w:rsidP="003C6D60">
      <w:pPr>
        <w:pStyle w:val="u2"/>
      </w:pPr>
      <w:bookmarkStart w:id="34" w:name="_Toc12685101"/>
      <w:r>
        <w:t>Hệ quản trị cơ sở dữ liệu PostgreSQL</w:t>
      </w:r>
      <w:bookmarkEnd w:id="34"/>
    </w:p>
    <w:p w14:paraId="72B4989B" w14:textId="34B6745E" w:rsidR="003C6D60" w:rsidRDefault="005560A2" w:rsidP="005560A2">
      <w:pPr>
        <w:pStyle w:val="u3"/>
      </w:pPr>
      <w:bookmarkStart w:id="35" w:name="_Toc12685102"/>
      <w:r>
        <w:t>Giới thiệu</w:t>
      </w:r>
      <w:bookmarkEnd w:id="35"/>
    </w:p>
    <w:p w14:paraId="17AF83D7" w14:textId="75432871" w:rsidR="005560A2" w:rsidRDefault="005560A2" w:rsidP="005560A2">
      <w:r>
        <w:t xml:space="preserve">PostgreSQL là hệ quản trị cơ sở dữ liệu được viết theo hướng mã nguồn mở và rất mạnh mẽ. Hệ quản trị cơ sở dữ liệu này đã có hơn 15 năm phát triển, đồng thời kiến trúc đã được kiểm chứng và tạo được lòng tin với người sử dụng về độ tin cậy, tính toàn vẹn dữ liệu, và tính đúng đắn. 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w:t>
      </w:r>
      <w:proofErr w:type="gramStart"/>
      <w:r>
        <w:t>Java,</w:t>
      </w:r>
      <w:r w:rsidR="00163F27">
        <w:t>…</w:t>
      </w:r>
      <w:proofErr w:type="gramEnd"/>
      <w:r>
        <w:t xml:space="preserve"> Net, Perl, Python, Ruby, Tcl, ODBC…</w:t>
      </w:r>
    </w:p>
    <w:p w14:paraId="569B13C3" w14:textId="2C90769D" w:rsidR="005560A2" w:rsidRDefault="005560A2" w:rsidP="005560A2">
      <w: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w:t>
      </w:r>
      <w:r>
        <w:lastRenderedPageBreak/>
        <w:t>PostgreSQL hoạt động trong môi trường thực tế thực hiện quản lý vượt quá 4 terabyte dữ liệu. Sau đây là một số thong tin giới hạn khả năng của PostgreSQL.</w:t>
      </w:r>
    </w:p>
    <w:p w14:paraId="3D232D44" w14:textId="549394E0" w:rsidR="005560A2" w:rsidRDefault="005560A2" w:rsidP="005560A2">
      <w:pPr>
        <w:pStyle w:val="u3"/>
      </w:pPr>
      <w:bookmarkStart w:id="36" w:name="_Toc12685103"/>
      <w:r>
        <w:t>Các chức nâng</w:t>
      </w:r>
      <w:bookmarkEnd w:id="36"/>
    </w:p>
    <w:p w14:paraId="6E4A1539" w14:textId="01D0BB2F" w:rsidR="005560A2" w:rsidRDefault="005560A2" w:rsidP="005560A2">
      <w:r>
        <w:t>PostgreSQL tự hào tuân thủ theo các các tiêu chuẩn về hệ quản trị cơ sở dữ liệu. Thực hiện ngôn ngữ truy vấn của nó mạnh mẽ và phù hợp với tiêu chuẩn ANSI-SQL: 2008. Hệ quản trị cơ sở dữ liệu này còn hỗ trợ đầy đủ cho các truy vấn con (bao gồm cả subselects trong mệnh đề FROM), xác nhận đọc và mức độ biệt lập giao dịch riêng. Đồng thời, PostgreSQL có đầy đủ danh mục các loại quan hệ và hỗ trợ nhiều lược đồ (Diagram) cho mỗi cơ sở dữ liệu. Các cơ sở dữ liệu của hệ quản trị này cũng thể truy cập thông qua các scheme như tiêu chuẩn của ngôn ngữ truy vấn SQL.</w:t>
      </w:r>
    </w:p>
    <w:p w14:paraId="16FF946E" w14:textId="3FA9B7AA" w:rsidR="005560A2" w:rsidRDefault="005560A2" w:rsidP="005560A2">
      <w:r>
        <w:t>Các tính năng toàn vẹn dữ liệu bao gồm khóa chính, khóa ngoại, tầng cập nhật / xóa, kiểm tra hạn chế, ràng buộc duy nhất, và những hạn chế không null.</w:t>
      </w:r>
    </w:p>
    <w:p w14:paraId="751C7BCC" w14:textId="6CF7DA6F" w:rsidR="005560A2" w:rsidRDefault="005560A2" w:rsidP="005560A2">
      <w:r>
        <w:t>PostgreSQL cũng có một loạt các phần mở rộng và các tính năng tiên tiến. Trong số các tiện ích đó như cột tự động tăng theo trình tự, và LIMIT / OFFSET cho phép trả về kết quả từng phần. PostgreSQL hỗ trợ compound, unique, partial, và functional indexes mà ta có thể sử dụng các phương thức như B-tree, R-tree, hash hoặc GiST.</w:t>
      </w:r>
    </w:p>
    <w:p w14:paraId="2D23F582" w14:textId="7B83D7D2" w:rsidR="005560A2" w:rsidRDefault="005560A2" w:rsidP="005560A2">
      <w:r>
        <w:t>Gist lập chỉ mục (Generalized Search Tree) là một hệ thống tiên tiến trong đó tập hợp một mảng rộng các thuật toán khác nhau nhằm sắp xếp và tìm kiếm trên các cây bao gồm B-tree, B+-tree, R-tree, partial sum trees, ranked B+-trees những loại cây khác. Nó cũng cung cấp một giao diện cho phép tạo ra các kiểu dữ liệu tùy chỉnh cũng như các phương pháp truy vấn mở rộng để tìm kiếm chúng. Như vậy, nhìn chung Gist cung cấp sự linh hoạt để xác định những gì bạn lưu trữ, cách bạn lưu trữ, và xác định cách thức mới để tìm kiếm --- cách vượt xa những gì được cung cấp bởi các tiêu chuẩn B-tree, R-tree và những thuật toán thông thường khác.</w:t>
      </w:r>
    </w:p>
    <w:p w14:paraId="08B9D0AC" w14:textId="0BFB8B1A" w:rsidR="005560A2" w:rsidRDefault="005560A2" w:rsidP="005560A2">
      <w:r>
        <w:t>Gist là nền tảng cho nhiều dự án nào sử dụng PostgreSQL như OpenFTS và PostGIS. OpenFTS ((Open Source Full Text Search engine) cung cấp lập chỉ mục dữ liệu trực tuyến và lập thứ tự để tìm kiếm cơ sở dữ liệu. PostGIS là một dự án hỗ trợ thêm cho các đối tượng địa lý trong PostgreSQL. PostgreSQL cho phép nó được sử dụng như một cơ sở dữ liệu chung cho các hệ thống thông tin địa lý (GIS), giống như SDE của ESRI hoặc không gian mở rộng của Oracle.</w:t>
      </w:r>
    </w:p>
    <w:p w14:paraId="6836C149" w14:textId="4C142901" w:rsidR="005560A2" w:rsidRDefault="005560A2" w:rsidP="005560A2">
      <w:r>
        <w:t>Các tính năng tiên tiến khác bao gồm thừa kế bảng, một hệ thống quy tắc, và các sự kiện với cơ sở dữ liệu. Bảng thừa kế đặt sử dụng cách hướng đối tượng để tạo ra bảng. Tính năng này cho phép thiết kế cơ sở dữ liệu mới lấy từ các bảng khác, xử lý chúng như các lớp cơ sở. Thậm chí tốt hơn, PostgreSQL hỗ trợ cả đơn và đa thừa kế.</w:t>
      </w:r>
    </w:p>
    <w:p w14:paraId="3B940ACE" w14:textId="3C75ECEC" w:rsidR="005560A2" w:rsidRDefault="005560A2" w:rsidP="005560A2">
      <w:r>
        <w:lastRenderedPageBreak/>
        <w:t>Hệ thống quy định, còn được gọi là hệ thống viết lại truy vấn, cho phép các nhà thiết kế cơ sở dữ liệu tạo ra các quy tắc xác định các hoạt động cụ thể cho một bảng hoặc view, và tự động chuyển đổi chúng thành hoạt động thay thế khi chúng được xử lý.</w:t>
      </w:r>
    </w:p>
    <w:p w14:paraId="567F0DE2" w14:textId="130EE03F" w:rsidR="005560A2" w:rsidRDefault="005560A2" w:rsidP="005560A2">
      <w:r>
        <w:t>Hệ thống các sự kiện là một hệ thống thông tin liên lạc interprocess. Các đối tượng sử dụng tham số Listen và Message để liên lạc theo cách ngang hàng và phối hợp sự kiện cơ sở dữ liệu.</w:t>
      </w:r>
    </w:p>
    <w:p w14:paraId="3CBD8171" w14:textId="7AF5CEDB" w:rsidR="005560A2" w:rsidRDefault="005560A2" w:rsidP="005560A2">
      <w:pPr>
        <w:pStyle w:val="u3"/>
      </w:pPr>
      <w:bookmarkStart w:id="37" w:name="_Toc12685104"/>
      <w:r>
        <w:t>Khả nâng tùy biến</w:t>
      </w:r>
      <w:bookmarkEnd w:id="37"/>
    </w:p>
    <w:p w14:paraId="7AAFF061" w14:textId="21479C3D" w:rsidR="005560A2" w:rsidRDefault="005560A2" w:rsidP="005560A2">
      <w:r>
        <w:t>PostgreSQL chạy thủ tục lưu trữ trong hơn mười ngôn ngữ lập trình, bao gồm cả Java, Perl, Python, Ruby, Tcl, C/C++ và trong chính PL / pgSQL, hệ thốngtương tự như Oracle PL / SQL. Thư viện với hàng trăm chức năng được xây dựng từ những chức năng cơ bản như chuỗi số đến các thuật toán phức tạp như mã hóa và đặc biệt tương thích với Oracle. Trigger và các thủ tục lưu trữ có thể được viết bằng C thêm vào cơ sở dữ liệu như là một thư viện, cho phép linh hoạt mở rộng khả năng của mình. Tương tự như vậy, PostgreSQL bao gồm một frameworkcho phép các nhà phát triển để xác định và tạo ra các kiểu dữ liệu của riêng mình cùng với việc hỗ trợ xậy dựng các chức năng với những toán tử mới nhằm sử dụng hiệu quả. Như vậy, người dùng có thể tạo ra một loạt các loại dữ liệu mới, tiên tiến từ các dữ liệu gốc ban đầu như địa chỉ địa lý, địa chỉ mạng…</w:t>
      </w:r>
    </w:p>
    <w:p w14:paraId="508BEF75" w14:textId="16D5C086" w:rsidR="005560A2" w:rsidRDefault="005560A2" w:rsidP="005560A2">
      <w:r>
        <w:t>Vì có nhiều ngôn ngữ hỗ trợ thủ tục PostgreSQL, nên ta có thể khai thác nhiều thư viện giao tiếp tốt. Sau đây là một số giao tiếp với Java (JDBC), ODBC, Perl, Python, Ruby, C, C++, PHP, Lisp, Scheme, và Qt.</w:t>
      </w:r>
    </w:p>
    <w:p w14:paraId="236E435B" w14:textId="77777777" w:rsidR="005560A2" w:rsidRDefault="005560A2" w:rsidP="005560A2">
      <w:r>
        <w:t>Trên hết, mã nguồn của PostgreSQL được phát hành theo mã nguồn mở tự do. Với quyền này sẽ mang lại cho bạn sự tự do để sử dụng, sửa đổi và cài đặt PostgreSQL trong bất kỳ hình thức nào mà bạn thích. Bất kỳ sửa đổi, cải tiến, hoặc những thay đổi bạn thực hiện là phục vụ nhu cầu của bản thân các bạn. Với PostgreSQL, đây không chỉ một hệ thống cơ sở dữ liệu mạnh mẽ chuyên nghiệp, PostgreSQL còn là một nền tảng phát triển ứng dụng đơn, web, hoặc các sản phẩm phần mềm thương mại yêu cầu một RDBMS.</w:t>
      </w:r>
    </w:p>
    <w:p w14:paraId="430D9E52" w14:textId="112E6D5B" w:rsidR="005560A2" w:rsidRDefault="005560A2" w:rsidP="005560A2">
      <w:r>
        <w:t>Chính vì những ưu điểm như vậy mà PostgreSQL đã đạt được sự hài lòng của những người sử dụng và cả chuyên gia về công nghệ thông qua các giải thưởng như Linux New Media dành cho hệ điều hành tốt nhất và năm lần chiến thắng giải do tạp chí Linux Journal Editors bình chọn về DBMS tốt nhất.</w:t>
      </w:r>
    </w:p>
    <w:p w14:paraId="3D25E6D8" w14:textId="31B020C9" w:rsidR="00326D22" w:rsidRDefault="00632067" w:rsidP="00941559">
      <w:pPr>
        <w:pStyle w:val="u3"/>
      </w:pPr>
      <w:bookmarkStart w:id="38" w:name="_Toc12685105"/>
      <w:r>
        <w:t>Các thao tác cơ bản trong Postgresql</w:t>
      </w:r>
      <w:bookmarkEnd w:id="38"/>
    </w:p>
    <w:p w14:paraId="4CE683F4" w14:textId="3E8F552C" w:rsidR="00941559" w:rsidRDefault="00FE3C6C" w:rsidP="00941559">
      <w:r>
        <w:t>Một số loại dữ liệu hay sử dụng trong</w:t>
      </w:r>
      <w:r w:rsidR="00941559">
        <w:t xml:space="preserve"> Postgresql</w:t>
      </w:r>
    </w:p>
    <w:p w14:paraId="1BC34E68" w14:textId="17D05A15" w:rsidR="009947F1" w:rsidRPr="00404DAC" w:rsidRDefault="009947F1" w:rsidP="00941559">
      <w:pPr>
        <w:rPr>
          <w:b/>
        </w:rPr>
      </w:pPr>
      <w:r w:rsidRPr="00404DAC">
        <w:rPr>
          <w:b/>
        </w:rPr>
        <w:t>Kiểu số</w:t>
      </w:r>
    </w:p>
    <w:tbl>
      <w:tblPr>
        <w:tblStyle w:val="BangtheoChu"/>
        <w:tblW w:w="5000" w:type="pct"/>
        <w:tblLook w:val="04A0" w:firstRow="1" w:lastRow="0" w:firstColumn="1" w:lastColumn="0" w:noHBand="0" w:noVBand="1"/>
      </w:tblPr>
      <w:tblGrid>
        <w:gridCol w:w="1257"/>
        <w:gridCol w:w="1348"/>
        <w:gridCol w:w="2087"/>
        <w:gridCol w:w="4086"/>
      </w:tblGrid>
      <w:tr w:rsidR="00AA10FE" w:rsidRPr="00AA10FE" w14:paraId="2858DD40" w14:textId="77777777" w:rsidTr="00404DAC">
        <w:tc>
          <w:tcPr>
            <w:tcW w:w="0" w:type="auto"/>
            <w:hideMark/>
          </w:tcPr>
          <w:p w14:paraId="444EFCEB" w14:textId="7F62E220" w:rsidR="00AA10FE" w:rsidRPr="00AA10FE" w:rsidRDefault="00404DAC" w:rsidP="00AA10FE">
            <w:pPr>
              <w:ind w:firstLine="0"/>
              <w:jc w:val="left"/>
              <w:rPr>
                <w:b/>
                <w:bCs/>
              </w:rPr>
            </w:pPr>
            <w:r>
              <w:rPr>
                <w:b/>
                <w:bCs/>
              </w:rPr>
              <w:lastRenderedPageBreak/>
              <w:t>Tên</w:t>
            </w:r>
          </w:p>
        </w:tc>
        <w:tc>
          <w:tcPr>
            <w:tcW w:w="768" w:type="pct"/>
            <w:hideMark/>
          </w:tcPr>
          <w:p w14:paraId="25499D10" w14:textId="305A5E8B" w:rsidR="00AA10FE" w:rsidRPr="00AA10FE" w:rsidRDefault="00404DAC" w:rsidP="00AA10FE">
            <w:pPr>
              <w:ind w:firstLine="0"/>
              <w:jc w:val="left"/>
              <w:rPr>
                <w:b/>
                <w:bCs/>
              </w:rPr>
            </w:pPr>
            <w:r>
              <w:rPr>
                <w:b/>
                <w:bCs/>
              </w:rPr>
              <w:t>Lưu trữ</w:t>
            </w:r>
          </w:p>
        </w:tc>
        <w:tc>
          <w:tcPr>
            <w:tcW w:w="1189" w:type="pct"/>
            <w:hideMark/>
          </w:tcPr>
          <w:p w14:paraId="141B328D" w14:textId="692DB590" w:rsidR="00AA10FE" w:rsidRPr="00AA10FE" w:rsidRDefault="00404DAC" w:rsidP="00AA10FE">
            <w:pPr>
              <w:ind w:firstLine="0"/>
              <w:jc w:val="left"/>
              <w:rPr>
                <w:b/>
                <w:bCs/>
              </w:rPr>
            </w:pPr>
            <w:r>
              <w:rPr>
                <w:b/>
                <w:bCs/>
              </w:rPr>
              <w:t>Mô tả</w:t>
            </w:r>
          </w:p>
        </w:tc>
        <w:tc>
          <w:tcPr>
            <w:tcW w:w="0" w:type="auto"/>
            <w:hideMark/>
          </w:tcPr>
          <w:p w14:paraId="726F067D" w14:textId="16DD9D02" w:rsidR="00AA10FE" w:rsidRPr="00AA10FE" w:rsidRDefault="00404DAC" w:rsidP="00AA10FE">
            <w:pPr>
              <w:ind w:firstLine="0"/>
              <w:jc w:val="left"/>
              <w:rPr>
                <w:b/>
                <w:bCs/>
              </w:rPr>
            </w:pPr>
            <w:r>
              <w:rPr>
                <w:b/>
                <w:bCs/>
              </w:rPr>
              <w:t>Khoảng giá trị</w:t>
            </w:r>
          </w:p>
        </w:tc>
      </w:tr>
      <w:tr w:rsidR="00AA10FE" w:rsidRPr="00AA10FE" w14:paraId="68D9CA2D" w14:textId="77777777" w:rsidTr="00404DAC">
        <w:tc>
          <w:tcPr>
            <w:tcW w:w="0" w:type="auto"/>
            <w:hideMark/>
          </w:tcPr>
          <w:p w14:paraId="742CB331" w14:textId="77777777" w:rsidR="00AA10FE" w:rsidRPr="00AA10FE" w:rsidRDefault="00AA10FE" w:rsidP="00AA10FE">
            <w:pPr>
              <w:ind w:firstLine="0"/>
              <w:jc w:val="left"/>
            </w:pPr>
            <w:r w:rsidRPr="00AA10FE">
              <w:t>smallint</w:t>
            </w:r>
          </w:p>
        </w:tc>
        <w:tc>
          <w:tcPr>
            <w:tcW w:w="768" w:type="pct"/>
            <w:hideMark/>
          </w:tcPr>
          <w:p w14:paraId="71E361EC" w14:textId="77777777" w:rsidR="00AA10FE" w:rsidRPr="00AA10FE" w:rsidRDefault="00AA10FE" w:rsidP="00AA10FE">
            <w:pPr>
              <w:ind w:firstLine="0"/>
              <w:jc w:val="left"/>
            </w:pPr>
            <w:r w:rsidRPr="00AA10FE">
              <w:t>2 bytes</w:t>
            </w:r>
          </w:p>
        </w:tc>
        <w:tc>
          <w:tcPr>
            <w:tcW w:w="1189" w:type="pct"/>
            <w:hideMark/>
          </w:tcPr>
          <w:p w14:paraId="3B309624" w14:textId="520C52C2" w:rsidR="00AA10FE" w:rsidRPr="00AA10FE" w:rsidRDefault="00AA10FE" w:rsidP="00AA10FE">
            <w:pPr>
              <w:ind w:firstLine="0"/>
              <w:jc w:val="left"/>
            </w:pPr>
            <w:r>
              <w:t>Kiểu số nguyên nhỏ</w:t>
            </w:r>
          </w:p>
        </w:tc>
        <w:tc>
          <w:tcPr>
            <w:tcW w:w="0" w:type="auto"/>
            <w:hideMark/>
          </w:tcPr>
          <w:p w14:paraId="51FCC336" w14:textId="1B0C05CF" w:rsidR="00AA10FE" w:rsidRPr="00AA10FE" w:rsidRDefault="00AA10FE" w:rsidP="00AA10FE">
            <w:pPr>
              <w:ind w:firstLine="0"/>
              <w:jc w:val="left"/>
            </w:pPr>
            <w:r w:rsidRPr="00AA10FE">
              <w:t xml:space="preserve">-32768 </w:t>
            </w:r>
            <w:r>
              <w:t>đến</w:t>
            </w:r>
            <w:r w:rsidRPr="00AA10FE">
              <w:t xml:space="preserve"> +32767</w:t>
            </w:r>
          </w:p>
        </w:tc>
      </w:tr>
      <w:tr w:rsidR="00AA10FE" w:rsidRPr="00AA10FE" w14:paraId="53E6782B" w14:textId="77777777" w:rsidTr="00404DAC">
        <w:tc>
          <w:tcPr>
            <w:tcW w:w="0" w:type="auto"/>
            <w:hideMark/>
          </w:tcPr>
          <w:p w14:paraId="062E1F35" w14:textId="77777777" w:rsidR="00AA10FE" w:rsidRPr="00AA10FE" w:rsidRDefault="00AA10FE" w:rsidP="00AA10FE">
            <w:pPr>
              <w:ind w:firstLine="0"/>
              <w:jc w:val="left"/>
            </w:pPr>
            <w:r w:rsidRPr="00AA10FE">
              <w:t>integer</w:t>
            </w:r>
          </w:p>
        </w:tc>
        <w:tc>
          <w:tcPr>
            <w:tcW w:w="768" w:type="pct"/>
            <w:hideMark/>
          </w:tcPr>
          <w:p w14:paraId="326FD539" w14:textId="77777777" w:rsidR="00AA10FE" w:rsidRPr="00AA10FE" w:rsidRDefault="00AA10FE" w:rsidP="00AA10FE">
            <w:pPr>
              <w:ind w:firstLine="0"/>
              <w:jc w:val="left"/>
            </w:pPr>
            <w:r w:rsidRPr="00AA10FE">
              <w:t>4 bytes</w:t>
            </w:r>
          </w:p>
        </w:tc>
        <w:tc>
          <w:tcPr>
            <w:tcW w:w="1189" w:type="pct"/>
            <w:hideMark/>
          </w:tcPr>
          <w:p w14:paraId="0753C28D" w14:textId="475BAF07" w:rsidR="00AA10FE" w:rsidRPr="00AA10FE" w:rsidRDefault="00AA10FE" w:rsidP="00AA10FE">
            <w:pPr>
              <w:ind w:firstLine="0"/>
              <w:jc w:val="left"/>
            </w:pPr>
            <w:r>
              <w:t>Kiểu số nguyên tiêu chuẩn</w:t>
            </w:r>
          </w:p>
        </w:tc>
        <w:tc>
          <w:tcPr>
            <w:tcW w:w="0" w:type="auto"/>
            <w:hideMark/>
          </w:tcPr>
          <w:p w14:paraId="335B62B5" w14:textId="23819944" w:rsidR="00AA10FE" w:rsidRPr="00AA10FE" w:rsidRDefault="00AA10FE" w:rsidP="00AA10FE">
            <w:pPr>
              <w:ind w:firstLine="0"/>
              <w:jc w:val="left"/>
            </w:pPr>
            <w:r w:rsidRPr="00AA10FE">
              <w:t xml:space="preserve">-2147483648 </w:t>
            </w:r>
            <w:r>
              <w:t>đến</w:t>
            </w:r>
            <w:r w:rsidRPr="00AA10FE">
              <w:t xml:space="preserve"> +2147483647</w:t>
            </w:r>
          </w:p>
        </w:tc>
      </w:tr>
      <w:tr w:rsidR="00AA10FE" w:rsidRPr="00AA10FE" w14:paraId="455290F7" w14:textId="77777777" w:rsidTr="00404DAC">
        <w:tc>
          <w:tcPr>
            <w:tcW w:w="0" w:type="auto"/>
            <w:hideMark/>
          </w:tcPr>
          <w:p w14:paraId="4B9CEF39" w14:textId="77777777" w:rsidR="00AA10FE" w:rsidRPr="00AA10FE" w:rsidRDefault="00AA10FE" w:rsidP="00AA10FE">
            <w:pPr>
              <w:ind w:firstLine="0"/>
              <w:jc w:val="left"/>
            </w:pPr>
            <w:r w:rsidRPr="00AA10FE">
              <w:t>bigint</w:t>
            </w:r>
          </w:p>
        </w:tc>
        <w:tc>
          <w:tcPr>
            <w:tcW w:w="768" w:type="pct"/>
            <w:hideMark/>
          </w:tcPr>
          <w:p w14:paraId="5E92433C" w14:textId="77777777" w:rsidR="00AA10FE" w:rsidRPr="00AA10FE" w:rsidRDefault="00AA10FE" w:rsidP="00AA10FE">
            <w:pPr>
              <w:ind w:firstLine="0"/>
              <w:jc w:val="left"/>
            </w:pPr>
            <w:r w:rsidRPr="00AA10FE">
              <w:t>8 bytes</w:t>
            </w:r>
          </w:p>
        </w:tc>
        <w:tc>
          <w:tcPr>
            <w:tcW w:w="1189" w:type="pct"/>
            <w:hideMark/>
          </w:tcPr>
          <w:p w14:paraId="2C2A335C" w14:textId="60A0CDBB" w:rsidR="00AA10FE" w:rsidRPr="00AA10FE" w:rsidRDefault="00AA10FE" w:rsidP="00AA10FE">
            <w:pPr>
              <w:ind w:firstLine="0"/>
              <w:jc w:val="left"/>
            </w:pPr>
            <w:r>
              <w:t>Số nguyên lớn</w:t>
            </w:r>
          </w:p>
        </w:tc>
        <w:tc>
          <w:tcPr>
            <w:tcW w:w="0" w:type="auto"/>
            <w:hideMark/>
          </w:tcPr>
          <w:p w14:paraId="6A010CBD" w14:textId="0D622A4B" w:rsidR="00AA10FE" w:rsidRPr="00AA10FE" w:rsidRDefault="00AA10FE" w:rsidP="00AA10FE">
            <w:pPr>
              <w:ind w:firstLine="0"/>
              <w:jc w:val="left"/>
            </w:pPr>
            <w:r w:rsidRPr="00AA10FE">
              <w:t xml:space="preserve">-9223372036854775808 </w:t>
            </w:r>
            <w:r>
              <w:t>đến</w:t>
            </w:r>
            <w:r w:rsidRPr="00AA10FE">
              <w:t xml:space="preserve"> 9223372036854775807</w:t>
            </w:r>
          </w:p>
        </w:tc>
      </w:tr>
      <w:tr w:rsidR="00AA10FE" w:rsidRPr="00AA10FE" w14:paraId="6325DBEE" w14:textId="77777777" w:rsidTr="00404DAC">
        <w:tc>
          <w:tcPr>
            <w:tcW w:w="0" w:type="auto"/>
            <w:hideMark/>
          </w:tcPr>
          <w:p w14:paraId="0B903990" w14:textId="77777777" w:rsidR="00AA10FE" w:rsidRPr="00AA10FE" w:rsidRDefault="00AA10FE" w:rsidP="00AA10FE">
            <w:pPr>
              <w:ind w:firstLine="0"/>
              <w:jc w:val="left"/>
            </w:pPr>
            <w:r w:rsidRPr="00AA10FE">
              <w:t>decimal</w:t>
            </w:r>
          </w:p>
        </w:tc>
        <w:tc>
          <w:tcPr>
            <w:tcW w:w="768" w:type="pct"/>
            <w:hideMark/>
          </w:tcPr>
          <w:p w14:paraId="36FCF705" w14:textId="77777777" w:rsidR="00AA10FE" w:rsidRPr="00AA10FE" w:rsidRDefault="00AA10FE" w:rsidP="00AA10FE">
            <w:pPr>
              <w:ind w:firstLine="0"/>
              <w:jc w:val="left"/>
            </w:pPr>
            <w:r w:rsidRPr="00AA10FE">
              <w:t>variable</w:t>
            </w:r>
          </w:p>
        </w:tc>
        <w:tc>
          <w:tcPr>
            <w:tcW w:w="1189" w:type="pct"/>
            <w:hideMark/>
          </w:tcPr>
          <w:p w14:paraId="219D4D04" w14:textId="686543D3" w:rsidR="00AA10FE" w:rsidRPr="00AA10FE" w:rsidRDefault="00AA10FE" w:rsidP="00AA10FE">
            <w:pPr>
              <w:ind w:firstLine="0"/>
              <w:jc w:val="left"/>
            </w:pPr>
            <w:r>
              <w:t>Kiểu số thập phân</w:t>
            </w:r>
          </w:p>
        </w:tc>
        <w:tc>
          <w:tcPr>
            <w:tcW w:w="0" w:type="auto"/>
            <w:hideMark/>
          </w:tcPr>
          <w:p w14:paraId="2AA04FE5" w14:textId="3424A359" w:rsidR="00AA10FE" w:rsidRPr="00AA10FE" w:rsidRDefault="00AA10FE" w:rsidP="00AA10FE">
            <w:pPr>
              <w:ind w:firstLine="0"/>
              <w:jc w:val="left"/>
            </w:pPr>
            <w:r w:rsidRPr="00AA10FE">
              <w:t xml:space="preserve">131072 </w:t>
            </w:r>
            <w:r>
              <w:t>ký tự tối đa trước dấu phẩy,</w:t>
            </w:r>
            <w:r w:rsidRPr="00AA10FE">
              <w:t xml:space="preserve"> 16383 </w:t>
            </w:r>
            <w:r>
              <w:t>ký tự tối đa sau dấu phẩy</w:t>
            </w:r>
          </w:p>
        </w:tc>
      </w:tr>
      <w:tr w:rsidR="00AA10FE" w:rsidRPr="00AA10FE" w14:paraId="3F5B8826" w14:textId="77777777" w:rsidTr="00404DAC">
        <w:tc>
          <w:tcPr>
            <w:tcW w:w="0" w:type="auto"/>
            <w:hideMark/>
          </w:tcPr>
          <w:p w14:paraId="62CF32B3" w14:textId="77777777" w:rsidR="00AA10FE" w:rsidRPr="00AA10FE" w:rsidRDefault="00AA10FE" w:rsidP="00AA10FE">
            <w:pPr>
              <w:ind w:firstLine="0"/>
              <w:jc w:val="left"/>
            </w:pPr>
            <w:r w:rsidRPr="00AA10FE">
              <w:t>real</w:t>
            </w:r>
          </w:p>
        </w:tc>
        <w:tc>
          <w:tcPr>
            <w:tcW w:w="768" w:type="pct"/>
            <w:hideMark/>
          </w:tcPr>
          <w:p w14:paraId="41D8F24A" w14:textId="77777777" w:rsidR="00AA10FE" w:rsidRPr="00AA10FE" w:rsidRDefault="00AA10FE" w:rsidP="00AA10FE">
            <w:pPr>
              <w:ind w:firstLine="0"/>
              <w:jc w:val="left"/>
            </w:pPr>
            <w:r w:rsidRPr="00AA10FE">
              <w:t>4 bytes</w:t>
            </w:r>
          </w:p>
        </w:tc>
        <w:tc>
          <w:tcPr>
            <w:tcW w:w="1189" w:type="pct"/>
            <w:hideMark/>
          </w:tcPr>
          <w:p w14:paraId="3AD3E4FD" w14:textId="6EE70EA2" w:rsidR="00AA10FE" w:rsidRPr="00AA10FE" w:rsidRDefault="00AA10FE" w:rsidP="00AA10FE">
            <w:pPr>
              <w:ind w:firstLine="0"/>
              <w:jc w:val="left"/>
            </w:pPr>
            <w:r>
              <w:t>Số thực</w:t>
            </w:r>
          </w:p>
        </w:tc>
        <w:tc>
          <w:tcPr>
            <w:tcW w:w="0" w:type="auto"/>
            <w:hideMark/>
          </w:tcPr>
          <w:p w14:paraId="6E048B29" w14:textId="492B58BB" w:rsidR="00AA10FE" w:rsidRPr="00AA10FE" w:rsidRDefault="00AA10FE" w:rsidP="00AA10FE">
            <w:pPr>
              <w:ind w:firstLine="0"/>
              <w:jc w:val="left"/>
            </w:pPr>
            <w:r>
              <w:t>Độ chính xác 6 chữ số thập phân</w:t>
            </w:r>
          </w:p>
        </w:tc>
      </w:tr>
      <w:tr w:rsidR="00AA10FE" w:rsidRPr="00AA10FE" w14:paraId="48D3DDC6" w14:textId="77777777" w:rsidTr="00404DAC">
        <w:tc>
          <w:tcPr>
            <w:tcW w:w="0" w:type="auto"/>
            <w:hideMark/>
          </w:tcPr>
          <w:p w14:paraId="27EE54C8" w14:textId="77777777" w:rsidR="00AA10FE" w:rsidRPr="00AA10FE" w:rsidRDefault="00AA10FE" w:rsidP="00AA10FE">
            <w:pPr>
              <w:ind w:firstLine="0"/>
              <w:jc w:val="left"/>
            </w:pPr>
            <w:r w:rsidRPr="00AA10FE">
              <w:t>smallserial</w:t>
            </w:r>
          </w:p>
        </w:tc>
        <w:tc>
          <w:tcPr>
            <w:tcW w:w="768" w:type="pct"/>
            <w:hideMark/>
          </w:tcPr>
          <w:p w14:paraId="7D3736A6" w14:textId="77777777" w:rsidR="00AA10FE" w:rsidRPr="00AA10FE" w:rsidRDefault="00AA10FE" w:rsidP="00AA10FE">
            <w:pPr>
              <w:ind w:firstLine="0"/>
              <w:jc w:val="left"/>
            </w:pPr>
            <w:r w:rsidRPr="00AA10FE">
              <w:t>2 bytes</w:t>
            </w:r>
          </w:p>
        </w:tc>
        <w:tc>
          <w:tcPr>
            <w:tcW w:w="1189" w:type="pct"/>
            <w:hideMark/>
          </w:tcPr>
          <w:p w14:paraId="4A386EC6" w14:textId="5E22ED54" w:rsidR="00AA10FE" w:rsidRPr="00AA10FE" w:rsidRDefault="00AA10FE" w:rsidP="00AA10FE">
            <w:pPr>
              <w:ind w:firstLine="0"/>
              <w:jc w:val="left"/>
            </w:pPr>
            <w:r>
              <w:t>Nguyên, tự tăng</w:t>
            </w:r>
          </w:p>
        </w:tc>
        <w:tc>
          <w:tcPr>
            <w:tcW w:w="0" w:type="auto"/>
            <w:hideMark/>
          </w:tcPr>
          <w:p w14:paraId="71FE6E21" w14:textId="77777777" w:rsidR="00AA10FE" w:rsidRPr="00AA10FE" w:rsidRDefault="00AA10FE" w:rsidP="00AA10FE">
            <w:pPr>
              <w:ind w:firstLine="0"/>
              <w:jc w:val="left"/>
            </w:pPr>
            <w:r w:rsidRPr="00AA10FE">
              <w:t>1 to 32767</w:t>
            </w:r>
          </w:p>
        </w:tc>
      </w:tr>
      <w:tr w:rsidR="00AA10FE" w:rsidRPr="00AA10FE" w14:paraId="5E480AAB" w14:textId="77777777" w:rsidTr="00404DAC">
        <w:tc>
          <w:tcPr>
            <w:tcW w:w="0" w:type="auto"/>
            <w:hideMark/>
          </w:tcPr>
          <w:p w14:paraId="02EFE374" w14:textId="77777777" w:rsidR="00AA10FE" w:rsidRPr="00AA10FE" w:rsidRDefault="00AA10FE" w:rsidP="00AA10FE">
            <w:pPr>
              <w:ind w:firstLine="0"/>
              <w:jc w:val="left"/>
            </w:pPr>
            <w:r w:rsidRPr="00AA10FE">
              <w:t>serial</w:t>
            </w:r>
          </w:p>
        </w:tc>
        <w:tc>
          <w:tcPr>
            <w:tcW w:w="768" w:type="pct"/>
            <w:hideMark/>
          </w:tcPr>
          <w:p w14:paraId="47F5898B" w14:textId="77777777" w:rsidR="00AA10FE" w:rsidRPr="00AA10FE" w:rsidRDefault="00AA10FE" w:rsidP="00AA10FE">
            <w:pPr>
              <w:ind w:firstLine="0"/>
              <w:jc w:val="left"/>
            </w:pPr>
            <w:r w:rsidRPr="00AA10FE">
              <w:t>4 bytes</w:t>
            </w:r>
          </w:p>
        </w:tc>
        <w:tc>
          <w:tcPr>
            <w:tcW w:w="1189" w:type="pct"/>
            <w:hideMark/>
          </w:tcPr>
          <w:p w14:paraId="31AA8060" w14:textId="2FDFA8C3" w:rsidR="00AA10FE" w:rsidRPr="00AA10FE" w:rsidRDefault="00AA10FE" w:rsidP="00AA10FE">
            <w:pPr>
              <w:ind w:firstLine="0"/>
              <w:jc w:val="left"/>
            </w:pPr>
            <w:r>
              <w:t>Nguyên, tự tăng</w:t>
            </w:r>
          </w:p>
        </w:tc>
        <w:tc>
          <w:tcPr>
            <w:tcW w:w="0" w:type="auto"/>
            <w:hideMark/>
          </w:tcPr>
          <w:p w14:paraId="750BBC69" w14:textId="77777777" w:rsidR="00AA10FE" w:rsidRPr="00AA10FE" w:rsidRDefault="00AA10FE" w:rsidP="00AA10FE">
            <w:pPr>
              <w:ind w:firstLine="0"/>
              <w:jc w:val="left"/>
            </w:pPr>
            <w:r w:rsidRPr="00AA10FE">
              <w:t>1 to 2147483647</w:t>
            </w:r>
          </w:p>
        </w:tc>
      </w:tr>
      <w:tr w:rsidR="00AA10FE" w:rsidRPr="00AA10FE" w14:paraId="234ED43D" w14:textId="77777777" w:rsidTr="00404DAC">
        <w:tc>
          <w:tcPr>
            <w:tcW w:w="0" w:type="auto"/>
            <w:hideMark/>
          </w:tcPr>
          <w:p w14:paraId="0CCE2C26" w14:textId="77777777" w:rsidR="00AA10FE" w:rsidRPr="00AA10FE" w:rsidRDefault="00AA10FE" w:rsidP="00AA10FE">
            <w:pPr>
              <w:ind w:firstLine="0"/>
              <w:jc w:val="left"/>
            </w:pPr>
            <w:r w:rsidRPr="00AA10FE">
              <w:t>bigserial</w:t>
            </w:r>
          </w:p>
        </w:tc>
        <w:tc>
          <w:tcPr>
            <w:tcW w:w="768" w:type="pct"/>
            <w:hideMark/>
          </w:tcPr>
          <w:p w14:paraId="5C80621A" w14:textId="77777777" w:rsidR="00AA10FE" w:rsidRPr="00AA10FE" w:rsidRDefault="00AA10FE" w:rsidP="00AA10FE">
            <w:pPr>
              <w:ind w:firstLine="0"/>
              <w:jc w:val="left"/>
            </w:pPr>
            <w:r w:rsidRPr="00AA10FE">
              <w:t>8 bytes</w:t>
            </w:r>
          </w:p>
        </w:tc>
        <w:tc>
          <w:tcPr>
            <w:tcW w:w="1189" w:type="pct"/>
            <w:hideMark/>
          </w:tcPr>
          <w:p w14:paraId="44407768" w14:textId="63FFC7E6" w:rsidR="00AA10FE" w:rsidRPr="00AA10FE" w:rsidRDefault="00AA10FE" w:rsidP="00AA10FE">
            <w:pPr>
              <w:ind w:firstLine="0"/>
              <w:jc w:val="left"/>
            </w:pPr>
            <w:r>
              <w:t>Nguyên tự tăng</w:t>
            </w:r>
          </w:p>
        </w:tc>
        <w:tc>
          <w:tcPr>
            <w:tcW w:w="0" w:type="auto"/>
            <w:hideMark/>
          </w:tcPr>
          <w:p w14:paraId="7831A333" w14:textId="77777777" w:rsidR="00AA10FE" w:rsidRPr="00AA10FE" w:rsidRDefault="00AA10FE" w:rsidP="00AA10FE">
            <w:pPr>
              <w:ind w:firstLine="0"/>
              <w:jc w:val="left"/>
            </w:pPr>
            <w:r w:rsidRPr="00AA10FE">
              <w:t>1 to 9223372036854775807</w:t>
            </w:r>
          </w:p>
        </w:tc>
      </w:tr>
    </w:tbl>
    <w:p w14:paraId="3155AAD9" w14:textId="77777777" w:rsidR="00441EAB" w:rsidRDefault="00441EAB" w:rsidP="00AA10FE">
      <w:pPr>
        <w:ind w:firstLine="0"/>
      </w:pPr>
    </w:p>
    <w:p w14:paraId="5F066752" w14:textId="5EEC1840" w:rsidR="00EE39E0" w:rsidRDefault="00441EAB" w:rsidP="00EE39E0">
      <w:pPr>
        <w:rPr>
          <w:b/>
        </w:rPr>
      </w:pPr>
      <w:r w:rsidRPr="00404DAC">
        <w:rPr>
          <w:b/>
        </w:rPr>
        <w:t>Kiểu ký tự</w:t>
      </w:r>
    </w:p>
    <w:p w14:paraId="226B46D6" w14:textId="77777777" w:rsidR="00EE39E0" w:rsidRPr="00404DAC" w:rsidRDefault="00EE39E0" w:rsidP="00EE39E0">
      <w:pPr>
        <w:ind w:firstLine="0"/>
        <w:rPr>
          <w:b/>
        </w:rPr>
      </w:pPr>
    </w:p>
    <w:tbl>
      <w:tblPr>
        <w:tblStyle w:val="BangtheoChu"/>
        <w:tblW w:w="4970" w:type="pct"/>
        <w:tblLook w:val="04A0" w:firstRow="1" w:lastRow="0" w:firstColumn="1" w:lastColumn="0" w:noHBand="0" w:noVBand="1"/>
      </w:tblPr>
      <w:tblGrid>
        <w:gridCol w:w="625"/>
        <w:gridCol w:w="8100"/>
      </w:tblGrid>
      <w:tr w:rsidR="00441EAB" w:rsidRPr="00441EAB" w14:paraId="60931348" w14:textId="77777777" w:rsidTr="00404DAC">
        <w:tc>
          <w:tcPr>
            <w:tcW w:w="358" w:type="pct"/>
            <w:hideMark/>
          </w:tcPr>
          <w:p w14:paraId="63E7F092" w14:textId="601448D4" w:rsidR="00441EAB" w:rsidRPr="00441EAB" w:rsidRDefault="00441EAB" w:rsidP="00441EAB">
            <w:pPr>
              <w:ind w:firstLine="0"/>
              <w:jc w:val="left"/>
              <w:rPr>
                <w:b/>
                <w:bCs/>
              </w:rPr>
            </w:pPr>
          </w:p>
        </w:tc>
        <w:tc>
          <w:tcPr>
            <w:tcW w:w="4642" w:type="pct"/>
            <w:hideMark/>
          </w:tcPr>
          <w:p w14:paraId="54050B65" w14:textId="2C124796" w:rsidR="00441EAB" w:rsidRPr="00441EAB" w:rsidRDefault="00404DAC" w:rsidP="00404DAC">
            <w:pPr>
              <w:ind w:firstLine="0"/>
              <w:jc w:val="left"/>
              <w:rPr>
                <w:b/>
                <w:bCs/>
              </w:rPr>
            </w:pPr>
            <w:r>
              <w:rPr>
                <w:b/>
                <w:bCs/>
              </w:rPr>
              <w:t>Tên và mô tả</w:t>
            </w:r>
          </w:p>
        </w:tc>
      </w:tr>
      <w:tr w:rsidR="00441EAB" w:rsidRPr="00441EAB" w14:paraId="45B210B3" w14:textId="77777777" w:rsidTr="00404DAC">
        <w:tc>
          <w:tcPr>
            <w:tcW w:w="358" w:type="pct"/>
            <w:hideMark/>
          </w:tcPr>
          <w:p w14:paraId="05579916" w14:textId="77777777" w:rsidR="00441EAB" w:rsidRPr="00441EAB" w:rsidRDefault="00441EAB" w:rsidP="00404DAC">
            <w:pPr>
              <w:ind w:firstLine="0"/>
              <w:jc w:val="left"/>
            </w:pPr>
            <w:r w:rsidRPr="00441EAB">
              <w:t>1</w:t>
            </w:r>
          </w:p>
        </w:tc>
        <w:tc>
          <w:tcPr>
            <w:tcW w:w="4642" w:type="pct"/>
            <w:hideMark/>
          </w:tcPr>
          <w:p w14:paraId="5D981DBA" w14:textId="77777777" w:rsidR="00404DAC" w:rsidRDefault="00441EAB" w:rsidP="00404DAC">
            <w:pPr>
              <w:ind w:firstLine="0"/>
              <w:jc w:val="left"/>
              <w:rPr>
                <w:b/>
                <w:bCs/>
              </w:rPr>
            </w:pPr>
            <w:r w:rsidRPr="00441EAB">
              <w:rPr>
                <w:b/>
                <w:bCs/>
              </w:rPr>
              <w:t>character varying(n), varchar(n)</w:t>
            </w:r>
          </w:p>
          <w:p w14:paraId="5425B588" w14:textId="1976E0A7" w:rsidR="00441EAB" w:rsidRPr="00441EAB" w:rsidRDefault="00404DAC" w:rsidP="00404DAC">
            <w:pPr>
              <w:ind w:firstLine="0"/>
              <w:jc w:val="left"/>
            </w:pPr>
            <w:r>
              <w:t>Độ dài biến thiên</w:t>
            </w:r>
          </w:p>
        </w:tc>
      </w:tr>
      <w:tr w:rsidR="00441EAB" w:rsidRPr="00441EAB" w14:paraId="440642F1" w14:textId="77777777" w:rsidTr="00404DAC">
        <w:tc>
          <w:tcPr>
            <w:tcW w:w="358" w:type="pct"/>
            <w:hideMark/>
          </w:tcPr>
          <w:p w14:paraId="5B378B40" w14:textId="77777777" w:rsidR="00441EAB" w:rsidRPr="00441EAB" w:rsidRDefault="00441EAB" w:rsidP="00404DAC">
            <w:pPr>
              <w:ind w:firstLine="0"/>
              <w:jc w:val="left"/>
            </w:pPr>
            <w:r w:rsidRPr="00441EAB">
              <w:t>2</w:t>
            </w:r>
          </w:p>
        </w:tc>
        <w:tc>
          <w:tcPr>
            <w:tcW w:w="4642" w:type="pct"/>
            <w:hideMark/>
          </w:tcPr>
          <w:p w14:paraId="7CE6097C" w14:textId="77777777" w:rsidR="00441EAB" w:rsidRPr="00441EAB" w:rsidRDefault="00441EAB" w:rsidP="00404DAC">
            <w:pPr>
              <w:ind w:firstLine="0"/>
              <w:jc w:val="left"/>
            </w:pPr>
            <w:r w:rsidRPr="00441EAB">
              <w:rPr>
                <w:b/>
                <w:bCs/>
              </w:rPr>
              <w:t>character(n), char(n)</w:t>
            </w:r>
          </w:p>
          <w:p w14:paraId="2006E830" w14:textId="17D78D2A" w:rsidR="00441EAB" w:rsidRPr="00441EAB" w:rsidRDefault="00404DAC" w:rsidP="00404DAC">
            <w:pPr>
              <w:ind w:firstLine="0"/>
              <w:jc w:val="left"/>
            </w:pPr>
            <w:r>
              <w:t>Độ dài cố định, khoảng trắng</w:t>
            </w:r>
          </w:p>
        </w:tc>
      </w:tr>
      <w:tr w:rsidR="00441EAB" w:rsidRPr="00441EAB" w14:paraId="44687639" w14:textId="77777777" w:rsidTr="00404DAC">
        <w:tc>
          <w:tcPr>
            <w:tcW w:w="358" w:type="pct"/>
            <w:hideMark/>
          </w:tcPr>
          <w:p w14:paraId="3F42F8A9" w14:textId="77777777" w:rsidR="00441EAB" w:rsidRPr="00441EAB" w:rsidRDefault="00441EAB" w:rsidP="00404DAC">
            <w:pPr>
              <w:ind w:firstLine="0"/>
              <w:jc w:val="left"/>
            </w:pPr>
            <w:r w:rsidRPr="00441EAB">
              <w:t>3</w:t>
            </w:r>
          </w:p>
        </w:tc>
        <w:tc>
          <w:tcPr>
            <w:tcW w:w="4642" w:type="pct"/>
            <w:hideMark/>
          </w:tcPr>
          <w:p w14:paraId="074A2E76" w14:textId="77777777" w:rsidR="00441EAB" w:rsidRPr="00441EAB" w:rsidRDefault="00441EAB" w:rsidP="00404DAC">
            <w:pPr>
              <w:ind w:firstLine="0"/>
              <w:jc w:val="left"/>
            </w:pPr>
            <w:r w:rsidRPr="00441EAB">
              <w:rPr>
                <w:b/>
                <w:bCs/>
              </w:rPr>
              <w:t>text</w:t>
            </w:r>
          </w:p>
          <w:p w14:paraId="43E507C9" w14:textId="73CAEC17" w:rsidR="00441EAB" w:rsidRPr="00441EAB" w:rsidRDefault="00404DAC" w:rsidP="00404DAC">
            <w:pPr>
              <w:ind w:firstLine="0"/>
              <w:jc w:val="left"/>
            </w:pPr>
            <w:r>
              <w:t>Độ dài không giới hạn</w:t>
            </w:r>
          </w:p>
        </w:tc>
      </w:tr>
    </w:tbl>
    <w:p w14:paraId="011B72EF" w14:textId="77777777" w:rsidR="00EE39E0" w:rsidRDefault="00EE39E0" w:rsidP="00304078">
      <w:pPr>
        <w:spacing w:before="0" w:line="240" w:lineRule="auto"/>
        <w:ind w:firstLine="0"/>
        <w:jc w:val="left"/>
      </w:pPr>
    </w:p>
    <w:p w14:paraId="74770558" w14:textId="77777777" w:rsidR="00EE39E0" w:rsidRDefault="00EE39E0" w:rsidP="00EE39E0">
      <w:pPr>
        <w:spacing w:before="0" w:line="240" w:lineRule="auto"/>
        <w:ind w:firstLine="576"/>
        <w:jc w:val="left"/>
        <w:rPr>
          <w:b/>
        </w:rPr>
      </w:pPr>
    </w:p>
    <w:p w14:paraId="5FF566E9" w14:textId="78FF47EB" w:rsidR="00EE39E0" w:rsidRDefault="00EE39E0" w:rsidP="00EE39E0">
      <w:pPr>
        <w:spacing w:before="0" w:line="240" w:lineRule="auto"/>
        <w:ind w:firstLine="576"/>
        <w:jc w:val="left"/>
        <w:rPr>
          <w:b/>
        </w:rPr>
      </w:pPr>
      <w:r w:rsidRPr="00EE39E0">
        <w:rPr>
          <w:b/>
        </w:rPr>
        <w:t>Kiểu nhị phân</w:t>
      </w:r>
    </w:p>
    <w:p w14:paraId="14B7B3BA" w14:textId="7BC3AFFC" w:rsidR="00EE39E0" w:rsidRPr="00EE39E0" w:rsidRDefault="00EE39E0" w:rsidP="00EE39E0">
      <w:pPr>
        <w:spacing w:before="0" w:line="240" w:lineRule="auto"/>
        <w:ind w:firstLine="0"/>
        <w:jc w:val="left"/>
        <w:rPr>
          <w:b/>
        </w:rPr>
      </w:pPr>
    </w:p>
    <w:tbl>
      <w:tblPr>
        <w:tblStyle w:val="BangtheoChu"/>
        <w:tblW w:w="0" w:type="auto"/>
        <w:tblLook w:val="04A0" w:firstRow="1" w:lastRow="0" w:firstColumn="1" w:lastColumn="0" w:noHBand="0" w:noVBand="1"/>
      </w:tblPr>
      <w:tblGrid>
        <w:gridCol w:w="736"/>
        <w:gridCol w:w="4122"/>
        <w:gridCol w:w="3920"/>
      </w:tblGrid>
      <w:tr w:rsidR="00EE39E0" w:rsidRPr="00EE39E0" w14:paraId="40AD9915" w14:textId="77777777" w:rsidTr="006B5167">
        <w:trPr>
          <w:trHeight w:val="395"/>
        </w:trPr>
        <w:tc>
          <w:tcPr>
            <w:tcW w:w="0" w:type="auto"/>
            <w:vAlign w:val="center"/>
            <w:hideMark/>
          </w:tcPr>
          <w:p w14:paraId="6676A416" w14:textId="19755F7D" w:rsidR="00EE39E0" w:rsidRPr="00EE39E0" w:rsidRDefault="00EE39E0" w:rsidP="006B5167">
            <w:pPr>
              <w:spacing w:before="0" w:line="240" w:lineRule="auto"/>
              <w:ind w:firstLine="0"/>
              <w:jc w:val="left"/>
              <w:rPr>
                <w:b/>
                <w:bCs/>
              </w:rPr>
            </w:pPr>
            <w:r>
              <w:rPr>
                <w:b/>
                <w:bCs/>
              </w:rPr>
              <w:t>Tên</w:t>
            </w:r>
          </w:p>
        </w:tc>
        <w:tc>
          <w:tcPr>
            <w:tcW w:w="0" w:type="auto"/>
            <w:vAlign w:val="center"/>
            <w:hideMark/>
          </w:tcPr>
          <w:p w14:paraId="7081BEB3" w14:textId="758E81A2" w:rsidR="00EE39E0" w:rsidRPr="00EE39E0" w:rsidRDefault="00EE39E0" w:rsidP="006B5167">
            <w:pPr>
              <w:spacing w:before="0" w:line="240" w:lineRule="auto"/>
              <w:ind w:firstLine="0"/>
              <w:jc w:val="left"/>
              <w:rPr>
                <w:b/>
                <w:bCs/>
              </w:rPr>
            </w:pPr>
            <w:r>
              <w:rPr>
                <w:b/>
                <w:bCs/>
              </w:rPr>
              <w:t>Lưu trữ</w:t>
            </w:r>
          </w:p>
        </w:tc>
        <w:tc>
          <w:tcPr>
            <w:tcW w:w="3920" w:type="dxa"/>
            <w:vAlign w:val="center"/>
            <w:hideMark/>
          </w:tcPr>
          <w:p w14:paraId="3C7DC9A5" w14:textId="0D73D482" w:rsidR="00EE39E0" w:rsidRPr="00EE39E0" w:rsidRDefault="00EE39E0" w:rsidP="006B5167">
            <w:pPr>
              <w:spacing w:before="0" w:line="240" w:lineRule="auto"/>
              <w:ind w:firstLine="0"/>
              <w:jc w:val="left"/>
              <w:rPr>
                <w:b/>
                <w:bCs/>
              </w:rPr>
            </w:pPr>
            <w:r>
              <w:rPr>
                <w:b/>
                <w:bCs/>
              </w:rPr>
              <w:t>Mô tả</w:t>
            </w:r>
          </w:p>
        </w:tc>
      </w:tr>
      <w:tr w:rsidR="00EE39E0" w:rsidRPr="00EE39E0" w14:paraId="1E09DF75" w14:textId="77777777" w:rsidTr="006B5167">
        <w:trPr>
          <w:trHeight w:val="710"/>
        </w:trPr>
        <w:tc>
          <w:tcPr>
            <w:tcW w:w="0" w:type="auto"/>
            <w:vAlign w:val="center"/>
            <w:hideMark/>
          </w:tcPr>
          <w:p w14:paraId="5ED681CF" w14:textId="77777777" w:rsidR="00EE39E0" w:rsidRPr="00EE39E0" w:rsidRDefault="00EE39E0" w:rsidP="006B5167">
            <w:pPr>
              <w:spacing w:before="0" w:line="240" w:lineRule="auto"/>
              <w:ind w:firstLine="0"/>
              <w:jc w:val="left"/>
            </w:pPr>
            <w:r w:rsidRPr="00EE39E0">
              <w:t>bytea</w:t>
            </w:r>
          </w:p>
        </w:tc>
        <w:tc>
          <w:tcPr>
            <w:tcW w:w="0" w:type="auto"/>
            <w:vAlign w:val="center"/>
            <w:hideMark/>
          </w:tcPr>
          <w:p w14:paraId="663ED177" w14:textId="766D4A02" w:rsidR="00EE39E0" w:rsidRPr="00EE39E0" w:rsidRDefault="00EE39E0" w:rsidP="006B5167">
            <w:pPr>
              <w:spacing w:before="0" w:line="240" w:lineRule="auto"/>
              <w:ind w:firstLine="0"/>
              <w:jc w:val="left"/>
            </w:pPr>
            <w:r>
              <w:t>1 hoặc 4 bytes cùng với độ dài của chuỗi nhị phân cần lưu</w:t>
            </w:r>
          </w:p>
        </w:tc>
        <w:tc>
          <w:tcPr>
            <w:tcW w:w="3920" w:type="dxa"/>
            <w:vAlign w:val="center"/>
            <w:hideMark/>
          </w:tcPr>
          <w:p w14:paraId="12F6B852" w14:textId="4830299E" w:rsidR="00EE39E0" w:rsidRPr="00EE39E0" w:rsidRDefault="00EE39E0" w:rsidP="006B5167">
            <w:pPr>
              <w:spacing w:before="0" w:line="240" w:lineRule="auto"/>
              <w:ind w:firstLine="0"/>
              <w:jc w:val="left"/>
            </w:pPr>
            <w:r>
              <w:t>Độ dài biến thiên theo chuỗi nhị phân cần lưu.</w:t>
            </w:r>
          </w:p>
        </w:tc>
      </w:tr>
    </w:tbl>
    <w:p w14:paraId="07D017E1" w14:textId="150C5223" w:rsidR="00E328D8" w:rsidRPr="00EE39E0" w:rsidRDefault="00E328D8" w:rsidP="00EE39E0">
      <w:pPr>
        <w:spacing w:before="0" w:line="240" w:lineRule="auto"/>
        <w:ind w:firstLine="576"/>
        <w:jc w:val="left"/>
        <w:rPr>
          <w:b/>
        </w:rPr>
      </w:pPr>
    </w:p>
    <w:p w14:paraId="5B0749A4" w14:textId="656D85E5" w:rsidR="00304078" w:rsidRDefault="00304078" w:rsidP="00304078">
      <w:pPr>
        <w:pStyle w:val="u2"/>
      </w:pPr>
      <w:bookmarkStart w:id="39" w:name="_Toc12685106"/>
      <w:bookmarkStart w:id="40" w:name="_Toc169424247"/>
      <w:r w:rsidRPr="00304078">
        <w:lastRenderedPageBreak/>
        <w:t>Odoo</w:t>
      </w:r>
      <w:r>
        <w:t xml:space="preserve"> - </w:t>
      </w:r>
      <w:r w:rsidRPr="00304078">
        <w:t>Hệ thống hoạch định doanh nghiệp</w:t>
      </w:r>
      <w:bookmarkEnd w:id="39"/>
    </w:p>
    <w:p w14:paraId="35B68EB0" w14:textId="133D11BE" w:rsidR="00C37608" w:rsidRPr="00C37608" w:rsidRDefault="00C37608" w:rsidP="00C37608">
      <w:pPr>
        <w:pStyle w:val="u3"/>
      </w:pPr>
      <w:bookmarkStart w:id="41" w:name="_Toc12685107"/>
      <w:r>
        <w:t>Giới thiệu tổng quan</w:t>
      </w:r>
      <w:bookmarkEnd w:id="41"/>
    </w:p>
    <w:p w14:paraId="5E86DCEB" w14:textId="77777777" w:rsidR="00304078" w:rsidRDefault="00304078" w:rsidP="00304078">
      <w:r>
        <w:t xml:space="preserve">Odoo </w:t>
      </w:r>
      <w:r w:rsidRPr="00304078">
        <w:t>là một phần mềm hoạch định tài nguyên doanh nghiệp và quản lý quan hệ khách hàng mã nguồn mở, được thiết kế với mục tiêu có đáp ứng nhanh theo các nhu cầu khác nhau của từng doanh nghiệp.</w:t>
      </w:r>
    </w:p>
    <w:p w14:paraId="6B15E1F4" w14:textId="44C252E2" w:rsidR="00E37A6B" w:rsidRDefault="00304078" w:rsidP="00304078">
      <w:r>
        <w:t xml:space="preserve">Các phân hệ hiện có trong Odoo </w:t>
      </w:r>
      <w:r w:rsidRPr="00304078">
        <w:t>bao gồm các module Bán hàng, Chăm sóc khách hàng, Quản trị dự án, Quản trị kho, Quản trị sản xuất, Quản lý tài chính và Quản trị nguồn nhân lực,</w:t>
      </w:r>
      <w:r>
        <w:t xml:space="preserve"> </w:t>
      </w:r>
      <w:r w:rsidRPr="00304078">
        <w:t>…</w:t>
      </w:r>
      <w:r>
        <w:t xml:space="preserve"> </w:t>
      </w:r>
      <w:r w:rsidRPr="00304078">
        <w:t>Odoo cung cấp đa dạng các lựa chọn với hơn 1000 mô-đun. Odoo được tích hợp công nghệ điện toán đám mây, cực kỳ phù hợp với các doanh nghiệp vừa và nhỏ trong mọi ngành nghề, lĩnh vực. Hiện tại, Odoo vẫn luôn là lựa chọn hàng đầu cho các doanh nghiệp, không chỉ ở Việt Nam, trên thế giới số lượng người quan tâm tới Odoo cũng vượt trội.</w:t>
      </w:r>
    </w:p>
    <w:p w14:paraId="539213BE" w14:textId="77777777" w:rsidR="00304078" w:rsidRDefault="00304078" w:rsidP="00925F7F">
      <w:pPr>
        <w:pStyle w:val="oancuaDanhsach"/>
        <w:numPr>
          <w:ilvl w:val="0"/>
          <w:numId w:val="6"/>
        </w:numPr>
      </w:pPr>
      <w:r>
        <w:t>Là một mã nguồn mở nên nhiều công ty tin học nhỏ có thể tham gia cung cấp triển khai và phát triển bổ sung các module phụ trợ.</w:t>
      </w:r>
    </w:p>
    <w:p w14:paraId="5F695E44" w14:textId="18528DF3" w:rsidR="00304078" w:rsidRDefault="00304078" w:rsidP="00925F7F">
      <w:pPr>
        <w:pStyle w:val="oancuaDanhsach"/>
        <w:numPr>
          <w:ilvl w:val="0"/>
          <w:numId w:val="6"/>
        </w:numPr>
      </w:pPr>
      <w:r>
        <w:t>Odoo dễ cài, vận hành thử trên nhiều nền tảng OS</w:t>
      </w:r>
    </w:p>
    <w:p w14:paraId="34FDAF60" w14:textId="77777777" w:rsidR="00304078" w:rsidRDefault="00304078" w:rsidP="00925F7F">
      <w:pPr>
        <w:pStyle w:val="oancuaDanhsach"/>
        <w:numPr>
          <w:ilvl w:val="0"/>
          <w:numId w:val="6"/>
        </w:numPr>
      </w:pPr>
      <w:r>
        <w:t>Được viết chủ yếu trên Python (còn có thêm Javascript và XML)</w:t>
      </w:r>
    </w:p>
    <w:p w14:paraId="09E60FB1" w14:textId="77777777" w:rsidR="00304078" w:rsidRDefault="00304078" w:rsidP="00925F7F">
      <w:pPr>
        <w:pStyle w:val="oancuaDanhsach"/>
        <w:numPr>
          <w:ilvl w:val="0"/>
          <w:numId w:val="6"/>
        </w:numPr>
      </w:pPr>
      <w:r>
        <w:t>Công nghệ cập nhật</w:t>
      </w:r>
    </w:p>
    <w:p w14:paraId="577E00B4" w14:textId="77777777" w:rsidR="00304078" w:rsidRDefault="00304078" w:rsidP="00925F7F">
      <w:pPr>
        <w:pStyle w:val="oancuaDanhsach"/>
        <w:numPr>
          <w:ilvl w:val="0"/>
          <w:numId w:val="6"/>
        </w:numPr>
      </w:pPr>
      <w:r>
        <w:t>Có thể tùy biến</w:t>
      </w:r>
    </w:p>
    <w:p w14:paraId="7353CB42" w14:textId="77777777" w:rsidR="00304078" w:rsidRDefault="00304078" w:rsidP="00925F7F">
      <w:pPr>
        <w:pStyle w:val="oancuaDanhsach"/>
        <w:numPr>
          <w:ilvl w:val="0"/>
          <w:numId w:val="6"/>
        </w:numPr>
      </w:pPr>
      <w:r>
        <w:t>Không cần trả phí bản quyền</w:t>
      </w:r>
    </w:p>
    <w:p w14:paraId="1FA309B1" w14:textId="110D8B90" w:rsidR="00304078" w:rsidRDefault="00304078" w:rsidP="00925F7F">
      <w:pPr>
        <w:pStyle w:val="oancuaDanhsach"/>
        <w:numPr>
          <w:ilvl w:val="0"/>
          <w:numId w:val="6"/>
        </w:numPr>
      </w:pPr>
      <w:r>
        <w:t>Có thể kết hợp với các thư viện Python nổi tiếng khác như MatplotLib để vẽ biểu đồ, ScikitLearn để phân tích dự đoán xu hướng dữ liệu (machine learning), hoặc mở rộng ra các web service để đối tượng ngoài, hệ thống ngoài, thiết bị di động kết nối vào.</w:t>
      </w:r>
    </w:p>
    <w:p w14:paraId="39FCC222" w14:textId="1704D6D7" w:rsidR="00304078" w:rsidRDefault="00304078" w:rsidP="00304078">
      <w:r>
        <w:t>Mặt khác, với hình thức được viết theo từng module độc lập. Doanh nghiệp sẽ không đợi khi nào hoàn thành mới sử dụng mà có thể sử dụng ngay với các module cơ bản của Odoo.</w:t>
      </w:r>
    </w:p>
    <w:p w14:paraId="3032F134" w14:textId="77777777" w:rsidR="00304078" w:rsidRDefault="00304078" w:rsidP="00304078">
      <w:r>
        <w:t>Và xu hướng ERP của các nhà doanh nghiệp hiện nay là đều muốn triển khai ERP online tích hợp với điện toán đám mây. Cuối cùng là tính phổ biến của Odoo so với các giải pháp khác. Số lượng người quan tâm về giải pháp này cũng vượt trội, điều này thể hiện qua sự áp đảo của Odoo.</w:t>
      </w:r>
    </w:p>
    <w:p w14:paraId="5436E5CD" w14:textId="28DE6F74" w:rsidR="00C37608" w:rsidRDefault="00304078" w:rsidP="00C37608">
      <w:r>
        <w:t>Tuy điều này không nói lên rằng Odoo là giải pháp tốt nhất nhưng cho thấy sự quan tâm của người dùng đối với nó rất lớn. Odoo cũng thường xuyên nằm trong top đầu trên thế giới.</w:t>
      </w:r>
    </w:p>
    <w:p w14:paraId="78668F47" w14:textId="37F6348C" w:rsidR="00C37608" w:rsidRDefault="00C37608" w:rsidP="00C37608">
      <w:pPr>
        <w:pStyle w:val="u3"/>
      </w:pPr>
      <w:bookmarkStart w:id="42" w:name="_Toc12685108"/>
      <w:r>
        <w:lastRenderedPageBreak/>
        <w:t>Các phân hệ chức năng</w:t>
      </w:r>
      <w:bookmarkEnd w:id="42"/>
    </w:p>
    <w:p w14:paraId="22DE147F" w14:textId="77777777" w:rsidR="00C37608" w:rsidRDefault="00C37608" w:rsidP="00C37608">
      <w:r>
        <w:t>Odoo cơ bản được phát triển với một số phân hệ chính và được tương tác qua lại với nhau:</w:t>
      </w:r>
    </w:p>
    <w:p w14:paraId="6E82B3C7" w14:textId="08603430" w:rsidR="00C37608" w:rsidRDefault="000D1EC5" w:rsidP="00925F7F">
      <w:pPr>
        <w:pStyle w:val="oancuaDanhsach"/>
        <w:numPr>
          <w:ilvl w:val="0"/>
          <w:numId w:val="13"/>
        </w:numPr>
      </w:pPr>
      <w:r>
        <w:t>Nhóm phân hệ quản lý Website, gồm các chức năng xây dựng website, thường mại điện tử, xây dựng blog, forum, quản lý tài liệu công khai, live chat, và tổ chức các sự kiện.</w:t>
      </w:r>
    </w:p>
    <w:p w14:paraId="6C568F16" w14:textId="0C723051" w:rsidR="000D1EC5" w:rsidRDefault="000D1EC5" w:rsidP="00925F7F">
      <w:pPr>
        <w:pStyle w:val="oancuaDanhsach"/>
        <w:numPr>
          <w:ilvl w:val="0"/>
          <w:numId w:val="13"/>
        </w:numPr>
      </w:pPr>
      <w:r>
        <w:t>Nhóm phân hệ quản lý Bán hàng, gồm các chức năng quản lý quan hệ khách hàng, máy bán hàng, các hoạt động bán hàng.</w:t>
      </w:r>
    </w:p>
    <w:p w14:paraId="00523B0A" w14:textId="7D4C6858" w:rsidR="000D1EC5" w:rsidRDefault="000D1EC5" w:rsidP="00925F7F">
      <w:pPr>
        <w:pStyle w:val="oancuaDanhsach"/>
        <w:numPr>
          <w:ilvl w:val="0"/>
          <w:numId w:val="13"/>
        </w:numPr>
      </w:pPr>
      <w:r>
        <w:t>Nhóm phân hệ quản lý tài chính, gồm kế toán, các hóa đơn và quản lý các chi phí tài sản cho doanh nghiệp.</w:t>
      </w:r>
    </w:p>
    <w:p w14:paraId="774BE177" w14:textId="13770C67" w:rsidR="000D1EC5" w:rsidRDefault="000D1EC5" w:rsidP="00925F7F">
      <w:pPr>
        <w:pStyle w:val="oancuaDanhsach"/>
        <w:numPr>
          <w:ilvl w:val="0"/>
          <w:numId w:val="13"/>
        </w:numPr>
      </w:pPr>
      <w:r>
        <w:t>Nhóm phân hệ về vận hành nội bộ, gồm quản lý kho, thời gian biểu, quản lý dự án, quản lý hoạt động mua hàng, quản lý hoạt động hỗ trợ và các tài liệu nội bộ.</w:t>
      </w:r>
    </w:p>
    <w:p w14:paraId="59238EA1" w14:textId="4E33804E" w:rsidR="000D1EC5" w:rsidRDefault="000D1EC5" w:rsidP="00925F7F">
      <w:pPr>
        <w:pStyle w:val="oancuaDanhsach"/>
        <w:numPr>
          <w:ilvl w:val="0"/>
          <w:numId w:val="13"/>
        </w:numPr>
      </w:pPr>
      <w:r>
        <w:t>Nhóm phân hệ sản xuất, gồm các module quản lý về vận hành sản xuất, các trang thiết bị và chất lượng vận hành.</w:t>
      </w:r>
    </w:p>
    <w:p w14:paraId="28CDFC3D" w14:textId="7CF98B26" w:rsidR="000D1EC5" w:rsidRDefault="000D1EC5" w:rsidP="00925F7F">
      <w:pPr>
        <w:pStyle w:val="oancuaDanhsach"/>
        <w:numPr>
          <w:ilvl w:val="0"/>
          <w:numId w:val="13"/>
        </w:numPr>
      </w:pPr>
      <w:r>
        <w:t>Nhóm phân hệ về quản lý nhân sự, gồm các chức năng về quản lý tuyển dụng, quản lý nhân viên</w:t>
      </w:r>
      <w:r w:rsidR="000234B0">
        <w:t>, chấm công và quản lý xin nghỉ.</w:t>
      </w:r>
    </w:p>
    <w:p w14:paraId="0C5C20D3" w14:textId="40916CC8" w:rsidR="000234B0" w:rsidRDefault="000234B0" w:rsidP="00925F7F">
      <w:pPr>
        <w:pStyle w:val="oancuaDanhsach"/>
        <w:numPr>
          <w:ilvl w:val="0"/>
          <w:numId w:val="13"/>
        </w:numPr>
      </w:pPr>
      <w:r>
        <w:t>Nhóm phân hệ quản lý giao tiếp gồm quản lý các cuộc hội thoại thảo luận nội bộ, gửi nhận mail, chữ ký điện tử.</w:t>
      </w:r>
    </w:p>
    <w:p w14:paraId="5D5D5CFF" w14:textId="146068C7" w:rsidR="008A48F5" w:rsidRDefault="000234B0" w:rsidP="00925F7F">
      <w:pPr>
        <w:pStyle w:val="oancuaDanhsach"/>
        <w:numPr>
          <w:ilvl w:val="0"/>
          <w:numId w:val="13"/>
        </w:numPr>
      </w:pPr>
      <w:r>
        <w:t>Nhóm phân hệ về marketing, gồm quản lý các hoạt động marketing tự động, marketing hàng loạt, các sự kiện và tổ chức các cuộc thăm dò ý kiến.</w:t>
      </w:r>
    </w:p>
    <w:p w14:paraId="76CED471" w14:textId="77777777" w:rsidR="0050016B" w:rsidRPr="0050016B" w:rsidRDefault="0050016B" w:rsidP="00C41298">
      <w:pPr>
        <w:pStyle w:val="u2"/>
        <w:rPr>
          <w:lang w:val="vi-VN"/>
        </w:rPr>
      </w:pPr>
      <w:bookmarkStart w:id="43" w:name="_Toc12685109"/>
      <w:r>
        <w:t>Nền tảng Facebook Messenger</w:t>
      </w:r>
      <w:bookmarkEnd w:id="43"/>
    </w:p>
    <w:p w14:paraId="56A458B6" w14:textId="77777777" w:rsidR="00DA6A2F" w:rsidRDefault="0050016B" w:rsidP="0050016B">
      <w:r w:rsidRPr="0050016B">
        <w:t xml:space="preserve">Nền tảng Messenger cung cấp tập hợp các API cốt lõi, plugin trên web và một chế độ xem web đầy đủ cung cấp </w:t>
      </w:r>
      <w:r w:rsidR="002D796E">
        <w:t>cho các bên phát triển có thể sử dụng để phục vụ các mục đích cá nhân của mình</w:t>
      </w:r>
      <w:r w:rsidRPr="0050016B">
        <w:t>.</w:t>
      </w:r>
      <w:r w:rsidR="00DA6A2F">
        <w:t xml:space="preserve"> Phần</w:t>
      </w:r>
      <w:r w:rsidRPr="0050016B">
        <w:t xml:space="preserve"> </w:t>
      </w:r>
      <w:r w:rsidR="00DA6A2F" w:rsidRPr="00DA6A2F">
        <w:t>này nêu tổng quan các thành phần nền tảng cốt lõi có sẵn để giúp hiểu rõ hơn về Nền tảng</w:t>
      </w:r>
      <w:r w:rsidR="00DA6A2F">
        <w:t xml:space="preserve"> này. Bao gồm:</w:t>
      </w:r>
    </w:p>
    <w:p w14:paraId="443C26A9" w14:textId="52A3F0D1" w:rsidR="00DA6A2F" w:rsidRDefault="00DA6A2F" w:rsidP="00925F7F">
      <w:pPr>
        <w:pStyle w:val="u4"/>
        <w:numPr>
          <w:ilvl w:val="0"/>
          <w:numId w:val="17"/>
        </w:numPr>
      </w:pPr>
      <w:r w:rsidRPr="00DA6A2F">
        <w:t>ID người dùng trong trang (PSID)</w:t>
      </w:r>
    </w:p>
    <w:p w14:paraId="32F814DE" w14:textId="757DD5BC" w:rsidR="00DA6A2F" w:rsidRDefault="00DA6A2F" w:rsidP="00DA6A2F">
      <w:r>
        <w:t xml:space="preserve">Mỗi lần một người bắt đầu cuộc trò chuyện với bot </w:t>
      </w:r>
      <w:proofErr w:type="gramStart"/>
      <w:r>
        <w:t>Messenger ,</w:t>
      </w:r>
      <w:proofErr w:type="gramEnd"/>
      <w:r>
        <w:t xml:space="preserve"> Nền tảng Messenger sẽ gán cho họ một ID người dùng trong trang, thường được gọi là PSID. Đây là ID duy nhất dành cho Trang Facebook</w:t>
      </w:r>
      <w:r w:rsidR="0073336F">
        <w:t xml:space="preserve"> </w:t>
      </w:r>
      <w:r>
        <w:t>và không thể dùng ID đó với bất kỳ Trang Facebook nào khác. Nói cách khác, một người sẽ có PSID khác nhau đối với mỗi bot Messenger mà họ trò chuyện. Điều này đảm bảo rằng chỉ những bot mà người dùng chọn bắt đầu cuộc trò chuyện mới có thể gửi tin nhắn cho họ.</w:t>
      </w:r>
    </w:p>
    <w:p w14:paraId="765A7071" w14:textId="6972EC08" w:rsidR="00DA6A2F" w:rsidRPr="00DA6A2F" w:rsidRDefault="00DA6A2F" w:rsidP="00DA6A2F">
      <w:r>
        <w:t xml:space="preserve">Bất cứ khi nào gửi tin nhắn cho một người, bạn sẽ thêm PSID của họ vào thuộc tính recipient.id của yêu cầu để xác định ai sẽ nhận tin nhắn. Tương tự, bất cứ khi nào một người </w:t>
      </w:r>
      <w:r>
        <w:lastRenderedPageBreak/>
        <w:t>thực hiện hành động trong cuộc trò chuyện, chẳng hạn như nhấn vào một nút hoặc gửi một tin nhắn, PSID của họ sẽ được thêm vào thuộc tính sender.id của sự kiện webhook để bot</w:t>
      </w:r>
      <w:r w:rsidR="0073336F">
        <w:t xml:space="preserve"> </w:t>
      </w:r>
      <w:r>
        <w:t>có thể xác định ai đã thực hiện hành động đó.</w:t>
      </w:r>
    </w:p>
    <w:p w14:paraId="4ABFE27B" w14:textId="0D648D12" w:rsidR="00DA6A2F" w:rsidRDefault="00DA6A2F" w:rsidP="00925F7F">
      <w:pPr>
        <w:pStyle w:val="u4"/>
        <w:numPr>
          <w:ilvl w:val="0"/>
          <w:numId w:val="17"/>
        </w:numPr>
      </w:pPr>
      <w:r>
        <w:t>Các API</w:t>
      </w:r>
    </w:p>
    <w:p w14:paraId="6584AA2D" w14:textId="415161B5" w:rsidR="00DA6A2F" w:rsidRPr="00DA6A2F" w:rsidRDefault="00DA6A2F" w:rsidP="00DA6A2F">
      <w:r w:rsidRPr="00DA6A2F">
        <w:t>Nền tảng Messenger cung cấp một loạt REST API nhằm đem đến cho bạn những công cụ bạn cần để tạo ra trải nghiệm Messenger tuyệt vời. Từ gửi tin nhắn đa phương tiện, tìm khách hàng hiện có trên Messenger, đến tùy chỉnh bot</w:t>
      </w:r>
      <w:r w:rsidR="0073336F">
        <w:t xml:space="preserve"> </w:t>
      </w:r>
      <w:r w:rsidRPr="00DA6A2F">
        <w:t>và nhiều hoạt động khác, API của chúng tôi là cách chính để bạn làm việc với Nền tảng Messenger.</w:t>
      </w:r>
    </w:p>
    <w:p w14:paraId="4DA1FFA6" w14:textId="042F04B6" w:rsidR="00DA6A2F" w:rsidRDefault="00DA6A2F" w:rsidP="00DA6A2F">
      <w:pPr>
        <w:pStyle w:val="u4"/>
      </w:pPr>
      <w:r w:rsidRPr="00DA6A2F">
        <w:t>Webhook</w:t>
      </w:r>
    </w:p>
    <w:p w14:paraId="0520CD7D" w14:textId="7630F1CD" w:rsidR="00DA6A2F" w:rsidRDefault="00DA6A2F" w:rsidP="00DA6A2F">
      <w:r>
        <w:t>Nền tảng Messenger sẽ gửi sự kiện tới webhook bất cứ khi nào diễn ra một hành động trong cuộc trò chuyện với bot</w:t>
      </w:r>
      <w:r w:rsidR="0073336F">
        <w:t>.</w:t>
      </w:r>
      <w:r>
        <w:t xml:space="preserve"> Webhook là một điểm cuối HTTPS đơn lẻ (thường là /webhook) mà bạn hiển thị để chấp nhận yêu cầu POST. Đây là nơi bot</w:t>
      </w:r>
      <w:r w:rsidR="0073336F">
        <w:t xml:space="preserve"> </w:t>
      </w:r>
      <w:r>
        <w:t>xử lý và phản hồi tất cả sự kiện webhook gửi đến.</w:t>
      </w:r>
    </w:p>
    <w:p w14:paraId="1AD45D43" w14:textId="5677E50A" w:rsidR="00DA6A2F" w:rsidRPr="00DA6A2F" w:rsidRDefault="00DA6A2F" w:rsidP="00DA6A2F">
      <w:r>
        <w:t>Nền tảng Messenger hỗ trợ một loạt các sự kiện webhook tiêu chuẩn mà bạn có thể đăng ký webhook trong quy trình thiết lập. Tối thiểu, bạn phải đăng ký sự kiện webhook messages và messaging_postbacks để có thể triển khai các tính năng Nền tảng cơ bản trong bot của mình.</w:t>
      </w:r>
    </w:p>
    <w:p w14:paraId="418A4FF1" w14:textId="10B6AAB7" w:rsidR="00412F64" w:rsidRPr="00DA6A2F" w:rsidRDefault="00412F64" w:rsidP="00DA6A2F">
      <w:r>
        <w:br w:type="page"/>
      </w:r>
    </w:p>
    <w:p w14:paraId="7229A597" w14:textId="3983B322" w:rsidR="00466B47" w:rsidRDefault="005719FB" w:rsidP="00D530AC">
      <w:pPr>
        <w:pStyle w:val="u1"/>
      </w:pPr>
      <w:r>
        <w:lastRenderedPageBreak/>
        <w:t xml:space="preserve"> </w:t>
      </w:r>
      <w:bookmarkStart w:id="44" w:name="_Toc12685110"/>
      <w:r w:rsidR="0007352A">
        <w:t xml:space="preserve">PHÂN TÍCH </w:t>
      </w:r>
      <w:r w:rsidR="0028004F">
        <w:t>THIẾT KẾ HỆ THỐNG</w:t>
      </w:r>
      <w:bookmarkEnd w:id="44"/>
    </w:p>
    <w:p w14:paraId="0C7BFFDD" w14:textId="56B8B054" w:rsidR="00823892" w:rsidRDefault="00823892" w:rsidP="00823892">
      <w:pPr>
        <w:pStyle w:val="u2"/>
      </w:pPr>
      <w:bookmarkStart w:id="45" w:name="_Toc12685111"/>
      <w:r>
        <w:t>Phân tích yêu cầu</w:t>
      </w:r>
      <w:bookmarkEnd w:id="45"/>
    </w:p>
    <w:p w14:paraId="237BB69C" w14:textId="77777777" w:rsidR="00823892" w:rsidRDefault="00823892" w:rsidP="00823892">
      <w:pPr>
        <w:pStyle w:val="u3"/>
      </w:pPr>
      <w:bookmarkStart w:id="46" w:name="_Toc518828047"/>
      <w:bookmarkStart w:id="47" w:name="_Toc12685112"/>
      <w:r>
        <w:t>Mục đích</w:t>
      </w:r>
      <w:bookmarkEnd w:id="46"/>
      <w:bookmarkEnd w:id="47"/>
    </w:p>
    <w:p w14:paraId="5C193D29" w14:textId="77777777" w:rsidR="00823892" w:rsidRPr="00080F00" w:rsidRDefault="00823892" w:rsidP="00823892">
      <w:r>
        <w:t>Đây là khâu quan trọng trong quá trình xây dựng và phát triển hệ thống. Phần này sẽ giúp xác định rõ các yêu cầu của phần mềm cần phát triển.</w:t>
      </w:r>
    </w:p>
    <w:p w14:paraId="4F4C3A77" w14:textId="77777777" w:rsidR="00823892" w:rsidRDefault="00823892" w:rsidP="00823892">
      <w:pPr>
        <w:pStyle w:val="u3"/>
      </w:pPr>
      <w:bookmarkStart w:id="48" w:name="_Toc518828048"/>
      <w:bookmarkStart w:id="49" w:name="_Toc12685113"/>
      <w:r>
        <w:t>Nội dung phân tích</w:t>
      </w:r>
      <w:bookmarkEnd w:id="48"/>
      <w:bookmarkEnd w:id="49"/>
    </w:p>
    <w:p w14:paraId="3A6BC8A3" w14:textId="77777777" w:rsidR="00823892" w:rsidRDefault="00823892" w:rsidP="00823892">
      <w:r>
        <w:t>Các nội dung cần phân tích:</w:t>
      </w:r>
    </w:p>
    <w:p w14:paraId="53FCF426" w14:textId="6E7FF171" w:rsidR="00823892" w:rsidRDefault="00823892" w:rsidP="00823892">
      <w:pPr>
        <w:pStyle w:val="oancuaDanhsach"/>
        <w:numPr>
          <w:ilvl w:val="0"/>
          <w:numId w:val="23"/>
        </w:numPr>
        <w:spacing w:before="0"/>
      </w:pPr>
      <w:r>
        <w:t>Nêu rõ được các yêu cầu cụ thể trong quy trình quản lý bán hàng</w:t>
      </w:r>
    </w:p>
    <w:p w14:paraId="2A2F34F7" w14:textId="77777777" w:rsidR="00823892" w:rsidRDefault="00823892" w:rsidP="00823892">
      <w:pPr>
        <w:pStyle w:val="oancuaDanhsach"/>
        <w:numPr>
          <w:ilvl w:val="0"/>
          <w:numId w:val="23"/>
        </w:numPr>
        <w:spacing w:before="0"/>
      </w:pPr>
      <w:r>
        <w:t>Các hoạt động chính của người quản trị và nhân viên thực hiện trong hệ thống.</w:t>
      </w:r>
    </w:p>
    <w:p w14:paraId="700FB56E" w14:textId="77777777" w:rsidR="00823892" w:rsidRDefault="00823892" w:rsidP="00823892">
      <w:pPr>
        <w:pStyle w:val="oancuaDanhsach"/>
        <w:numPr>
          <w:ilvl w:val="0"/>
          <w:numId w:val="23"/>
        </w:numPr>
        <w:spacing w:before="0"/>
      </w:pPr>
      <w:r>
        <w:t>Phân tích rõ luồng xử lý các công việc một cách cụ thể và rõ ràng.</w:t>
      </w:r>
    </w:p>
    <w:p w14:paraId="717B5037" w14:textId="77777777" w:rsidR="00823892" w:rsidRPr="00080F00" w:rsidRDefault="00823892" w:rsidP="00823892">
      <w:pPr>
        <w:pStyle w:val="oancuaDanhsach"/>
        <w:numPr>
          <w:ilvl w:val="0"/>
          <w:numId w:val="23"/>
        </w:numPr>
        <w:spacing w:before="0"/>
      </w:pPr>
      <w:r>
        <w:t>Nêu rõ các yêu cầu về việc lưu trữ, cập nhật thông tin.</w:t>
      </w:r>
    </w:p>
    <w:p w14:paraId="22C1529B" w14:textId="77777777" w:rsidR="00823892" w:rsidRDefault="00823892" w:rsidP="00823892">
      <w:pPr>
        <w:pStyle w:val="u2"/>
      </w:pPr>
      <w:bookmarkStart w:id="50" w:name="_Toc518828049"/>
      <w:bookmarkStart w:id="51" w:name="_Toc12685114"/>
      <w:r>
        <w:t>Đặc tả yêu cầu</w:t>
      </w:r>
      <w:bookmarkEnd w:id="50"/>
      <w:bookmarkEnd w:id="51"/>
    </w:p>
    <w:p w14:paraId="6D8ACB43" w14:textId="77777777" w:rsidR="00823892" w:rsidRDefault="00823892" w:rsidP="00823892">
      <w:pPr>
        <w:pStyle w:val="u3"/>
      </w:pPr>
      <w:bookmarkStart w:id="52" w:name="_Toc518828050"/>
      <w:bookmarkStart w:id="53" w:name="_Toc12685115"/>
      <w:r>
        <w:t>Mục đích</w:t>
      </w:r>
      <w:bookmarkEnd w:id="52"/>
      <w:bookmarkEnd w:id="53"/>
    </w:p>
    <w:p w14:paraId="00A4CA12" w14:textId="749BD65A" w:rsidR="00823892" w:rsidRPr="00385824" w:rsidRDefault="00823892" w:rsidP="00823892">
      <w:r>
        <w:t>Đặc tả yêu cầu nhằm xác định được phần mềm đáp ứng được các yêu cầu và mong muốn người sử dụng. Giúp đưa ra các tài liệu yêu cầu của hệ thống. Để cho người sử dụng nắm bắt rõ hơn về về những chức năng mà hệ thống thực hiện, cách thức thực hiện của hệ thống.</w:t>
      </w:r>
    </w:p>
    <w:p w14:paraId="4CE8CA69" w14:textId="77777777" w:rsidR="00823892" w:rsidRDefault="00823892" w:rsidP="00823892">
      <w:pPr>
        <w:pStyle w:val="u3"/>
      </w:pPr>
      <w:bookmarkStart w:id="54" w:name="_Toc518828051"/>
      <w:bookmarkStart w:id="55" w:name="_Toc12685116"/>
      <w:r>
        <w:t>Yêu cầu về chức năng</w:t>
      </w:r>
      <w:bookmarkEnd w:id="54"/>
      <w:bookmarkEnd w:id="55"/>
    </w:p>
    <w:p w14:paraId="19AA0EFE" w14:textId="588C15E1" w:rsidR="00823892" w:rsidRDefault="00823892" w:rsidP="00823892">
      <w:r>
        <w:t>Ứng dụng “Quản lý bán hàng qua Facebook” thực hiện được đầy đủ các hoạt động sau:</w:t>
      </w:r>
    </w:p>
    <w:p w14:paraId="2C0DD3FB" w14:textId="405B79F4" w:rsidR="00823892" w:rsidRDefault="00A55B55" w:rsidP="00823892">
      <w:pPr>
        <w:pStyle w:val="u4"/>
        <w:numPr>
          <w:ilvl w:val="0"/>
          <w:numId w:val="20"/>
        </w:numPr>
      </w:pPr>
      <w:r>
        <w:t>Quản lý tài khoản</w:t>
      </w:r>
    </w:p>
    <w:p w14:paraId="298A1662" w14:textId="5B07D60E" w:rsidR="00823892" w:rsidRDefault="00823892" w:rsidP="00823892">
      <w:pPr>
        <w:pStyle w:val="u5"/>
        <w:numPr>
          <w:ilvl w:val="0"/>
          <w:numId w:val="21"/>
        </w:numPr>
      </w:pPr>
      <w:r>
        <w:t xml:space="preserve">Quản lý </w:t>
      </w:r>
      <w:r w:rsidR="009A44FF">
        <w:rPr>
          <w:lang w:val="en-US"/>
        </w:rPr>
        <w:t xml:space="preserve">tài khoản </w:t>
      </w:r>
      <w:r>
        <w:t>nhân viên:</w:t>
      </w:r>
    </w:p>
    <w:p w14:paraId="7817E31D" w14:textId="4CE34E14" w:rsidR="00823892" w:rsidRDefault="00823892" w:rsidP="00823892">
      <w:r>
        <w:t xml:space="preserve">Quản lý tài khoản nhân viên sẽ lưu lại tất cả những thông tin của nhân viên khi đăng ký, đây là tài khoản để nhân viên đăng nhập vào hệ thống. Nhân viên có thể thay đổi hoặc sửa lại thông tin </w:t>
      </w:r>
      <w:r w:rsidR="009F38A6">
        <w:t>mật khẩu</w:t>
      </w:r>
      <w:r>
        <w:t xml:space="preserve"> của mình</w:t>
      </w:r>
      <w:r w:rsidR="009F38A6">
        <w:t xml:space="preserve">. </w:t>
      </w:r>
      <w:r>
        <w:t>Người quản trị có thể xóa tài khoản nếu như nhân viên đó không còn làm việc tại ban quản lý ký túc nữa.</w:t>
      </w:r>
    </w:p>
    <w:p w14:paraId="729BCD30" w14:textId="6CCE65FC" w:rsidR="00823892" w:rsidRPr="00832A94" w:rsidRDefault="00823892" w:rsidP="00823892">
      <w:pPr>
        <w:pStyle w:val="u4"/>
        <w:numPr>
          <w:ilvl w:val="0"/>
          <w:numId w:val="19"/>
        </w:numPr>
      </w:pPr>
      <w:r w:rsidRPr="00832A94">
        <w:t xml:space="preserve">Quản lý </w:t>
      </w:r>
      <w:r w:rsidR="000F7B33">
        <w:t>hội thoại</w:t>
      </w:r>
    </w:p>
    <w:p w14:paraId="5E1B8F4A" w14:textId="744CE66E" w:rsidR="00823892" w:rsidRDefault="00823892" w:rsidP="00823892">
      <w:pPr>
        <w:pStyle w:val="u5"/>
        <w:numPr>
          <w:ilvl w:val="0"/>
          <w:numId w:val="22"/>
        </w:numPr>
      </w:pPr>
      <w:r>
        <w:t xml:space="preserve">Quản lý </w:t>
      </w:r>
      <w:r w:rsidR="009F38A6">
        <w:rPr>
          <w:lang w:val="en-US"/>
        </w:rPr>
        <w:t>hội thoại</w:t>
      </w:r>
    </w:p>
    <w:p w14:paraId="6254F69A" w14:textId="6E907D9B" w:rsidR="00823892" w:rsidRDefault="00823892" w:rsidP="00823892">
      <w:r>
        <w:t xml:space="preserve">Nhân viên sẽ quản lý tất cả các </w:t>
      </w:r>
      <w:r w:rsidR="0029054F">
        <w:t>cuộc hội thoại được gán cho mình</w:t>
      </w:r>
      <w:r w:rsidR="000F7B33">
        <w:t>:</w:t>
      </w:r>
    </w:p>
    <w:p w14:paraId="70856149" w14:textId="2C8854E9" w:rsidR="00823892" w:rsidRDefault="00823892" w:rsidP="003F0788">
      <w:pPr>
        <w:pStyle w:val="oancuaDanhsach"/>
        <w:numPr>
          <w:ilvl w:val="0"/>
          <w:numId w:val="24"/>
        </w:numPr>
        <w:spacing w:before="0"/>
      </w:pPr>
      <w:r>
        <w:lastRenderedPageBreak/>
        <w:t xml:space="preserve">Tìm kiếm </w:t>
      </w:r>
      <w:r w:rsidR="000F7B33">
        <w:t>hội thoại:</w:t>
      </w:r>
      <w:r>
        <w:t xml:space="preserve"> </w:t>
      </w:r>
      <w:r w:rsidR="000F7B33">
        <w:t>Nhân viên tìm kiếm hội thoại theo tên cuộc hội thoại hoặc theo tên người tham gia vào cuộc hội thoại đấy.</w:t>
      </w:r>
    </w:p>
    <w:p w14:paraId="052E4232" w14:textId="47746045" w:rsidR="000F7B33" w:rsidRDefault="000F7B33" w:rsidP="003F0788">
      <w:pPr>
        <w:pStyle w:val="oancuaDanhsach"/>
        <w:numPr>
          <w:ilvl w:val="0"/>
          <w:numId w:val="24"/>
        </w:numPr>
        <w:spacing w:before="0"/>
      </w:pPr>
      <w:r>
        <w:t>Thêm người vào hội thoại: Có thể thêm người nhân viên khách phù hợp hơn vào tiếp quản tiếp nội dung cuộc hội thoại để phục vụ khách hàng.</w:t>
      </w:r>
    </w:p>
    <w:p w14:paraId="7E1BC12F" w14:textId="569E1327" w:rsidR="000F7B33" w:rsidRDefault="000F7B33" w:rsidP="003F0788">
      <w:pPr>
        <w:pStyle w:val="oancuaDanhsach"/>
        <w:numPr>
          <w:ilvl w:val="0"/>
          <w:numId w:val="24"/>
        </w:numPr>
        <w:spacing w:before="0"/>
      </w:pPr>
      <w:r>
        <w:t>Rời hội thoại: Nhân viên sau khi gán cuộc hội thoại cho người khác có thể rời cuộc hội thoại để phục vụ các khách hàng khác.</w:t>
      </w:r>
    </w:p>
    <w:p w14:paraId="0951A214" w14:textId="6E565EC7" w:rsidR="000F7B33" w:rsidRDefault="000F7B33" w:rsidP="003F0788">
      <w:pPr>
        <w:pStyle w:val="oancuaDanhsach"/>
        <w:numPr>
          <w:ilvl w:val="0"/>
          <w:numId w:val="24"/>
        </w:numPr>
        <w:spacing w:before="0"/>
      </w:pPr>
      <w:r>
        <w:t>Xem tin nhắn: Khi ấn vào từng cuộc hội thoại nhân viên có thể xem được lịch sử tin nhắn của cuộc hội thoại đó.</w:t>
      </w:r>
    </w:p>
    <w:p w14:paraId="027EE64B" w14:textId="351462B4" w:rsidR="000F7B33" w:rsidRDefault="000F7B33" w:rsidP="003F0788">
      <w:pPr>
        <w:pStyle w:val="oancuaDanhsach"/>
        <w:numPr>
          <w:ilvl w:val="0"/>
          <w:numId w:val="24"/>
        </w:numPr>
        <w:spacing w:before="0"/>
      </w:pPr>
      <w:r>
        <w:t>Tìm kiếm tin nhắn: Nhân viên có thể tìm kiếm lại được những tin nhắn trong cuộc hội thoại để lấy lại thông tin đã bỏ qua.</w:t>
      </w:r>
    </w:p>
    <w:p w14:paraId="6A1B6AE8" w14:textId="6D00330E" w:rsidR="00340A74" w:rsidRDefault="00340A74" w:rsidP="003F0788">
      <w:pPr>
        <w:pStyle w:val="oancuaDanhsach"/>
        <w:numPr>
          <w:ilvl w:val="0"/>
          <w:numId w:val="24"/>
        </w:numPr>
        <w:spacing w:before="0"/>
      </w:pPr>
      <w:r>
        <w:t>Gửi tin nhắn: Nhân viên có thể nhập tin nhắn để gửi tin nhắn đi, có thể kèm theo hình ảnh, tệp định kèm</w:t>
      </w:r>
      <w:r w:rsidR="00F5422D">
        <w:t>, các mẫu kịch bản dựng sẵn</w:t>
      </w:r>
      <w:r w:rsidR="00E119BC">
        <w:t>.</w:t>
      </w:r>
    </w:p>
    <w:p w14:paraId="437E096A" w14:textId="7FD43D13" w:rsidR="000F7B33" w:rsidRDefault="000F7B33" w:rsidP="003F0788">
      <w:pPr>
        <w:pStyle w:val="oancuaDanhsach"/>
        <w:numPr>
          <w:ilvl w:val="0"/>
          <w:numId w:val="24"/>
        </w:numPr>
        <w:spacing w:before="0"/>
      </w:pPr>
      <w:r>
        <w:t>Tạo ghi chú cho hội thoại: nhân viên có thể tạo ghi chú cho cuộc hội thoại để lưu lại những thông tin quan trọng về cuộc hội thoại để phục vụ các mục đích khách sau này.</w:t>
      </w:r>
    </w:p>
    <w:p w14:paraId="0C3807F4" w14:textId="16FC8FE8" w:rsidR="000F7B33" w:rsidRDefault="000F7B33" w:rsidP="003F0788">
      <w:pPr>
        <w:pStyle w:val="oancuaDanhsach"/>
        <w:numPr>
          <w:ilvl w:val="0"/>
          <w:numId w:val="24"/>
        </w:numPr>
        <w:spacing w:before="0"/>
      </w:pPr>
      <w:r>
        <w:t xml:space="preserve">Đánh dấu cuộc hội thoại chưa đọc: </w:t>
      </w:r>
      <w:r w:rsidR="00474883">
        <w:t>Nhân viên có thể đánh dấu cuộc hội thoại là chưa đọc để lần sau có thể tiếp tục đọc lại các thông tin chưa đọc.</w:t>
      </w:r>
    </w:p>
    <w:p w14:paraId="72298607" w14:textId="16D1349D" w:rsidR="00474883" w:rsidRDefault="00474883" w:rsidP="003F0788">
      <w:pPr>
        <w:pStyle w:val="oancuaDanhsach"/>
        <w:numPr>
          <w:ilvl w:val="0"/>
          <w:numId w:val="24"/>
        </w:numPr>
        <w:spacing w:before="0"/>
      </w:pPr>
      <w:r>
        <w:t>Thay đổi trạng thái các cuộc hội thoại: nhân viên có thể thay đổi trạng thái cuộc hội thoại để</w:t>
      </w:r>
      <w:r w:rsidR="00340A74">
        <w:t xml:space="preserve"> biết được quá trình phục vụ đã diễn ra đến đâu.</w:t>
      </w:r>
    </w:p>
    <w:p w14:paraId="72DC2507" w14:textId="1F2F8E55" w:rsidR="003F0788" w:rsidRDefault="003F0788" w:rsidP="003F0788">
      <w:pPr>
        <w:pStyle w:val="u5"/>
        <w:numPr>
          <w:ilvl w:val="0"/>
          <w:numId w:val="22"/>
        </w:numPr>
      </w:pPr>
      <w:r>
        <w:t>Quản lý tin nhắn mẫu</w:t>
      </w:r>
    </w:p>
    <w:p w14:paraId="7E7403A7" w14:textId="4D54C087" w:rsidR="003F0788" w:rsidRDefault="003F0788" w:rsidP="003F0788">
      <w:r>
        <w:t>Nhân viên có thể quản lý các kịch bản dựng sẵn khi giao tiếp với khách hàng</w:t>
      </w:r>
      <w:r w:rsidR="00D710A5">
        <w:t xml:space="preserve"> để cuộc trò chuyện tiện lợi nhanh chóng chốt được đơn hàng</w:t>
      </w:r>
      <w:r w:rsidR="0002419A">
        <w:t>.</w:t>
      </w:r>
    </w:p>
    <w:p w14:paraId="511813E0" w14:textId="4C5B9832" w:rsidR="00D710A5" w:rsidRDefault="005D4245" w:rsidP="00D710A5">
      <w:pPr>
        <w:pStyle w:val="oancuaDanhsach"/>
        <w:numPr>
          <w:ilvl w:val="0"/>
          <w:numId w:val="25"/>
        </w:numPr>
      </w:pPr>
      <w:r>
        <w:t>Thêm tin mẫu: khi có mẫu kịch bản mới có thể thêm mẫu kịch bản để phục vụ giao tiếp với khách hàng.</w:t>
      </w:r>
    </w:p>
    <w:p w14:paraId="70EAA714" w14:textId="50457BD3" w:rsidR="005D4245" w:rsidRDefault="005D4245" w:rsidP="00D710A5">
      <w:pPr>
        <w:pStyle w:val="oancuaDanhsach"/>
        <w:numPr>
          <w:ilvl w:val="0"/>
          <w:numId w:val="25"/>
        </w:numPr>
      </w:pPr>
      <w:r>
        <w:t>Sửa tin mẫu: sửa nội dung tin mẫu nếu tin không phù hợp nữa.</w:t>
      </w:r>
    </w:p>
    <w:p w14:paraId="14AC3AFA" w14:textId="7609C59B" w:rsidR="005D4245" w:rsidRDefault="005D4245" w:rsidP="00D710A5">
      <w:pPr>
        <w:pStyle w:val="oancuaDanhsach"/>
        <w:numPr>
          <w:ilvl w:val="0"/>
          <w:numId w:val="25"/>
        </w:numPr>
      </w:pPr>
      <w:r>
        <w:t>Xóa tin mẫu: khi không cần dùng mẫu này nữa có thể xóa đi.</w:t>
      </w:r>
    </w:p>
    <w:p w14:paraId="6FEEB9D3" w14:textId="2197C04D" w:rsidR="00A96DC2" w:rsidRDefault="00A96DC2" w:rsidP="00A96DC2">
      <w:pPr>
        <w:pStyle w:val="u5"/>
        <w:numPr>
          <w:ilvl w:val="0"/>
          <w:numId w:val="22"/>
        </w:numPr>
        <w:rPr>
          <w:lang w:val="en-US"/>
        </w:rPr>
      </w:pPr>
      <w:r>
        <w:rPr>
          <w:lang w:val="en-US"/>
        </w:rPr>
        <w:t>Quản lý khách hàng</w:t>
      </w:r>
    </w:p>
    <w:p w14:paraId="55B90670" w14:textId="28DA5831" w:rsidR="00A96DC2" w:rsidRDefault="00A96DC2" w:rsidP="00A96DC2">
      <w:r>
        <w:t>Nhân viên có thể quản lý các thông tin của khách hàng, lưu lạu số điện thoại địa chỉ và một số thông tin cần thiết để phục vụ nhu cầu bán hàng và giao vận.</w:t>
      </w:r>
    </w:p>
    <w:p w14:paraId="5B7628AA" w14:textId="6F3D89CB" w:rsidR="00A96DC2" w:rsidRDefault="00A96DC2" w:rsidP="00A96DC2">
      <w:pPr>
        <w:pStyle w:val="oancuaDanhsach"/>
        <w:numPr>
          <w:ilvl w:val="0"/>
          <w:numId w:val="26"/>
        </w:numPr>
      </w:pPr>
      <w:r>
        <w:t>Tìm kiếm khách hàng: nhân viên muốn tìm kiếm lại thông tin khách hàng hoặc truy xuất các thông tin về lịch sử mua, đơn hàng của khách.</w:t>
      </w:r>
    </w:p>
    <w:p w14:paraId="68054896" w14:textId="48EE4F2D" w:rsidR="00A96DC2" w:rsidRDefault="00A96DC2" w:rsidP="00A96DC2">
      <w:pPr>
        <w:pStyle w:val="oancuaDanhsach"/>
        <w:numPr>
          <w:ilvl w:val="0"/>
          <w:numId w:val="26"/>
        </w:numPr>
      </w:pPr>
      <w:r>
        <w:t>Xem thông tin khách hàng: Xem thông tin khách hàng vừa tìm kiếm</w:t>
      </w:r>
    </w:p>
    <w:p w14:paraId="515C25B4" w14:textId="0FB207B7" w:rsidR="00A96DC2" w:rsidRDefault="00A96DC2" w:rsidP="00A96DC2">
      <w:pPr>
        <w:pStyle w:val="oancuaDanhsach"/>
        <w:numPr>
          <w:ilvl w:val="0"/>
          <w:numId w:val="26"/>
        </w:numPr>
      </w:pPr>
      <w:r>
        <w:lastRenderedPageBreak/>
        <w:t>Cập nhật thông tin khách hàng: Khi có khách thay đổi một số thông tin hoặc thông tin không chính xác có thể cập nhật các thông tin mới cho khách hàng đảm bảo kịp thời và chính xác.</w:t>
      </w:r>
    </w:p>
    <w:p w14:paraId="773FD445" w14:textId="6C5953BF" w:rsidR="00A96DC2" w:rsidRDefault="00A96DC2" w:rsidP="00A96DC2">
      <w:pPr>
        <w:pStyle w:val="oancuaDanhsach"/>
        <w:numPr>
          <w:ilvl w:val="0"/>
          <w:numId w:val="26"/>
        </w:numPr>
      </w:pPr>
      <w:r>
        <w:t>Chặn khách hàng:</w:t>
      </w:r>
      <w:r w:rsidR="00CD6A32">
        <w:t xml:space="preserve"> Khi khách hàng có tác động tiêu cực đến hệ thống có thể tạm thời chặn khách hàng.</w:t>
      </w:r>
    </w:p>
    <w:p w14:paraId="226C6016" w14:textId="563DDEFB" w:rsidR="00A96DC2" w:rsidRDefault="00A96DC2" w:rsidP="00A96DC2">
      <w:pPr>
        <w:pStyle w:val="oancuaDanhsach"/>
        <w:numPr>
          <w:ilvl w:val="0"/>
          <w:numId w:val="26"/>
        </w:numPr>
      </w:pPr>
      <w:r>
        <w:t>Tạo mới khách hàng:</w:t>
      </w:r>
      <w:r w:rsidR="00CD6A32">
        <w:t xml:space="preserve"> Khi một khách hàng nhắn tin đến, hệ thống tự động tạo mới thông tin khách hàng, hoặc nhân viên có thể tự tạo mới khách hàng và những thông tin cần thiết mà nhân viên nắm được.</w:t>
      </w:r>
    </w:p>
    <w:p w14:paraId="07B5A6E4" w14:textId="2F886ACE" w:rsidR="00A96DC2" w:rsidRDefault="00A96DC2" w:rsidP="00A96DC2">
      <w:pPr>
        <w:pStyle w:val="oancuaDanhsach"/>
        <w:numPr>
          <w:ilvl w:val="0"/>
          <w:numId w:val="26"/>
        </w:numPr>
      </w:pPr>
      <w:r>
        <w:t>Xuất thông tin khách hàng:</w:t>
      </w:r>
      <w:r w:rsidR="00CD6A32">
        <w:t xml:space="preserve"> Xuất các thông tin khách hàng, có thể sử dụng cho các hệ thông liên quan khác.</w:t>
      </w:r>
    </w:p>
    <w:p w14:paraId="252C7A41" w14:textId="38C84C8D" w:rsidR="00A96DC2" w:rsidRDefault="00A96DC2" w:rsidP="00A96DC2">
      <w:pPr>
        <w:pStyle w:val="oancuaDanhsach"/>
        <w:numPr>
          <w:ilvl w:val="0"/>
          <w:numId w:val="26"/>
        </w:numPr>
      </w:pPr>
      <w:r>
        <w:t>Tích điểm khách hàng:</w:t>
      </w:r>
      <w:r w:rsidR="00CD6A32">
        <w:t xml:space="preserve"> Khi khách hàng mua hàng hệ thống sẽ tự động tích điểm theo giá trị đơn hàng mà khách hàng vừa mua. Với mỗi điểm khách hàng có thể áp dụng cho các đơn hàng tiếp theo để giảm giá đơn và các dịch vụ hẫu mãi khác. Ngoài ra nhân viên có thể tự cập nhật điểm của khách hàng thủ công nếu có sai sót.</w:t>
      </w:r>
    </w:p>
    <w:p w14:paraId="21F6662D" w14:textId="3BCD6995" w:rsidR="00A96DC2" w:rsidRDefault="00A96DC2" w:rsidP="00A96DC2">
      <w:pPr>
        <w:pStyle w:val="oancuaDanhsach"/>
        <w:numPr>
          <w:ilvl w:val="0"/>
          <w:numId w:val="26"/>
        </w:numPr>
      </w:pPr>
      <w:r>
        <w:t>Xóa khách hàng:</w:t>
      </w:r>
      <w:r w:rsidR="00CD6A32">
        <w:t xml:space="preserve"> Khi thông tin khách hàng không còn sử dụng được trong hệ thống nữa thì nhân viên có thể xóa bỏ khách hàng khỏi hệ thống.</w:t>
      </w:r>
    </w:p>
    <w:p w14:paraId="52585ECE" w14:textId="063B1AB7" w:rsidR="00CD6A32" w:rsidRDefault="00CD6A32" w:rsidP="00CD6A32">
      <w:pPr>
        <w:pStyle w:val="u5"/>
        <w:numPr>
          <w:ilvl w:val="0"/>
          <w:numId w:val="22"/>
        </w:numPr>
        <w:rPr>
          <w:lang w:val="en-US"/>
        </w:rPr>
      </w:pPr>
      <w:r>
        <w:rPr>
          <w:lang w:val="en-US"/>
        </w:rPr>
        <w:t>Quản lý bán hàng</w:t>
      </w:r>
    </w:p>
    <w:p w14:paraId="247C9302" w14:textId="13FD500B" w:rsidR="00CD6A32" w:rsidRDefault="00CD6A32" w:rsidP="002608C7">
      <w:pPr>
        <w:pStyle w:val="oancuaDanhsach"/>
        <w:numPr>
          <w:ilvl w:val="0"/>
          <w:numId w:val="29"/>
        </w:numPr>
      </w:pPr>
      <w:r>
        <w:t>Xem danh sách đơn hàng</w:t>
      </w:r>
      <w:r w:rsidR="002608C7">
        <w:t xml:space="preserve">: nhân viên có thể xem danh sách các đơn hàng </w:t>
      </w:r>
      <w:r w:rsidR="00062463">
        <w:t>để tiếp tục xử lý đơn</w:t>
      </w:r>
    </w:p>
    <w:p w14:paraId="7694AC80" w14:textId="74530E6C" w:rsidR="00CD6A32" w:rsidRDefault="00CD6A32" w:rsidP="002608C7">
      <w:pPr>
        <w:pStyle w:val="oancuaDanhsach"/>
        <w:numPr>
          <w:ilvl w:val="0"/>
          <w:numId w:val="29"/>
        </w:numPr>
      </w:pPr>
      <w:r>
        <w:t>Tạo đơn hàng</w:t>
      </w:r>
      <w:r w:rsidR="00062463">
        <w:t>: Nhân viên có thể tạo mới đơn hàng khi có nhu cầu đặt hàng từ khách hàng</w:t>
      </w:r>
    </w:p>
    <w:p w14:paraId="76E3E08D" w14:textId="3EF45127" w:rsidR="002608C7" w:rsidRDefault="002608C7" w:rsidP="002608C7">
      <w:pPr>
        <w:pStyle w:val="oancuaDanhsach"/>
        <w:numPr>
          <w:ilvl w:val="0"/>
          <w:numId w:val="29"/>
        </w:numPr>
      </w:pPr>
      <w:r>
        <w:t>Tiêu điểm khách hàng</w:t>
      </w:r>
      <w:r w:rsidR="00062463">
        <w:t>: Trên mỗi đơn hàng, nhân viên có thể áp dụng tiêu điểm cho khách hàng, điểm này sẽ được trừ thẳng vào giá trị đơn hàng.</w:t>
      </w:r>
    </w:p>
    <w:p w14:paraId="03746765" w14:textId="099F91FA" w:rsidR="002608C7" w:rsidRDefault="002608C7" w:rsidP="002608C7">
      <w:pPr>
        <w:pStyle w:val="oancuaDanhsach"/>
        <w:numPr>
          <w:ilvl w:val="0"/>
          <w:numId w:val="29"/>
        </w:numPr>
      </w:pPr>
      <w:r>
        <w:t>Tính phí vận chuyển</w:t>
      </w:r>
      <w:r w:rsidR="00062463">
        <w:t>: Nhân viên có thể tính phí vận chuyển dựa theo cân nặng, thể tích của hàng hóa hoặc theo địa chỉ của khách hàng.</w:t>
      </w:r>
    </w:p>
    <w:p w14:paraId="6618D08E" w14:textId="4D221CE5" w:rsidR="00CD6A32" w:rsidRDefault="00CD6A32" w:rsidP="002608C7">
      <w:pPr>
        <w:pStyle w:val="oancuaDanhsach"/>
        <w:numPr>
          <w:ilvl w:val="0"/>
          <w:numId w:val="29"/>
        </w:numPr>
      </w:pPr>
      <w:r>
        <w:t>Tìm kiếm đơn hàng</w:t>
      </w:r>
      <w:r w:rsidR="00062463">
        <w:t>: Nhân viên có thể tìm kiếm lại các thông tin về đơn hàng để xem lại thông tin phục vụ quá trình xử lý đơn hàng.</w:t>
      </w:r>
    </w:p>
    <w:p w14:paraId="0FAB5F7C" w14:textId="31FD7BE0" w:rsidR="002608C7" w:rsidRDefault="002608C7" w:rsidP="002608C7">
      <w:pPr>
        <w:pStyle w:val="oancuaDanhsach"/>
        <w:numPr>
          <w:ilvl w:val="0"/>
          <w:numId w:val="29"/>
        </w:numPr>
      </w:pPr>
      <w:r>
        <w:t>In &amp; gửi báo giá</w:t>
      </w:r>
      <w:r w:rsidR="00062463">
        <w:t>: trước khi chốt đơn hàng, nhân viên có thể gửi lại báo giá và thông tin đơn hàng cho khách hàng</w:t>
      </w:r>
    </w:p>
    <w:p w14:paraId="0EA43EA3" w14:textId="0B2081AC" w:rsidR="002608C7" w:rsidRDefault="002608C7" w:rsidP="002608C7">
      <w:pPr>
        <w:pStyle w:val="oancuaDanhsach"/>
        <w:numPr>
          <w:ilvl w:val="0"/>
          <w:numId w:val="29"/>
        </w:numPr>
      </w:pPr>
      <w:r>
        <w:t>Sửa thông tin đơn hàng</w:t>
      </w:r>
      <w:r w:rsidR="00A0664E">
        <w:t>: Nhân viên có thể kịp thời cập nhật thông tin đơn hàng nếu thông tin không phù hợp hoặc đã lỗi thời.</w:t>
      </w:r>
    </w:p>
    <w:p w14:paraId="4B01289B" w14:textId="25506265" w:rsidR="002608C7" w:rsidRDefault="002608C7" w:rsidP="002608C7">
      <w:pPr>
        <w:pStyle w:val="oancuaDanhsach"/>
        <w:numPr>
          <w:ilvl w:val="0"/>
          <w:numId w:val="29"/>
        </w:numPr>
      </w:pPr>
      <w:r>
        <w:t>Cập nhật trạng thái đơn hàng</w:t>
      </w:r>
      <w:r w:rsidR="00A0664E">
        <w:t>: Nhân viên có thể kịp thời cập nhật trạng thái đơn hàng.</w:t>
      </w:r>
    </w:p>
    <w:p w14:paraId="1AB53746" w14:textId="7BBB3AB6" w:rsidR="002608C7" w:rsidRDefault="002608C7" w:rsidP="002608C7">
      <w:pPr>
        <w:pStyle w:val="oancuaDanhsach"/>
        <w:numPr>
          <w:ilvl w:val="0"/>
          <w:numId w:val="29"/>
        </w:numPr>
      </w:pPr>
      <w:r>
        <w:lastRenderedPageBreak/>
        <w:t>Tạo hóa đơn</w:t>
      </w:r>
      <w:r w:rsidR="00A0664E">
        <w:t>: Từ đơn hàng, nhân viên có thể tạo hóa đơn để gửi cho khách hàng</w:t>
      </w:r>
      <w:r w:rsidR="00500DDA">
        <w:t xml:space="preserve"> để phục vụ quá trình xác nhận thanh toán của đơn hàng.</w:t>
      </w:r>
    </w:p>
    <w:p w14:paraId="6D56AEDF" w14:textId="1A03FFE9" w:rsidR="002608C7" w:rsidRDefault="002608C7" w:rsidP="002608C7">
      <w:pPr>
        <w:pStyle w:val="oancuaDanhsach"/>
        <w:numPr>
          <w:ilvl w:val="0"/>
          <w:numId w:val="29"/>
        </w:numPr>
      </w:pPr>
      <w:r>
        <w:t>Xác nhận thanh toán</w:t>
      </w:r>
      <w:r w:rsidR="00500DDA">
        <w:t>: Nhân viên có thể xác nhận thanh toán một phần giá trị đơn hàng hoặc toàn bộ giá trị đơn hàng.</w:t>
      </w:r>
    </w:p>
    <w:p w14:paraId="4472F7F9" w14:textId="64A53BB3" w:rsidR="002608C7" w:rsidRDefault="002608C7" w:rsidP="002608C7">
      <w:pPr>
        <w:pStyle w:val="oancuaDanhsach"/>
        <w:numPr>
          <w:ilvl w:val="0"/>
          <w:numId w:val="29"/>
        </w:numPr>
      </w:pPr>
      <w:r>
        <w:t>Xuất hóa đơn bán hàng</w:t>
      </w:r>
      <w:r w:rsidR="00500DDA">
        <w:t>: Nhân viên có thể xuất hóa đơn bán hàng để gửi cho khách hàng</w:t>
      </w:r>
      <w:r w:rsidR="00323284">
        <w:t>.</w:t>
      </w:r>
    </w:p>
    <w:p w14:paraId="6549CA5E" w14:textId="3D0460E2" w:rsidR="002608C7" w:rsidRDefault="002608C7" w:rsidP="002608C7">
      <w:pPr>
        <w:pStyle w:val="u5"/>
        <w:numPr>
          <w:ilvl w:val="0"/>
          <w:numId w:val="22"/>
        </w:numPr>
      </w:pPr>
      <w:r>
        <w:t>Quản lý sản phẩm</w:t>
      </w:r>
    </w:p>
    <w:p w14:paraId="6C059072" w14:textId="45425E41" w:rsidR="002608C7" w:rsidRDefault="002608C7" w:rsidP="002608C7">
      <w:pPr>
        <w:pStyle w:val="oancuaDanhsach"/>
        <w:numPr>
          <w:ilvl w:val="0"/>
          <w:numId w:val="28"/>
        </w:numPr>
      </w:pPr>
      <w:r>
        <w:t>Tìm kiếm sản phẩm</w:t>
      </w:r>
      <w:r w:rsidR="0093586D">
        <w:t>: Nhân viên có thể tìm kiếm sản phẩm theo tên sản phẩm hoặc mã sản phẩm.</w:t>
      </w:r>
    </w:p>
    <w:p w14:paraId="0661FE49" w14:textId="05F86E40" w:rsidR="002608C7" w:rsidRDefault="002608C7" w:rsidP="002608C7">
      <w:pPr>
        <w:pStyle w:val="oancuaDanhsach"/>
        <w:numPr>
          <w:ilvl w:val="0"/>
          <w:numId w:val="28"/>
        </w:numPr>
      </w:pPr>
      <w:r>
        <w:t>Thêm mới sản phẩm</w:t>
      </w:r>
      <w:r w:rsidR="0093586D">
        <w:t>: Nhân viên có thể thêm mới sản phẩm khi có sản phẩm mới.</w:t>
      </w:r>
    </w:p>
    <w:p w14:paraId="67EE61E9" w14:textId="057E5F55" w:rsidR="002608C7" w:rsidRDefault="002608C7" w:rsidP="002608C7">
      <w:pPr>
        <w:pStyle w:val="oancuaDanhsach"/>
        <w:numPr>
          <w:ilvl w:val="0"/>
          <w:numId w:val="28"/>
        </w:numPr>
      </w:pPr>
      <w:r>
        <w:t>Cập nhật thông tin sản phẩm</w:t>
      </w:r>
      <w:r w:rsidR="0058319F">
        <w:t>: Có thể kịp thời cập nhật thông tin sản phẩm nếu thông tin sai hoặc không phù hợp.</w:t>
      </w:r>
    </w:p>
    <w:p w14:paraId="68E9D7BB" w14:textId="29B9DD4D" w:rsidR="002608C7" w:rsidRDefault="002608C7" w:rsidP="002608C7">
      <w:pPr>
        <w:pStyle w:val="oancuaDanhsach"/>
        <w:numPr>
          <w:ilvl w:val="0"/>
          <w:numId w:val="28"/>
        </w:numPr>
      </w:pPr>
      <w:r>
        <w:t>Cập nhật tồn kho</w:t>
      </w:r>
      <w:r w:rsidR="0058319F">
        <w:t>: Khi sản phẩm hết nhân viên liên quan có thể tiến hành nhập hàng và cập nhập số lượng tồn kho</w:t>
      </w:r>
      <w:r w:rsidR="007116CC">
        <w:t xml:space="preserve"> kịp thời cho sản phẩm.</w:t>
      </w:r>
    </w:p>
    <w:p w14:paraId="7C502FEB" w14:textId="2DBC86FE" w:rsidR="002608C7" w:rsidRDefault="002608C7" w:rsidP="002608C7">
      <w:pPr>
        <w:pStyle w:val="oancuaDanhsach"/>
        <w:numPr>
          <w:ilvl w:val="0"/>
          <w:numId w:val="28"/>
        </w:numPr>
      </w:pPr>
      <w:r>
        <w:t>Xóa sản phẩm</w:t>
      </w:r>
      <w:r w:rsidR="007116CC">
        <w:t>: Khi sản phẩm không còn có sẵn hoặc ngừng cung cấp, có thể xóa bỏ sản phẩm khỏi hệ thống</w:t>
      </w:r>
    </w:p>
    <w:p w14:paraId="33CDB79A" w14:textId="1BC2BFA1" w:rsidR="002608C7" w:rsidRDefault="002608C7" w:rsidP="002608C7">
      <w:pPr>
        <w:pStyle w:val="u5"/>
        <w:numPr>
          <w:ilvl w:val="0"/>
          <w:numId w:val="22"/>
        </w:numPr>
        <w:rPr>
          <w:lang w:val="en-US"/>
        </w:rPr>
      </w:pPr>
      <w:r>
        <w:rPr>
          <w:lang w:val="en-US"/>
        </w:rPr>
        <w:t>Xem báo cáo bán hàng</w:t>
      </w:r>
    </w:p>
    <w:p w14:paraId="193E4E1F" w14:textId="51252AF5" w:rsidR="002608C7" w:rsidRDefault="002608C7" w:rsidP="002608C7">
      <w:pPr>
        <w:pStyle w:val="oancuaDanhsach"/>
        <w:numPr>
          <w:ilvl w:val="0"/>
          <w:numId w:val="27"/>
        </w:numPr>
      </w:pPr>
      <w:r>
        <w:t>Xem báo cáo theo định dạng</w:t>
      </w:r>
      <w:r w:rsidR="007116CC">
        <w:t>: có thể xem báo cáo theo dạng bảng hoặc biểu đồ</w:t>
      </w:r>
    </w:p>
    <w:p w14:paraId="720B036A" w14:textId="6E93F68A" w:rsidR="002608C7" w:rsidRDefault="002608C7" w:rsidP="002608C7">
      <w:pPr>
        <w:pStyle w:val="oancuaDanhsach"/>
        <w:numPr>
          <w:ilvl w:val="0"/>
          <w:numId w:val="27"/>
        </w:numPr>
      </w:pPr>
      <w:r>
        <w:t>Thay đổi điều kiện lọc</w:t>
      </w:r>
      <w:r w:rsidR="007116CC">
        <w:t>: có thể thay đổi điều kiện lọc để xem báo cáo như theo khoảng thời gian, theo nhân viên bán hàng.</w:t>
      </w:r>
    </w:p>
    <w:p w14:paraId="34EE80EA" w14:textId="3FCD764B" w:rsidR="002608C7" w:rsidRDefault="002608C7" w:rsidP="002608C7">
      <w:pPr>
        <w:pStyle w:val="oancuaDanhsach"/>
        <w:numPr>
          <w:ilvl w:val="0"/>
          <w:numId w:val="27"/>
        </w:numPr>
      </w:pPr>
      <w:r>
        <w:t>Thay đổi hình thức nhóm</w:t>
      </w:r>
      <w:r w:rsidR="007116CC">
        <w:t>: Có thể thay đổi hình thức nhóm</w:t>
      </w:r>
      <w:r w:rsidR="00EA0B3E">
        <w:t xml:space="preserve"> xem báo cáo.</w:t>
      </w:r>
    </w:p>
    <w:p w14:paraId="3C40122D" w14:textId="680BFDE5" w:rsidR="002608C7" w:rsidRDefault="002608C7" w:rsidP="002608C7">
      <w:pPr>
        <w:pStyle w:val="oancuaDanhsach"/>
        <w:numPr>
          <w:ilvl w:val="0"/>
          <w:numId w:val="27"/>
        </w:numPr>
      </w:pPr>
      <w:r>
        <w:t>Thay đổi điều kiện đo</w:t>
      </w:r>
      <w:r w:rsidR="00EA0B3E">
        <w:t>: có thể thay đổi điều kiện đo như doanh thu, lợi nhuận, số lượng.</w:t>
      </w:r>
    </w:p>
    <w:p w14:paraId="0824B7B2" w14:textId="1F1FCE02" w:rsidR="002608C7" w:rsidRPr="002608C7" w:rsidRDefault="002608C7" w:rsidP="002608C7">
      <w:pPr>
        <w:pStyle w:val="oancuaDanhsach"/>
        <w:numPr>
          <w:ilvl w:val="0"/>
          <w:numId w:val="27"/>
        </w:numPr>
      </w:pPr>
      <w:r>
        <w:t>Xuất báo cáo</w:t>
      </w:r>
      <w:r w:rsidR="00EA0B3E">
        <w:t>: có thể xuất báo cáo bán hàng ra file để phục vụ các mục đích bên ngoài khác.</w:t>
      </w:r>
    </w:p>
    <w:p w14:paraId="4CC63E86" w14:textId="77777777" w:rsidR="00823892" w:rsidRDefault="00823892" w:rsidP="00823892">
      <w:pPr>
        <w:pStyle w:val="u3"/>
      </w:pPr>
      <w:bookmarkStart w:id="56" w:name="_Toc518828052"/>
      <w:bookmarkStart w:id="57" w:name="_Toc12685117"/>
      <w:r>
        <w:t>Yêu cầu của hệ thống</w:t>
      </w:r>
      <w:bookmarkEnd w:id="56"/>
      <w:bookmarkEnd w:id="57"/>
    </w:p>
    <w:p w14:paraId="6C596F92" w14:textId="01BF28A8" w:rsidR="00823892" w:rsidRDefault="00363649" w:rsidP="00823892">
      <w:r>
        <w:t xml:space="preserve">Để </w:t>
      </w:r>
      <w:r w:rsidR="00823892">
        <w:t xml:space="preserve">hỗ trợ đắc lực </w:t>
      </w:r>
      <w:r>
        <w:t>hoạt động bán hàng</w:t>
      </w:r>
      <w:r w:rsidR="00823892">
        <w:t>, hệ thống phải đảm bảo được các những yêu cầu như sau:</w:t>
      </w:r>
    </w:p>
    <w:p w14:paraId="3E1A2C86" w14:textId="77777777" w:rsidR="00823892" w:rsidRDefault="00823892" w:rsidP="00823892">
      <w:pPr>
        <w:pStyle w:val="oancuaDanhsach"/>
        <w:spacing w:before="0"/>
        <w:ind w:left="357" w:hanging="357"/>
      </w:pPr>
      <w:r>
        <w:t>Hệ thống phải dễ sử dụng, khả năng truy nhập dữ liệu nhanh chóng và chính xác, các thao tác cần đơn giản.</w:t>
      </w:r>
    </w:p>
    <w:p w14:paraId="0D2AED85" w14:textId="77777777" w:rsidR="00823892" w:rsidRDefault="00823892" w:rsidP="00823892">
      <w:pPr>
        <w:pStyle w:val="oancuaDanhsach"/>
        <w:spacing w:before="0"/>
        <w:ind w:left="357" w:hanging="357"/>
      </w:pPr>
      <w:r>
        <w:t>Giao diện người và máy được thiết kế một cách khoa học, thân thiện với người sử dụng, có tính thống nhất về mặt phương pháp làm việc, cách trình bày.</w:t>
      </w:r>
    </w:p>
    <w:p w14:paraId="42E6BCD1" w14:textId="77777777" w:rsidR="00823892" w:rsidRDefault="00823892" w:rsidP="00823892">
      <w:pPr>
        <w:pStyle w:val="oancuaDanhsach"/>
        <w:spacing w:before="0"/>
        <w:ind w:left="357" w:hanging="357"/>
      </w:pPr>
      <w:r>
        <w:lastRenderedPageBreak/>
        <w:t>Hệ thống giúp có thể cập nhật được tòa nhà và số phóng đã sử dụng hết hay chưa sủ dụng.</w:t>
      </w:r>
    </w:p>
    <w:p w14:paraId="28E66BEE" w14:textId="5317D132" w:rsidR="00823892" w:rsidRDefault="00823892" w:rsidP="00823892">
      <w:pPr>
        <w:pStyle w:val="oancuaDanhsach"/>
        <w:spacing w:before="0"/>
        <w:ind w:left="357" w:hanging="357"/>
      </w:pPr>
      <w:r>
        <w:t>Hệ thống có thể đáp ứng được nhu cầu tìm kiếm đa dạng</w:t>
      </w:r>
      <w:r w:rsidR="00363649">
        <w:t xml:space="preserve">, </w:t>
      </w:r>
      <w:r>
        <w:t>đưa ra được các báo cáo thống kê nhanh chóng, dễ dàng và chính xác.</w:t>
      </w:r>
    </w:p>
    <w:p w14:paraId="2AC7404F" w14:textId="77777777" w:rsidR="00823892" w:rsidRPr="00634C55" w:rsidRDefault="00823892" w:rsidP="00823892">
      <w:pPr>
        <w:pStyle w:val="oancuaDanhsach"/>
        <w:spacing w:before="0"/>
        <w:ind w:left="357" w:hanging="357"/>
      </w:pPr>
      <w:r>
        <w:t>Cho phép in ấn, xuất dữ liệu.</w:t>
      </w:r>
    </w:p>
    <w:p w14:paraId="38FAEF0A" w14:textId="77777777" w:rsidR="00823892" w:rsidRDefault="00823892" w:rsidP="00823892">
      <w:pPr>
        <w:pStyle w:val="u3"/>
      </w:pPr>
      <w:bookmarkStart w:id="58" w:name="_Toc518828053"/>
      <w:bookmarkStart w:id="59" w:name="_Toc12685118"/>
      <w:r>
        <w:t>Yêu cầu về dữ liệu</w:t>
      </w:r>
      <w:bookmarkEnd w:id="58"/>
      <w:bookmarkEnd w:id="59"/>
    </w:p>
    <w:p w14:paraId="0DB13265" w14:textId="77777777" w:rsidR="00823892" w:rsidRPr="00E137D3" w:rsidRDefault="00823892" w:rsidP="00823892">
      <w:r>
        <w:t>Về dữ liệu hệ thống phải đảm bảo được các yêu cầu như sau:</w:t>
      </w:r>
    </w:p>
    <w:p w14:paraId="61E70569" w14:textId="77777777" w:rsidR="00823892" w:rsidRPr="001552AF" w:rsidRDefault="00823892" w:rsidP="00823892">
      <w:pPr>
        <w:pStyle w:val="oancuaDanhsach"/>
        <w:spacing w:before="0"/>
        <w:ind w:left="357" w:hanging="357"/>
      </w:pPr>
      <w:r>
        <w:t>Dữ liệu phải được chuẩn hoá.</w:t>
      </w:r>
    </w:p>
    <w:p w14:paraId="5DA961FB" w14:textId="27D4A149" w:rsidR="00823892" w:rsidRDefault="00823892" w:rsidP="00363649">
      <w:pPr>
        <w:pStyle w:val="oancuaDanhsach"/>
        <w:spacing w:before="0"/>
        <w:ind w:left="357" w:hanging="357"/>
      </w:pPr>
      <w:r>
        <w:t xml:space="preserve">Cập nhật và lưu trữ được số lượng lớn </w:t>
      </w:r>
      <w:r w:rsidR="00363649">
        <w:t>dữ liệu khách hàng, đơn hàng, …</w:t>
      </w:r>
    </w:p>
    <w:p w14:paraId="4620C2B5" w14:textId="77777777" w:rsidR="00823892" w:rsidRPr="00135BC6" w:rsidRDefault="00823892" w:rsidP="00823892">
      <w:pPr>
        <w:pStyle w:val="oancuaDanhsach"/>
        <w:spacing w:before="0"/>
        <w:ind w:left="357" w:hanging="357"/>
      </w:pPr>
      <w:r>
        <w:t>Lưu trữ dữ liệu về thống kê theo quý và theo từng năm.</w:t>
      </w:r>
    </w:p>
    <w:p w14:paraId="66CD6627" w14:textId="4EEE0E87" w:rsidR="00823892" w:rsidRPr="00E02508" w:rsidRDefault="00823892" w:rsidP="00C77FEC">
      <w:pPr>
        <w:pStyle w:val="u3"/>
      </w:pPr>
      <w:bookmarkStart w:id="60" w:name="_Toc518828054"/>
      <w:bookmarkStart w:id="61" w:name="_Toc12685119"/>
      <w:r>
        <w:t>Yêu cầu về người sử dụng</w:t>
      </w:r>
      <w:bookmarkEnd w:id="60"/>
      <w:bookmarkEnd w:id="61"/>
    </w:p>
    <w:p w14:paraId="70D4D788" w14:textId="77777777" w:rsidR="00823892" w:rsidRDefault="00823892" w:rsidP="00823892">
      <w:r>
        <w:t>Người dùng phải nắm bắt và hiểu được cách thức hệ thống để sử dụng cho thuận tiện và chính xác.</w:t>
      </w:r>
    </w:p>
    <w:p w14:paraId="305D75CB" w14:textId="77777777" w:rsidR="00823892" w:rsidRDefault="00823892" w:rsidP="00823892">
      <w:r>
        <w:t xml:space="preserve">Đặc điểm của người sử dụng được phân cấp như sau: </w:t>
      </w:r>
    </w:p>
    <w:p w14:paraId="0C7CAA1E" w14:textId="1DB023EB" w:rsidR="00823892" w:rsidRDefault="00823892" w:rsidP="00823892">
      <w:pPr>
        <w:pStyle w:val="oancuaDanhsach"/>
        <w:spacing w:before="0"/>
        <w:ind w:left="357" w:hanging="357"/>
      </w:pPr>
      <w:r>
        <w:t>Admin: Là người có quyền cao nhất trong hệ thống quản lý, có quyền quản lý và thay đổi bất kỳ thông tin nào.</w:t>
      </w:r>
    </w:p>
    <w:p w14:paraId="2596EB4F" w14:textId="77777777" w:rsidR="00823892" w:rsidRDefault="00823892" w:rsidP="00823892">
      <w:pPr>
        <w:pStyle w:val="oancuaDanhsach"/>
        <w:spacing w:before="0"/>
        <w:ind w:left="357" w:hanging="357"/>
      </w:pPr>
      <w:r>
        <w:t>Nhân viên: Chỉ có một số quyền trong hệ thống như</w:t>
      </w:r>
    </w:p>
    <w:p w14:paraId="29CE0832" w14:textId="124B503B" w:rsidR="00823892" w:rsidRDefault="00823892" w:rsidP="00823892">
      <w:pPr>
        <w:pStyle w:val="Listlevel2"/>
        <w:numPr>
          <w:ilvl w:val="1"/>
          <w:numId w:val="5"/>
        </w:numPr>
        <w:ind w:left="567" w:hanging="357"/>
      </w:pPr>
      <w:r>
        <w:t xml:space="preserve">Chỉ có quyền thêm, sửa trong quản lý: </w:t>
      </w:r>
      <w:r w:rsidR="00C77FEC">
        <w:t xml:space="preserve">các thông tin về hội thoại, các thông tin về khách hàng, bán hàng, đơn hàng, hóa đơn, sản </w:t>
      </w:r>
      <w:proofErr w:type="gramStart"/>
      <w:r w:rsidR="00C77FEC">
        <w:t>phẩm ,</w:t>
      </w:r>
      <w:proofErr w:type="gramEnd"/>
      <w:r w:rsidR="00C77FEC">
        <w:t xml:space="preserve"> …</w:t>
      </w:r>
    </w:p>
    <w:p w14:paraId="06516BF9" w14:textId="5DBF09F3" w:rsidR="00823892" w:rsidRPr="00823892" w:rsidRDefault="00823892" w:rsidP="00C77FEC">
      <w:pPr>
        <w:pStyle w:val="Listlevel2"/>
        <w:numPr>
          <w:ilvl w:val="1"/>
          <w:numId w:val="5"/>
        </w:numPr>
        <w:ind w:left="567" w:hanging="357"/>
      </w:pPr>
      <w:r>
        <w:t>Có quyền tìm kiếm và xem thông tin.</w:t>
      </w:r>
    </w:p>
    <w:p w14:paraId="72327806" w14:textId="159E67F1" w:rsidR="001C7513" w:rsidRDefault="001C7513" w:rsidP="001C7513">
      <w:pPr>
        <w:pStyle w:val="u2"/>
      </w:pPr>
      <w:bookmarkStart w:id="62" w:name="_Toc12685120"/>
      <w:r>
        <w:t>Biểu đồ Usecase</w:t>
      </w:r>
      <w:bookmarkEnd w:id="62"/>
    </w:p>
    <w:p w14:paraId="4B3C6ACE" w14:textId="12B32F7D" w:rsidR="001C7513" w:rsidRDefault="001C7513" w:rsidP="001C7513">
      <w:pPr>
        <w:pStyle w:val="u3"/>
      </w:pPr>
      <w:bookmarkStart w:id="63" w:name="_Toc12685121"/>
      <w:r>
        <w:t xml:space="preserve">Biểu đồ tổng </w:t>
      </w:r>
      <w:r w:rsidR="00CD3E9A">
        <w:t>qu</w:t>
      </w:r>
      <w:r w:rsidR="00A303AF">
        <w:t>á</w:t>
      </w:r>
      <w:r w:rsidR="00CD3E9A">
        <w:t>t</w:t>
      </w:r>
      <w:bookmarkEnd w:id="63"/>
    </w:p>
    <w:p w14:paraId="6EC3B745" w14:textId="38FFFBBA" w:rsidR="001C7513" w:rsidRPr="001C7513" w:rsidRDefault="001C7513" w:rsidP="00925F7F">
      <w:pPr>
        <w:pStyle w:val="oancuaDanhsach"/>
        <w:numPr>
          <w:ilvl w:val="0"/>
          <w:numId w:val="7"/>
        </w:numPr>
        <w:rPr>
          <w:b/>
        </w:rPr>
      </w:pPr>
      <w:r w:rsidRPr="001C7513">
        <w:rPr>
          <w:b/>
        </w:rPr>
        <w:t>Danh sách Actor</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7655"/>
      </w:tblGrid>
      <w:tr w:rsidR="001C7513" w14:paraId="359DA17D" w14:textId="77777777" w:rsidTr="001C7513">
        <w:tc>
          <w:tcPr>
            <w:tcW w:w="1134" w:type="dxa"/>
            <w:tcBorders>
              <w:top w:val="single" w:sz="4" w:space="0" w:color="auto"/>
              <w:left w:val="single" w:sz="4" w:space="0" w:color="auto"/>
              <w:bottom w:val="single" w:sz="4" w:space="0" w:color="auto"/>
              <w:right w:val="single" w:sz="4" w:space="0" w:color="auto"/>
            </w:tcBorders>
            <w:hideMark/>
          </w:tcPr>
          <w:p w14:paraId="33FE1E72" w14:textId="77777777" w:rsidR="001C7513" w:rsidRDefault="001C7513">
            <w:pPr>
              <w:pStyle w:val="TBL"/>
              <w:jc w:val="center"/>
              <w:rPr>
                <w:b/>
              </w:rPr>
            </w:pPr>
            <w:r>
              <w:rPr>
                <w:b/>
              </w:rPr>
              <w:t>Actor</w:t>
            </w:r>
          </w:p>
        </w:tc>
        <w:tc>
          <w:tcPr>
            <w:tcW w:w="7655" w:type="dxa"/>
            <w:tcBorders>
              <w:top w:val="single" w:sz="4" w:space="0" w:color="auto"/>
              <w:left w:val="single" w:sz="4" w:space="0" w:color="auto"/>
              <w:bottom w:val="single" w:sz="4" w:space="0" w:color="auto"/>
              <w:right w:val="single" w:sz="4" w:space="0" w:color="auto"/>
            </w:tcBorders>
            <w:hideMark/>
          </w:tcPr>
          <w:p w14:paraId="36E2CB4A" w14:textId="77777777" w:rsidR="001C7513" w:rsidRDefault="001C7513">
            <w:pPr>
              <w:pStyle w:val="TBL"/>
              <w:jc w:val="center"/>
              <w:rPr>
                <w:b/>
              </w:rPr>
            </w:pPr>
            <w:r>
              <w:rPr>
                <w:b/>
              </w:rPr>
              <w:t>Ý nghĩa</w:t>
            </w:r>
          </w:p>
        </w:tc>
      </w:tr>
      <w:tr w:rsidR="001C7513" w14:paraId="2261ABC4" w14:textId="77777777" w:rsidTr="001C7513">
        <w:trPr>
          <w:trHeight w:val="757"/>
        </w:trPr>
        <w:tc>
          <w:tcPr>
            <w:tcW w:w="1134" w:type="dxa"/>
            <w:tcBorders>
              <w:top w:val="single" w:sz="4" w:space="0" w:color="auto"/>
              <w:left w:val="single" w:sz="4" w:space="0" w:color="auto"/>
              <w:bottom w:val="single" w:sz="4" w:space="0" w:color="auto"/>
              <w:right w:val="single" w:sz="4" w:space="0" w:color="auto"/>
            </w:tcBorders>
            <w:hideMark/>
          </w:tcPr>
          <w:p w14:paraId="7B48F673" w14:textId="77777777" w:rsidR="001C7513" w:rsidRDefault="001C7513">
            <w:pPr>
              <w:pStyle w:val="TBL"/>
            </w:pPr>
            <w:r>
              <w:t>Người quản trị</w:t>
            </w:r>
          </w:p>
        </w:tc>
        <w:tc>
          <w:tcPr>
            <w:tcW w:w="7655" w:type="dxa"/>
            <w:tcBorders>
              <w:top w:val="single" w:sz="4" w:space="0" w:color="auto"/>
              <w:left w:val="single" w:sz="4" w:space="0" w:color="auto"/>
              <w:bottom w:val="single" w:sz="4" w:space="0" w:color="auto"/>
              <w:right w:val="single" w:sz="4" w:space="0" w:color="auto"/>
            </w:tcBorders>
            <w:hideMark/>
          </w:tcPr>
          <w:p w14:paraId="392382E7" w14:textId="62380240" w:rsidR="001C7513" w:rsidRDefault="001C7513">
            <w:pPr>
              <w:pStyle w:val="TBL"/>
            </w:pPr>
            <w:r>
              <w:t>Là người quản trị toàn bộ hệ thống. Actor này có toàn quyền tương tác với tất cả các chức năng, nghiệp vụ trong hệ thống. Cũng như phân quyền sử dụng vào tạo các user khác trong hệ thống</w:t>
            </w:r>
          </w:p>
        </w:tc>
      </w:tr>
      <w:tr w:rsidR="001C7513" w14:paraId="6802342A" w14:textId="77777777" w:rsidTr="001C7513">
        <w:trPr>
          <w:trHeight w:val="231"/>
        </w:trPr>
        <w:tc>
          <w:tcPr>
            <w:tcW w:w="1134" w:type="dxa"/>
            <w:tcBorders>
              <w:top w:val="single" w:sz="4" w:space="0" w:color="auto"/>
              <w:left w:val="single" w:sz="4" w:space="0" w:color="auto"/>
              <w:bottom w:val="single" w:sz="4" w:space="0" w:color="auto"/>
              <w:right w:val="single" w:sz="4" w:space="0" w:color="auto"/>
            </w:tcBorders>
            <w:hideMark/>
          </w:tcPr>
          <w:p w14:paraId="18073B7F" w14:textId="77777777" w:rsidR="001C7513" w:rsidRDefault="001C7513">
            <w:pPr>
              <w:pStyle w:val="TBL"/>
            </w:pPr>
            <w:r>
              <w:t>Nhân viên</w:t>
            </w:r>
          </w:p>
        </w:tc>
        <w:tc>
          <w:tcPr>
            <w:tcW w:w="7655" w:type="dxa"/>
            <w:tcBorders>
              <w:top w:val="single" w:sz="4" w:space="0" w:color="auto"/>
              <w:left w:val="single" w:sz="4" w:space="0" w:color="auto"/>
              <w:bottom w:val="single" w:sz="4" w:space="0" w:color="auto"/>
              <w:right w:val="single" w:sz="4" w:space="0" w:color="auto"/>
            </w:tcBorders>
            <w:hideMark/>
          </w:tcPr>
          <w:p w14:paraId="688240F0" w14:textId="578F0A83" w:rsidR="001C7513" w:rsidRDefault="001C7513">
            <w:pPr>
              <w:pStyle w:val="TBL"/>
            </w:pPr>
            <w:r>
              <w:t>Là nhân viên xử lý các cuộc hội thoại và chăm sóc khách hàng. Actor này có toàn quyền tương tác với Module Quản lý hội thoại, Quản lý khách hàng, Tạo đơn hàng, Kiểm tra tồn kho sản phẩm, …</w:t>
            </w:r>
          </w:p>
        </w:tc>
      </w:tr>
    </w:tbl>
    <w:p w14:paraId="0218F1F5" w14:textId="77777777" w:rsidR="001C7513" w:rsidRPr="001C7513" w:rsidRDefault="001C7513" w:rsidP="001C7513">
      <w:pPr>
        <w:ind w:left="360" w:hanging="360"/>
        <w:rPr>
          <w:b/>
        </w:rPr>
      </w:pPr>
    </w:p>
    <w:p w14:paraId="60E5C703" w14:textId="146818A0" w:rsidR="001C7513" w:rsidRDefault="001C7513" w:rsidP="00925F7F">
      <w:pPr>
        <w:pStyle w:val="oancuaDanhsach"/>
        <w:numPr>
          <w:ilvl w:val="0"/>
          <w:numId w:val="7"/>
        </w:numPr>
        <w:rPr>
          <w:b/>
        </w:rPr>
      </w:pPr>
      <w:r w:rsidRPr="001C7513">
        <w:rPr>
          <w:b/>
        </w:rPr>
        <w:t>Danh sách các Usecase</w:t>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1C7513" w14:paraId="5A6818C2" w14:textId="77777777" w:rsidTr="001C7513">
        <w:trPr>
          <w:tblHeader/>
        </w:trPr>
        <w:tc>
          <w:tcPr>
            <w:tcW w:w="2317" w:type="dxa"/>
            <w:tcBorders>
              <w:top w:val="single" w:sz="4" w:space="0" w:color="auto"/>
              <w:left w:val="single" w:sz="4" w:space="0" w:color="auto"/>
              <w:bottom w:val="single" w:sz="4" w:space="0" w:color="auto"/>
              <w:right w:val="single" w:sz="4" w:space="0" w:color="auto"/>
            </w:tcBorders>
            <w:vAlign w:val="center"/>
            <w:hideMark/>
          </w:tcPr>
          <w:p w14:paraId="40079F6F" w14:textId="77777777" w:rsidR="001C7513" w:rsidRDefault="001C7513" w:rsidP="001C7513">
            <w:pPr>
              <w:pStyle w:val="TBL"/>
              <w:jc w:val="center"/>
              <w:rPr>
                <w:b/>
              </w:rPr>
            </w:pPr>
            <w:r>
              <w:rPr>
                <w:b/>
              </w:rPr>
              <w:lastRenderedPageBreak/>
              <w:t>Usecase</w:t>
            </w:r>
          </w:p>
        </w:tc>
        <w:tc>
          <w:tcPr>
            <w:tcW w:w="6472" w:type="dxa"/>
            <w:tcBorders>
              <w:top w:val="single" w:sz="4" w:space="0" w:color="auto"/>
              <w:left w:val="single" w:sz="4" w:space="0" w:color="auto"/>
              <w:bottom w:val="single" w:sz="4" w:space="0" w:color="auto"/>
              <w:right w:val="single" w:sz="4" w:space="0" w:color="auto"/>
            </w:tcBorders>
            <w:hideMark/>
          </w:tcPr>
          <w:p w14:paraId="7F7C30C6" w14:textId="77777777" w:rsidR="001C7513" w:rsidRDefault="001C7513">
            <w:pPr>
              <w:pStyle w:val="TBL"/>
              <w:jc w:val="center"/>
              <w:rPr>
                <w:b/>
              </w:rPr>
            </w:pPr>
            <w:r>
              <w:rPr>
                <w:b/>
              </w:rPr>
              <w:t>Ý nghĩa</w:t>
            </w:r>
          </w:p>
        </w:tc>
      </w:tr>
      <w:tr w:rsidR="00CD3E9A" w14:paraId="496963AE"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tcPr>
          <w:p w14:paraId="5303573E" w14:textId="273ADA33" w:rsidR="00CD3E9A" w:rsidRPr="001C7513" w:rsidRDefault="00CD3E9A" w:rsidP="001C7513">
            <w:pPr>
              <w:pStyle w:val="TBL"/>
              <w:jc w:val="center"/>
            </w:pPr>
            <w:r>
              <w:t>Đăng nhập</w:t>
            </w:r>
          </w:p>
        </w:tc>
        <w:tc>
          <w:tcPr>
            <w:tcW w:w="6472" w:type="dxa"/>
            <w:tcBorders>
              <w:top w:val="single" w:sz="4" w:space="0" w:color="auto"/>
              <w:left w:val="single" w:sz="4" w:space="0" w:color="auto"/>
              <w:bottom w:val="single" w:sz="4" w:space="0" w:color="auto"/>
              <w:right w:val="single" w:sz="4" w:space="0" w:color="auto"/>
            </w:tcBorders>
          </w:tcPr>
          <w:p w14:paraId="4236BFD0" w14:textId="4106588C" w:rsidR="00CD3E9A" w:rsidRDefault="00CD3E9A">
            <w:pPr>
              <w:pStyle w:val="TBL"/>
            </w:pPr>
            <w:r>
              <w:t>Cho phép người dùng (nhân viên, quản trị viên) đăng nhập để sử dụng hệ thống.</w:t>
            </w:r>
          </w:p>
        </w:tc>
      </w:tr>
      <w:tr w:rsidR="001C7513" w14:paraId="005912ED"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668ABBFE" w14:textId="35C148E2" w:rsidR="001C7513" w:rsidRDefault="001C7513" w:rsidP="001C7513">
            <w:pPr>
              <w:pStyle w:val="TBL"/>
              <w:jc w:val="center"/>
            </w:pPr>
            <w:r w:rsidRPr="001C7513">
              <w:t>Quản</w:t>
            </w:r>
            <w:r>
              <w:t xml:space="preserve"> </w:t>
            </w:r>
            <w:r w:rsidRPr="001C7513">
              <w:t>lý người dùng</w:t>
            </w:r>
          </w:p>
        </w:tc>
        <w:tc>
          <w:tcPr>
            <w:tcW w:w="6472" w:type="dxa"/>
            <w:tcBorders>
              <w:top w:val="single" w:sz="4" w:space="0" w:color="auto"/>
              <w:left w:val="single" w:sz="4" w:space="0" w:color="auto"/>
              <w:bottom w:val="single" w:sz="4" w:space="0" w:color="auto"/>
              <w:right w:val="single" w:sz="4" w:space="0" w:color="auto"/>
            </w:tcBorders>
            <w:hideMark/>
          </w:tcPr>
          <w:p w14:paraId="735AE03A" w14:textId="3D6323A2" w:rsidR="001C7513" w:rsidRDefault="001C7513">
            <w:pPr>
              <w:pStyle w:val="TBL"/>
            </w:pPr>
            <w:r>
              <w:t xml:space="preserve">Usecase này cho phép người quản trị thực hiện chức năng quản lý người dùng bào gồm: tìm kiếm, thêm, sửa, xóa và </w:t>
            </w:r>
            <w:r w:rsidR="001A125B">
              <w:t>xem</w:t>
            </w:r>
            <w:r>
              <w:t xml:space="preserve"> danh sách tài khoản người dùng</w:t>
            </w:r>
            <w:r w:rsidR="00063D74">
              <w:t>…</w:t>
            </w:r>
          </w:p>
        </w:tc>
      </w:tr>
      <w:tr w:rsidR="001C7513" w14:paraId="28F09EB5"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7437B954" w14:textId="4B61F9F1" w:rsidR="001C7513" w:rsidRDefault="001C7513" w:rsidP="001C7513">
            <w:pPr>
              <w:pStyle w:val="TBL"/>
              <w:jc w:val="center"/>
            </w:pPr>
            <w:r w:rsidRPr="001C7513">
              <w:t>Quản lý hội thoại</w:t>
            </w:r>
          </w:p>
        </w:tc>
        <w:tc>
          <w:tcPr>
            <w:tcW w:w="6472" w:type="dxa"/>
            <w:tcBorders>
              <w:top w:val="single" w:sz="4" w:space="0" w:color="auto"/>
              <w:left w:val="single" w:sz="4" w:space="0" w:color="auto"/>
              <w:bottom w:val="single" w:sz="4" w:space="0" w:color="auto"/>
              <w:right w:val="single" w:sz="4" w:space="0" w:color="auto"/>
            </w:tcBorders>
            <w:hideMark/>
          </w:tcPr>
          <w:p w14:paraId="18CDC44E" w14:textId="61D8C8F8" w:rsidR="001C7513" w:rsidRDefault="001C7513">
            <w:pPr>
              <w:pStyle w:val="TBL"/>
            </w:pPr>
            <w:r>
              <w:t>Cho phép người quản trị</w:t>
            </w:r>
            <w:r w:rsidR="00A75B96">
              <w:t>, nhân viên</w:t>
            </w:r>
            <w:r>
              <w:t xml:space="preserve"> thực hiện các chức năng tìm kiếm hội thoại</w:t>
            </w:r>
            <w:r w:rsidR="00EE49D1">
              <w:t xml:space="preserve">, </w:t>
            </w:r>
            <w:r>
              <w:t>tương tác với khách hàng và gắn thẻ</w:t>
            </w:r>
            <w:r w:rsidR="00EE49D1">
              <w:t xml:space="preserve"> phân loại cuộc hội thoại</w:t>
            </w:r>
            <w:r w:rsidR="00063D74">
              <w:t>…</w:t>
            </w:r>
          </w:p>
        </w:tc>
      </w:tr>
      <w:tr w:rsidR="001C7513" w14:paraId="29578552"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32054C56" w14:textId="114BADB4" w:rsidR="001C7513" w:rsidRDefault="001C7513" w:rsidP="001C7513">
            <w:pPr>
              <w:pStyle w:val="TBL"/>
              <w:jc w:val="center"/>
            </w:pPr>
            <w:r>
              <w:t>Quản lý khách hàng</w:t>
            </w:r>
          </w:p>
        </w:tc>
        <w:tc>
          <w:tcPr>
            <w:tcW w:w="6472" w:type="dxa"/>
            <w:tcBorders>
              <w:top w:val="single" w:sz="4" w:space="0" w:color="auto"/>
              <w:left w:val="single" w:sz="4" w:space="0" w:color="auto"/>
              <w:bottom w:val="single" w:sz="4" w:space="0" w:color="auto"/>
              <w:right w:val="single" w:sz="4" w:space="0" w:color="auto"/>
            </w:tcBorders>
            <w:hideMark/>
          </w:tcPr>
          <w:p w14:paraId="104E5D21" w14:textId="51CDB49F" w:rsidR="001C7513" w:rsidRDefault="001C7513">
            <w:pPr>
              <w:pStyle w:val="TBL"/>
            </w:pPr>
            <w:r>
              <w:t xml:space="preserve">Cho phép người quản trị, nhân viên thực hiện các chức năng quản lý </w:t>
            </w:r>
            <w:r w:rsidR="00EE49D1">
              <w:t xml:space="preserve">khách hàng </w:t>
            </w:r>
            <w:r>
              <w:t xml:space="preserve">bao gồm: </w:t>
            </w:r>
            <w:r w:rsidR="00EE49D1">
              <w:t>t</w:t>
            </w:r>
            <w:r>
              <w:t xml:space="preserve">ìm kiếm, thêm, sửa, xóa và xuất danh sách </w:t>
            </w:r>
            <w:r w:rsidR="00EE49D1">
              <w:t>khách hàng</w:t>
            </w:r>
            <w:r w:rsidR="00063D74">
              <w:t>…</w:t>
            </w:r>
          </w:p>
        </w:tc>
      </w:tr>
      <w:tr w:rsidR="001C7513" w14:paraId="012FE9C6"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1DA25576" w14:textId="499F4DD7" w:rsidR="001C7513" w:rsidRDefault="001C7513" w:rsidP="001C7513">
            <w:pPr>
              <w:pStyle w:val="TBL"/>
              <w:jc w:val="center"/>
            </w:pPr>
            <w:r w:rsidRPr="001C7513">
              <w:t>Quản lý bán hàng</w:t>
            </w:r>
          </w:p>
        </w:tc>
        <w:tc>
          <w:tcPr>
            <w:tcW w:w="6472" w:type="dxa"/>
            <w:tcBorders>
              <w:top w:val="single" w:sz="4" w:space="0" w:color="auto"/>
              <w:left w:val="single" w:sz="4" w:space="0" w:color="auto"/>
              <w:bottom w:val="single" w:sz="4" w:space="0" w:color="auto"/>
              <w:right w:val="single" w:sz="4" w:space="0" w:color="auto"/>
            </w:tcBorders>
            <w:hideMark/>
          </w:tcPr>
          <w:p w14:paraId="28A44319" w14:textId="10C14CD5" w:rsidR="001C7513" w:rsidRDefault="001C7513">
            <w:pPr>
              <w:pStyle w:val="TBL"/>
            </w:pPr>
            <w:r>
              <w:t xml:space="preserve">Cho phép người quản trị, nhân viên thực hiện các chức năng: Tìm kiếm, thêm, sửa, xóa </w:t>
            </w:r>
            <w:r w:rsidR="00EE49D1">
              <w:t>đơn hàng, báo giá và xác nhận thanh toán các hóa đơn, kiểm tra tồn kho sản phẩm</w:t>
            </w:r>
            <w:r w:rsidR="00CD3E9A">
              <w:t>…</w:t>
            </w:r>
          </w:p>
          <w:p w14:paraId="77B54BF5" w14:textId="6922CA4F" w:rsidR="00EE49D1" w:rsidRDefault="00EE49D1">
            <w:pPr>
              <w:pStyle w:val="TBL"/>
            </w:pPr>
            <w:r>
              <w:t>Ngoài ra người quản trị còn có thể cập nhật thông tin sản phẩm và số lượng tồn kho mới.</w:t>
            </w:r>
          </w:p>
        </w:tc>
      </w:tr>
      <w:tr w:rsidR="001C7513" w14:paraId="08EFE65F" w14:textId="77777777" w:rsidTr="001C7513">
        <w:trPr>
          <w:trHeight w:val="67"/>
        </w:trPr>
        <w:tc>
          <w:tcPr>
            <w:tcW w:w="2317" w:type="dxa"/>
            <w:tcBorders>
              <w:top w:val="single" w:sz="4" w:space="0" w:color="auto"/>
              <w:left w:val="single" w:sz="4" w:space="0" w:color="auto"/>
              <w:bottom w:val="single" w:sz="4" w:space="0" w:color="auto"/>
              <w:right w:val="single" w:sz="4" w:space="0" w:color="auto"/>
            </w:tcBorders>
            <w:vAlign w:val="center"/>
            <w:hideMark/>
          </w:tcPr>
          <w:p w14:paraId="2627F678" w14:textId="0C3E9AA0" w:rsidR="001C7513" w:rsidRDefault="001C7513" w:rsidP="001C7513">
            <w:pPr>
              <w:pStyle w:val="TBL"/>
              <w:jc w:val="center"/>
            </w:pPr>
            <w:r w:rsidRPr="001C7513">
              <w:t>Xem báo cáo</w:t>
            </w:r>
          </w:p>
        </w:tc>
        <w:tc>
          <w:tcPr>
            <w:tcW w:w="6472" w:type="dxa"/>
            <w:tcBorders>
              <w:top w:val="single" w:sz="4" w:space="0" w:color="auto"/>
              <w:left w:val="single" w:sz="4" w:space="0" w:color="auto"/>
              <w:bottom w:val="single" w:sz="4" w:space="0" w:color="auto"/>
              <w:right w:val="single" w:sz="4" w:space="0" w:color="auto"/>
            </w:tcBorders>
            <w:hideMark/>
          </w:tcPr>
          <w:p w14:paraId="66273382" w14:textId="088FC521" w:rsidR="001C7513" w:rsidRDefault="00EE49D1">
            <w:pPr>
              <w:pStyle w:val="TBL"/>
            </w:pPr>
            <w:r>
              <w:t>Đưa ra các báo cáo thống kê dưới dạng biểu đồ hoặc bảng về doanh thu, số lượng sản phẩm bán được, lợi nhuận theo thời gian, theo khách hàng, theo nhân viên, v…v…</w:t>
            </w:r>
          </w:p>
        </w:tc>
      </w:tr>
    </w:tbl>
    <w:p w14:paraId="154EAF5A" w14:textId="5ECB82DA" w:rsidR="00EE49D1" w:rsidRDefault="00EE49D1">
      <w:pPr>
        <w:spacing w:before="0" w:line="240" w:lineRule="auto"/>
        <w:ind w:firstLine="0"/>
        <w:jc w:val="left"/>
        <w:rPr>
          <w:b/>
        </w:rPr>
      </w:pPr>
    </w:p>
    <w:p w14:paraId="6ECF0036" w14:textId="538CE7AB" w:rsidR="00EE49D1" w:rsidRPr="00B65521" w:rsidRDefault="00EE49D1" w:rsidP="00925F7F">
      <w:pPr>
        <w:pStyle w:val="oancuaDanhsach"/>
        <w:numPr>
          <w:ilvl w:val="0"/>
          <w:numId w:val="7"/>
        </w:numPr>
        <w:rPr>
          <w:b/>
        </w:rPr>
      </w:pPr>
      <w:r w:rsidRPr="00B65521">
        <w:rPr>
          <w:b/>
        </w:rPr>
        <w:t>Biểu đồ Usecase tổng quát</w:t>
      </w:r>
    </w:p>
    <w:p w14:paraId="156691B3" w14:textId="77777777" w:rsidR="00E43453" w:rsidRDefault="00CD3E9A" w:rsidP="00E43453">
      <w:pPr>
        <w:keepNext/>
        <w:jc w:val="center"/>
      </w:pPr>
      <w:r>
        <w:rPr>
          <w:noProof/>
        </w:rPr>
        <w:lastRenderedPageBreak/>
        <w:drawing>
          <wp:inline distT="0" distB="0" distL="0" distR="0" wp14:anchorId="02E83835" wp14:editId="028DBF34">
            <wp:extent cx="4351020" cy="4581741"/>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4368" cy="4585266"/>
                    </a:xfrm>
                    <a:prstGeom prst="rect">
                      <a:avLst/>
                    </a:prstGeom>
                  </pic:spPr>
                </pic:pic>
              </a:graphicData>
            </a:graphic>
          </wp:inline>
        </w:drawing>
      </w:r>
      <w:bookmarkEnd w:id="40"/>
    </w:p>
    <w:p w14:paraId="4D662426" w14:textId="01FBFB52" w:rsidR="00E43453" w:rsidRDefault="00E43453" w:rsidP="00E43453">
      <w:pPr>
        <w:pStyle w:val="Chuthich"/>
      </w:pPr>
      <w:bookmarkStart w:id="64" w:name="_Toc12685786"/>
      <w:r>
        <w:t xml:space="preserve">Hình </w:t>
      </w:r>
      <w:r w:rsidR="000D58F0">
        <w:fldChar w:fldCharType="begin"/>
      </w:r>
      <w:r w:rsidR="000D58F0">
        <w:instrText xml:space="preserve"> STYLEREF 1 \s </w:instrText>
      </w:r>
      <w:r w:rsidR="000D58F0">
        <w:fldChar w:fldCharType="separate"/>
      </w:r>
      <w:r w:rsidR="000D58F0">
        <w:rPr>
          <w:noProof/>
        </w:rPr>
        <w:t>3</w:t>
      </w:r>
      <w:r w:rsidR="000D58F0">
        <w:fldChar w:fldCharType="end"/>
      </w:r>
      <w:r w:rsidR="000D58F0">
        <w:noBreakHyphen/>
      </w:r>
      <w:r w:rsidR="000D58F0">
        <w:fldChar w:fldCharType="begin"/>
      </w:r>
      <w:r w:rsidR="000D58F0">
        <w:instrText xml:space="preserve"> SEQ Hình \* ARABIC \s 1 </w:instrText>
      </w:r>
      <w:r w:rsidR="000D58F0">
        <w:fldChar w:fldCharType="separate"/>
      </w:r>
      <w:r w:rsidR="000D58F0">
        <w:rPr>
          <w:noProof/>
        </w:rPr>
        <w:t>1</w:t>
      </w:r>
      <w:r w:rsidR="000D58F0">
        <w:fldChar w:fldCharType="end"/>
      </w:r>
      <w:r>
        <w:t xml:space="preserve"> Biểu đồ usecase tổng quan</w:t>
      </w:r>
      <w:bookmarkEnd w:id="64"/>
    </w:p>
    <w:p w14:paraId="1F228EB0" w14:textId="4960A5FC" w:rsidR="00EF0283" w:rsidRDefault="00CD3E9A" w:rsidP="00CD3E9A">
      <w:pPr>
        <w:pStyle w:val="u3"/>
      </w:pPr>
      <w:bookmarkStart w:id="65" w:name="_Toc12685122"/>
      <w:r>
        <w:t>Biểu đồ Usecase chi tiết</w:t>
      </w:r>
      <w:bookmarkEnd w:id="65"/>
    </w:p>
    <w:p w14:paraId="2CA82358" w14:textId="5D978F0D" w:rsidR="00CD3E9A" w:rsidRPr="00EF0283" w:rsidRDefault="00CD3E9A" w:rsidP="00EF0283">
      <w:pPr>
        <w:spacing w:before="0" w:line="240" w:lineRule="auto"/>
        <w:ind w:firstLine="0"/>
        <w:jc w:val="left"/>
        <w:rPr>
          <w:rFonts w:cs="Arial"/>
          <w:b/>
          <w:bCs/>
          <w:i/>
          <w:szCs w:val="26"/>
        </w:rPr>
      </w:pPr>
    </w:p>
    <w:p w14:paraId="3636E823" w14:textId="77777777" w:rsidR="00EF0283" w:rsidRDefault="00EF0283">
      <w:pPr>
        <w:spacing w:before="0" w:line="240" w:lineRule="auto"/>
        <w:ind w:firstLine="0"/>
        <w:jc w:val="left"/>
      </w:pPr>
      <w:r>
        <w:br w:type="page"/>
      </w:r>
    </w:p>
    <w:p w14:paraId="2925088F" w14:textId="1A57D299" w:rsidR="001A125B" w:rsidRDefault="001A125B" w:rsidP="001A125B">
      <w:pPr>
        <w:pStyle w:val="oancuaDanhsach"/>
      </w:pPr>
      <w:r>
        <w:lastRenderedPageBreak/>
        <w:t>Quản lý người dùng</w:t>
      </w:r>
    </w:p>
    <w:p w14:paraId="45EE349D" w14:textId="09AFBC76" w:rsidR="001A125B" w:rsidRDefault="001A125B" w:rsidP="001A125B">
      <w:r>
        <w:rPr>
          <w:noProof/>
        </w:rPr>
        <w:drawing>
          <wp:inline distT="0" distB="0" distL="0" distR="0" wp14:anchorId="3B3E4932" wp14:editId="6B1E24FA">
            <wp:extent cx="5394960" cy="65387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5765" cy="6588186"/>
                    </a:xfrm>
                    <a:prstGeom prst="rect">
                      <a:avLst/>
                    </a:prstGeom>
                  </pic:spPr>
                </pic:pic>
              </a:graphicData>
            </a:graphic>
          </wp:inline>
        </w:drawing>
      </w:r>
    </w:p>
    <w:p w14:paraId="35DDC400" w14:textId="7E082E2E" w:rsidR="001A125B" w:rsidRDefault="001A125B" w:rsidP="001A125B"/>
    <w:p w14:paraId="1AE08470" w14:textId="32457B8E" w:rsidR="001A125B" w:rsidRDefault="001A125B" w:rsidP="001A125B"/>
    <w:p w14:paraId="2EA1B946" w14:textId="0D4D7F3C" w:rsidR="001A125B" w:rsidRDefault="001A125B" w:rsidP="001A125B"/>
    <w:p w14:paraId="110F48D1" w14:textId="77777777" w:rsidR="001A125B" w:rsidRDefault="001A125B" w:rsidP="00EF0283">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1A125B" w:rsidRPr="001A125B" w14:paraId="081EB622" w14:textId="77777777" w:rsidTr="001A125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FAF42A9" w14:textId="77777777" w:rsidR="001A125B" w:rsidRPr="001A125B" w:rsidRDefault="001A125B" w:rsidP="001A125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019D3C4B" w14:textId="607FCBF4" w:rsidR="001A125B" w:rsidRPr="001A125B" w:rsidRDefault="001A125B" w:rsidP="001A125B">
            <w:pPr>
              <w:spacing w:before="60" w:after="60" w:line="240" w:lineRule="auto"/>
              <w:ind w:firstLine="0"/>
              <w:jc w:val="center"/>
              <w:rPr>
                <w:b/>
              </w:rPr>
            </w:pPr>
            <w:r w:rsidRPr="001A125B">
              <w:rPr>
                <w:b/>
              </w:rPr>
              <w:t xml:space="preserve">Quản lý </w:t>
            </w:r>
            <w:r>
              <w:rPr>
                <w:b/>
              </w:rPr>
              <w:t>người dùng</w:t>
            </w:r>
          </w:p>
        </w:tc>
      </w:tr>
      <w:tr w:rsidR="001A125B" w:rsidRPr="001A125B" w14:paraId="1A301D85" w14:textId="77777777" w:rsidTr="001A125B">
        <w:trPr>
          <w:trHeight w:val="899"/>
        </w:trPr>
        <w:tc>
          <w:tcPr>
            <w:tcW w:w="2155" w:type="dxa"/>
            <w:tcBorders>
              <w:top w:val="single" w:sz="4" w:space="0" w:color="auto"/>
              <w:left w:val="single" w:sz="4" w:space="0" w:color="auto"/>
              <w:bottom w:val="single" w:sz="4" w:space="0" w:color="auto"/>
              <w:right w:val="single" w:sz="4" w:space="0" w:color="auto"/>
            </w:tcBorders>
            <w:hideMark/>
          </w:tcPr>
          <w:p w14:paraId="1D3DE243" w14:textId="77777777" w:rsidR="001A125B" w:rsidRPr="001A125B" w:rsidRDefault="001A125B" w:rsidP="001A125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A1DF440" w14:textId="186A1668" w:rsidR="001A125B" w:rsidRPr="001A125B" w:rsidRDefault="001A125B" w:rsidP="001A125B">
            <w:pPr>
              <w:spacing w:before="60" w:after="60" w:line="240" w:lineRule="auto"/>
              <w:ind w:firstLine="0"/>
            </w:pPr>
            <w:r w:rsidRPr="001A125B">
              <w:t>Usecase này cho phép người quản trị thực hiện chức năng quản lý người dùng bào gồm: tìm kiếm, thêm, sửa, xóa và xem danh sách tài khoản người dùng</w:t>
            </w:r>
            <w:r>
              <w:t>.</w:t>
            </w:r>
          </w:p>
        </w:tc>
      </w:tr>
      <w:tr w:rsidR="001A125B" w:rsidRPr="001A125B" w14:paraId="5B72A6EA" w14:textId="77777777" w:rsidTr="001A125B">
        <w:trPr>
          <w:trHeight w:val="629"/>
        </w:trPr>
        <w:tc>
          <w:tcPr>
            <w:tcW w:w="2155" w:type="dxa"/>
            <w:tcBorders>
              <w:top w:val="single" w:sz="4" w:space="0" w:color="auto"/>
              <w:left w:val="single" w:sz="4" w:space="0" w:color="auto"/>
              <w:bottom w:val="single" w:sz="4" w:space="0" w:color="auto"/>
              <w:right w:val="single" w:sz="4" w:space="0" w:color="auto"/>
            </w:tcBorders>
            <w:hideMark/>
          </w:tcPr>
          <w:p w14:paraId="42E94671" w14:textId="69062BAD" w:rsidR="001A125B" w:rsidRPr="001A125B" w:rsidRDefault="001A125B" w:rsidP="001A125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0A402FB3" w14:textId="77777777" w:rsidR="001A125B" w:rsidRPr="001A125B" w:rsidRDefault="001A125B" w:rsidP="001A125B">
            <w:pPr>
              <w:spacing w:before="60" w:after="60" w:line="240" w:lineRule="auto"/>
              <w:ind w:firstLine="0"/>
            </w:pPr>
            <w:r w:rsidRPr="001A125B">
              <w:t>Phải đăng nhập thành công vào hệ thống.</w:t>
            </w:r>
          </w:p>
        </w:tc>
      </w:tr>
      <w:tr w:rsidR="001A125B" w:rsidRPr="001A125B" w14:paraId="0706176B" w14:textId="77777777" w:rsidTr="001A125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87A4462" w14:textId="77777777" w:rsidR="001A125B" w:rsidRPr="001A125B" w:rsidRDefault="001A125B" w:rsidP="001A125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59E5A96" w14:textId="77777777" w:rsidR="001A125B" w:rsidRPr="001A125B" w:rsidRDefault="001A125B" w:rsidP="001A125B">
            <w:pPr>
              <w:spacing w:before="60" w:after="60" w:line="240" w:lineRule="auto"/>
              <w:ind w:firstLine="0"/>
            </w:pPr>
            <w:r w:rsidRPr="001A125B">
              <w:t>Phải nhập đúng định dạng và các trường bắt buộc.</w:t>
            </w:r>
          </w:p>
        </w:tc>
      </w:tr>
      <w:tr w:rsidR="001A125B" w:rsidRPr="001A125B" w14:paraId="4B1BB071"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FBD1F11" w14:textId="77777777" w:rsidR="001A125B" w:rsidRPr="001A125B" w:rsidRDefault="001A125B" w:rsidP="001A125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054B0391" w14:textId="5E8B76FF" w:rsidR="00D82AC7" w:rsidRDefault="001A125B" w:rsidP="001A125B">
            <w:pPr>
              <w:spacing w:before="60" w:after="60" w:line="240" w:lineRule="auto"/>
              <w:ind w:firstLine="0"/>
            </w:pPr>
            <w:r>
              <w:t>Xem danh sách người dùng</w:t>
            </w:r>
          </w:p>
          <w:p w14:paraId="35233D70" w14:textId="27610B8D" w:rsidR="00D82AC7" w:rsidRDefault="001A125B" w:rsidP="001A125B">
            <w:pPr>
              <w:spacing w:before="60" w:after="60" w:line="240" w:lineRule="auto"/>
              <w:ind w:firstLine="0"/>
            </w:pPr>
            <w:r>
              <w:t>Chọn tìm kiếm người dùng</w:t>
            </w:r>
            <w:r w:rsidR="00A303AF">
              <w:t>: n</w:t>
            </w:r>
            <w:r w:rsidR="00D82AC7">
              <w:t>hập vào thông tin tìm kiếm</w:t>
            </w:r>
          </w:p>
          <w:p w14:paraId="196899F1" w14:textId="2987BB70" w:rsidR="00D82AC7" w:rsidRDefault="00D82AC7" w:rsidP="001A125B">
            <w:pPr>
              <w:spacing w:before="60" w:after="60" w:line="240" w:lineRule="auto"/>
              <w:ind w:firstLine="0"/>
            </w:pPr>
            <w:r>
              <w:t>Cập nhật thông tin người dùng</w:t>
            </w:r>
          </w:p>
          <w:p w14:paraId="572E7F65" w14:textId="4F93DD9B" w:rsidR="00D82AC7" w:rsidRDefault="00D82AC7" w:rsidP="00A303AF">
            <w:pPr>
              <w:pStyle w:val="oancuaDanhsach"/>
            </w:pPr>
            <w:r>
              <w:t>Ch</w:t>
            </w:r>
            <w:r w:rsidR="0058763B">
              <w:t>ọn người dùng cần cập nhật thông tin</w:t>
            </w:r>
          </w:p>
          <w:p w14:paraId="68820B4C" w14:textId="6EE2AE16" w:rsidR="0058763B" w:rsidRDefault="0058763B" w:rsidP="00A303AF">
            <w:pPr>
              <w:pStyle w:val="oancuaDanhsach"/>
            </w:pPr>
            <w:r>
              <w:t>Nhập vào thông tin cần thay đổi cho người dùng vừa chọn</w:t>
            </w:r>
          </w:p>
          <w:p w14:paraId="52AC6882" w14:textId="6908D9E7" w:rsidR="0058763B" w:rsidRDefault="0058763B" w:rsidP="001A125B">
            <w:pPr>
              <w:spacing w:before="60" w:after="60" w:line="240" w:lineRule="auto"/>
              <w:ind w:firstLine="0"/>
            </w:pPr>
            <w:r>
              <w:t>Đổi mật khẩu người dùng</w:t>
            </w:r>
          </w:p>
          <w:p w14:paraId="139C54DA" w14:textId="1C185F39" w:rsidR="0058763B" w:rsidRDefault="0058763B" w:rsidP="00A303AF">
            <w:pPr>
              <w:pStyle w:val="oancuaDanhsach"/>
            </w:pPr>
            <w:r>
              <w:t>Chọn người dùng cần đổi mật khẩu</w:t>
            </w:r>
          </w:p>
          <w:p w14:paraId="6E09C0A8" w14:textId="44E5451F" w:rsidR="0058763B" w:rsidRDefault="0058763B" w:rsidP="00A303AF">
            <w:pPr>
              <w:pStyle w:val="oancuaDanhsach"/>
            </w:pPr>
            <w:r>
              <w:t>Hiển thị pop-up đổi mật khẩu</w:t>
            </w:r>
          </w:p>
          <w:p w14:paraId="3D4E3447" w14:textId="3086D3E4" w:rsidR="0058763B" w:rsidRDefault="0058763B" w:rsidP="00A303AF">
            <w:pPr>
              <w:pStyle w:val="oancuaDanhsach"/>
            </w:pPr>
            <w:r>
              <w:t>Nhập vào mật khẩu mới cho người dùng</w:t>
            </w:r>
          </w:p>
          <w:p w14:paraId="551C6BE0" w14:textId="52BB1421" w:rsidR="0058763B" w:rsidRDefault="0058763B" w:rsidP="001A125B">
            <w:pPr>
              <w:spacing w:before="60" w:after="60" w:line="240" w:lineRule="auto"/>
              <w:ind w:firstLine="0"/>
            </w:pPr>
            <w:r>
              <w:t>Phân quyền người dùng</w:t>
            </w:r>
          </w:p>
          <w:p w14:paraId="6E000A94" w14:textId="064DC8DA" w:rsidR="0058763B" w:rsidRDefault="0058763B" w:rsidP="00A303AF">
            <w:pPr>
              <w:pStyle w:val="oancuaDanhsach"/>
            </w:pPr>
            <w:r>
              <w:t>Chọn người dùng cần phân quyền</w:t>
            </w:r>
          </w:p>
          <w:p w14:paraId="33970BD2" w14:textId="03755CAF" w:rsidR="0058763B" w:rsidRDefault="0058763B" w:rsidP="00A303AF">
            <w:pPr>
              <w:pStyle w:val="oancuaDanhsach"/>
            </w:pPr>
            <w:r>
              <w:t>Chỉnh sửa nhóm quyền cho người dùng</w:t>
            </w:r>
          </w:p>
          <w:p w14:paraId="47677829" w14:textId="79F80B24" w:rsidR="0058763B" w:rsidRDefault="0058763B" w:rsidP="001A125B">
            <w:pPr>
              <w:spacing w:before="60" w:after="60" w:line="240" w:lineRule="auto"/>
              <w:ind w:firstLine="0"/>
            </w:pPr>
            <w:r>
              <w:t>Khóa truy cập người dùng</w:t>
            </w:r>
          </w:p>
          <w:p w14:paraId="3BD0548C" w14:textId="61357FF5" w:rsidR="0058763B" w:rsidRDefault="00A303AF" w:rsidP="00A303AF">
            <w:pPr>
              <w:pStyle w:val="oancuaDanhsach"/>
            </w:pPr>
            <w:r>
              <w:t>Chọn người dùng cần khóa truy cập</w:t>
            </w:r>
          </w:p>
          <w:p w14:paraId="70AAB4C9" w14:textId="071B2365" w:rsidR="00A303AF" w:rsidRDefault="00A303AF" w:rsidP="00A303AF">
            <w:pPr>
              <w:pStyle w:val="oancuaDanhsach"/>
            </w:pPr>
            <w:r>
              <w:t>Bấm vào nút khóa truy cập</w:t>
            </w:r>
          </w:p>
          <w:p w14:paraId="28817C40" w14:textId="4EB789D7" w:rsidR="00A303AF" w:rsidRDefault="00A303AF" w:rsidP="001A125B">
            <w:pPr>
              <w:spacing w:before="60" w:after="60" w:line="240" w:lineRule="auto"/>
              <w:ind w:firstLine="0"/>
            </w:pPr>
            <w:r>
              <w:t>Tạo tài khoản truy cập người dùng</w:t>
            </w:r>
          </w:p>
          <w:p w14:paraId="722FC974" w14:textId="346C778E" w:rsidR="00A303AF" w:rsidRDefault="00A303AF" w:rsidP="00A303AF">
            <w:pPr>
              <w:pStyle w:val="oancuaDanhsach"/>
            </w:pPr>
            <w:r>
              <w:t>Bấm vào nút tạo tài khoản</w:t>
            </w:r>
          </w:p>
          <w:p w14:paraId="40334DAA" w14:textId="51CEB235" w:rsidR="00A303AF" w:rsidRDefault="00A303AF" w:rsidP="00A303AF">
            <w:pPr>
              <w:pStyle w:val="oancuaDanhsach"/>
            </w:pPr>
            <w:r>
              <w:t>Nhập thông tin người dùng</w:t>
            </w:r>
          </w:p>
          <w:p w14:paraId="6F169E86" w14:textId="0AB2FC9B" w:rsidR="0058763B" w:rsidRDefault="00A303AF" w:rsidP="00A303AF">
            <w:pPr>
              <w:pStyle w:val="oancuaDanhsach"/>
            </w:pPr>
            <w:r>
              <w:t>Đổi mật khẩu cho người dùng</w:t>
            </w:r>
          </w:p>
          <w:p w14:paraId="0F690619" w14:textId="2B70FBC1" w:rsidR="001A125B" w:rsidRPr="001A125B" w:rsidRDefault="001A125B" w:rsidP="001A125B">
            <w:pPr>
              <w:spacing w:before="60" w:after="60" w:line="240" w:lineRule="auto"/>
              <w:ind w:firstLine="0"/>
            </w:pPr>
          </w:p>
        </w:tc>
      </w:tr>
      <w:tr w:rsidR="001A125B" w:rsidRPr="001A125B" w14:paraId="16E1ECBB" w14:textId="77777777" w:rsidTr="001A125B">
        <w:tc>
          <w:tcPr>
            <w:tcW w:w="2155" w:type="dxa"/>
            <w:tcBorders>
              <w:top w:val="single" w:sz="4" w:space="0" w:color="auto"/>
              <w:left w:val="single" w:sz="4" w:space="0" w:color="auto"/>
              <w:bottom w:val="single" w:sz="4" w:space="0" w:color="auto"/>
              <w:right w:val="single" w:sz="4" w:space="0" w:color="auto"/>
            </w:tcBorders>
            <w:hideMark/>
          </w:tcPr>
          <w:p w14:paraId="004CC435" w14:textId="77777777" w:rsidR="001A125B" w:rsidRPr="001A125B" w:rsidRDefault="001A125B" w:rsidP="001A125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1C0FE0F9" w14:textId="42E2590A" w:rsidR="001A125B" w:rsidRPr="001A125B" w:rsidRDefault="001A125B" w:rsidP="001A125B">
            <w:pPr>
              <w:spacing w:before="60" w:after="60" w:line="240" w:lineRule="auto"/>
              <w:ind w:firstLine="0"/>
            </w:pPr>
            <w:r w:rsidRPr="001A125B">
              <w:t>Thông báo không tìm</w:t>
            </w:r>
            <w:r w:rsidR="0048465A">
              <w:t xml:space="preserve"> thấy</w:t>
            </w:r>
            <w:r w:rsidRPr="001A125B">
              <w:t xml:space="preserve"> </w:t>
            </w:r>
            <w:r w:rsidR="00A303AF">
              <w:t>người dùng nào.</w:t>
            </w:r>
          </w:p>
          <w:p w14:paraId="28368162" w14:textId="6D865EE0" w:rsidR="001A125B" w:rsidRPr="001A125B" w:rsidRDefault="00A303AF" w:rsidP="001A125B">
            <w:pPr>
              <w:spacing w:before="60" w:after="60" w:line="240" w:lineRule="auto"/>
              <w:ind w:firstLine="0"/>
            </w:pPr>
            <w:r>
              <w:t>Thông báo thông tin không hợp lệ.</w:t>
            </w:r>
          </w:p>
          <w:p w14:paraId="4E0E550F" w14:textId="5EF4B9BD" w:rsidR="001A125B" w:rsidRPr="001A125B" w:rsidRDefault="00A303AF" w:rsidP="001A125B">
            <w:pPr>
              <w:spacing w:before="60" w:after="60" w:line="240" w:lineRule="auto"/>
              <w:ind w:firstLine="0"/>
            </w:pPr>
            <w:r>
              <w:t>Thông báo lỗi trong quá trình xử lý.</w:t>
            </w:r>
          </w:p>
        </w:tc>
      </w:tr>
    </w:tbl>
    <w:p w14:paraId="27D253B8" w14:textId="239C5939" w:rsidR="001A125B" w:rsidRDefault="001A125B" w:rsidP="001A125B"/>
    <w:p w14:paraId="50F40CEA" w14:textId="77777777" w:rsidR="00EF0283" w:rsidRDefault="00EF0283">
      <w:pPr>
        <w:spacing w:before="0" w:line="240" w:lineRule="auto"/>
        <w:ind w:firstLine="0"/>
        <w:jc w:val="left"/>
      </w:pPr>
      <w:r>
        <w:br w:type="page"/>
      </w:r>
    </w:p>
    <w:p w14:paraId="4017B041" w14:textId="73745529" w:rsidR="00A303AF" w:rsidRDefault="00A303AF" w:rsidP="00A303AF">
      <w:pPr>
        <w:pStyle w:val="oancuaDanhsach"/>
      </w:pPr>
      <w:r>
        <w:lastRenderedPageBreak/>
        <w:t>Quản lý hội thoại</w:t>
      </w:r>
    </w:p>
    <w:p w14:paraId="03C09BF5" w14:textId="6AB1BBCB" w:rsidR="00EF0283" w:rsidRDefault="00EF0283" w:rsidP="00A303AF">
      <w:r>
        <w:rPr>
          <w:noProof/>
        </w:rPr>
        <w:drawing>
          <wp:inline distT="0" distB="0" distL="0" distR="0" wp14:anchorId="3F7E5508" wp14:editId="61579DAC">
            <wp:extent cx="5580380" cy="5509895"/>
            <wp:effectExtent l="0" t="0" r="127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509895"/>
                    </a:xfrm>
                    <a:prstGeom prst="rect">
                      <a:avLst/>
                    </a:prstGeom>
                  </pic:spPr>
                </pic:pic>
              </a:graphicData>
            </a:graphic>
          </wp:inline>
        </w:drawing>
      </w:r>
    </w:p>
    <w:p w14:paraId="4AA22F4B" w14:textId="0FC4257D" w:rsidR="00A303AF" w:rsidRDefault="00EF0283" w:rsidP="00EF0283">
      <w:pPr>
        <w:spacing w:before="0" w:line="240" w:lineRule="auto"/>
        <w:ind w:firstLine="0"/>
        <w:jc w:val="left"/>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A303AF" w:rsidRPr="001A125B" w14:paraId="0E27113E" w14:textId="77777777" w:rsidTr="0048465A">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6EA3C72A" w14:textId="77777777" w:rsidR="00A303AF" w:rsidRPr="001A125B" w:rsidRDefault="00A303AF" w:rsidP="0048465A">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1C1C8BAC" w14:textId="1F80729D" w:rsidR="00A303AF" w:rsidRPr="001A125B" w:rsidRDefault="00A303AF" w:rsidP="0048465A">
            <w:pPr>
              <w:spacing w:before="60" w:after="60" w:line="240" w:lineRule="auto"/>
              <w:ind w:firstLine="0"/>
              <w:jc w:val="center"/>
              <w:rPr>
                <w:b/>
              </w:rPr>
            </w:pPr>
            <w:r w:rsidRPr="001A125B">
              <w:rPr>
                <w:b/>
              </w:rPr>
              <w:t xml:space="preserve">Quản lý </w:t>
            </w:r>
            <w:r>
              <w:rPr>
                <w:b/>
              </w:rPr>
              <w:t>hội thoại</w:t>
            </w:r>
          </w:p>
        </w:tc>
      </w:tr>
      <w:tr w:rsidR="00A303AF" w:rsidRPr="001A125B" w14:paraId="76C7CA19" w14:textId="77777777" w:rsidTr="0048465A">
        <w:trPr>
          <w:trHeight w:val="899"/>
        </w:trPr>
        <w:tc>
          <w:tcPr>
            <w:tcW w:w="2155" w:type="dxa"/>
            <w:tcBorders>
              <w:top w:val="single" w:sz="4" w:space="0" w:color="auto"/>
              <w:left w:val="single" w:sz="4" w:space="0" w:color="auto"/>
              <w:bottom w:val="single" w:sz="4" w:space="0" w:color="auto"/>
              <w:right w:val="single" w:sz="4" w:space="0" w:color="auto"/>
            </w:tcBorders>
            <w:hideMark/>
          </w:tcPr>
          <w:p w14:paraId="0BCD1D24" w14:textId="77777777" w:rsidR="00A303AF" w:rsidRPr="001A125B" w:rsidRDefault="00A303AF" w:rsidP="0048465A">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6E3A899" w14:textId="642C496C" w:rsidR="00A303AF" w:rsidRPr="001A125B" w:rsidRDefault="00A303AF" w:rsidP="0048465A">
            <w:pPr>
              <w:spacing w:before="60" w:after="60" w:line="240" w:lineRule="auto"/>
              <w:ind w:firstLine="0"/>
            </w:pPr>
            <w:r w:rsidRPr="00A303AF">
              <w:t>Cho phép người quản trị thực hiện các chức năng tìm kiếm hội thoại, tương tác với khách hàng và gắn thẻ phân loại cuộc hội thoại…</w:t>
            </w:r>
          </w:p>
        </w:tc>
      </w:tr>
      <w:tr w:rsidR="00A303AF" w:rsidRPr="001A125B" w14:paraId="5DFD4A2F" w14:textId="77777777" w:rsidTr="0048465A">
        <w:trPr>
          <w:trHeight w:val="629"/>
        </w:trPr>
        <w:tc>
          <w:tcPr>
            <w:tcW w:w="2155" w:type="dxa"/>
            <w:tcBorders>
              <w:top w:val="single" w:sz="4" w:space="0" w:color="auto"/>
              <w:left w:val="single" w:sz="4" w:space="0" w:color="auto"/>
              <w:bottom w:val="single" w:sz="4" w:space="0" w:color="auto"/>
              <w:right w:val="single" w:sz="4" w:space="0" w:color="auto"/>
            </w:tcBorders>
            <w:hideMark/>
          </w:tcPr>
          <w:p w14:paraId="69A11D16" w14:textId="77777777" w:rsidR="00A303AF" w:rsidRPr="001A125B" w:rsidRDefault="00A303AF" w:rsidP="0048465A">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4E5C682" w14:textId="77777777" w:rsidR="00A303AF" w:rsidRPr="001A125B" w:rsidRDefault="00A303AF" w:rsidP="0048465A">
            <w:pPr>
              <w:spacing w:before="60" w:after="60" w:line="240" w:lineRule="auto"/>
              <w:ind w:firstLine="0"/>
            </w:pPr>
            <w:r w:rsidRPr="001A125B">
              <w:t>Phải đăng nhập thành công vào hệ thống.</w:t>
            </w:r>
          </w:p>
        </w:tc>
      </w:tr>
      <w:tr w:rsidR="00A303AF" w:rsidRPr="001A125B" w14:paraId="54D99632" w14:textId="77777777" w:rsidTr="0048465A">
        <w:trPr>
          <w:trHeight w:val="611"/>
        </w:trPr>
        <w:tc>
          <w:tcPr>
            <w:tcW w:w="2155" w:type="dxa"/>
            <w:tcBorders>
              <w:top w:val="single" w:sz="4" w:space="0" w:color="auto"/>
              <w:left w:val="single" w:sz="4" w:space="0" w:color="auto"/>
              <w:bottom w:val="single" w:sz="4" w:space="0" w:color="auto"/>
              <w:right w:val="single" w:sz="4" w:space="0" w:color="auto"/>
            </w:tcBorders>
            <w:hideMark/>
          </w:tcPr>
          <w:p w14:paraId="5913C88F" w14:textId="77777777" w:rsidR="00A303AF" w:rsidRPr="001A125B" w:rsidRDefault="00A303AF" w:rsidP="0048465A">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67020DD5" w14:textId="0D59C1CF" w:rsidR="00A303AF" w:rsidRPr="001A125B" w:rsidRDefault="00A303AF" w:rsidP="0048465A">
            <w:pPr>
              <w:spacing w:before="60" w:after="60" w:line="240" w:lineRule="auto"/>
              <w:ind w:firstLine="0"/>
            </w:pPr>
            <w:r w:rsidRPr="001A125B">
              <w:t xml:space="preserve">Phải </w:t>
            </w:r>
            <w:r>
              <w:t>thuộc nhóm quyền quản lý, hoặc nhóm quyền được sử dụng chức nâng này.</w:t>
            </w:r>
          </w:p>
        </w:tc>
      </w:tr>
      <w:tr w:rsidR="00A303AF" w:rsidRPr="001A125B" w14:paraId="468AC674"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3A63D2A2" w14:textId="77777777" w:rsidR="00A303AF" w:rsidRPr="001A125B" w:rsidRDefault="00A303AF" w:rsidP="0048465A">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22945BDB" w14:textId="08315A95" w:rsidR="00A303AF" w:rsidRDefault="00C20A96" w:rsidP="0048465A">
            <w:pPr>
              <w:spacing w:before="60" w:after="60" w:line="240" w:lineRule="auto"/>
              <w:ind w:firstLine="0"/>
            </w:pPr>
            <w:r>
              <w:t>Quản lý kênh tin nhắn</w:t>
            </w:r>
          </w:p>
          <w:p w14:paraId="6BDDF4F1" w14:textId="13F5091C" w:rsidR="00C20A96" w:rsidRDefault="00C20A96" w:rsidP="00C20A96">
            <w:pPr>
              <w:pStyle w:val="oancuaDanhsach"/>
            </w:pPr>
            <w:r>
              <w:t>Tìm kiếm kênh tin nhắn: nhập thông tin tên kênh cần tìm kiếm</w:t>
            </w:r>
          </w:p>
          <w:p w14:paraId="3A6B4566" w14:textId="0DB03056" w:rsidR="00C20A96" w:rsidRDefault="00C20A96" w:rsidP="00C20A96">
            <w:pPr>
              <w:pStyle w:val="oancuaDanhsach"/>
            </w:pPr>
            <w:r>
              <w:t>Thay đổi trạng thái kênh tin nhắn: chọn kênh cần đổi trạng thái, bấm nút chuyển trạng thái kênh</w:t>
            </w:r>
          </w:p>
          <w:p w14:paraId="50D736EC" w14:textId="6C3151FB" w:rsidR="00C20A96" w:rsidRDefault="00C20A96" w:rsidP="00C20A96">
            <w:pPr>
              <w:pStyle w:val="oancuaDanhsach"/>
            </w:pPr>
            <w:r>
              <w:t>Rời kênh: chọn kênh cần rời đi, bấm nút thoát kênh</w:t>
            </w:r>
          </w:p>
          <w:p w14:paraId="3094B395" w14:textId="538AAED3" w:rsidR="00A303AF" w:rsidRDefault="00C20A96" w:rsidP="0048465A">
            <w:pPr>
              <w:spacing w:before="60" w:after="60" w:line="240" w:lineRule="auto"/>
              <w:ind w:firstLine="0"/>
            </w:pPr>
            <w:r>
              <w:t>Chặn tin nhắn</w:t>
            </w:r>
          </w:p>
          <w:p w14:paraId="0A61BA69" w14:textId="75A23991" w:rsidR="00C20A96" w:rsidRDefault="00C20A96" w:rsidP="00C20A96">
            <w:pPr>
              <w:pStyle w:val="oancuaDanhsach"/>
            </w:pPr>
            <w:r>
              <w:t>Chọn cuộc hội thoại cần chặn</w:t>
            </w:r>
          </w:p>
          <w:p w14:paraId="6B875700" w14:textId="48A7663B" w:rsidR="00C20A96" w:rsidRDefault="00C20A96" w:rsidP="00C20A96">
            <w:pPr>
              <w:pStyle w:val="oancuaDanhsach"/>
            </w:pPr>
            <w:r>
              <w:t>Bấm nút chặn</w:t>
            </w:r>
          </w:p>
          <w:p w14:paraId="2A46D613" w14:textId="7A8F61C1" w:rsidR="00C20A96" w:rsidRDefault="00C20A96" w:rsidP="0048465A">
            <w:pPr>
              <w:spacing w:before="60" w:after="60" w:line="240" w:lineRule="auto"/>
              <w:ind w:firstLine="0"/>
            </w:pPr>
            <w:r>
              <w:t>Tạo ghi chú cho cuộc hội thoại</w:t>
            </w:r>
          </w:p>
          <w:p w14:paraId="254A90E9" w14:textId="6F564A89" w:rsidR="00A303AF" w:rsidRDefault="00A303AF" w:rsidP="0048465A">
            <w:pPr>
              <w:pStyle w:val="oancuaDanhsach"/>
            </w:pPr>
            <w:r>
              <w:t xml:space="preserve">Chọn </w:t>
            </w:r>
            <w:r w:rsidR="00C20A96">
              <w:t>cuộc hội thoại cần tạo ghi chú</w:t>
            </w:r>
          </w:p>
          <w:p w14:paraId="38A60D24" w14:textId="49B1A4FF" w:rsidR="00A303AF" w:rsidRDefault="00C20A96" w:rsidP="0048465A">
            <w:pPr>
              <w:pStyle w:val="oancuaDanhsach"/>
            </w:pPr>
            <w:r>
              <w:t>Bấm nút tạo ghi chú</w:t>
            </w:r>
          </w:p>
          <w:p w14:paraId="3F13BA0E" w14:textId="15EB5DCE" w:rsidR="00C20A96" w:rsidRDefault="00C20A96" w:rsidP="0048465A">
            <w:pPr>
              <w:pStyle w:val="oancuaDanhsach"/>
            </w:pPr>
            <w:r>
              <w:t>Nhập thông tin ghi chú</w:t>
            </w:r>
          </w:p>
          <w:p w14:paraId="5552F764" w14:textId="270DE52C" w:rsidR="00A303AF" w:rsidRDefault="00C20A96" w:rsidP="0048465A">
            <w:pPr>
              <w:spacing w:before="60" w:after="60" w:line="240" w:lineRule="auto"/>
              <w:ind w:firstLine="0"/>
            </w:pPr>
            <w:r>
              <w:t>Đánh dấu chưa đọc</w:t>
            </w:r>
          </w:p>
          <w:p w14:paraId="6AE9A4F2" w14:textId="057A9290" w:rsidR="00A303AF" w:rsidRDefault="00A303AF" w:rsidP="0048465A">
            <w:pPr>
              <w:pStyle w:val="oancuaDanhsach"/>
            </w:pPr>
            <w:r>
              <w:t xml:space="preserve">Chọn </w:t>
            </w:r>
            <w:r w:rsidR="00C20A96">
              <w:t>hội thoại cần đánh dấu chưa đọc</w:t>
            </w:r>
          </w:p>
          <w:p w14:paraId="2069CE27" w14:textId="2A05F5B9" w:rsidR="00A303AF" w:rsidRDefault="00C20A96" w:rsidP="0048465A">
            <w:pPr>
              <w:pStyle w:val="oancuaDanhsach"/>
            </w:pPr>
            <w:r>
              <w:t>Bấm nút đánh dấu cuộc hội thoại chưa đọc</w:t>
            </w:r>
          </w:p>
          <w:p w14:paraId="77501EB5" w14:textId="0399FC3A" w:rsidR="00A303AF" w:rsidRDefault="00C20A96" w:rsidP="0048465A">
            <w:pPr>
              <w:spacing w:before="60" w:after="60" w:line="240" w:lineRule="auto"/>
              <w:ind w:firstLine="0"/>
            </w:pPr>
            <w:r>
              <w:t>Xem tin nhắn</w:t>
            </w:r>
          </w:p>
          <w:p w14:paraId="456DE4B5" w14:textId="759D6E93" w:rsidR="00C20A96" w:rsidRDefault="00C20A96" w:rsidP="0048465A">
            <w:pPr>
              <w:spacing w:before="60" w:after="60" w:line="240" w:lineRule="auto"/>
              <w:ind w:firstLine="0"/>
            </w:pPr>
            <w:r>
              <w:t>Tìm kiếm tin nhắn: nhập nội dung cần tìm có chứa trong nội dung tin nhắn</w:t>
            </w:r>
          </w:p>
          <w:p w14:paraId="33A80626" w14:textId="7095BD0A" w:rsidR="00C20A96" w:rsidRDefault="00C20A96" w:rsidP="0048465A">
            <w:pPr>
              <w:spacing w:before="60" w:after="60" w:line="240" w:lineRule="auto"/>
              <w:ind w:firstLine="0"/>
            </w:pPr>
            <w:r>
              <w:t>Quản lý tin nhắn mẫu</w:t>
            </w:r>
          </w:p>
          <w:p w14:paraId="07CD94E1" w14:textId="0E3D160A" w:rsidR="00C20A96" w:rsidRDefault="00C20A96" w:rsidP="0048465A">
            <w:pPr>
              <w:pStyle w:val="oancuaDanhsach"/>
            </w:pPr>
            <w:r>
              <w:t>Thêm mới tin nhắn mẫu: bấm nút tạo mới tin nhắn mẫu, nhập thông kịch bản tin nhắn mẫu.</w:t>
            </w:r>
          </w:p>
          <w:p w14:paraId="247A8D99" w14:textId="51050DAF" w:rsidR="00A303AF" w:rsidRDefault="00C20A96" w:rsidP="0048465A">
            <w:pPr>
              <w:pStyle w:val="oancuaDanhsach"/>
            </w:pPr>
            <w:r>
              <w:t>Tìm kiếm tin nhắn mẫu: nhập thông tin cần tìm kiếm</w:t>
            </w:r>
          </w:p>
          <w:p w14:paraId="49EAD448" w14:textId="5C0821B6" w:rsidR="00C20A96" w:rsidRDefault="00C20A96" w:rsidP="0048465A">
            <w:pPr>
              <w:pStyle w:val="oancuaDanhsach"/>
            </w:pPr>
            <w:r>
              <w:t>Chỉnh sửa tin nhắn mẫu: chọn đến tin nhắn mẫu cần chỉnh sửa, nhập vào thông tin cần chỉnh sửa.</w:t>
            </w:r>
          </w:p>
          <w:p w14:paraId="0C96DCD5" w14:textId="2390EB14" w:rsidR="00A303AF" w:rsidRDefault="00C20A96" w:rsidP="0048465A">
            <w:pPr>
              <w:spacing w:before="60" w:after="60" w:line="240" w:lineRule="auto"/>
              <w:ind w:firstLine="0"/>
            </w:pPr>
            <w:r>
              <w:t>Gửi tin nhắn</w:t>
            </w:r>
          </w:p>
          <w:p w14:paraId="12A29E57" w14:textId="2F6E678E" w:rsidR="00A303AF" w:rsidRDefault="00A303AF" w:rsidP="0048465A">
            <w:pPr>
              <w:pStyle w:val="oancuaDanhsach"/>
            </w:pPr>
            <w:r>
              <w:t xml:space="preserve">Chọn </w:t>
            </w:r>
            <w:r w:rsidR="00C20A96">
              <w:t>hội thoại cần gửi tin nhắn</w:t>
            </w:r>
          </w:p>
          <w:p w14:paraId="03A1239C" w14:textId="1FF0375E" w:rsidR="00A303AF" w:rsidRDefault="00C20A96" w:rsidP="0048465A">
            <w:pPr>
              <w:pStyle w:val="oancuaDanhsach"/>
            </w:pPr>
            <w:r>
              <w:t>Nhập nội dung tin nhắn</w:t>
            </w:r>
          </w:p>
          <w:p w14:paraId="375EAFCB" w14:textId="3A606ADB" w:rsidR="00A303AF" w:rsidRPr="001A125B" w:rsidRDefault="0048465A" w:rsidP="0048465A">
            <w:pPr>
              <w:pStyle w:val="oancuaDanhsach"/>
            </w:pPr>
            <w:r>
              <w:lastRenderedPageBreak/>
              <w:t>Bấm nút gửi tin nhắn</w:t>
            </w:r>
          </w:p>
        </w:tc>
      </w:tr>
      <w:tr w:rsidR="00A303AF" w:rsidRPr="001A125B" w14:paraId="7E3D7783" w14:textId="77777777" w:rsidTr="0048465A">
        <w:tc>
          <w:tcPr>
            <w:tcW w:w="2155" w:type="dxa"/>
            <w:tcBorders>
              <w:top w:val="single" w:sz="4" w:space="0" w:color="auto"/>
              <w:left w:val="single" w:sz="4" w:space="0" w:color="auto"/>
              <w:bottom w:val="single" w:sz="4" w:space="0" w:color="auto"/>
              <w:right w:val="single" w:sz="4" w:space="0" w:color="auto"/>
            </w:tcBorders>
            <w:hideMark/>
          </w:tcPr>
          <w:p w14:paraId="54EC2376" w14:textId="77777777" w:rsidR="00A303AF" w:rsidRPr="001A125B" w:rsidRDefault="00A303AF" w:rsidP="0048465A">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490344AC" w14:textId="37815234" w:rsidR="0048465A" w:rsidRDefault="0048465A" w:rsidP="0048465A">
            <w:pPr>
              <w:spacing w:before="60" w:after="60" w:line="240" w:lineRule="auto"/>
              <w:ind w:firstLine="0"/>
            </w:pPr>
            <w:r>
              <w:t>Chọn nội dung tin nhắn mẫu để gửi</w:t>
            </w:r>
          </w:p>
          <w:p w14:paraId="02193F1C" w14:textId="3A5FC15C" w:rsidR="00A303AF" w:rsidRPr="001A125B" w:rsidRDefault="0048465A" w:rsidP="0048465A">
            <w:pPr>
              <w:spacing w:before="60" w:after="60" w:line="240" w:lineRule="auto"/>
              <w:ind w:firstLine="0"/>
            </w:pPr>
            <w:r>
              <w:t>Chọn thêm tệp định kèm (hình ảnh, video, các tệp khác, …)</w:t>
            </w:r>
          </w:p>
          <w:p w14:paraId="1D96D576" w14:textId="77777777" w:rsidR="00A303AF" w:rsidRPr="001A125B" w:rsidRDefault="00A303AF" w:rsidP="0048465A">
            <w:pPr>
              <w:spacing w:before="60" w:after="60" w:line="240" w:lineRule="auto"/>
              <w:ind w:firstLine="0"/>
            </w:pPr>
            <w:r>
              <w:t>Thông báo thông tin không hợp lệ.</w:t>
            </w:r>
          </w:p>
          <w:p w14:paraId="3E87E3DD" w14:textId="3F44BF51" w:rsidR="00A303AF" w:rsidRPr="001A125B" w:rsidRDefault="00A303AF" w:rsidP="0048465A">
            <w:pPr>
              <w:spacing w:before="60" w:after="60" w:line="240" w:lineRule="auto"/>
              <w:ind w:firstLine="0"/>
            </w:pPr>
            <w:r>
              <w:t>Thông báo lỗi trong quá trình xử lý</w:t>
            </w:r>
            <w:r w:rsidR="0048465A">
              <w:t xml:space="preserve"> (hết hạn kết nối API, …)</w:t>
            </w:r>
            <w:r>
              <w:t>.</w:t>
            </w:r>
          </w:p>
        </w:tc>
      </w:tr>
    </w:tbl>
    <w:p w14:paraId="19CF6A32" w14:textId="4529AFD2" w:rsidR="0048465A" w:rsidRDefault="0048465A" w:rsidP="0048465A">
      <w:pPr>
        <w:ind w:firstLine="0"/>
      </w:pPr>
    </w:p>
    <w:p w14:paraId="6B4AD2D8" w14:textId="3DB7A06C" w:rsidR="0048465A" w:rsidRDefault="0048465A" w:rsidP="0048465A">
      <w:pPr>
        <w:pStyle w:val="oancuaDanhsach"/>
      </w:pPr>
      <w:r>
        <w:t>Quản lý khách hàng</w:t>
      </w:r>
    </w:p>
    <w:p w14:paraId="2E530C21" w14:textId="3D4CB3EB" w:rsidR="0082511B" w:rsidRDefault="0082511B" w:rsidP="00415C26">
      <w:r>
        <w:rPr>
          <w:noProof/>
        </w:rPr>
        <w:drawing>
          <wp:inline distT="0" distB="0" distL="0" distR="0" wp14:anchorId="614CFB8F" wp14:editId="53E23046">
            <wp:extent cx="5580380" cy="520890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208905"/>
                    </a:xfrm>
                    <a:prstGeom prst="rect">
                      <a:avLst/>
                    </a:prstGeom>
                  </pic:spPr>
                </pic:pic>
              </a:graphicData>
            </a:graphic>
          </wp:inline>
        </w:drawing>
      </w:r>
    </w:p>
    <w:p w14:paraId="6121B2F2" w14:textId="64DAE63F" w:rsidR="0082511B" w:rsidRDefault="0082511B" w:rsidP="0082511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82511B" w:rsidRPr="001A125B" w14:paraId="77A67171"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2B0639E9" w14:textId="77777777" w:rsidR="0082511B" w:rsidRPr="001A125B" w:rsidRDefault="0082511B" w:rsidP="00B266EB">
            <w:pPr>
              <w:spacing w:before="60" w:after="60" w:line="240" w:lineRule="auto"/>
              <w:ind w:firstLine="0"/>
              <w:jc w:val="center"/>
              <w:rPr>
                <w:b/>
              </w:rPr>
            </w:pPr>
            <w:r w:rsidRPr="001A125B">
              <w:rPr>
                <w:b/>
              </w:rPr>
              <w:lastRenderedPageBreak/>
              <w:t>Tên usecase</w:t>
            </w:r>
          </w:p>
        </w:tc>
        <w:tc>
          <w:tcPr>
            <w:tcW w:w="6623" w:type="dxa"/>
            <w:tcBorders>
              <w:top w:val="single" w:sz="4" w:space="0" w:color="auto"/>
              <w:left w:val="single" w:sz="4" w:space="0" w:color="auto"/>
              <w:bottom w:val="single" w:sz="4" w:space="0" w:color="auto"/>
              <w:right w:val="single" w:sz="4" w:space="0" w:color="auto"/>
            </w:tcBorders>
            <w:hideMark/>
          </w:tcPr>
          <w:p w14:paraId="28E86CE6" w14:textId="39D999A9" w:rsidR="0082511B" w:rsidRPr="001A125B" w:rsidRDefault="0082511B" w:rsidP="00B266EB">
            <w:pPr>
              <w:spacing w:before="60" w:after="60" w:line="240" w:lineRule="auto"/>
              <w:ind w:firstLine="0"/>
              <w:jc w:val="center"/>
              <w:rPr>
                <w:b/>
              </w:rPr>
            </w:pPr>
            <w:r w:rsidRPr="001A125B">
              <w:rPr>
                <w:b/>
              </w:rPr>
              <w:t xml:space="preserve">Quản lý </w:t>
            </w:r>
            <w:r>
              <w:rPr>
                <w:b/>
              </w:rPr>
              <w:t>khách hàng</w:t>
            </w:r>
          </w:p>
        </w:tc>
      </w:tr>
      <w:tr w:rsidR="0082511B" w:rsidRPr="001A125B" w14:paraId="42F5EAD0"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475AFD9A" w14:textId="77777777" w:rsidR="0082511B" w:rsidRPr="001A125B" w:rsidRDefault="0082511B"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08BFD909" w14:textId="2E722811" w:rsidR="0082511B" w:rsidRPr="001A125B" w:rsidRDefault="00A75B96" w:rsidP="00B266EB">
            <w:pPr>
              <w:spacing w:before="60" w:after="60" w:line="240" w:lineRule="auto"/>
              <w:ind w:firstLine="0"/>
            </w:pPr>
            <w:r>
              <w:t>Cho phép người quản trị, nhân viên thực hiện các chức năng quản lý khách hàng bao gồm: tìm kiếm, thêm, sửa, xóa và xuất danh sách khách hàng…</w:t>
            </w:r>
          </w:p>
        </w:tc>
      </w:tr>
      <w:tr w:rsidR="0082511B" w:rsidRPr="001A125B" w14:paraId="50D6C504"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F3DFE68" w14:textId="77777777" w:rsidR="0082511B" w:rsidRPr="001A125B" w:rsidRDefault="0082511B"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3855DB9C" w14:textId="77777777" w:rsidR="0082511B" w:rsidRPr="001A125B" w:rsidRDefault="0082511B" w:rsidP="00B266EB">
            <w:pPr>
              <w:spacing w:before="60" w:after="60" w:line="240" w:lineRule="auto"/>
              <w:ind w:firstLine="0"/>
            </w:pPr>
            <w:r w:rsidRPr="001A125B">
              <w:t>Phải đăng nhập thành công vào hệ thống.</w:t>
            </w:r>
          </w:p>
        </w:tc>
      </w:tr>
      <w:tr w:rsidR="0082511B" w:rsidRPr="001A125B" w14:paraId="2CE3B6FF"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5A510005" w14:textId="77777777" w:rsidR="0082511B" w:rsidRPr="001A125B" w:rsidRDefault="0082511B"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707AAA49" w14:textId="3D1F9166" w:rsidR="0082511B" w:rsidRPr="001A125B" w:rsidRDefault="00A75B96" w:rsidP="00B266EB">
            <w:pPr>
              <w:spacing w:before="60" w:after="60" w:line="240" w:lineRule="auto"/>
              <w:ind w:firstLine="0"/>
            </w:pPr>
            <w:r>
              <w:t>Phải nhập đúng định dạng các trường bắt buộc.</w:t>
            </w:r>
          </w:p>
        </w:tc>
      </w:tr>
      <w:tr w:rsidR="0082511B" w:rsidRPr="001A125B" w14:paraId="15A59FB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F00D82" w14:textId="77777777" w:rsidR="0082511B" w:rsidRPr="001A125B" w:rsidRDefault="0082511B"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50B91CC5" w14:textId="1F84C49C" w:rsidR="00A75B96" w:rsidRDefault="00A75B96" w:rsidP="00A75B96">
            <w:pPr>
              <w:spacing w:before="60" w:after="60" w:line="240" w:lineRule="auto"/>
              <w:ind w:firstLine="0"/>
            </w:pPr>
            <w:r>
              <w:t>Xem thông tin khách hàng</w:t>
            </w:r>
          </w:p>
          <w:p w14:paraId="437760F3" w14:textId="124E17B8" w:rsidR="00A75B96" w:rsidRDefault="00A75B96" w:rsidP="00A75B96">
            <w:pPr>
              <w:spacing w:before="60" w:after="60" w:line="240" w:lineRule="auto"/>
              <w:ind w:firstLine="0"/>
            </w:pPr>
            <w:r>
              <w:t>Cập nhật thông tin khách hàng</w:t>
            </w:r>
          </w:p>
          <w:p w14:paraId="58F096C1" w14:textId="068DA902" w:rsidR="00A75B96" w:rsidRDefault="00A75B96" w:rsidP="00A75B96">
            <w:pPr>
              <w:pStyle w:val="oancuaDanhsach"/>
            </w:pPr>
            <w:r>
              <w:t>Chọn khách hàng cần cập nhật thông tin</w:t>
            </w:r>
          </w:p>
          <w:p w14:paraId="03995B9E" w14:textId="41CCE770" w:rsidR="00A75B96" w:rsidRDefault="00A75B96" w:rsidP="00A75B96">
            <w:pPr>
              <w:pStyle w:val="oancuaDanhsach"/>
            </w:pPr>
            <w:r>
              <w:t>Nhập thông tin mới cho khách hàng</w:t>
            </w:r>
          </w:p>
          <w:p w14:paraId="4723DBA8" w14:textId="6CD790AC" w:rsidR="00A75B96" w:rsidRDefault="00A75B96" w:rsidP="00A75B96">
            <w:pPr>
              <w:spacing w:before="60" w:after="60" w:line="240" w:lineRule="auto"/>
              <w:ind w:firstLine="0"/>
            </w:pPr>
            <w:r>
              <w:t>Chặn khách hàng</w:t>
            </w:r>
          </w:p>
          <w:p w14:paraId="24D60049" w14:textId="73C6FC54" w:rsidR="00A75B96" w:rsidRDefault="00A75B96" w:rsidP="00A75B96">
            <w:pPr>
              <w:pStyle w:val="oancuaDanhsach"/>
            </w:pPr>
            <w:r>
              <w:t>Chọn khách hàng cần chặn</w:t>
            </w:r>
          </w:p>
          <w:p w14:paraId="33CB0AE4" w14:textId="13158F89" w:rsidR="00A75B96" w:rsidRDefault="00A75B96" w:rsidP="00A75B96">
            <w:pPr>
              <w:pStyle w:val="oancuaDanhsach"/>
            </w:pPr>
            <w:r>
              <w:t>Bấm nút chặn khách hàng và nhập lý do chặn khách hàng</w:t>
            </w:r>
          </w:p>
          <w:p w14:paraId="7B56BF4B" w14:textId="34AFA0A6" w:rsidR="00A75B96" w:rsidRDefault="00A75B96" w:rsidP="00A75B96">
            <w:pPr>
              <w:spacing w:before="60" w:after="60" w:line="240" w:lineRule="auto"/>
              <w:ind w:firstLine="0"/>
            </w:pPr>
            <w:r>
              <w:t>Tích điểm khách hàng</w:t>
            </w:r>
          </w:p>
          <w:p w14:paraId="50B2C144" w14:textId="7027D783" w:rsidR="00A75B96" w:rsidRDefault="00A75B96" w:rsidP="00A75B96">
            <w:pPr>
              <w:pStyle w:val="oancuaDanhsach"/>
            </w:pPr>
            <w:r>
              <w:t>Chọn khách hàng cần tích điểm</w:t>
            </w:r>
          </w:p>
          <w:p w14:paraId="4383BCB8" w14:textId="3FAE3812" w:rsidR="00A75B96" w:rsidRDefault="00A75B96" w:rsidP="00A75B96">
            <w:pPr>
              <w:pStyle w:val="oancuaDanhsach"/>
            </w:pPr>
            <w:r>
              <w:t>Bấm nút tích điểm khách hàng</w:t>
            </w:r>
          </w:p>
          <w:p w14:paraId="19A9DB8A" w14:textId="03E20A54" w:rsidR="00A75B96" w:rsidRDefault="00A75B96" w:rsidP="00A75B96">
            <w:pPr>
              <w:pStyle w:val="oancuaDanhsach"/>
            </w:pPr>
            <w:r>
              <w:t>Nhập lý do cần tích điểm và lưu lại</w:t>
            </w:r>
          </w:p>
          <w:p w14:paraId="2F42DFA7" w14:textId="51C0D84B" w:rsidR="00A75B96" w:rsidRDefault="00A75B96" w:rsidP="00A75B96">
            <w:pPr>
              <w:spacing w:before="60" w:after="60" w:line="240" w:lineRule="auto"/>
              <w:ind w:firstLine="0"/>
            </w:pPr>
            <w:r>
              <w:t>Tạo mới khách hàng</w:t>
            </w:r>
          </w:p>
          <w:p w14:paraId="4EA30458" w14:textId="7FC00D75" w:rsidR="00A75B96" w:rsidRDefault="00A75B96" w:rsidP="00A75B96">
            <w:pPr>
              <w:pStyle w:val="oancuaDanhsach"/>
            </w:pPr>
            <w:r>
              <w:t>Bấm nút tạo mới khách hàng</w:t>
            </w:r>
          </w:p>
          <w:p w14:paraId="7263B8FE" w14:textId="4CCE1EDB" w:rsidR="00A75B96" w:rsidRDefault="00A75B96" w:rsidP="00A75B96">
            <w:pPr>
              <w:pStyle w:val="oancuaDanhsach"/>
            </w:pPr>
            <w:r>
              <w:t>Nhập thông tin khách hàng</w:t>
            </w:r>
          </w:p>
          <w:p w14:paraId="55935150" w14:textId="6E368A4A" w:rsidR="00A75B96" w:rsidRDefault="00A75B96" w:rsidP="00A75B96">
            <w:pPr>
              <w:spacing w:before="60" w:after="60" w:line="240" w:lineRule="auto"/>
              <w:ind w:firstLine="0"/>
            </w:pPr>
            <w:r>
              <w:t>Xóa khách hàng</w:t>
            </w:r>
          </w:p>
          <w:p w14:paraId="3D6418F1" w14:textId="1B997985" w:rsidR="00A75B96" w:rsidRDefault="00A75B96" w:rsidP="00A75B96">
            <w:pPr>
              <w:pStyle w:val="oancuaDanhsach"/>
            </w:pPr>
            <w:r>
              <w:t>Chọn khách hàng cần xóa</w:t>
            </w:r>
          </w:p>
          <w:p w14:paraId="69D7ACD2" w14:textId="5A792CC4" w:rsidR="00A75B96" w:rsidRDefault="00A75B96" w:rsidP="00A75B96">
            <w:pPr>
              <w:pStyle w:val="oancuaDanhsach"/>
            </w:pPr>
            <w:r>
              <w:t>Bấm xóa khách hàng</w:t>
            </w:r>
          </w:p>
          <w:p w14:paraId="31B89016" w14:textId="107C7982" w:rsidR="00A75B96" w:rsidRPr="001A125B" w:rsidRDefault="00A75B96" w:rsidP="00A75B96">
            <w:pPr>
              <w:spacing w:before="60" w:after="60" w:line="240" w:lineRule="auto"/>
              <w:ind w:firstLine="0"/>
            </w:pPr>
            <w:r>
              <w:t>Xuất thông tinh khách hàng</w:t>
            </w:r>
          </w:p>
          <w:p w14:paraId="0245AFE3" w14:textId="77777777" w:rsidR="0082511B" w:rsidRDefault="00A75B96" w:rsidP="00B266EB">
            <w:pPr>
              <w:pStyle w:val="oancuaDanhsach"/>
            </w:pPr>
            <w:r>
              <w:t>Chọn một hoặc nhiều khách hàng cần xuất thông tin</w:t>
            </w:r>
          </w:p>
          <w:p w14:paraId="2B345DE1" w14:textId="77777777" w:rsidR="00A75B96" w:rsidRDefault="00A75B96" w:rsidP="00B266EB">
            <w:pPr>
              <w:pStyle w:val="oancuaDanhsach"/>
            </w:pPr>
            <w:r>
              <w:t>Bấm xuất thông tin khách hàng</w:t>
            </w:r>
          </w:p>
          <w:p w14:paraId="7729B22F" w14:textId="1F0383C6" w:rsidR="00A75B96" w:rsidRPr="001A125B" w:rsidRDefault="00415C26" w:rsidP="00B266EB">
            <w:pPr>
              <w:pStyle w:val="oancuaDanhsach"/>
            </w:pPr>
            <w:r>
              <w:t>Chọn thông tin cần xuất và lưu tệp xuất về thiết bị</w:t>
            </w:r>
          </w:p>
        </w:tc>
      </w:tr>
      <w:tr w:rsidR="0082511B" w:rsidRPr="001A125B" w14:paraId="7F3C82A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0DEC5BCA" w14:textId="77777777" w:rsidR="0082511B" w:rsidRPr="001A125B" w:rsidRDefault="0082511B" w:rsidP="00B266EB">
            <w:pPr>
              <w:spacing w:before="60" w:after="60" w:line="240" w:lineRule="auto"/>
              <w:ind w:firstLine="0"/>
            </w:pPr>
            <w:r w:rsidRPr="001A125B">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B46E497" w14:textId="77777777" w:rsidR="0082511B" w:rsidRPr="001A125B" w:rsidRDefault="0082511B" w:rsidP="00B266EB">
            <w:pPr>
              <w:spacing w:before="60" w:after="60" w:line="240" w:lineRule="auto"/>
              <w:ind w:firstLine="0"/>
            </w:pPr>
            <w:r>
              <w:t>Thông báo thông tin không hợp lệ.</w:t>
            </w:r>
          </w:p>
          <w:p w14:paraId="69BC7E0C" w14:textId="1FA5CDC9" w:rsidR="0082511B" w:rsidRPr="001A125B" w:rsidRDefault="0082511B" w:rsidP="00B266EB">
            <w:pPr>
              <w:spacing w:before="60" w:after="60" w:line="240" w:lineRule="auto"/>
              <w:ind w:firstLine="0"/>
            </w:pPr>
            <w:r>
              <w:t xml:space="preserve">Thông báo </w:t>
            </w:r>
            <w:r w:rsidR="00A75B96">
              <w:t>lỗi không xóa được khách hàng.</w:t>
            </w:r>
          </w:p>
        </w:tc>
      </w:tr>
    </w:tbl>
    <w:p w14:paraId="3CBFF426" w14:textId="5E222BF7" w:rsidR="0082511B" w:rsidRDefault="0082511B" w:rsidP="0082511B"/>
    <w:p w14:paraId="31CEBA92" w14:textId="77777777" w:rsidR="00EF0283" w:rsidRDefault="00EF0283">
      <w:pPr>
        <w:spacing w:before="0" w:line="240" w:lineRule="auto"/>
        <w:ind w:firstLine="0"/>
        <w:jc w:val="left"/>
      </w:pPr>
      <w:r>
        <w:br w:type="page"/>
      </w:r>
    </w:p>
    <w:p w14:paraId="5FFD821D" w14:textId="0B5E0ABD" w:rsidR="00415C26" w:rsidRDefault="00415C26" w:rsidP="00415C26">
      <w:pPr>
        <w:pStyle w:val="oancuaDanhsach"/>
      </w:pPr>
      <w:r>
        <w:lastRenderedPageBreak/>
        <w:t>Quản lý bán hàng</w:t>
      </w:r>
    </w:p>
    <w:p w14:paraId="4879EC6A" w14:textId="2DECCC2D" w:rsidR="00415C26" w:rsidRPr="00CD3E9A" w:rsidRDefault="00415C26" w:rsidP="00415C26">
      <w:r>
        <w:rPr>
          <w:noProof/>
        </w:rPr>
        <w:drawing>
          <wp:inline distT="0" distB="0" distL="0" distR="0" wp14:anchorId="7061AFD7" wp14:editId="4D29CE5B">
            <wp:extent cx="5580380" cy="4725035"/>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4725035"/>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415C26" w:rsidRPr="001A125B" w14:paraId="6F5A3AC8"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06E5AAAA" w14:textId="77777777" w:rsidR="00415C26" w:rsidRPr="001A125B" w:rsidRDefault="00415C2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33D0E126" w14:textId="19A08F47" w:rsidR="00415C26" w:rsidRPr="001A125B" w:rsidRDefault="00415C26" w:rsidP="00B266EB">
            <w:pPr>
              <w:spacing w:before="60" w:after="60" w:line="240" w:lineRule="auto"/>
              <w:ind w:firstLine="0"/>
              <w:jc w:val="center"/>
              <w:rPr>
                <w:b/>
              </w:rPr>
            </w:pPr>
            <w:r w:rsidRPr="001A125B">
              <w:rPr>
                <w:b/>
              </w:rPr>
              <w:t xml:space="preserve">Quản lý </w:t>
            </w:r>
            <w:r>
              <w:rPr>
                <w:b/>
              </w:rPr>
              <w:t>bán hàng</w:t>
            </w:r>
          </w:p>
        </w:tc>
      </w:tr>
      <w:tr w:rsidR="00415C26" w:rsidRPr="001A125B" w14:paraId="458D7942"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738DEB89" w14:textId="77777777" w:rsidR="00415C26" w:rsidRPr="001A125B" w:rsidRDefault="00415C2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6ADFD56" w14:textId="77777777" w:rsidR="00415C26" w:rsidRDefault="00415C26" w:rsidP="00415C26">
            <w:pPr>
              <w:spacing w:before="60" w:after="60" w:line="240" w:lineRule="auto"/>
              <w:ind w:firstLine="0"/>
            </w:pPr>
            <w:r>
              <w:t>Cho phép người quản trị, nhân viên thực hiện các chức năng: Tìm kiếm, thêm, sửa, xóa đơn hàng, báo giá và xác nhận thanh toán các hóa đơn, kiểm tra tồn kho sản phẩm…</w:t>
            </w:r>
          </w:p>
          <w:p w14:paraId="2691E1BB" w14:textId="3BDCB6F1" w:rsidR="00415C26" w:rsidRPr="001A125B" w:rsidRDefault="00415C26" w:rsidP="00415C26">
            <w:pPr>
              <w:spacing w:before="60" w:after="60" w:line="240" w:lineRule="auto"/>
              <w:ind w:firstLine="0"/>
            </w:pPr>
            <w:r>
              <w:t>Ngoài ra người quản trị còn có thể cập nhật thông tin sản phẩm và số lượng tồn kho mới.</w:t>
            </w:r>
          </w:p>
        </w:tc>
      </w:tr>
      <w:tr w:rsidR="00415C26" w:rsidRPr="001A125B" w14:paraId="38517B5B"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F71A6E7" w14:textId="77777777" w:rsidR="00415C26" w:rsidRPr="001A125B" w:rsidRDefault="00415C26"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261CC22A" w14:textId="77777777" w:rsidR="00415C26" w:rsidRPr="001A125B" w:rsidRDefault="00415C26" w:rsidP="00B266EB">
            <w:pPr>
              <w:spacing w:before="60" w:after="60" w:line="240" w:lineRule="auto"/>
              <w:ind w:firstLine="0"/>
            </w:pPr>
            <w:r w:rsidRPr="001A125B">
              <w:t>Phải đăng nhập thành công vào hệ thống.</w:t>
            </w:r>
          </w:p>
        </w:tc>
      </w:tr>
      <w:tr w:rsidR="00415C26" w:rsidRPr="001A125B" w14:paraId="5C7A6E5E"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28F63172" w14:textId="77777777" w:rsidR="00415C26" w:rsidRPr="001A125B" w:rsidRDefault="00415C2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07D39EA9" w14:textId="77777777" w:rsidR="00415C26" w:rsidRPr="001A125B" w:rsidRDefault="00415C26" w:rsidP="00B266EB">
            <w:pPr>
              <w:spacing w:before="60" w:after="60" w:line="240" w:lineRule="auto"/>
              <w:ind w:firstLine="0"/>
            </w:pPr>
            <w:r>
              <w:t>Phải nhập đúng định dạng các trường bắt buộc.</w:t>
            </w:r>
          </w:p>
        </w:tc>
      </w:tr>
      <w:tr w:rsidR="00415C26" w:rsidRPr="001A125B" w14:paraId="47A64563"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FE8F618" w14:textId="77777777" w:rsidR="00415C26" w:rsidRPr="001A125B" w:rsidRDefault="00415C2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6487C9D" w14:textId="500A4692" w:rsidR="00415C26" w:rsidRDefault="00415C26" w:rsidP="00415C26">
            <w:pPr>
              <w:spacing w:before="60" w:after="60" w:line="240" w:lineRule="auto"/>
              <w:ind w:firstLine="0"/>
            </w:pPr>
            <w:r>
              <w:t>Tìm kiếm đơn hàng</w:t>
            </w:r>
            <w:r w:rsidR="003214D4">
              <w:t>: nhập thông tin cần tìm kiếm</w:t>
            </w:r>
          </w:p>
          <w:p w14:paraId="0B77ADD1" w14:textId="23F80068" w:rsidR="00E8349D" w:rsidRDefault="00415C26" w:rsidP="00415C26">
            <w:pPr>
              <w:spacing w:before="60" w:after="60" w:line="240" w:lineRule="auto"/>
              <w:ind w:firstLine="0"/>
            </w:pPr>
            <w:r>
              <w:t>Xem thông danh sách, thông tin đơn hàng</w:t>
            </w:r>
          </w:p>
          <w:p w14:paraId="4EDBF6CE" w14:textId="7C345C5C" w:rsidR="00415C26" w:rsidRDefault="00415C26" w:rsidP="00415C26">
            <w:pPr>
              <w:spacing w:before="60" w:after="60" w:line="240" w:lineRule="auto"/>
              <w:ind w:firstLine="0"/>
            </w:pPr>
            <w:r>
              <w:t>Tạo đơn hàng</w:t>
            </w:r>
          </w:p>
          <w:p w14:paraId="7FC839AB" w14:textId="02630CB0" w:rsidR="00E8349D" w:rsidRDefault="00E8349D" w:rsidP="00E8349D">
            <w:pPr>
              <w:pStyle w:val="oancuaDanhsach"/>
            </w:pPr>
            <w:r>
              <w:t>Bấm tạo đơn hàng</w:t>
            </w:r>
          </w:p>
          <w:p w14:paraId="2CEA5BA2" w14:textId="2A325E2C" w:rsidR="00E8349D" w:rsidRDefault="00E8349D" w:rsidP="00E8349D">
            <w:pPr>
              <w:pStyle w:val="oancuaDanhsach"/>
            </w:pPr>
            <w:r>
              <w:t>Nhập thông tin đơn hàng</w:t>
            </w:r>
          </w:p>
          <w:p w14:paraId="4D27725A" w14:textId="69539858" w:rsidR="00415C26" w:rsidRDefault="00415C26" w:rsidP="00415C26">
            <w:pPr>
              <w:spacing w:before="60" w:after="60" w:line="240" w:lineRule="auto"/>
              <w:ind w:firstLine="0"/>
            </w:pPr>
            <w:r>
              <w:lastRenderedPageBreak/>
              <w:t>Áp dụng tiêu điểm khách hàng</w:t>
            </w:r>
          </w:p>
          <w:p w14:paraId="47086A6B" w14:textId="20264A93" w:rsidR="00E8349D" w:rsidRDefault="00E8349D" w:rsidP="00E8349D">
            <w:pPr>
              <w:pStyle w:val="oancuaDanhsach"/>
            </w:pPr>
            <w:r>
              <w:t>Bấm nút áp dụng tiêu điểm</w:t>
            </w:r>
          </w:p>
          <w:p w14:paraId="7807BD65" w14:textId="2119132F" w:rsidR="00E8349D" w:rsidRDefault="00E8349D" w:rsidP="00E8349D">
            <w:pPr>
              <w:pStyle w:val="oancuaDanhsach"/>
            </w:pPr>
            <w:r>
              <w:t>Nhập số điểm cần áp dụng cho đơn hàng</w:t>
            </w:r>
          </w:p>
          <w:p w14:paraId="2C499A9C" w14:textId="4AECD998" w:rsidR="00E8349D" w:rsidRDefault="00415C26" w:rsidP="00415C26">
            <w:pPr>
              <w:spacing w:before="60" w:after="60" w:line="240" w:lineRule="auto"/>
              <w:ind w:firstLine="0"/>
            </w:pPr>
            <w:r>
              <w:t>Tính phí vận chuyển</w:t>
            </w:r>
          </w:p>
          <w:p w14:paraId="4D626A24" w14:textId="7B647D8C" w:rsidR="00415C26" w:rsidRDefault="00415C26" w:rsidP="00415C26">
            <w:pPr>
              <w:spacing w:before="60" w:after="60" w:line="240" w:lineRule="auto"/>
              <w:ind w:firstLine="0"/>
            </w:pPr>
            <w:r>
              <w:t>Sửa thông tin đơn hàng</w:t>
            </w:r>
          </w:p>
          <w:p w14:paraId="59316230" w14:textId="07EF1259" w:rsidR="00E8349D" w:rsidRDefault="00E8349D" w:rsidP="00E8349D">
            <w:pPr>
              <w:pStyle w:val="oancuaDanhsach"/>
            </w:pPr>
            <w:r>
              <w:t>Chọn đơn hàng cần sửa thông tin</w:t>
            </w:r>
          </w:p>
          <w:p w14:paraId="799FA0B1" w14:textId="0E94122D" w:rsidR="00E8349D" w:rsidRDefault="00E8349D" w:rsidP="00E8349D">
            <w:pPr>
              <w:pStyle w:val="oancuaDanhsach"/>
            </w:pPr>
            <w:r>
              <w:t>Nhập vào thông tin cần sửa</w:t>
            </w:r>
          </w:p>
          <w:p w14:paraId="26035F26" w14:textId="6189F8C0" w:rsidR="00415C26" w:rsidRDefault="00415C26" w:rsidP="00415C26">
            <w:pPr>
              <w:spacing w:before="60" w:after="60" w:line="240" w:lineRule="auto"/>
              <w:ind w:firstLine="0"/>
            </w:pPr>
            <w:r>
              <w:t>Cập nhật trạng thái đơn hàng</w:t>
            </w:r>
          </w:p>
          <w:p w14:paraId="0518C4A1" w14:textId="36604964" w:rsidR="00E8349D" w:rsidRDefault="00E8349D" w:rsidP="00E8349D">
            <w:pPr>
              <w:pStyle w:val="oancuaDanhsach"/>
            </w:pPr>
            <w:r>
              <w:t>Chọn đơn hàng cần cập nhật trạng thái</w:t>
            </w:r>
          </w:p>
          <w:p w14:paraId="26EC4032" w14:textId="20DE89B4" w:rsidR="00E8349D" w:rsidRDefault="00E8349D" w:rsidP="00E8349D">
            <w:pPr>
              <w:pStyle w:val="oancuaDanhsach"/>
            </w:pPr>
            <w:r>
              <w:t>Chọn trạng thái mới cho đơn hàng</w:t>
            </w:r>
          </w:p>
          <w:p w14:paraId="33C58789" w14:textId="14558A39" w:rsidR="00415C26" w:rsidRDefault="00415C26" w:rsidP="00415C26">
            <w:pPr>
              <w:spacing w:before="60" w:after="60" w:line="240" w:lineRule="auto"/>
              <w:ind w:firstLine="0"/>
            </w:pPr>
            <w:r>
              <w:t>Tạo hóa đơn bán hàng</w:t>
            </w:r>
          </w:p>
          <w:p w14:paraId="30A4594A" w14:textId="0079D095" w:rsidR="00E8349D" w:rsidRDefault="00E8349D" w:rsidP="00E8349D">
            <w:pPr>
              <w:pStyle w:val="oancuaDanhsach"/>
            </w:pPr>
            <w:r>
              <w:t>Bấm nút tạo hóa đơn bán hàng</w:t>
            </w:r>
          </w:p>
          <w:p w14:paraId="5C438C24" w14:textId="687DE96B" w:rsidR="00E8349D" w:rsidRDefault="00E8349D" w:rsidP="00E8349D">
            <w:pPr>
              <w:pStyle w:val="oancuaDanhsach"/>
            </w:pPr>
            <w:r>
              <w:t>Nhập thông tin hóa đơn bán hàng</w:t>
            </w:r>
          </w:p>
          <w:p w14:paraId="18ABBDD0" w14:textId="417098CB" w:rsidR="009749DD" w:rsidRDefault="009749DD" w:rsidP="00415C26">
            <w:pPr>
              <w:spacing w:before="60" w:after="60" w:line="240" w:lineRule="auto"/>
              <w:ind w:firstLine="0"/>
            </w:pPr>
            <w:r>
              <w:t>Xuất hóa đơn bán hàng</w:t>
            </w:r>
          </w:p>
          <w:p w14:paraId="17A2854E" w14:textId="46464DDE" w:rsidR="00E8349D" w:rsidRDefault="00E8349D" w:rsidP="00E8349D">
            <w:pPr>
              <w:pStyle w:val="oancuaDanhsach"/>
            </w:pPr>
            <w:r>
              <w:t>Chọn hóa đơn cần xuất thông tin</w:t>
            </w:r>
          </w:p>
          <w:p w14:paraId="1226183D" w14:textId="481EF3F8" w:rsidR="00E8349D" w:rsidRDefault="00E8349D" w:rsidP="00E8349D">
            <w:pPr>
              <w:pStyle w:val="oancuaDanhsach"/>
            </w:pPr>
            <w:r>
              <w:t>Bấm xuất thông tin hóa đơn</w:t>
            </w:r>
          </w:p>
          <w:p w14:paraId="1588C1E7" w14:textId="66825EC9" w:rsidR="00415C26" w:rsidRDefault="00415C26" w:rsidP="00415C26">
            <w:pPr>
              <w:spacing w:before="60" w:after="60" w:line="240" w:lineRule="auto"/>
              <w:ind w:firstLine="0"/>
            </w:pPr>
            <w:r>
              <w:t xml:space="preserve">Xác nhận </w:t>
            </w:r>
            <w:r w:rsidR="009749DD">
              <w:t>thanh toán</w:t>
            </w:r>
          </w:p>
          <w:p w14:paraId="327B423A" w14:textId="328FCC87" w:rsidR="00E8349D" w:rsidRDefault="00E8349D" w:rsidP="00E8349D">
            <w:pPr>
              <w:pStyle w:val="oancuaDanhsach"/>
            </w:pPr>
            <w:r>
              <w:t>Chọn đơn hàng cần thanh toán</w:t>
            </w:r>
          </w:p>
          <w:p w14:paraId="51A6360D" w14:textId="166D246C" w:rsidR="00E8349D" w:rsidRDefault="00E8349D" w:rsidP="00E8349D">
            <w:pPr>
              <w:pStyle w:val="oancuaDanhsach"/>
            </w:pPr>
            <w:r>
              <w:t>Chọn đến hóa đơn của đơn hàng</w:t>
            </w:r>
          </w:p>
          <w:p w14:paraId="741B0E62" w14:textId="4CC608C3" w:rsidR="00E8349D" w:rsidRDefault="00E8349D" w:rsidP="00E8349D">
            <w:pPr>
              <w:pStyle w:val="oancuaDanhsach"/>
            </w:pPr>
            <w:r>
              <w:t>Nhập thông tin thanh toán hóa đơn</w:t>
            </w:r>
          </w:p>
          <w:p w14:paraId="644AF642" w14:textId="16FEF36F" w:rsidR="00E8349D" w:rsidRDefault="00E8349D" w:rsidP="00E8349D">
            <w:pPr>
              <w:pStyle w:val="oancuaDanhsach"/>
            </w:pPr>
            <w:r>
              <w:t>Bấm xác nhận thanh toán</w:t>
            </w:r>
          </w:p>
          <w:p w14:paraId="741E40BB" w14:textId="6118FD55" w:rsidR="009749DD" w:rsidRPr="001A125B" w:rsidRDefault="009749DD" w:rsidP="00415C26">
            <w:pPr>
              <w:spacing w:before="60" w:after="60" w:line="240" w:lineRule="auto"/>
              <w:ind w:firstLine="0"/>
            </w:pPr>
            <w:r>
              <w:t>Quản lý sản phẩm</w:t>
            </w:r>
          </w:p>
        </w:tc>
      </w:tr>
      <w:tr w:rsidR="00415C26" w:rsidRPr="001A125B" w14:paraId="642F8CC8"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50C0BFC1" w14:textId="77777777" w:rsidR="00415C26" w:rsidRPr="001A125B" w:rsidRDefault="00415C2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0959D7DA" w14:textId="77777777" w:rsidR="00415C26" w:rsidRDefault="00415C26" w:rsidP="00B266EB">
            <w:pPr>
              <w:spacing w:before="60" w:after="60" w:line="240" w:lineRule="auto"/>
              <w:ind w:firstLine="0"/>
            </w:pPr>
            <w:r>
              <w:t>Thông báo thông tin không hợp lệ.</w:t>
            </w:r>
          </w:p>
          <w:p w14:paraId="635C3A25" w14:textId="3F540E24" w:rsidR="003214D4" w:rsidRPr="001A125B" w:rsidRDefault="003214D4" w:rsidP="00B266EB">
            <w:pPr>
              <w:spacing w:before="60" w:after="60" w:line="240" w:lineRule="auto"/>
              <w:ind w:firstLine="0"/>
            </w:pPr>
            <w:r>
              <w:t xml:space="preserve">Thông báo lỗi điểm không đủ để áp </w:t>
            </w:r>
            <w:r w:rsidR="00E8349D">
              <w:t>dụng.</w:t>
            </w:r>
          </w:p>
        </w:tc>
      </w:tr>
    </w:tbl>
    <w:p w14:paraId="102E82C8" w14:textId="77777777" w:rsidR="00E8349D" w:rsidRDefault="00E8349D" w:rsidP="00E8349D">
      <w:pPr>
        <w:pStyle w:val="oancuaDanhsach"/>
        <w:numPr>
          <w:ilvl w:val="0"/>
          <w:numId w:val="0"/>
        </w:numPr>
        <w:ind w:left="360"/>
      </w:pPr>
    </w:p>
    <w:p w14:paraId="2765C93B" w14:textId="635BFE1B" w:rsidR="00415C26" w:rsidRDefault="00E8349D" w:rsidP="00E8349D">
      <w:pPr>
        <w:pStyle w:val="oancuaDanhsach"/>
      </w:pPr>
      <w:r>
        <w:t>Quản lý sản phẩm</w:t>
      </w:r>
    </w:p>
    <w:p w14:paraId="5B304EA3" w14:textId="4320E995" w:rsidR="00E8349D" w:rsidRDefault="00E8349D" w:rsidP="00E8349D">
      <w:r>
        <w:rPr>
          <w:noProof/>
        </w:rPr>
        <w:lastRenderedPageBreak/>
        <w:drawing>
          <wp:inline distT="0" distB="0" distL="0" distR="0" wp14:anchorId="3345E2B8" wp14:editId="55141C60">
            <wp:extent cx="5580380" cy="4561205"/>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4561205"/>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E8349D" w:rsidRPr="001A125B" w14:paraId="6B7FFB9D"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757A4EEE" w14:textId="77777777" w:rsidR="00E8349D" w:rsidRPr="001A125B" w:rsidRDefault="00E8349D"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7032E4CA" w14:textId="36E6457C" w:rsidR="00E8349D" w:rsidRPr="001A125B" w:rsidRDefault="00E8349D" w:rsidP="00B266EB">
            <w:pPr>
              <w:spacing w:before="60" w:after="60" w:line="240" w:lineRule="auto"/>
              <w:ind w:firstLine="0"/>
              <w:jc w:val="center"/>
              <w:rPr>
                <w:b/>
              </w:rPr>
            </w:pPr>
            <w:r w:rsidRPr="001A125B">
              <w:rPr>
                <w:b/>
              </w:rPr>
              <w:t xml:space="preserve">Quản lý </w:t>
            </w:r>
            <w:r>
              <w:rPr>
                <w:b/>
              </w:rPr>
              <w:t>sản phẩm</w:t>
            </w:r>
          </w:p>
        </w:tc>
      </w:tr>
      <w:tr w:rsidR="00E8349D" w:rsidRPr="001A125B" w14:paraId="1236C2A8"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27E494F9" w14:textId="77777777" w:rsidR="00E8349D" w:rsidRPr="001A125B" w:rsidRDefault="00E8349D"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6958E42F" w14:textId="5033ED62" w:rsidR="00E8349D" w:rsidRPr="001A125B" w:rsidRDefault="00E8349D" w:rsidP="00E8349D">
            <w:pPr>
              <w:spacing w:before="60" w:after="60" w:line="240" w:lineRule="auto"/>
              <w:ind w:firstLine="0"/>
            </w:pPr>
            <w:r>
              <w:t>Cho phép người quản trị, nhân viên thực hiện các chức năng: Tìm kiếm, thêm, xóa sản phẩm, kiểm tra tồn kho sản phẩm, cập nhật thông tin sản phẩm và số lượng tồn kho</w:t>
            </w:r>
            <w:r w:rsidR="005E184F">
              <w:t>.</w:t>
            </w:r>
          </w:p>
        </w:tc>
      </w:tr>
      <w:tr w:rsidR="00E8349D" w:rsidRPr="001A125B" w14:paraId="7F546287"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59D669DE" w14:textId="77777777" w:rsidR="00E8349D" w:rsidRPr="001A125B" w:rsidRDefault="00E8349D" w:rsidP="00B266EB">
            <w:pPr>
              <w:spacing w:before="60" w:after="60" w:line="240" w:lineRule="auto"/>
              <w:ind w:firstLine="0"/>
              <w:jc w:val="left"/>
            </w:pPr>
            <w:r w:rsidRPr="001A125B">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11A84464" w14:textId="77777777" w:rsidR="00E8349D" w:rsidRPr="001A125B" w:rsidRDefault="00E8349D" w:rsidP="00B266EB">
            <w:pPr>
              <w:spacing w:before="60" w:after="60" w:line="240" w:lineRule="auto"/>
              <w:ind w:firstLine="0"/>
            </w:pPr>
            <w:r w:rsidRPr="001A125B">
              <w:t>Phải đăng nhập thành công vào hệ thống.</w:t>
            </w:r>
          </w:p>
        </w:tc>
      </w:tr>
      <w:tr w:rsidR="00E8349D" w:rsidRPr="001A125B" w14:paraId="7387AB0B"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354C9B4" w14:textId="77777777" w:rsidR="00E8349D" w:rsidRPr="001A125B" w:rsidRDefault="00E8349D"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46CAF78D" w14:textId="77777777" w:rsidR="00E8349D" w:rsidRPr="001A125B" w:rsidRDefault="00E8349D" w:rsidP="00B266EB">
            <w:pPr>
              <w:spacing w:before="60" w:after="60" w:line="240" w:lineRule="auto"/>
              <w:ind w:firstLine="0"/>
            </w:pPr>
            <w:r>
              <w:t>Phải nhập đúng định dạng các trường bắt buộc.</w:t>
            </w:r>
          </w:p>
        </w:tc>
      </w:tr>
      <w:tr w:rsidR="00E8349D" w:rsidRPr="001A125B" w14:paraId="4EFD247A"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36B9C87F" w14:textId="77777777" w:rsidR="00E8349D" w:rsidRPr="001A125B" w:rsidRDefault="00E8349D"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04D8196" w14:textId="3A4778BF" w:rsidR="00030ACA" w:rsidRDefault="00E8349D" w:rsidP="00030ACA">
            <w:pPr>
              <w:spacing w:before="60" w:after="60" w:line="240" w:lineRule="auto"/>
              <w:ind w:firstLine="0"/>
            </w:pPr>
            <w:r w:rsidRPr="00C32BA6">
              <w:rPr>
                <w:i/>
              </w:rPr>
              <w:t xml:space="preserve">Tìm </w:t>
            </w:r>
            <w:r w:rsidR="00030ACA" w:rsidRPr="00C32BA6">
              <w:rPr>
                <w:i/>
              </w:rPr>
              <w:t>kiếm sản phẩm</w:t>
            </w:r>
            <w:r w:rsidR="00B763E0" w:rsidRPr="00C32BA6">
              <w:rPr>
                <w:i/>
              </w:rPr>
              <w:t>:</w:t>
            </w:r>
            <w:r w:rsidR="00B763E0">
              <w:t xml:space="preserve"> nhập thông tin sản phẩm cần tìm kiếm</w:t>
            </w:r>
          </w:p>
          <w:p w14:paraId="734DE0F3" w14:textId="36DD4744" w:rsidR="00030ACA" w:rsidRPr="00C32BA6" w:rsidRDefault="00030ACA" w:rsidP="00030ACA">
            <w:pPr>
              <w:spacing w:before="60" w:after="60" w:line="240" w:lineRule="auto"/>
              <w:ind w:firstLine="0"/>
              <w:rPr>
                <w:i/>
              </w:rPr>
            </w:pPr>
            <w:r w:rsidRPr="00C32BA6">
              <w:rPr>
                <w:i/>
              </w:rPr>
              <w:t>Xem danh sách sản phẩm</w:t>
            </w:r>
          </w:p>
          <w:p w14:paraId="6203D192" w14:textId="62F00B9B" w:rsidR="00030ACA" w:rsidRPr="00C32BA6" w:rsidRDefault="00030ACA" w:rsidP="00030ACA">
            <w:pPr>
              <w:spacing w:before="60" w:after="60" w:line="240" w:lineRule="auto"/>
              <w:ind w:firstLine="0"/>
              <w:rPr>
                <w:i/>
              </w:rPr>
            </w:pPr>
            <w:r w:rsidRPr="00C32BA6">
              <w:rPr>
                <w:i/>
              </w:rPr>
              <w:t>Cập nhật thông tin sản phẩm</w:t>
            </w:r>
          </w:p>
          <w:p w14:paraId="2DFA1971" w14:textId="6DE1ACCD" w:rsidR="00B763E0" w:rsidRDefault="00B763E0" w:rsidP="00CC7D10">
            <w:pPr>
              <w:pStyle w:val="oancuaDanhsach"/>
            </w:pPr>
            <w:r>
              <w:t>Chọn sản phẩm cần cập nhật thông tin</w:t>
            </w:r>
          </w:p>
          <w:p w14:paraId="05AF319B" w14:textId="750197A1" w:rsidR="00B763E0" w:rsidRDefault="00CC7D10" w:rsidP="00CC7D10">
            <w:pPr>
              <w:pStyle w:val="oancuaDanhsach"/>
            </w:pPr>
            <w:r>
              <w:t>Nhập thông tin mới cho sản phẩm</w:t>
            </w:r>
          </w:p>
          <w:p w14:paraId="72A60263" w14:textId="5922F9D1" w:rsidR="00030ACA" w:rsidRPr="00C32BA6" w:rsidRDefault="00030ACA" w:rsidP="00030ACA">
            <w:pPr>
              <w:spacing w:before="60" w:after="60" w:line="240" w:lineRule="auto"/>
              <w:ind w:firstLine="0"/>
              <w:rPr>
                <w:i/>
              </w:rPr>
            </w:pPr>
            <w:r w:rsidRPr="00C32BA6">
              <w:rPr>
                <w:i/>
              </w:rPr>
              <w:t>Cập nhật số lượng tồn kho</w:t>
            </w:r>
          </w:p>
          <w:p w14:paraId="2DD6AA5B" w14:textId="49140F69" w:rsidR="00CC7D10" w:rsidRDefault="00CC7D10" w:rsidP="00CC7D10">
            <w:pPr>
              <w:pStyle w:val="oancuaDanhsach"/>
            </w:pPr>
            <w:r>
              <w:t>Chọn sản phẩm cần cập nhận số lượng tồn kho</w:t>
            </w:r>
          </w:p>
          <w:p w14:paraId="21A01593" w14:textId="6924D261" w:rsidR="00CC7D10" w:rsidRDefault="00CC7D10" w:rsidP="00CC7D10">
            <w:pPr>
              <w:pStyle w:val="oancuaDanhsach"/>
            </w:pPr>
            <w:r>
              <w:t>Chọn kho cần cập nhật số lượng</w:t>
            </w:r>
          </w:p>
          <w:p w14:paraId="5F127AE1" w14:textId="3DD9014F" w:rsidR="00CC7D10" w:rsidRDefault="00CC7D10" w:rsidP="00CC7D10">
            <w:pPr>
              <w:pStyle w:val="oancuaDanhsach"/>
            </w:pPr>
            <w:r>
              <w:lastRenderedPageBreak/>
              <w:t>Nhập số lượng tồn kho mới cho sản phẩm</w:t>
            </w:r>
          </w:p>
          <w:p w14:paraId="6694F06E" w14:textId="44A7B5D8" w:rsidR="00030ACA" w:rsidRPr="00C32BA6" w:rsidRDefault="00030ACA" w:rsidP="00030ACA">
            <w:pPr>
              <w:spacing w:before="60" w:after="60" w:line="240" w:lineRule="auto"/>
              <w:ind w:firstLine="0"/>
              <w:rPr>
                <w:i/>
              </w:rPr>
            </w:pPr>
            <w:r w:rsidRPr="00C32BA6">
              <w:rPr>
                <w:i/>
              </w:rPr>
              <w:t>Tạo sản phẩm mới</w:t>
            </w:r>
          </w:p>
          <w:p w14:paraId="70F7FACE" w14:textId="1377E558" w:rsidR="00CC7D10" w:rsidRDefault="00CC7D10" w:rsidP="00CC7D10">
            <w:pPr>
              <w:pStyle w:val="oancuaDanhsach"/>
            </w:pPr>
            <w:r>
              <w:t>Bấm nút tạo sản phẩm mới, hiển thị giao diện thêm mới sản phẩm</w:t>
            </w:r>
          </w:p>
          <w:p w14:paraId="72F0DFAB" w14:textId="6786D826" w:rsidR="00CC7D10" w:rsidRDefault="00CC7D10" w:rsidP="00CC7D10">
            <w:pPr>
              <w:pStyle w:val="oancuaDanhsach"/>
            </w:pPr>
            <w:r>
              <w:t>Nhập thông tin mới cho sản phẩm</w:t>
            </w:r>
          </w:p>
          <w:p w14:paraId="030CD15B" w14:textId="2A1E7AD8" w:rsidR="00030ACA" w:rsidRPr="00C32BA6" w:rsidRDefault="00030ACA" w:rsidP="00030ACA">
            <w:pPr>
              <w:spacing w:before="60" w:after="60" w:line="240" w:lineRule="auto"/>
              <w:ind w:firstLine="0"/>
              <w:rPr>
                <w:i/>
              </w:rPr>
            </w:pPr>
            <w:r w:rsidRPr="00C32BA6">
              <w:rPr>
                <w:i/>
              </w:rPr>
              <w:t>Xóa sản phẩm</w:t>
            </w:r>
          </w:p>
          <w:p w14:paraId="745CA038" w14:textId="4055CE35" w:rsidR="00CC7D10" w:rsidRDefault="00CC7D10" w:rsidP="00CC7D10">
            <w:pPr>
              <w:pStyle w:val="oancuaDanhsach"/>
            </w:pPr>
            <w:r>
              <w:t>Chọn sản phẩm cần xóa khỏi hệ thống</w:t>
            </w:r>
          </w:p>
          <w:p w14:paraId="36D4909C" w14:textId="0173A848" w:rsidR="00CC7D10" w:rsidRDefault="00CC7D10" w:rsidP="00CC7D10">
            <w:pPr>
              <w:pStyle w:val="oancuaDanhsach"/>
            </w:pPr>
            <w:r>
              <w:t>Bấm xóa sản phẩm</w:t>
            </w:r>
          </w:p>
          <w:p w14:paraId="4D0B95AB" w14:textId="550C0027" w:rsidR="00CC7D10" w:rsidRPr="001A125B" w:rsidRDefault="00CC7D10" w:rsidP="00CC7D10">
            <w:pPr>
              <w:pStyle w:val="oancuaDanhsach"/>
            </w:pPr>
            <w:r>
              <w:t>Hiển thị popup xác nhận xóa</w:t>
            </w:r>
          </w:p>
          <w:p w14:paraId="1A5F2437" w14:textId="1AFEE77B" w:rsidR="00E8349D" w:rsidRPr="001A125B" w:rsidRDefault="00E8349D" w:rsidP="00B266EB">
            <w:pPr>
              <w:spacing w:before="60" w:after="60" w:line="240" w:lineRule="auto"/>
              <w:ind w:firstLine="0"/>
            </w:pPr>
          </w:p>
        </w:tc>
      </w:tr>
      <w:tr w:rsidR="00E8349D" w:rsidRPr="001A125B" w14:paraId="035420FC"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606D35A2" w14:textId="77777777" w:rsidR="00E8349D" w:rsidRPr="001A125B" w:rsidRDefault="00E8349D"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58AF7578" w14:textId="2A2784A2" w:rsidR="00E8349D" w:rsidRDefault="00E8349D" w:rsidP="00B266EB">
            <w:pPr>
              <w:spacing w:before="60" w:after="60" w:line="240" w:lineRule="auto"/>
              <w:ind w:firstLine="0"/>
            </w:pPr>
            <w:r>
              <w:t>Thông báo thông tin không hợp lệ.</w:t>
            </w:r>
          </w:p>
          <w:p w14:paraId="5E3A72D4" w14:textId="5E91A76C" w:rsidR="00E8349D" w:rsidRPr="001A125B" w:rsidRDefault="00E8349D" w:rsidP="00B266EB">
            <w:pPr>
              <w:spacing w:before="60" w:after="60" w:line="240" w:lineRule="auto"/>
              <w:ind w:firstLine="0"/>
            </w:pPr>
            <w:r>
              <w:t>Thông báo</w:t>
            </w:r>
            <w:r w:rsidR="00CC7D10">
              <w:t xml:space="preserve"> lỗi không thể xóa sản phẩm</w:t>
            </w:r>
            <w:r>
              <w:t>.</w:t>
            </w:r>
          </w:p>
        </w:tc>
      </w:tr>
    </w:tbl>
    <w:p w14:paraId="71A70DA0" w14:textId="77777777" w:rsidR="00C32BA6" w:rsidRDefault="00C32BA6" w:rsidP="00C32BA6">
      <w:pPr>
        <w:pStyle w:val="oancuaDanhsach"/>
        <w:numPr>
          <w:ilvl w:val="0"/>
          <w:numId w:val="0"/>
        </w:numPr>
        <w:ind w:left="360"/>
      </w:pPr>
    </w:p>
    <w:p w14:paraId="60ADCFAB" w14:textId="30C2B9FF" w:rsidR="00E8349D" w:rsidRDefault="00C32BA6" w:rsidP="00C32BA6">
      <w:pPr>
        <w:pStyle w:val="oancuaDanhsach"/>
      </w:pPr>
      <w:r>
        <w:t>Xem báo cáo</w:t>
      </w:r>
    </w:p>
    <w:p w14:paraId="396643AE" w14:textId="2F60E35C" w:rsidR="00C32BA6" w:rsidRDefault="00C32BA6" w:rsidP="00C32BA6">
      <w:pPr>
        <w:ind w:firstLine="0"/>
      </w:pPr>
      <w:r>
        <w:rPr>
          <w:noProof/>
        </w:rPr>
        <w:drawing>
          <wp:inline distT="0" distB="0" distL="0" distR="0" wp14:anchorId="3EEC6FA9" wp14:editId="17D3D49C">
            <wp:extent cx="5580380" cy="3639820"/>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639820"/>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623"/>
      </w:tblGrid>
      <w:tr w:rsidR="00C32BA6" w:rsidRPr="001A125B" w14:paraId="30F14F67" w14:textId="77777777" w:rsidTr="00B266EB">
        <w:trPr>
          <w:trHeight w:val="548"/>
          <w:tblHeader/>
        </w:trPr>
        <w:tc>
          <w:tcPr>
            <w:tcW w:w="2155" w:type="dxa"/>
            <w:tcBorders>
              <w:top w:val="single" w:sz="4" w:space="0" w:color="auto"/>
              <w:left w:val="single" w:sz="4" w:space="0" w:color="auto"/>
              <w:bottom w:val="single" w:sz="4" w:space="0" w:color="auto"/>
              <w:right w:val="single" w:sz="4" w:space="0" w:color="auto"/>
            </w:tcBorders>
            <w:hideMark/>
          </w:tcPr>
          <w:p w14:paraId="4522F584" w14:textId="77777777" w:rsidR="00C32BA6" w:rsidRPr="001A125B" w:rsidRDefault="00C32BA6" w:rsidP="00B266EB">
            <w:pPr>
              <w:spacing w:before="60" w:after="60" w:line="240" w:lineRule="auto"/>
              <w:ind w:firstLine="0"/>
              <w:jc w:val="center"/>
              <w:rPr>
                <w:b/>
              </w:rPr>
            </w:pPr>
            <w:r w:rsidRPr="001A125B">
              <w:rPr>
                <w:b/>
              </w:rPr>
              <w:t>Tên usecase</w:t>
            </w:r>
          </w:p>
        </w:tc>
        <w:tc>
          <w:tcPr>
            <w:tcW w:w="6623" w:type="dxa"/>
            <w:tcBorders>
              <w:top w:val="single" w:sz="4" w:space="0" w:color="auto"/>
              <w:left w:val="single" w:sz="4" w:space="0" w:color="auto"/>
              <w:bottom w:val="single" w:sz="4" w:space="0" w:color="auto"/>
              <w:right w:val="single" w:sz="4" w:space="0" w:color="auto"/>
            </w:tcBorders>
            <w:hideMark/>
          </w:tcPr>
          <w:p w14:paraId="6931A76F" w14:textId="061B4BC8" w:rsidR="00C32BA6" w:rsidRPr="001A125B" w:rsidRDefault="00C32BA6" w:rsidP="00B266EB">
            <w:pPr>
              <w:spacing w:before="60" w:after="60" w:line="240" w:lineRule="auto"/>
              <w:ind w:firstLine="0"/>
              <w:jc w:val="center"/>
              <w:rPr>
                <w:b/>
              </w:rPr>
            </w:pPr>
            <w:r>
              <w:rPr>
                <w:b/>
              </w:rPr>
              <w:t>Xem báo cáo</w:t>
            </w:r>
          </w:p>
        </w:tc>
      </w:tr>
      <w:tr w:rsidR="00C32BA6" w:rsidRPr="001A125B" w14:paraId="6D9AF323" w14:textId="77777777" w:rsidTr="00B266EB">
        <w:trPr>
          <w:trHeight w:val="899"/>
        </w:trPr>
        <w:tc>
          <w:tcPr>
            <w:tcW w:w="2155" w:type="dxa"/>
            <w:tcBorders>
              <w:top w:val="single" w:sz="4" w:space="0" w:color="auto"/>
              <w:left w:val="single" w:sz="4" w:space="0" w:color="auto"/>
              <w:bottom w:val="single" w:sz="4" w:space="0" w:color="auto"/>
              <w:right w:val="single" w:sz="4" w:space="0" w:color="auto"/>
            </w:tcBorders>
            <w:hideMark/>
          </w:tcPr>
          <w:p w14:paraId="347FE27C" w14:textId="77777777" w:rsidR="00C32BA6" w:rsidRPr="001A125B" w:rsidRDefault="00C32BA6" w:rsidP="00B266EB">
            <w:pPr>
              <w:spacing w:before="60" w:after="60" w:line="240" w:lineRule="auto"/>
              <w:ind w:firstLine="0"/>
              <w:jc w:val="left"/>
            </w:pPr>
            <w:r w:rsidRPr="001A125B">
              <w:t>Mô tả tóm tắt</w:t>
            </w:r>
          </w:p>
        </w:tc>
        <w:tc>
          <w:tcPr>
            <w:tcW w:w="6623" w:type="dxa"/>
            <w:tcBorders>
              <w:top w:val="single" w:sz="4" w:space="0" w:color="auto"/>
              <w:left w:val="single" w:sz="4" w:space="0" w:color="auto"/>
              <w:bottom w:val="single" w:sz="4" w:space="0" w:color="auto"/>
              <w:right w:val="single" w:sz="4" w:space="0" w:color="auto"/>
            </w:tcBorders>
            <w:hideMark/>
          </w:tcPr>
          <w:p w14:paraId="5C2E0C4E" w14:textId="74A312D8" w:rsidR="00C32BA6" w:rsidRPr="001A125B" w:rsidRDefault="00C32BA6" w:rsidP="00B266EB">
            <w:pPr>
              <w:spacing w:before="60" w:after="60" w:line="240" w:lineRule="auto"/>
              <w:ind w:firstLine="0"/>
            </w:pPr>
            <w:r w:rsidRPr="00C32BA6">
              <w:t>Đưa ra các báo cáo thống kê dưới dạng biểu đồ hoặc bảng về doanh thu, số lượng sản phẩm bán được, lợi nhuận theo thời gian, theo khách hàng, theo nhân viên, v…v…</w:t>
            </w:r>
          </w:p>
        </w:tc>
      </w:tr>
      <w:tr w:rsidR="00C32BA6" w:rsidRPr="001A125B" w14:paraId="0BB2F582" w14:textId="77777777" w:rsidTr="00B266EB">
        <w:trPr>
          <w:trHeight w:val="629"/>
        </w:trPr>
        <w:tc>
          <w:tcPr>
            <w:tcW w:w="2155" w:type="dxa"/>
            <w:tcBorders>
              <w:top w:val="single" w:sz="4" w:space="0" w:color="auto"/>
              <w:left w:val="single" w:sz="4" w:space="0" w:color="auto"/>
              <w:bottom w:val="single" w:sz="4" w:space="0" w:color="auto"/>
              <w:right w:val="single" w:sz="4" w:space="0" w:color="auto"/>
            </w:tcBorders>
            <w:hideMark/>
          </w:tcPr>
          <w:p w14:paraId="6C6E67A5" w14:textId="77777777" w:rsidR="00C32BA6" w:rsidRPr="001A125B" w:rsidRDefault="00C32BA6" w:rsidP="00B266EB">
            <w:pPr>
              <w:spacing w:before="60" w:after="60" w:line="240" w:lineRule="auto"/>
              <w:ind w:firstLine="0"/>
              <w:jc w:val="left"/>
            </w:pPr>
            <w:r w:rsidRPr="001A125B">
              <w:lastRenderedPageBreak/>
              <w:t>Điều</w:t>
            </w:r>
            <w:r>
              <w:t xml:space="preserve"> </w:t>
            </w:r>
            <w:r w:rsidRPr="001A125B">
              <w:t>kiện trước</w:t>
            </w:r>
          </w:p>
        </w:tc>
        <w:tc>
          <w:tcPr>
            <w:tcW w:w="6623" w:type="dxa"/>
            <w:tcBorders>
              <w:top w:val="single" w:sz="4" w:space="0" w:color="auto"/>
              <w:left w:val="single" w:sz="4" w:space="0" w:color="auto"/>
              <w:bottom w:val="single" w:sz="4" w:space="0" w:color="auto"/>
              <w:right w:val="single" w:sz="4" w:space="0" w:color="auto"/>
            </w:tcBorders>
            <w:hideMark/>
          </w:tcPr>
          <w:p w14:paraId="628B0E5D" w14:textId="77777777" w:rsidR="00C32BA6" w:rsidRPr="001A125B" w:rsidRDefault="00C32BA6" w:rsidP="00B266EB">
            <w:pPr>
              <w:spacing w:before="60" w:after="60" w:line="240" w:lineRule="auto"/>
              <w:ind w:firstLine="0"/>
            </w:pPr>
            <w:r w:rsidRPr="001A125B">
              <w:t>Phải đăng nhập thành công vào hệ thống.</w:t>
            </w:r>
          </w:p>
        </w:tc>
      </w:tr>
      <w:tr w:rsidR="00C32BA6" w:rsidRPr="001A125B" w14:paraId="634C1502" w14:textId="77777777" w:rsidTr="00B266EB">
        <w:trPr>
          <w:trHeight w:val="611"/>
        </w:trPr>
        <w:tc>
          <w:tcPr>
            <w:tcW w:w="2155" w:type="dxa"/>
            <w:tcBorders>
              <w:top w:val="single" w:sz="4" w:space="0" w:color="auto"/>
              <w:left w:val="single" w:sz="4" w:space="0" w:color="auto"/>
              <w:bottom w:val="single" w:sz="4" w:space="0" w:color="auto"/>
              <w:right w:val="single" w:sz="4" w:space="0" w:color="auto"/>
            </w:tcBorders>
            <w:hideMark/>
          </w:tcPr>
          <w:p w14:paraId="6B812908" w14:textId="77777777" w:rsidR="00C32BA6" w:rsidRPr="001A125B" w:rsidRDefault="00C32BA6" w:rsidP="00B266EB">
            <w:pPr>
              <w:spacing w:before="60" w:after="60" w:line="240" w:lineRule="auto"/>
              <w:ind w:firstLine="0"/>
            </w:pPr>
            <w:r w:rsidRPr="001A125B">
              <w:t>Điều kiện sau</w:t>
            </w:r>
          </w:p>
        </w:tc>
        <w:tc>
          <w:tcPr>
            <w:tcW w:w="6623" w:type="dxa"/>
            <w:tcBorders>
              <w:top w:val="single" w:sz="4" w:space="0" w:color="auto"/>
              <w:left w:val="single" w:sz="4" w:space="0" w:color="auto"/>
              <w:bottom w:val="single" w:sz="4" w:space="0" w:color="auto"/>
              <w:right w:val="single" w:sz="4" w:space="0" w:color="auto"/>
            </w:tcBorders>
            <w:hideMark/>
          </w:tcPr>
          <w:p w14:paraId="55100992" w14:textId="47ACDA49" w:rsidR="00C32BA6" w:rsidRPr="001A125B" w:rsidRDefault="00C32BA6" w:rsidP="00B266EB">
            <w:pPr>
              <w:spacing w:before="60" w:after="60" w:line="240" w:lineRule="auto"/>
              <w:ind w:firstLine="0"/>
            </w:pPr>
            <w:r>
              <w:t>Phải là người có quyền quản lý.</w:t>
            </w:r>
          </w:p>
        </w:tc>
      </w:tr>
      <w:tr w:rsidR="00C32BA6" w:rsidRPr="001A125B" w14:paraId="1B38F3FF"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8CEC7F0" w14:textId="77777777" w:rsidR="00C32BA6" w:rsidRPr="001A125B" w:rsidRDefault="00C32BA6" w:rsidP="00B266EB">
            <w:pPr>
              <w:spacing w:before="60" w:after="60" w:line="240" w:lineRule="auto"/>
              <w:ind w:firstLine="0"/>
            </w:pPr>
            <w:r w:rsidRPr="001A125B">
              <w:t>Luồng sự kiện chính</w:t>
            </w:r>
          </w:p>
        </w:tc>
        <w:tc>
          <w:tcPr>
            <w:tcW w:w="6623" w:type="dxa"/>
            <w:tcBorders>
              <w:top w:val="single" w:sz="4" w:space="0" w:color="auto"/>
              <w:left w:val="single" w:sz="4" w:space="0" w:color="auto"/>
              <w:bottom w:val="single" w:sz="4" w:space="0" w:color="auto"/>
              <w:right w:val="single" w:sz="4" w:space="0" w:color="auto"/>
            </w:tcBorders>
            <w:hideMark/>
          </w:tcPr>
          <w:p w14:paraId="14B026D8" w14:textId="65433856" w:rsidR="00C32BA6" w:rsidRDefault="00C32BA6" w:rsidP="00B266EB">
            <w:pPr>
              <w:spacing w:before="60" w:after="60" w:line="240" w:lineRule="auto"/>
              <w:ind w:firstLine="0"/>
              <w:rPr>
                <w:i/>
              </w:rPr>
            </w:pPr>
            <w:r w:rsidRPr="00C32BA6">
              <w:rPr>
                <w:i/>
              </w:rPr>
              <w:t>Xem báo cáo</w:t>
            </w:r>
          </w:p>
          <w:p w14:paraId="5ED521AB" w14:textId="0EAD28F8" w:rsidR="00AC32F5" w:rsidRDefault="00AC32F5" w:rsidP="00AC32F5">
            <w:pPr>
              <w:pStyle w:val="oancuaDanhsach"/>
            </w:pPr>
            <w:r>
              <w:t>Chọn loại báo cáo cần xem</w:t>
            </w:r>
          </w:p>
          <w:p w14:paraId="465B0C40" w14:textId="5F7B31FC" w:rsidR="00AC32F5" w:rsidRPr="00AC32F5" w:rsidRDefault="00AC32F5" w:rsidP="00AC32F5">
            <w:pPr>
              <w:pStyle w:val="oancuaDanhsach"/>
            </w:pPr>
            <w:r>
              <w:t>Hiển thị báo cáo cần xem</w:t>
            </w:r>
          </w:p>
          <w:p w14:paraId="4E162449" w14:textId="77777777" w:rsidR="00C32BA6" w:rsidRPr="00C32BA6" w:rsidRDefault="00C32BA6" w:rsidP="00B266EB">
            <w:pPr>
              <w:spacing w:before="60" w:after="60" w:line="240" w:lineRule="auto"/>
              <w:ind w:firstLine="0"/>
              <w:rPr>
                <w:i/>
              </w:rPr>
            </w:pPr>
            <w:r w:rsidRPr="00C32BA6">
              <w:rPr>
                <w:i/>
              </w:rPr>
              <w:t>Thay đổi định dạng xem</w:t>
            </w:r>
          </w:p>
          <w:p w14:paraId="1F6F4DDC" w14:textId="77777777" w:rsidR="00C32BA6" w:rsidRDefault="00C32BA6" w:rsidP="00C32BA6">
            <w:pPr>
              <w:pStyle w:val="oancuaDanhsach"/>
            </w:pPr>
            <w:r>
              <w:t>Đổi sang định dạng bảng</w:t>
            </w:r>
          </w:p>
          <w:p w14:paraId="3A46FEC2" w14:textId="77777777" w:rsidR="00C32BA6" w:rsidRDefault="00C32BA6" w:rsidP="00C32BA6">
            <w:pPr>
              <w:pStyle w:val="oancuaDanhsach"/>
            </w:pPr>
            <w:r>
              <w:t>Đổi sang định dạng biểu đồ</w:t>
            </w:r>
          </w:p>
          <w:p w14:paraId="149009B3" w14:textId="53C4BAFE" w:rsidR="00C32BA6" w:rsidRPr="00AC32F5" w:rsidRDefault="00C32BA6" w:rsidP="00C32BA6">
            <w:pPr>
              <w:ind w:firstLine="0"/>
              <w:rPr>
                <w:i/>
              </w:rPr>
            </w:pPr>
            <w:r w:rsidRPr="00AC32F5">
              <w:rPr>
                <w:i/>
              </w:rPr>
              <w:t>Thay đổi điều kiện lọc</w:t>
            </w:r>
          </w:p>
          <w:p w14:paraId="3D46888D" w14:textId="122F4D22" w:rsidR="00AC32F5" w:rsidRDefault="00AC32F5" w:rsidP="00AC32F5">
            <w:pPr>
              <w:pStyle w:val="oancuaDanhsach"/>
            </w:pPr>
            <w:r>
              <w:t>Bấm nút chọn điều kiện lọc</w:t>
            </w:r>
          </w:p>
          <w:p w14:paraId="3BAEC979" w14:textId="40345A6D" w:rsidR="00AC32F5" w:rsidRDefault="00AC32F5" w:rsidP="00AC32F5">
            <w:pPr>
              <w:pStyle w:val="oancuaDanhsach"/>
            </w:pPr>
            <w:r>
              <w:t>Hiện danh sách điều kiện lọc có thể chọn</w:t>
            </w:r>
          </w:p>
          <w:p w14:paraId="1BFFABDE" w14:textId="626BC02D" w:rsidR="00AC32F5" w:rsidRDefault="00AC32F5" w:rsidP="00AC32F5">
            <w:pPr>
              <w:pStyle w:val="oancuaDanhsach"/>
            </w:pPr>
            <w:r>
              <w:t>Chọn điều kiện lọc</w:t>
            </w:r>
          </w:p>
          <w:p w14:paraId="5AB8788E" w14:textId="78CB40FB" w:rsidR="00AC32F5" w:rsidRDefault="00AC32F5" w:rsidP="00AC32F5">
            <w:pPr>
              <w:pStyle w:val="oancuaDanhsach"/>
            </w:pPr>
            <w:r>
              <w:t>Thêm điều kiện lọc</w:t>
            </w:r>
          </w:p>
          <w:p w14:paraId="2888DCA3" w14:textId="30892C72" w:rsidR="00AC32F5" w:rsidRDefault="00AC32F5" w:rsidP="00AC32F5">
            <w:pPr>
              <w:pStyle w:val="oancuaDanhsach"/>
            </w:pPr>
            <w:r>
              <w:t>Chọn thông tin cần lọc</w:t>
            </w:r>
          </w:p>
          <w:p w14:paraId="3DED0C8C" w14:textId="55E7470A" w:rsidR="00AC32F5" w:rsidRDefault="00AC32F5" w:rsidP="00AC32F5">
            <w:pPr>
              <w:pStyle w:val="oancuaDanhsach"/>
            </w:pPr>
            <w:r>
              <w:t>Nhập giá trị lọc và áp dụng</w:t>
            </w:r>
          </w:p>
          <w:p w14:paraId="60ABC7A1" w14:textId="7485CCF7" w:rsidR="00C32BA6" w:rsidRDefault="00C32BA6" w:rsidP="00C32BA6">
            <w:pPr>
              <w:ind w:firstLine="0"/>
              <w:rPr>
                <w:i/>
              </w:rPr>
            </w:pPr>
            <w:r w:rsidRPr="00AC32F5">
              <w:rPr>
                <w:i/>
              </w:rPr>
              <w:t>Thay đổi hình thức nhóm</w:t>
            </w:r>
          </w:p>
          <w:p w14:paraId="4C1508EE" w14:textId="412BA2D5" w:rsidR="00AC32F5" w:rsidRDefault="00AC32F5" w:rsidP="00AC32F5">
            <w:pPr>
              <w:pStyle w:val="oancuaDanhsach"/>
            </w:pPr>
            <w:r>
              <w:t>Bấm nút chọn hình thức nhóm</w:t>
            </w:r>
          </w:p>
          <w:p w14:paraId="421292C8" w14:textId="6D633684" w:rsidR="00AC32F5" w:rsidRDefault="00AC32F5" w:rsidP="00AC32F5">
            <w:pPr>
              <w:pStyle w:val="oancuaDanhsach"/>
            </w:pPr>
            <w:r>
              <w:t>Hiện danh sách hình thức nhóm có thể chọn</w:t>
            </w:r>
          </w:p>
          <w:p w14:paraId="178560F0" w14:textId="75AF08D7" w:rsidR="00AC32F5" w:rsidRDefault="00AC32F5" w:rsidP="00AC32F5">
            <w:pPr>
              <w:pStyle w:val="oancuaDanhsach"/>
            </w:pPr>
            <w:r>
              <w:t>Chọn hình thức nhóm</w:t>
            </w:r>
          </w:p>
          <w:p w14:paraId="56F307A8" w14:textId="40155F68" w:rsidR="00AC32F5" w:rsidRDefault="00AC32F5" w:rsidP="00AC32F5">
            <w:pPr>
              <w:pStyle w:val="oancuaDanhsach"/>
            </w:pPr>
            <w:r>
              <w:t>Thêm hình thức nhóm</w:t>
            </w:r>
          </w:p>
          <w:p w14:paraId="0EF9E00B" w14:textId="25325D99" w:rsidR="00AC32F5" w:rsidRPr="00AC32F5" w:rsidRDefault="00AC32F5" w:rsidP="00AC32F5">
            <w:pPr>
              <w:pStyle w:val="oancuaDanhsach"/>
            </w:pPr>
            <w:r>
              <w:t>Chọn thông tin cần nhóm và áp dụng</w:t>
            </w:r>
          </w:p>
          <w:p w14:paraId="359ACB74" w14:textId="1F7B5075" w:rsidR="00C32BA6" w:rsidRDefault="00C32BA6" w:rsidP="00C32BA6">
            <w:pPr>
              <w:ind w:firstLine="0"/>
              <w:rPr>
                <w:i/>
              </w:rPr>
            </w:pPr>
            <w:r w:rsidRPr="00AC32F5">
              <w:rPr>
                <w:i/>
              </w:rPr>
              <w:t xml:space="preserve">Thay đổi </w:t>
            </w:r>
            <w:r w:rsidR="00AC32F5" w:rsidRPr="00AC32F5">
              <w:rPr>
                <w:i/>
              </w:rPr>
              <w:t>điều kiện đo lường</w:t>
            </w:r>
          </w:p>
          <w:p w14:paraId="66E26A8C" w14:textId="7D0B3FA3" w:rsidR="00AC32F5" w:rsidRDefault="00AC32F5" w:rsidP="00AC32F5">
            <w:pPr>
              <w:pStyle w:val="oancuaDanhsach"/>
            </w:pPr>
            <w:r>
              <w:t>Bấm nút chọn điều kiện đo lường</w:t>
            </w:r>
          </w:p>
          <w:p w14:paraId="33954388" w14:textId="260228B9" w:rsidR="00AC32F5" w:rsidRDefault="00AC32F5" w:rsidP="00AC32F5">
            <w:pPr>
              <w:pStyle w:val="oancuaDanhsach"/>
            </w:pPr>
            <w:r>
              <w:t>Hiện danh sách điều kiện đo lường có thể chọn</w:t>
            </w:r>
          </w:p>
          <w:p w14:paraId="171E701A" w14:textId="23B60085" w:rsidR="00AC32F5" w:rsidRDefault="00AC32F5" w:rsidP="00AC32F5">
            <w:pPr>
              <w:pStyle w:val="oancuaDanhsach"/>
            </w:pPr>
            <w:r>
              <w:t>Chọn điều kiện đo lường và áp dụng</w:t>
            </w:r>
          </w:p>
          <w:p w14:paraId="49D843A3" w14:textId="337DE496" w:rsidR="00AC32F5" w:rsidRDefault="00AC32F5" w:rsidP="00C32BA6">
            <w:pPr>
              <w:ind w:firstLine="0"/>
              <w:rPr>
                <w:i/>
              </w:rPr>
            </w:pPr>
            <w:r w:rsidRPr="00AC32F5">
              <w:rPr>
                <w:i/>
              </w:rPr>
              <w:t>Lưu thao tác</w:t>
            </w:r>
          </w:p>
          <w:p w14:paraId="7FB711ED" w14:textId="12A2B284" w:rsidR="00AC32F5" w:rsidRDefault="00AC32F5" w:rsidP="00AC32F5">
            <w:pPr>
              <w:pStyle w:val="oancuaDanhsach"/>
            </w:pPr>
            <w:r>
              <w:t>Chọn lưu thao tác</w:t>
            </w:r>
          </w:p>
          <w:p w14:paraId="35E2F9A5" w14:textId="36C06E31" w:rsidR="00AC32F5" w:rsidRPr="00AC32F5" w:rsidRDefault="00AC32F5" w:rsidP="00AC32F5">
            <w:pPr>
              <w:pStyle w:val="oancuaDanhsach"/>
            </w:pPr>
            <w:r>
              <w:t>Nhập thông tin thao tác và lưu lại</w:t>
            </w:r>
          </w:p>
          <w:p w14:paraId="0D505B52" w14:textId="77777777" w:rsidR="00AC32F5" w:rsidRDefault="00AC32F5" w:rsidP="00C32BA6">
            <w:pPr>
              <w:ind w:firstLine="0"/>
              <w:rPr>
                <w:i/>
              </w:rPr>
            </w:pPr>
            <w:r w:rsidRPr="00AC32F5">
              <w:rPr>
                <w:i/>
              </w:rPr>
              <w:t>Xuất báo cáo</w:t>
            </w:r>
          </w:p>
          <w:p w14:paraId="5A8DC8D6" w14:textId="77777777" w:rsidR="00AC32F5" w:rsidRDefault="00AC32F5" w:rsidP="00AC32F5">
            <w:pPr>
              <w:pStyle w:val="oancuaDanhsach"/>
            </w:pPr>
            <w:r>
              <w:lastRenderedPageBreak/>
              <w:t>Bấm nút xuất báo cáo</w:t>
            </w:r>
          </w:p>
          <w:p w14:paraId="10976637" w14:textId="713F4E3A" w:rsidR="00AC32F5" w:rsidRPr="001A125B" w:rsidRDefault="00AC32F5" w:rsidP="00AC32F5">
            <w:pPr>
              <w:pStyle w:val="oancuaDanhsach"/>
            </w:pPr>
            <w:r>
              <w:t>Lưu tệp về thiết bị</w:t>
            </w:r>
          </w:p>
        </w:tc>
      </w:tr>
      <w:tr w:rsidR="00C32BA6" w:rsidRPr="001A125B" w14:paraId="73A438C2" w14:textId="77777777" w:rsidTr="00B266EB">
        <w:tc>
          <w:tcPr>
            <w:tcW w:w="2155" w:type="dxa"/>
            <w:tcBorders>
              <w:top w:val="single" w:sz="4" w:space="0" w:color="auto"/>
              <w:left w:val="single" w:sz="4" w:space="0" w:color="auto"/>
              <w:bottom w:val="single" w:sz="4" w:space="0" w:color="auto"/>
              <w:right w:val="single" w:sz="4" w:space="0" w:color="auto"/>
            </w:tcBorders>
            <w:hideMark/>
          </w:tcPr>
          <w:p w14:paraId="72F530F6" w14:textId="77777777" w:rsidR="00C32BA6" w:rsidRPr="001A125B" w:rsidRDefault="00C32BA6" w:rsidP="00B266EB">
            <w:pPr>
              <w:spacing w:before="60" w:after="60" w:line="240" w:lineRule="auto"/>
              <w:ind w:firstLine="0"/>
            </w:pPr>
            <w:r w:rsidRPr="001A125B">
              <w:lastRenderedPageBreak/>
              <w:t>Luồng sự kiện phụ</w:t>
            </w:r>
          </w:p>
        </w:tc>
        <w:tc>
          <w:tcPr>
            <w:tcW w:w="6623" w:type="dxa"/>
            <w:tcBorders>
              <w:top w:val="single" w:sz="4" w:space="0" w:color="auto"/>
              <w:left w:val="single" w:sz="4" w:space="0" w:color="auto"/>
              <w:bottom w:val="single" w:sz="4" w:space="0" w:color="auto"/>
              <w:right w:val="single" w:sz="4" w:space="0" w:color="auto"/>
            </w:tcBorders>
            <w:hideMark/>
          </w:tcPr>
          <w:p w14:paraId="76B0B1DC" w14:textId="24A8F059" w:rsidR="00C32BA6" w:rsidRPr="001A125B" w:rsidRDefault="00C32BA6" w:rsidP="00AC32F5">
            <w:pPr>
              <w:spacing w:before="60" w:after="60" w:line="240" w:lineRule="auto"/>
              <w:ind w:firstLine="0"/>
            </w:pPr>
            <w:r>
              <w:t>Thông báo thông tin không hợp lệ.</w:t>
            </w:r>
          </w:p>
        </w:tc>
      </w:tr>
    </w:tbl>
    <w:p w14:paraId="32FF0DC0" w14:textId="5803A6FF" w:rsidR="00C32BA6" w:rsidRDefault="00C32BA6" w:rsidP="00C32BA6">
      <w:pPr>
        <w:ind w:firstLine="0"/>
      </w:pPr>
    </w:p>
    <w:p w14:paraId="1F2A61DA" w14:textId="78276657" w:rsidR="00B266EB" w:rsidRDefault="00B266EB" w:rsidP="00B266EB">
      <w:pPr>
        <w:pStyle w:val="u2"/>
      </w:pPr>
      <w:bookmarkStart w:id="66" w:name="_Toc12685123"/>
      <w:r>
        <w:t>Biểu đồ hoạt động</w:t>
      </w:r>
      <w:bookmarkEnd w:id="66"/>
    </w:p>
    <w:p w14:paraId="1A8E1A82" w14:textId="5ACCF2A9" w:rsidR="00E03A9F" w:rsidRDefault="00B32732" w:rsidP="00B32732">
      <w:pPr>
        <w:pStyle w:val="u3"/>
      </w:pPr>
      <w:bookmarkStart w:id="67" w:name="_Toc12685124"/>
      <w:r>
        <w:t>Hoạt động đăng nhập</w:t>
      </w:r>
      <w:bookmarkEnd w:id="67"/>
    </w:p>
    <w:p w14:paraId="03861D3B" w14:textId="654C1858" w:rsidR="00B32732" w:rsidRDefault="00B32732" w:rsidP="00B32732">
      <w:pPr>
        <w:ind w:firstLine="0"/>
      </w:pPr>
      <w:r>
        <w:rPr>
          <w:noProof/>
        </w:rPr>
        <w:drawing>
          <wp:inline distT="0" distB="0" distL="0" distR="0" wp14:anchorId="29174C68" wp14:editId="6EEBC0B0">
            <wp:extent cx="5580380" cy="1483360"/>
            <wp:effectExtent l="0" t="0" r="127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1483360"/>
                    </a:xfrm>
                    <a:prstGeom prst="rect">
                      <a:avLst/>
                    </a:prstGeom>
                  </pic:spPr>
                </pic:pic>
              </a:graphicData>
            </a:graphic>
          </wp:inline>
        </w:drawing>
      </w:r>
    </w:p>
    <w:p w14:paraId="334EE447" w14:textId="5603C7D0" w:rsidR="00B32732" w:rsidRDefault="00B32732" w:rsidP="00B32732">
      <w:pPr>
        <w:pStyle w:val="u3"/>
      </w:pPr>
      <w:bookmarkStart w:id="68" w:name="_Toc12685125"/>
      <w:r>
        <w:lastRenderedPageBreak/>
        <w:t>Hoạt động quản lý người dùng</w:t>
      </w:r>
      <w:bookmarkEnd w:id="68"/>
    </w:p>
    <w:p w14:paraId="06A3DBBC" w14:textId="04D98B0C" w:rsidR="00E66179" w:rsidRDefault="00B32732" w:rsidP="00B32732">
      <w:pPr>
        <w:ind w:firstLine="0"/>
      </w:pPr>
      <w:r>
        <w:rPr>
          <w:noProof/>
        </w:rPr>
        <w:drawing>
          <wp:inline distT="0" distB="0" distL="0" distR="0" wp14:anchorId="746E5850" wp14:editId="15FF7934">
            <wp:extent cx="5580380" cy="5620854"/>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5620854"/>
                    </a:xfrm>
                    <a:prstGeom prst="rect">
                      <a:avLst/>
                    </a:prstGeom>
                    <a:noFill/>
                    <a:ln>
                      <a:noFill/>
                    </a:ln>
                  </pic:spPr>
                </pic:pic>
              </a:graphicData>
            </a:graphic>
          </wp:inline>
        </w:drawing>
      </w:r>
    </w:p>
    <w:p w14:paraId="28B805F4" w14:textId="36C93D21" w:rsidR="00B32732" w:rsidRDefault="00B32732" w:rsidP="00B32732">
      <w:pPr>
        <w:ind w:firstLine="0"/>
      </w:pPr>
    </w:p>
    <w:p w14:paraId="613AEC82" w14:textId="05FCC105" w:rsidR="00B32732" w:rsidRDefault="00B32732" w:rsidP="00B32732">
      <w:pPr>
        <w:pStyle w:val="u3"/>
      </w:pPr>
      <w:bookmarkStart w:id="69" w:name="_Toc12685126"/>
      <w:r>
        <w:lastRenderedPageBreak/>
        <w:t>Hoạt động quản lý hội thoại</w:t>
      </w:r>
      <w:bookmarkEnd w:id="69"/>
    </w:p>
    <w:p w14:paraId="4C8584C1" w14:textId="1F6044C8" w:rsidR="00B32732" w:rsidRDefault="00B32732" w:rsidP="00B32732">
      <w:pPr>
        <w:ind w:firstLine="0"/>
      </w:pPr>
      <w:r>
        <w:rPr>
          <w:noProof/>
        </w:rPr>
        <w:drawing>
          <wp:inline distT="0" distB="0" distL="0" distR="0" wp14:anchorId="108BBA1B" wp14:editId="7C09CF3D">
            <wp:extent cx="5580380" cy="4125169"/>
            <wp:effectExtent l="0" t="0" r="1270" b="889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4125169"/>
                    </a:xfrm>
                    <a:prstGeom prst="rect">
                      <a:avLst/>
                    </a:prstGeom>
                    <a:noFill/>
                    <a:ln>
                      <a:noFill/>
                    </a:ln>
                  </pic:spPr>
                </pic:pic>
              </a:graphicData>
            </a:graphic>
          </wp:inline>
        </w:drawing>
      </w:r>
    </w:p>
    <w:p w14:paraId="4B3B7C9B" w14:textId="0B7B28AD" w:rsidR="00B32732" w:rsidRDefault="00B32732" w:rsidP="00B32732">
      <w:pPr>
        <w:ind w:firstLine="0"/>
      </w:pPr>
    </w:p>
    <w:p w14:paraId="0ED43CEF" w14:textId="32DA442E" w:rsidR="00B32732" w:rsidRDefault="00B32732" w:rsidP="00B32732">
      <w:pPr>
        <w:pStyle w:val="u3"/>
      </w:pPr>
      <w:bookmarkStart w:id="70" w:name="_Toc12685127"/>
      <w:r>
        <w:lastRenderedPageBreak/>
        <w:t>Hoạt động quản lý khách hàng</w:t>
      </w:r>
      <w:bookmarkEnd w:id="70"/>
    </w:p>
    <w:p w14:paraId="7A765F2E" w14:textId="3951501B" w:rsidR="00B32732" w:rsidRDefault="00B32732" w:rsidP="00B32732">
      <w:pPr>
        <w:ind w:firstLine="0"/>
      </w:pPr>
      <w:r>
        <w:rPr>
          <w:noProof/>
        </w:rPr>
        <w:drawing>
          <wp:inline distT="0" distB="0" distL="0" distR="0" wp14:anchorId="18F84AE0" wp14:editId="773EA51D">
            <wp:extent cx="5580380" cy="4477885"/>
            <wp:effectExtent l="0" t="0" r="127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4477885"/>
                    </a:xfrm>
                    <a:prstGeom prst="rect">
                      <a:avLst/>
                    </a:prstGeom>
                    <a:noFill/>
                    <a:ln>
                      <a:noFill/>
                    </a:ln>
                  </pic:spPr>
                </pic:pic>
              </a:graphicData>
            </a:graphic>
          </wp:inline>
        </w:drawing>
      </w:r>
    </w:p>
    <w:p w14:paraId="7F7AFE56" w14:textId="21BB0FCF" w:rsidR="00B32732" w:rsidRDefault="00B32732" w:rsidP="00B32732">
      <w:pPr>
        <w:ind w:firstLine="0"/>
      </w:pPr>
    </w:p>
    <w:p w14:paraId="205A393D" w14:textId="1D1F5CEA" w:rsidR="00B32732" w:rsidRDefault="00B32732" w:rsidP="00B32732">
      <w:pPr>
        <w:pStyle w:val="u3"/>
      </w:pPr>
      <w:bookmarkStart w:id="71" w:name="_Toc12685128"/>
      <w:r>
        <w:lastRenderedPageBreak/>
        <w:t>Hoạt động quản lý bán hàng</w:t>
      </w:r>
      <w:bookmarkEnd w:id="71"/>
    </w:p>
    <w:p w14:paraId="573C4C35" w14:textId="7D50272A" w:rsidR="00B32732" w:rsidRPr="00B32732" w:rsidRDefault="00A7573A" w:rsidP="00B32732">
      <w:pPr>
        <w:ind w:firstLine="0"/>
      </w:pPr>
      <w:r>
        <w:rPr>
          <w:noProof/>
        </w:rPr>
        <w:drawing>
          <wp:inline distT="0" distB="0" distL="0" distR="0" wp14:anchorId="080BCA9C" wp14:editId="74AE04A1">
            <wp:extent cx="5415643" cy="7837157"/>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4605" cy="7864597"/>
                    </a:xfrm>
                    <a:prstGeom prst="rect">
                      <a:avLst/>
                    </a:prstGeom>
                    <a:noFill/>
                    <a:ln>
                      <a:noFill/>
                    </a:ln>
                  </pic:spPr>
                </pic:pic>
              </a:graphicData>
            </a:graphic>
          </wp:inline>
        </w:drawing>
      </w:r>
    </w:p>
    <w:p w14:paraId="08ECB1C2" w14:textId="0CA89281" w:rsidR="00A7573A" w:rsidRDefault="00A7573A" w:rsidP="00A7573A">
      <w:pPr>
        <w:pStyle w:val="u3"/>
      </w:pPr>
      <w:bookmarkStart w:id="72" w:name="_Toc12685129"/>
      <w:r>
        <w:lastRenderedPageBreak/>
        <w:t>Hoạt động quản lý sản phẩm</w:t>
      </w:r>
      <w:bookmarkEnd w:id="72"/>
    </w:p>
    <w:p w14:paraId="2478534D" w14:textId="77777777" w:rsidR="004E1B08" w:rsidRDefault="00A7573A" w:rsidP="00A7573A">
      <w:pPr>
        <w:ind w:firstLine="0"/>
      </w:pPr>
      <w:r>
        <w:rPr>
          <w:noProof/>
        </w:rPr>
        <w:drawing>
          <wp:inline distT="0" distB="0" distL="0" distR="0" wp14:anchorId="52ED00B3" wp14:editId="1D529B17">
            <wp:extent cx="5580380" cy="5149151"/>
            <wp:effectExtent l="0" t="0" r="127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5149151"/>
                    </a:xfrm>
                    <a:prstGeom prst="rect">
                      <a:avLst/>
                    </a:prstGeom>
                    <a:noFill/>
                    <a:ln>
                      <a:noFill/>
                    </a:ln>
                  </pic:spPr>
                </pic:pic>
              </a:graphicData>
            </a:graphic>
          </wp:inline>
        </w:drawing>
      </w:r>
    </w:p>
    <w:p w14:paraId="711C1D0D" w14:textId="77777777" w:rsidR="004E1B08" w:rsidRDefault="004E1B08" w:rsidP="00A7573A">
      <w:pPr>
        <w:ind w:firstLine="0"/>
      </w:pPr>
    </w:p>
    <w:p w14:paraId="2BB79293" w14:textId="5F255AD6" w:rsidR="004E1B08" w:rsidRDefault="004E1B08" w:rsidP="004E1B08">
      <w:pPr>
        <w:pStyle w:val="u2"/>
      </w:pPr>
      <w:bookmarkStart w:id="73" w:name="_Toc12685130"/>
      <w:r>
        <w:t>Biểu đồ lớp</w:t>
      </w:r>
      <w:bookmarkEnd w:id="73"/>
    </w:p>
    <w:p w14:paraId="371AA79F" w14:textId="38D5F083" w:rsidR="006E40BD" w:rsidRDefault="008F3FC6" w:rsidP="008F3FC6">
      <w:pPr>
        <w:pStyle w:val="u3"/>
      </w:pPr>
      <w:bookmarkStart w:id="74" w:name="_Toc12685131"/>
      <w:r>
        <w:t>Xác định các lớp thực thể</w:t>
      </w:r>
      <w:bookmarkEnd w:id="74"/>
    </w:p>
    <w:p w14:paraId="6E353F97" w14:textId="255010DB" w:rsidR="00E75117" w:rsidRDefault="008F3FC6" w:rsidP="00925F7F">
      <w:pPr>
        <w:pStyle w:val="oancuaDanhsach"/>
        <w:numPr>
          <w:ilvl w:val="0"/>
          <w:numId w:val="8"/>
        </w:numPr>
      </w:pPr>
      <w:r>
        <w:t xml:space="preserve">Thực thể </w:t>
      </w:r>
      <w:r w:rsidR="00325B3A">
        <w:t>U</w:t>
      </w:r>
      <w:r>
        <w:t>sers</w:t>
      </w:r>
    </w:p>
    <w:p w14:paraId="0BA36838" w14:textId="33468E1F" w:rsidR="00434E40" w:rsidRDefault="00A168F9" w:rsidP="00434E40">
      <w:bookmarkStart w:id="75" w:name="_Hlk10896241"/>
      <w:r>
        <w:t>Dùng để quản lý người dùng trong hệ th</w:t>
      </w:r>
      <w:r w:rsidR="00CC09D9">
        <w:t>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E75117" w:rsidRPr="00A85752" w14:paraId="0A9CEBEA" w14:textId="77777777" w:rsidTr="005A234B">
        <w:tc>
          <w:tcPr>
            <w:tcW w:w="1413" w:type="dxa"/>
          </w:tcPr>
          <w:p w14:paraId="44CDCC8B" w14:textId="77777777" w:rsidR="00E75117" w:rsidRPr="00A85752" w:rsidRDefault="00E75117" w:rsidP="005A234B">
            <w:pPr>
              <w:pStyle w:val="TBL"/>
              <w:rPr>
                <w:b/>
              </w:rPr>
            </w:pPr>
            <w:bookmarkStart w:id="76" w:name="_Hlk515709096"/>
            <w:bookmarkEnd w:id="75"/>
            <w:r w:rsidRPr="00A85752">
              <w:rPr>
                <w:b/>
              </w:rPr>
              <w:t>Thuộc tính</w:t>
            </w:r>
          </w:p>
        </w:tc>
        <w:tc>
          <w:tcPr>
            <w:tcW w:w="1530" w:type="dxa"/>
          </w:tcPr>
          <w:p w14:paraId="262CC3D1" w14:textId="77777777" w:rsidR="00E75117" w:rsidRPr="00A85752" w:rsidRDefault="00E75117" w:rsidP="005A234B">
            <w:pPr>
              <w:pStyle w:val="TBL"/>
              <w:rPr>
                <w:b/>
              </w:rPr>
            </w:pPr>
            <w:r w:rsidRPr="00A85752">
              <w:rPr>
                <w:b/>
              </w:rPr>
              <w:t>Kiểu dữ liệu</w:t>
            </w:r>
          </w:p>
        </w:tc>
        <w:tc>
          <w:tcPr>
            <w:tcW w:w="5835" w:type="dxa"/>
          </w:tcPr>
          <w:p w14:paraId="1E61022B" w14:textId="77777777" w:rsidR="00E75117" w:rsidRPr="00A85752" w:rsidRDefault="00E75117" w:rsidP="005A234B">
            <w:pPr>
              <w:pStyle w:val="TBL"/>
              <w:rPr>
                <w:b/>
              </w:rPr>
            </w:pPr>
            <w:r w:rsidRPr="00A85752">
              <w:rPr>
                <w:b/>
              </w:rPr>
              <w:t>Ý nghĩa</w:t>
            </w:r>
          </w:p>
        </w:tc>
      </w:tr>
      <w:tr w:rsidR="00671061" w14:paraId="1D395D35" w14:textId="77777777" w:rsidTr="005A234B">
        <w:tc>
          <w:tcPr>
            <w:tcW w:w="1413" w:type="dxa"/>
          </w:tcPr>
          <w:p w14:paraId="41131DA4" w14:textId="7AFC2A0D" w:rsidR="00671061" w:rsidRDefault="006D4FCA" w:rsidP="00671061">
            <w:pPr>
              <w:pStyle w:val="TBL"/>
            </w:pPr>
            <w:r>
              <w:t>id</w:t>
            </w:r>
          </w:p>
        </w:tc>
        <w:tc>
          <w:tcPr>
            <w:tcW w:w="1530" w:type="dxa"/>
          </w:tcPr>
          <w:p w14:paraId="1564E7CF" w14:textId="2D9C9A95" w:rsidR="00671061" w:rsidRDefault="00887277" w:rsidP="00671061">
            <w:pPr>
              <w:pStyle w:val="TBL"/>
            </w:pPr>
            <w:r>
              <w:t>I</w:t>
            </w:r>
            <w:r w:rsidR="006D4FCA">
              <w:t>nt</w:t>
            </w:r>
          </w:p>
        </w:tc>
        <w:tc>
          <w:tcPr>
            <w:tcW w:w="5835" w:type="dxa"/>
          </w:tcPr>
          <w:p w14:paraId="5B1DB1C3" w14:textId="39F667A5" w:rsidR="00671061" w:rsidRDefault="00671061" w:rsidP="00671061">
            <w:pPr>
              <w:pStyle w:val="TBL"/>
            </w:pPr>
            <w:r>
              <w:t>Là thuộc tính khóa chính.</w:t>
            </w:r>
          </w:p>
        </w:tc>
      </w:tr>
      <w:tr w:rsidR="00E75117" w14:paraId="53AEAA93" w14:textId="77777777" w:rsidTr="005A234B">
        <w:tc>
          <w:tcPr>
            <w:tcW w:w="1413" w:type="dxa"/>
          </w:tcPr>
          <w:p w14:paraId="3CB98C27" w14:textId="7B54F68F" w:rsidR="00E75117" w:rsidRDefault="006D4FCA" w:rsidP="005A234B">
            <w:pPr>
              <w:pStyle w:val="TBL"/>
            </w:pPr>
            <w:r>
              <w:t>name</w:t>
            </w:r>
          </w:p>
        </w:tc>
        <w:tc>
          <w:tcPr>
            <w:tcW w:w="1530" w:type="dxa"/>
          </w:tcPr>
          <w:p w14:paraId="35427C1A" w14:textId="03CF98F3" w:rsidR="00E75117" w:rsidRDefault="00887277" w:rsidP="005A234B">
            <w:pPr>
              <w:pStyle w:val="TBL"/>
            </w:pPr>
            <w:r>
              <w:t>S</w:t>
            </w:r>
            <w:r w:rsidR="006D4FCA">
              <w:t>tring</w:t>
            </w:r>
          </w:p>
        </w:tc>
        <w:tc>
          <w:tcPr>
            <w:tcW w:w="5835" w:type="dxa"/>
          </w:tcPr>
          <w:p w14:paraId="529FB34E" w14:textId="5B00CD9E" w:rsidR="00E75117" w:rsidRDefault="001052EB" w:rsidP="005A234B">
            <w:pPr>
              <w:pStyle w:val="TBL"/>
            </w:pPr>
            <w:r>
              <w:t>Tên người dùng</w:t>
            </w:r>
          </w:p>
        </w:tc>
      </w:tr>
      <w:tr w:rsidR="00E75117" w14:paraId="695F2186" w14:textId="77777777" w:rsidTr="005A234B">
        <w:tc>
          <w:tcPr>
            <w:tcW w:w="1413" w:type="dxa"/>
          </w:tcPr>
          <w:p w14:paraId="6ED2B12D" w14:textId="271B35CB" w:rsidR="00E75117" w:rsidRDefault="006D4FCA" w:rsidP="005A234B">
            <w:pPr>
              <w:pStyle w:val="TBL"/>
            </w:pPr>
            <w:r>
              <w:t>login</w:t>
            </w:r>
          </w:p>
        </w:tc>
        <w:tc>
          <w:tcPr>
            <w:tcW w:w="1530" w:type="dxa"/>
          </w:tcPr>
          <w:p w14:paraId="23E3FB25" w14:textId="706B9470" w:rsidR="00E75117" w:rsidRDefault="00887277" w:rsidP="005A234B">
            <w:pPr>
              <w:pStyle w:val="TBL"/>
            </w:pPr>
            <w:r>
              <w:t>S</w:t>
            </w:r>
            <w:r w:rsidR="006D4FCA">
              <w:t>tring</w:t>
            </w:r>
          </w:p>
        </w:tc>
        <w:tc>
          <w:tcPr>
            <w:tcW w:w="5835" w:type="dxa"/>
          </w:tcPr>
          <w:p w14:paraId="7C266E37" w14:textId="37399725" w:rsidR="00E75117" w:rsidRDefault="001052EB" w:rsidP="005A234B">
            <w:pPr>
              <w:pStyle w:val="TBL"/>
            </w:pPr>
            <w:r>
              <w:t>Tên đăng nhập</w:t>
            </w:r>
          </w:p>
        </w:tc>
      </w:tr>
      <w:tr w:rsidR="00073BD6" w14:paraId="0E940336" w14:textId="77777777" w:rsidTr="005A234B">
        <w:tc>
          <w:tcPr>
            <w:tcW w:w="1413" w:type="dxa"/>
          </w:tcPr>
          <w:p w14:paraId="0196011A" w14:textId="36167F0F" w:rsidR="00073BD6" w:rsidRDefault="006D4FCA" w:rsidP="00073BD6">
            <w:pPr>
              <w:pStyle w:val="TBL"/>
            </w:pPr>
            <w:r>
              <w:t>password</w:t>
            </w:r>
          </w:p>
        </w:tc>
        <w:tc>
          <w:tcPr>
            <w:tcW w:w="1530" w:type="dxa"/>
          </w:tcPr>
          <w:p w14:paraId="72B4F9BD" w14:textId="79F0C0AA" w:rsidR="00073BD6" w:rsidRDefault="00887277" w:rsidP="00073BD6">
            <w:pPr>
              <w:pStyle w:val="TBL"/>
            </w:pPr>
            <w:r>
              <w:t>S</w:t>
            </w:r>
            <w:r w:rsidR="006D4FCA">
              <w:t>tring</w:t>
            </w:r>
          </w:p>
        </w:tc>
        <w:tc>
          <w:tcPr>
            <w:tcW w:w="5835" w:type="dxa"/>
          </w:tcPr>
          <w:p w14:paraId="23DDC9D0" w14:textId="2AC6E3FC" w:rsidR="00073BD6" w:rsidRDefault="00073BD6" w:rsidP="00073BD6">
            <w:pPr>
              <w:pStyle w:val="TBL"/>
            </w:pPr>
            <w:r>
              <w:t>Mật khẩu</w:t>
            </w:r>
          </w:p>
        </w:tc>
      </w:tr>
      <w:tr w:rsidR="00073BD6" w14:paraId="436F7A5D" w14:textId="77777777" w:rsidTr="005A234B">
        <w:tc>
          <w:tcPr>
            <w:tcW w:w="1413" w:type="dxa"/>
          </w:tcPr>
          <w:p w14:paraId="5F4BEF81" w14:textId="54BD3DE0" w:rsidR="00073BD6" w:rsidRDefault="006D4FCA" w:rsidP="00073BD6">
            <w:pPr>
              <w:pStyle w:val="TBL"/>
            </w:pPr>
            <w:r>
              <w:lastRenderedPageBreak/>
              <w:t>active</w:t>
            </w:r>
          </w:p>
        </w:tc>
        <w:tc>
          <w:tcPr>
            <w:tcW w:w="1530" w:type="dxa"/>
          </w:tcPr>
          <w:p w14:paraId="7F300D3D" w14:textId="2237FF39" w:rsidR="00073BD6" w:rsidRDefault="006D4FCA" w:rsidP="00073BD6">
            <w:pPr>
              <w:pStyle w:val="TBL"/>
            </w:pPr>
            <w:r>
              <w:t>boolean</w:t>
            </w:r>
          </w:p>
        </w:tc>
        <w:tc>
          <w:tcPr>
            <w:tcW w:w="5835" w:type="dxa"/>
          </w:tcPr>
          <w:p w14:paraId="7178D425" w14:textId="69B04B50" w:rsidR="00073BD6" w:rsidRDefault="00073BD6" w:rsidP="00073BD6">
            <w:pPr>
              <w:pStyle w:val="TBL"/>
            </w:pPr>
            <w:r>
              <w:t>Người dùng đang được kích hoạt hay không</w:t>
            </w:r>
          </w:p>
        </w:tc>
      </w:tr>
      <w:tr w:rsidR="00940F49" w14:paraId="29802D15" w14:textId="77777777" w:rsidTr="005A234B">
        <w:tc>
          <w:tcPr>
            <w:tcW w:w="1413" w:type="dxa"/>
          </w:tcPr>
          <w:p w14:paraId="2062489D" w14:textId="0F5098B7" w:rsidR="00940F49" w:rsidRDefault="006D4FCA" w:rsidP="005A234B">
            <w:pPr>
              <w:pStyle w:val="TBL"/>
            </w:pPr>
            <w:r>
              <w:t>image</w:t>
            </w:r>
          </w:p>
        </w:tc>
        <w:tc>
          <w:tcPr>
            <w:tcW w:w="1530" w:type="dxa"/>
          </w:tcPr>
          <w:p w14:paraId="75887DC8" w14:textId="5C9BDB24" w:rsidR="00940F49" w:rsidRDefault="006D4FCA" w:rsidP="005A234B">
            <w:pPr>
              <w:pStyle w:val="TBL"/>
            </w:pPr>
            <w:r>
              <w:t>binary</w:t>
            </w:r>
          </w:p>
        </w:tc>
        <w:tc>
          <w:tcPr>
            <w:tcW w:w="5835" w:type="dxa"/>
          </w:tcPr>
          <w:p w14:paraId="104E5E31" w14:textId="4392C81B" w:rsidR="00940F49" w:rsidRDefault="00A312EF" w:rsidP="005A234B">
            <w:pPr>
              <w:pStyle w:val="TBL"/>
            </w:pPr>
            <w:r>
              <w:t>Ảnh người dùng</w:t>
            </w:r>
          </w:p>
        </w:tc>
      </w:tr>
      <w:tr w:rsidR="00073BD6" w14:paraId="3C7BFDD9" w14:textId="77777777" w:rsidTr="005A234B">
        <w:tc>
          <w:tcPr>
            <w:tcW w:w="1413" w:type="dxa"/>
          </w:tcPr>
          <w:p w14:paraId="179A6567" w14:textId="517D08C4" w:rsidR="00073BD6" w:rsidRDefault="006D4FCA" w:rsidP="00073BD6">
            <w:pPr>
              <w:pStyle w:val="TBL"/>
            </w:pPr>
            <w:r>
              <w:t>phone</w:t>
            </w:r>
          </w:p>
        </w:tc>
        <w:tc>
          <w:tcPr>
            <w:tcW w:w="1530" w:type="dxa"/>
          </w:tcPr>
          <w:p w14:paraId="1930D1B9" w14:textId="033B8EA6" w:rsidR="00073BD6" w:rsidRDefault="006D4FCA" w:rsidP="00073BD6">
            <w:pPr>
              <w:pStyle w:val="TBL"/>
            </w:pPr>
            <w:r>
              <w:t>string</w:t>
            </w:r>
          </w:p>
        </w:tc>
        <w:tc>
          <w:tcPr>
            <w:tcW w:w="5835" w:type="dxa"/>
          </w:tcPr>
          <w:p w14:paraId="00EA6D9E" w14:textId="6946E979" w:rsidR="00073BD6" w:rsidRDefault="00073BD6" w:rsidP="00073BD6">
            <w:pPr>
              <w:pStyle w:val="TBL"/>
            </w:pPr>
            <w:r>
              <w:t>Số điện thoại người dùng</w:t>
            </w:r>
          </w:p>
        </w:tc>
      </w:tr>
      <w:tr w:rsidR="00073BD6" w14:paraId="121CFC61" w14:textId="77777777" w:rsidTr="005A234B">
        <w:tc>
          <w:tcPr>
            <w:tcW w:w="1413" w:type="dxa"/>
          </w:tcPr>
          <w:p w14:paraId="268EB660" w14:textId="0191946F" w:rsidR="00073BD6" w:rsidRDefault="006D4FCA" w:rsidP="00073BD6">
            <w:pPr>
              <w:pStyle w:val="TBL"/>
            </w:pPr>
            <w:r>
              <w:t>create_date</w:t>
            </w:r>
          </w:p>
        </w:tc>
        <w:tc>
          <w:tcPr>
            <w:tcW w:w="1530" w:type="dxa"/>
          </w:tcPr>
          <w:p w14:paraId="4BF749B4" w14:textId="7269EEFA" w:rsidR="00073BD6" w:rsidRDefault="006D4FCA" w:rsidP="00073BD6">
            <w:pPr>
              <w:pStyle w:val="TBL"/>
            </w:pPr>
            <w:r>
              <w:t>timestamp</w:t>
            </w:r>
          </w:p>
        </w:tc>
        <w:tc>
          <w:tcPr>
            <w:tcW w:w="5835" w:type="dxa"/>
          </w:tcPr>
          <w:p w14:paraId="68D36D82" w14:textId="1801C4AF" w:rsidR="00073BD6" w:rsidRDefault="00073BD6" w:rsidP="00073BD6">
            <w:pPr>
              <w:pStyle w:val="TBL"/>
            </w:pPr>
            <w:r>
              <w:t>Ngày tạo</w:t>
            </w:r>
          </w:p>
        </w:tc>
      </w:tr>
      <w:tr w:rsidR="00073BD6" w14:paraId="145F907B" w14:textId="77777777" w:rsidTr="005A234B">
        <w:tc>
          <w:tcPr>
            <w:tcW w:w="1413" w:type="dxa"/>
          </w:tcPr>
          <w:p w14:paraId="6B2C8F39" w14:textId="151FDA3E" w:rsidR="00073BD6" w:rsidRDefault="006D4FCA" w:rsidP="00073BD6">
            <w:pPr>
              <w:pStyle w:val="TBL"/>
            </w:pPr>
            <w:r>
              <w:t>login_date</w:t>
            </w:r>
          </w:p>
        </w:tc>
        <w:tc>
          <w:tcPr>
            <w:tcW w:w="1530" w:type="dxa"/>
          </w:tcPr>
          <w:p w14:paraId="277F7A8A" w14:textId="75256802" w:rsidR="00073BD6" w:rsidRDefault="006D4FCA" w:rsidP="00073BD6">
            <w:pPr>
              <w:pStyle w:val="TBL"/>
            </w:pPr>
            <w:r>
              <w:t>timestamp</w:t>
            </w:r>
          </w:p>
        </w:tc>
        <w:tc>
          <w:tcPr>
            <w:tcW w:w="5835" w:type="dxa"/>
          </w:tcPr>
          <w:p w14:paraId="608CCB49" w14:textId="52DD8E17" w:rsidR="00073BD6" w:rsidRDefault="00073BD6" w:rsidP="00073BD6">
            <w:pPr>
              <w:pStyle w:val="TBL"/>
            </w:pPr>
            <w:r>
              <w:t>Ngày đăng nhập</w:t>
            </w:r>
          </w:p>
        </w:tc>
      </w:tr>
      <w:tr w:rsidR="00073BD6" w14:paraId="0C92F3C6" w14:textId="77777777" w:rsidTr="005A234B">
        <w:tc>
          <w:tcPr>
            <w:tcW w:w="1413" w:type="dxa"/>
          </w:tcPr>
          <w:p w14:paraId="6E87A2D6" w14:textId="1426E8BF" w:rsidR="00073BD6" w:rsidRDefault="006D4FCA" w:rsidP="00073BD6">
            <w:pPr>
              <w:pStyle w:val="TBL"/>
            </w:pPr>
            <w:r>
              <w:t>partner_id</w:t>
            </w:r>
          </w:p>
        </w:tc>
        <w:tc>
          <w:tcPr>
            <w:tcW w:w="1530" w:type="dxa"/>
          </w:tcPr>
          <w:p w14:paraId="647ED085" w14:textId="3FA0FCEA" w:rsidR="00073BD6" w:rsidRDefault="006D4FCA" w:rsidP="00073BD6">
            <w:pPr>
              <w:pStyle w:val="TBL"/>
            </w:pPr>
            <w:r>
              <w:t>int</w:t>
            </w:r>
          </w:p>
        </w:tc>
        <w:tc>
          <w:tcPr>
            <w:tcW w:w="5835" w:type="dxa"/>
          </w:tcPr>
          <w:p w14:paraId="701263FE" w14:textId="34C31ADB" w:rsidR="00073BD6" w:rsidRDefault="00073BD6" w:rsidP="00073BD6">
            <w:pPr>
              <w:pStyle w:val="TBL"/>
            </w:pPr>
            <w:r>
              <w:t>Đối tác liên quan</w:t>
            </w:r>
          </w:p>
        </w:tc>
      </w:tr>
      <w:bookmarkEnd w:id="76"/>
    </w:tbl>
    <w:p w14:paraId="7FD4B7EC" w14:textId="77777777" w:rsidR="00E75117" w:rsidRDefault="00E75117" w:rsidP="00E75117">
      <w:pPr>
        <w:ind w:firstLine="0"/>
      </w:pPr>
    </w:p>
    <w:p w14:paraId="21FDA51B" w14:textId="3339429B" w:rsidR="008F3FC6" w:rsidRDefault="00B447DF" w:rsidP="00925F7F">
      <w:pPr>
        <w:pStyle w:val="oancuaDanhsach"/>
        <w:numPr>
          <w:ilvl w:val="0"/>
          <w:numId w:val="8"/>
        </w:numPr>
      </w:pPr>
      <w:r>
        <w:t xml:space="preserve">Thực thể </w:t>
      </w:r>
      <w:r w:rsidR="008F3FC6">
        <w:t>Groups</w:t>
      </w:r>
    </w:p>
    <w:p w14:paraId="36BD0754" w14:textId="4FBF54B9" w:rsidR="00CC09D9" w:rsidRDefault="00CC09D9" w:rsidP="00CC09D9">
      <w:r w:rsidRPr="00CC09D9">
        <w:t>Dùng để quản lý</w:t>
      </w:r>
      <w:r>
        <w:t xml:space="preserve"> các nhóm</w:t>
      </w:r>
      <w:r w:rsidRPr="00CC09D9">
        <w:t xml:space="preserve"> người dùng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D45F4E6" w14:textId="77777777" w:rsidTr="005A234B">
        <w:tc>
          <w:tcPr>
            <w:tcW w:w="1413" w:type="dxa"/>
          </w:tcPr>
          <w:p w14:paraId="1435BD4A" w14:textId="77777777" w:rsidR="00940F49" w:rsidRPr="00A85752" w:rsidRDefault="00940F49" w:rsidP="005A234B">
            <w:pPr>
              <w:pStyle w:val="TBL"/>
              <w:rPr>
                <w:b/>
              </w:rPr>
            </w:pPr>
            <w:r w:rsidRPr="00A85752">
              <w:rPr>
                <w:b/>
              </w:rPr>
              <w:t>Thuộc tính</w:t>
            </w:r>
          </w:p>
        </w:tc>
        <w:tc>
          <w:tcPr>
            <w:tcW w:w="1530" w:type="dxa"/>
          </w:tcPr>
          <w:p w14:paraId="6CAB8E55" w14:textId="77777777" w:rsidR="00940F49" w:rsidRPr="00A85752" w:rsidRDefault="00940F49" w:rsidP="005A234B">
            <w:pPr>
              <w:pStyle w:val="TBL"/>
              <w:rPr>
                <w:b/>
              </w:rPr>
            </w:pPr>
            <w:r w:rsidRPr="00A85752">
              <w:rPr>
                <w:b/>
              </w:rPr>
              <w:t>Kiểu dữ liệu</w:t>
            </w:r>
          </w:p>
        </w:tc>
        <w:tc>
          <w:tcPr>
            <w:tcW w:w="5835" w:type="dxa"/>
          </w:tcPr>
          <w:p w14:paraId="0C80338A" w14:textId="77777777" w:rsidR="00940F49" w:rsidRPr="00A85752" w:rsidRDefault="00940F49" w:rsidP="005A234B">
            <w:pPr>
              <w:pStyle w:val="TBL"/>
              <w:rPr>
                <w:b/>
              </w:rPr>
            </w:pPr>
            <w:r w:rsidRPr="00A85752">
              <w:rPr>
                <w:b/>
              </w:rPr>
              <w:t>Ý nghĩa</w:t>
            </w:r>
          </w:p>
        </w:tc>
      </w:tr>
      <w:tr w:rsidR="00940F49" w14:paraId="778AD271" w14:textId="77777777" w:rsidTr="005A234B">
        <w:tc>
          <w:tcPr>
            <w:tcW w:w="1413" w:type="dxa"/>
          </w:tcPr>
          <w:p w14:paraId="6FD0E522" w14:textId="77777777" w:rsidR="00940F49" w:rsidRDefault="00940F49" w:rsidP="005A234B">
            <w:pPr>
              <w:pStyle w:val="TBL"/>
            </w:pPr>
            <w:r>
              <w:t>id</w:t>
            </w:r>
          </w:p>
        </w:tc>
        <w:tc>
          <w:tcPr>
            <w:tcW w:w="1530" w:type="dxa"/>
          </w:tcPr>
          <w:p w14:paraId="3BF3316D" w14:textId="77777777" w:rsidR="00940F49" w:rsidRDefault="00940F49" w:rsidP="005A234B">
            <w:pPr>
              <w:pStyle w:val="TBL"/>
            </w:pPr>
            <w:r>
              <w:t>int</w:t>
            </w:r>
          </w:p>
        </w:tc>
        <w:tc>
          <w:tcPr>
            <w:tcW w:w="5835" w:type="dxa"/>
          </w:tcPr>
          <w:p w14:paraId="7BBC07F9" w14:textId="77777777" w:rsidR="00940F49" w:rsidRDefault="00940F49" w:rsidP="005A234B">
            <w:pPr>
              <w:pStyle w:val="TBL"/>
            </w:pPr>
            <w:r>
              <w:t>Là thuộc tính khóa chính.</w:t>
            </w:r>
          </w:p>
        </w:tc>
      </w:tr>
      <w:tr w:rsidR="00940F49" w14:paraId="77B1922C" w14:textId="77777777" w:rsidTr="005A234B">
        <w:tc>
          <w:tcPr>
            <w:tcW w:w="1413" w:type="dxa"/>
          </w:tcPr>
          <w:p w14:paraId="23B823FA" w14:textId="77777777" w:rsidR="00940F49" w:rsidRDefault="00940F49" w:rsidP="005A234B">
            <w:pPr>
              <w:pStyle w:val="TBL"/>
            </w:pPr>
            <w:r>
              <w:t>name</w:t>
            </w:r>
          </w:p>
        </w:tc>
        <w:tc>
          <w:tcPr>
            <w:tcW w:w="1530" w:type="dxa"/>
          </w:tcPr>
          <w:p w14:paraId="6A48E916" w14:textId="77777777" w:rsidR="00940F49" w:rsidRDefault="00940F49" w:rsidP="005A234B">
            <w:pPr>
              <w:pStyle w:val="TBL"/>
            </w:pPr>
            <w:r>
              <w:t>string</w:t>
            </w:r>
          </w:p>
        </w:tc>
        <w:tc>
          <w:tcPr>
            <w:tcW w:w="5835" w:type="dxa"/>
          </w:tcPr>
          <w:p w14:paraId="0A22E4D6" w14:textId="0731A078" w:rsidR="00940F49" w:rsidRDefault="00671061" w:rsidP="005A234B">
            <w:pPr>
              <w:pStyle w:val="TBL"/>
            </w:pPr>
            <w:r>
              <w:t>Tên nhóm</w:t>
            </w:r>
          </w:p>
        </w:tc>
      </w:tr>
    </w:tbl>
    <w:p w14:paraId="31D32DCD" w14:textId="77777777" w:rsidR="00940F49" w:rsidRDefault="00940F49" w:rsidP="00940F49">
      <w:pPr>
        <w:ind w:firstLine="0"/>
      </w:pPr>
    </w:p>
    <w:p w14:paraId="7EBF9F25" w14:textId="7A2224C1" w:rsidR="008F3FC6" w:rsidRDefault="00B447DF" w:rsidP="00925F7F">
      <w:pPr>
        <w:pStyle w:val="oancuaDanhsach"/>
        <w:numPr>
          <w:ilvl w:val="0"/>
          <w:numId w:val="8"/>
        </w:numPr>
      </w:pPr>
      <w:r>
        <w:t xml:space="preserve">Thực thể </w:t>
      </w:r>
      <w:r w:rsidR="008F3FC6">
        <w:t>Message</w:t>
      </w:r>
    </w:p>
    <w:p w14:paraId="0AE9015E" w14:textId="5E8090F3" w:rsidR="00CC09D9" w:rsidRDefault="00CC09D9" w:rsidP="00CC09D9">
      <w:r w:rsidRPr="00CC09D9">
        <w:t xml:space="preserve">Dùng để quản lý </w:t>
      </w:r>
      <w:r>
        <w:t>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8768F89" w14:textId="77777777" w:rsidTr="005A234B">
        <w:tc>
          <w:tcPr>
            <w:tcW w:w="1413" w:type="dxa"/>
          </w:tcPr>
          <w:p w14:paraId="5272AD27" w14:textId="77777777" w:rsidR="00940F49" w:rsidRPr="00A85752" w:rsidRDefault="00940F49" w:rsidP="005A234B">
            <w:pPr>
              <w:pStyle w:val="TBL"/>
              <w:rPr>
                <w:b/>
              </w:rPr>
            </w:pPr>
            <w:r w:rsidRPr="00A85752">
              <w:rPr>
                <w:b/>
              </w:rPr>
              <w:t>Thuộc tính</w:t>
            </w:r>
          </w:p>
        </w:tc>
        <w:tc>
          <w:tcPr>
            <w:tcW w:w="1530" w:type="dxa"/>
          </w:tcPr>
          <w:p w14:paraId="14698577" w14:textId="77777777" w:rsidR="00940F49" w:rsidRPr="00A85752" w:rsidRDefault="00940F49" w:rsidP="005A234B">
            <w:pPr>
              <w:pStyle w:val="TBL"/>
              <w:rPr>
                <w:b/>
              </w:rPr>
            </w:pPr>
            <w:r w:rsidRPr="00A85752">
              <w:rPr>
                <w:b/>
              </w:rPr>
              <w:t>Kiểu dữ liệu</w:t>
            </w:r>
          </w:p>
        </w:tc>
        <w:tc>
          <w:tcPr>
            <w:tcW w:w="5835" w:type="dxa"/>
          </w:tcPr>
          <w:p w14:paraId="2F31E6F8" w14:textId="77777777" w:rsidR="00940F49" w:rsidRPr="00A85752" w:rsidRDefault="00940F49" w:rsidP="005A234B">
            <w:pPr>
              <w:pStyle w:val="TBL"/>
              <w:rPr>
                <w:b/>
              </w:rPr>
            </w:pPr>
            <w:r w:rsidRPr="00A85752">
              <w:rPr>
                <w:b/>
              </w:rPr>
              <w:t>Ý nghĩa</w:t>
            </w:r>
          </w:p>
        </w:tc>
      </w:tr>
      <w:tr w:rsidR="00940F49" w14:paraId="271DB003" w14:textId="77777777" w:rsidTr="005A234B">
        <w:tc>
          <w:tcPr>
            <w:tcW w:w="1413" w:type="dxa"/>
          </w:tcPr>
          <w:p w14:paraId="676D53A2" w14:textId="6A9B21D2" w:rsidR="00940F49" w:rsidRDefault="006D4FCA" w:rsidP="005A234B">
            <w:pPr>
              <w:pStyle w:val="TBL"/>
            </w:pPr>
            <w:r>
              <w:t>id</w:t>
            </w:r>
          </w:p>
        </w:tc>
        <w:tc>
          <w:tcPr>
            <w:tcW w:w="1530" w:type="dxa"/>
          </w:tcPr>
          <w:p w14:paraId="682E5806" w14:textId="6E8ED0F3" w:rsidR="00940F49" w:rsidRDefault="006D4FCA" w:rsidP="005A234B">
            <w:pPr>
              <w:pStyle w:val="TBL"/>
            </w:pPr>
            <w:r>
              <w:t>int</w:t>
            </w:r>
          </w:p>
        </w:tc>
        <w:tc>
          <w:tcPr>
            <w:tcW w:w="5835" w:type="dxa"/>
          </w:tcPr>
          <w:p w14:paraId="54F3C6C7" w14:textId="77777777" w:rsidR="00940F49" w:rsidRDefault="00940F49" w:rsidP="005A234B">
            <w:pPr>
              <w:pStyle w:val="TBL"/>
            </w:pPr>
            <w:r>
              <w:t>Là thuộc tính khóa chính.</w:t>
            </w:r>
          </w:p>
        </w:tc>
      </w:tr>
      <w:tr w:rsidR="00940F49" w14:paraId="0D387A35" w14:textId="77777777" w:rsidTr="005A234B">
        <w:tc>
          <w:tcPr>
            <w:tcW w:w="1413" w:type="dxa"/>
          </w:tcPr>
          <w:p w14:paraId="38F63643" w14:textId="40016C89" w:rsidR="00940F49" w:rsidRDefault="006D4FCA" w:rsidP="005A234B">
            <w:pPr>
              <w:pStyle w:val="TBL"/>
            </w:pPr>
            <w:r>
              <w:t>body</w:t>
            </w:r>
          </w:p>
        </w:tc>
        <w:tc>
          <w:tcPr>
            <w:tcW w:w="1530" w:type="dxa"/>
          </w:tcPr>
          <w:p w14:paraId="588C73A4" w14:textId="4D6A30FF" w:rsidR="00940F49" w:rsidRDefault="006D4FCA" w:rsidP="005A234B">
            <w:pPr>
              <w:pStyle w:val="TBL"/>
            </w:pPr>
            <w:r>
              <w:t>string</w:t>
            </w:r>
          </w:p>
        </w:tc>
        <w:tc>
          <w:tcPr>
            <w:tcW w:w="5835" w:type="dxa"/>
          </w:tcPr>
          <w:p w14:paraId="1F3D4979" w14:textId="0A9EF4BF" w:rsidR="00940F49" w:rsidRDefault="00671061" w:rsidP="005A234B">
            <w:pPr>
              <w:pStyle w:val="TBL"/>
            </w:pPr>
            <w:r>
              <w:t>Nội dung tin nhắn</w:t>
            </w:r>
          </w:p>
        </w:tc>
      </w:tr>
      <w:tr w:rsidR="00940F49" w14:paraId="7F7D80C5" w14:textId="77777777" w:rsidTr="005A234B">
        <w:tc>
          <w:tcPr>
            <w:tcW w:w="1413" w:type="dxa"/>
          </w:tcPr>
          <w:p w14:paraId="4AB4EF29" w14:textId="11203FDF" w:rsidR="00940F49" w:rsidRDefault="006D4FCA" w:rsidP="005A234B">
            <w:pPr>
              <w:pStyle w:val="TBL"/>
            </w:pPr>
            <w:r>
              <w:t>fb_mid</w:t>
            </w:r>
          </w:p>
        </w:tc>
        <w:tc>
          <w:tcPr>
            <w:tcW w:w="1530" w:type="dxa"/>
          </w:tcPr>
          <w:p w14:paraId="1A47E2AC" w14:textId="16D256F2" w:rsidR="00940F49" w:rsidRDefault="006D4FCA" w:rsidP="005A234B">
            <w:pPr>
              <w:pStyle w:val="TBL"/>
            </w:pPr>
            <w:r>
              <w:t>string</w:t>
            </w:r>
          </w:p>
        </w:tc>
        <w:tc>
          <w:tcPr>
            <w:tcW w:w="5835" w:type="dxa"/>
          </w:tcPr>
          <w:p w14:paraId="52CF8DBE" w14:textId="0BFFA3F2" w:rsidR="00940F49" w:rsidRDefault="00671061" w:rsidP="005A234B">
            <w:pPr>
              <w:pStyle w:val="TBL"/>
            </w:pPr>
            <w:r>
              <w:t>Id tin nhắn Facebook</w:t>
            </w:r>
          </w:p>
        </w:tc>
      </w:tr>
      <w:tr w:rsidR="00940F49" w14:paraId="62C9BA4B" w14:textId="77777777" w:rsidTr="005A234B">
        <w:tc>
          <w:tcPr>
            <w:tcW w:w="1413" w:type="dxa"/>
          </w:tcPr>
          <w:p w14:paraId="0CC2021A" w14:textId="50DCCFE1" w:rsidR="00940F49" w:rsidRDefault="006D4FCA" w:rsidP="005A234B">
            <w:pPr>
              <w:pStyle w:val="TBL"/>
            </w:pPr>
            <w:r>
              <w:t>author_id</w:t>
            </w:r>
          </w:p>
        </w:tc>
        <w:tc>
          <w:tcPr>
            <w:tcW w:w="1530" w:type="dxa"/>
          </w:tcPr>
          <w:p w14:paraId="09D74EBB" w14:textId="5A20D847" w:rsidR="00940F49" w:rsidRDefault="006D4FCA" w:rsidP="005A234B">
            <w:pPr>
              <w:pStyle w:val="TBL"/>
            </w:pPr>
            <w:r>
              <w:t>int</w:t>
            </w:r>
          </w:p>
        </w:tc>
        <w:tc>
          <w:tcPr>
            <w:tcW w:w="5835" w:type="dxa"/>
          </w:tcPr>
          <w:p w14:paraId="23F400A7" w14:textId="6277150C" w:rsidR="00940F49" w:rsidRDefault="00671061" w:rsidP="005A234B">
            <w:pPr>
              <w:pStyle w:val="TBL"/>
            </w:pPr>
            <w:r>
              <w:t>Người gửi</w:t>
            </w:r>
          </w:p>
        </w:tc>
      </w:tr>
    </w:tbl>
    <w:p w14:paraId="6373165E" w14:textId="77777777" w:rsidR="00940F49" w:rsidRDefault="00940F49" w:rsidP="005A234B">
      <w:pPr>
        <w:ind w:firstLine="0"/>
      </w:pPr>
    </w:p>
    <w:p w14:paraId="7A45968E" w14:textId="0545A07C" w:rsidR="008F3FC6" w:rsidRDefault="00B447DF" w:rsidP="00925F7F">
      <w:pPr>
        <w:pStyle w:val="oancuaDanhsach"/>
        <w:numPr>
          <w:ilvl w:val="0"/>
          <w:numId w:val="8"/>
        </w:numPr>
      </w:pPr>
      <w:r>
        <w:t xml:space="preserve">Thực thể </w:t>
      </w:r>
      <w:r w:rsidR="008F3FC6">
        <w:t>Channel</w:t>
      </w:r>
    </w:p>
    <w:p w14:paraId="5B2A5F3B" w14:textId="7F5C1756" w:rsidR="00CC09D9" w:rsidRDefault="00CC09D9" w:rsidP="00CC09D9">
      <w:r w:rsidRPr="00CC09D9">
        <w:t xml:space="preserve">Dùng để quản lý </w:t>
      </w:r>
      <w:r>
        <w:t>kênh giao tiếp</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0"/>
        <w:gridCol w:w="1522"/>
        <w:gridCol w:w="5706"/>
      </w:tblGrid>
      <w:tr w:rsidR="00940F49" w:rsidRPr="00A85752" w14:paraId="1CA7CF8B" w14:textId="77777777" w:rsidTr="00073BD6">
        <w:tc>
          <w:tcPr>
            <w:tcW w:w="1550" w:type="dxa"/>
          </w:tcPr>
          <w:p w14:paraId="13944B1D" w14:textId="77777777" w:rsidR="00940F49" w:rsidRPr="00A85752" w:rsidRDefault="00940F49" w:rsidP="005A234B">
            <w:pPr>
              <w:pStyle w:val="TBL"/>
              <w:rPr>
                <w:b/>
              </w:rPr>
            </w:pPr>
            <w:r w:rsidRPr="00A85752">
              <w:rPr>
                <w:b/>
              </w:rPr>
              <w:t>Thuộc tính</w:t>
            </w:r>
          </w:p>
        </w:tc>
        <w:tc>
          <w:tcPr>
            <w:tcW w:w="1522" w:type="dxa"/>
          </w:tcPr>
          <w:p w14:paraId="3B126636" w14:textId="77777777" w:rsidR="00940F49" w:rsidRPr="00A85752" w:rsidRDefault="00940F49" w:rsidP="005A234B">
            <w:pPr>
              <w:pStyle w:val="TBL"/>
              <w:rPr>
                <w:b/>
              </w:rPr>
            </w:pPr>
            <w:r w:rsidRPr="00A85752">
              <w:rPr>
                <w:b/>
              </w:rPr>
              <w:t>Kiểu dữ liệu</w:t>
            </w:r>
          </w:p>
        </w:tc>
        <w:tc>
          <w:tcPr>
            <w:tcW w:w="5706" w:type="dxa"/>
          </w:tcPr>
          <w:p w14:paraId="4BE7F4D1" w14:textId="77777777" w:rsidR="00940F49" w:rsidRPr="00A85752" w:rsidRDefault="00940F49" w:rsidP="005A234B">
            <w:pPr>
              <w:pStyle w:val="TBL"/>
              <w:rPr>
                <w:b/>
              </w:rPr>
            </w:pPr>
            <w:r w:rsidRPr="00A85752">
              <w:rPr>
                <w:b/>
              </w:rPr>
              <w:t>Ý nghĩa</w:t>
            </w:r>
          </w:p>
        </w:tc>
      </w:tr>
      <w:tr w:rsidR="00940F49" w14:paraId="30900359" w14:textId="77777777" w:rsidTr="00073BD6">
        <w:tc>
          <w:tcPr>
            <w:tcW w:w="1550" w:type="dxa"/>
          </w:tcPr>
          <w:p w14:paraId="6CD1C443" w14:textId="1CF57D13" w:rsidR="00940F49" w:rsidRDefault="006D4FCA" w:rsidP="005A234B">
            <w:pPr>
              <w:pStyle w:val="TBL"/>
            </w:pPr>
            <w:r>
              <w:t>id</w:t>
            </w:r>
          </w:p>
        </w:tc>
        <w:tc>
          <w:tcPr>
            <w:tcW w:w="1522" w:type="dxa"/>
          </w:tcPr>
          <w:p w14:paraId="46632418" w14:textId="7D9C845F" w:rsidR="00940F49" w:rsidRDefault="006D4FCA" w:rsidP="005A234B">
            <w:pPr>
              <w:pStyle w:val="TBL"/>
            </w:pPr>
            <w:r>
              <w:t>int</w:t>
            </w:r>
          </w:p>
        </w:tc>
        <w:tc>
          <w:tcPr>
            <w:tcW w:w="5706" w:type="dxa"/>
          </w:tcPr>
          <w:p w14:paraId="646C79F8" w14:textId="77777777" w:rsidR="00940F49" w:rsidRDefault="00940F49" w:rsidP="005A234B">
            <w:pPr>
              <w:pStyle w:val="TBL"/>
            </w:pPr>
            <w:r>
              <w:t>Là thuộc tính khóa chính.</w:t>
            </w:r>
          </w:p>
        </w:tc>
      </w:tr>
      <w:tr w:rsidR="00940F49" w14:paraId="49BBA31C" w14:textId="77777777" w:rsidTr="00073BD6">
        <w:tc>
          <w:tcPr>
            <w:tcW w:w="1550" w:type="dxa"/>
          </w:tcPr>
          <w:p w14:paraId="1FDD4886" w14:textId="2510D37A" w:rsidR="00940F49" w:rsidRDefault="006D4FCA" w:rsidP="005A234B">
            <w:pPr>
              <w:pStyle w:val="TBL"/>
            </w:pPr>
            <w:r>
              <w:t>name</w:t>
            </w:r>
          </w:p>
        </w:tc>
        <w:tc>
          <w:tcPr>
            <w:tcW w:w="1522" w:type="dxa"/>
          </w:tcPr>
          <w:p w14:paraId="0733F255" w14:textId="024C368B" w:rsidR="00940F49" w:rsidRDefault="006D4FCA" w:rsidP="005A234B">
            <w:pPr>
              <w:pStyle w:val="TBL"/>
            </w:pPr>
            <w:r>
              <w:t>string</w:t>
            </w:r>
          </w:p>
        </w:tc>
        <w:tc>
          <w:tcPr>
            <w:tcW w:w="5706" w:type="dxa"/>
          </w:tcPr>
          <w:p w14:paraId="6EE45C73" w14:textId="169BE09B" w:rsidR="00940F49" w:rsidRDefault="00671061" w:rsidP="005A234B">
            <w:pPr>
              <w:pStyle w:val="TBL"/>
            </w:pPr>
            <w:r>
              <w:t>Tên kênh.</w:t>
            </w:r>
          </w:p>
        </w:tc>
      </w:tr>
      <w:tr w:rsidR="00940F49" w14:paraId="2FC0610A" w14:textId="77777777" w:rsidTr="00073BD6">
        <w:tc>
          <w:tcPr>
            <w:tcW w:w="1550" w:type="dxa"/>
          </w:tcPr>
          <w:p w14:paraId="3E6D4269" w14:textId="4BF654F1" w:rsidR="00940F49" w:rsidRDefault="006D4FCA" w:rsidP="005A234B">
            <w:pPr>
              <w:pStyle w:val="TBL"/>
            </w:pPr>
            <w:r>
              <w:t>image</w:t>
            </w:r>
          </w:p>
        </w:tc>
        <w:tc>
          <w:tcPr>
            <w:tcW w:w="1522" w:type="dxa"/>
          </w:tcPr>
          <w:p w14:paraId="00999CCD" w14:textId="6D8296EB" w:rsidR="00940F49" w:rsidRDefault="006D4FCA" w:rsidP="005A234B">
            <w:pPr>
              <w:pStyle w:val="TBL"/>
            </w:pPr>
            <w:r>
              <w:t>bianry</w:t>
            </w:r>
          </w:p>
        </w:tc>
        <w:tc>
          <w:tcPr>
            <w:tcW w:w="5706" w:type="dxa"/>
          </w:tcPr>
          <w:p w14:paraId="2021121B" w14:textId="31757DC5" w:rsidR="00940F49" w:rsidRDefault="00671061" w:rsidP="005A234B">
            <w:pPr>
              <w:pStyle w:val="TBL"/>
            </w:pPr>
            <w:r>
              <w:t>Hình kênh</w:t>
            </w:r>
          </w:p>
        </w:tc>
      </w:tr>
      <w:tr w:rsidR="00940F49" w14:paraId="0ED9606F" w14:textId="77777777" w:rsidTr="00073BD6">
        <w:tc>
          <w:tcPr>
            <w:tcW w:w="1550" w:type="dxa"/>
          </w:tcPr>
          <w:p w14:paraId="025789B3" w14:textId="71BD7E15" w:rsidR="00940F49" w:rsidRDefault="006D4FCA" w:rsidP="005A234B">
            <w:pPr>
              <w:pStyle w:val="TBL"/>
            </w:pPr>
            <w:r>
              <w:t>channel_type</w:t>
            </w:r>
          </w:p>
        </w:tc>
        <w:tc>
          <w:tcPr>
            <w:tcW w:w="1522" w:type="dxa"/>
          </w:tcPr>
          <w:p w14:paraId="734A57AD" w14:textId="076AE957" w:rsidR="00940F49" w:rsidRDefault="006D4FCA" w:rsidP="005A234B">
            <w:pPr>
              <w:pStyle w:val="TBL"/>
            </w:pPr>
            <w:r>
              <w:t>string</w:t>
            </w:r>
          </w:p>
        </w:tc>
        <w:tc>
          <w:tcPr>
            <w:tcW w:w="5706" w:type="dxa"/>
          </w:tcPr>
          <w:p w14:paraId="06128087" w14:textId="7F9140FC" w:rsidR="00940F49" w:rsidRDefault="00671061" w:rsidP="005A234B">
            <w:pPr>
              <w:pStyle w:val="TBL"/>
            </w:pPr>
            <w:r>
              <w:t>Loại kênh</w:t>
            </w:r>
          </w:p>
        </w:tc>
      </w:tr>
      <w:tr w:rsidR="00073BD6" w14:paraId="6850E2E8" w14:textId="77777777" w:rsidTr="00073BD6">
        <w:tc>
          <w:tcPr>
            <w:tcW w:w="1550" w:type="dxa"/>
          </w:tcPr>
          <w:p w14:paraId="44554E4D" w14:textId="5C84BBC6" w:rsidR="00073BD6" w:rsidRDefault="006D4FCA" w:rsidP="00073BD6">
            <w:pPr>
              <w:pStyle w:val="TBL"/>
            </w:pPr>
            <w:r>
              <w:t>description</w:t>
            </w:r>
          </w:p>
        </w:tc>
        <w:tc>
          <w:tcPr>
            <w:tcW w:w="1522" w:type="dxa"/>
          </w:tcPr>
          <w:p w14:paraId="17A9C0DC" w14:textId="74972D95" w:rsidR="00073BD6" w:rsidRDefault="006D4FCA" w:rsidP="00073BD6">
            <w:pPr>
              <w:pStyle w:val="TBL"/>
            </w:pPr>
            <w:r>
              <w:t>string</w:t>
            </w:r>
          </w:p>
        </w:tc>
        <w:tc>
          <w:tcPr>
            <w:tcW w:w="5706" w:type="dxa"/>
          </w:tcPr>
          <w:p w14:paraId="66586613" w14:textId="37AD9E4F" w:rsidR="00073BD6" w:rsidRDefault="00073BD6" w:rsidP="00073BD6">
            <w:pPr>
              <w:pStyle w:val="TBL"/>
            </w:pPr>
            <w:r>
              <w:t>Mô tả kênh</w:t>
            </w:r>
          </w:p>
        </w:tc>
      </w:tr>
      <w:tr w:rsidR="00073BD6" w14:paraId="3C9985BA" w14:textId="77777777" w:rsidTr="00073BD6">
        <w:tc>
          <w:tcPr>
            <w:tcW w:w="1550" w:type="dxa"/>
          </w:tcPr>
          <w:p w14:paraId="0ADCF63B" w14:textId="6FB9E2F8" w:rsidR="00073BD6" w:rsidRDefault="006D4FCA" w:rsidP="00073BD6">
            <w:pPr>
              <w:pStyle w:val="TBL"/>
            </w:pPr>
            <w:r>
              <w:t>state</w:t>
            </w:r>
          </w:p>
        </w:tc>
        <w:tc>
          <w:tcPr>
            <w:tcW w:w="1522" w:type="dxa"/>
          </w:tcPr>
          <w:p w14:paraId="59DEF340" w14:textId="7D57B799" w:rsidR="00073BD6" w:rsidRDefault="006D4FCA" w:rsidP="00073BD6">
            <w:pPr>
              <w:pStyle w:val="TBL"/>
            </w:pPr>
            <w:r>
              <w:t>string</w:t>
            </w:r>
          </w:p>
        </w:tc>
        <w:tc>
          <w:tcPr>
            <w:tcW w:w="5706" w:type="dxa"/>
          </w:tcPr>
          <w:p w14:paraId="5926B278" w14:textId="3F9ADC63" w:rsidR="00073BD6" w:rsidRDefault="00073BD6" w:rsidP="00073BD6">
            <w:pPr>
              <w:pStyle w:val="TBL"/>
            </w:pPr>
            <w:r>
              <w:t>Trạng thái kênh</w:t>
            </w:r>
          </w:p>
        </w:tc>
      </w:tr>
    </w:tbl>
    <w:p w14:paraId="770A92D4" w14:textId="77777777" w:rsidR="00940F49" w:rsidRDefault="00940F49" w:rsidP="00940F49"/>
    <w:p w14:paraId="6DC02CEB" w14:textId="1BEA2687" w:rsidR="00CC09D9" w:rsidRDefault="00B447DF" w:rsidP="00925F7F">
      <w:pPr>
        <w:pStyle w:val="oancuaDanhsach"/>
        <w:numPr>
          <w:ilvl w:val="0"/>
          <w:numId w:val="8"/>
        </w:numPr>
      </w:pPr>
      <w:r>
        <w:lastRenderedPageBreak/>
        <w:t xml:space="preserve">Thực thể </w:t>
      </w:r>
      <w:r w:rsidR="008F3FC6">
        <w:t>Partner</w:t>
      </w:r>
    </w:p>
    <w:p w14:paraId="55747CF2" w14:textId="574D1D96" w:rsidR="00CC09D9" w:rsidRDefault="00CC09D9" w:rsidP="00CC09D9">
      <w:r>
        <w:t>Dùng để quản lý đối tác, khách hàng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2F487115" w14:textId="77777777" w:rsidTr="005A234B">
        <w:tc>
          <w:tcPr>
            <w:tcW w:w="1413" w:type="dxa"/>
          </w:tcPr>
          <w:p w14:paraId="07DDE616" w14:textId="77777777" w:rsidR="00940F49" w:rsidRPr="00A85752" w:rsidRDefault="00940F49" w:rsidP="005A234B">
            <w:pPr>
              <w:pStyle w:val="TBL"/>
              <w:rPr>
                <w:b/>
              </w:rPr>
            </w:pPr>
            <w:r w:rsidRPr="00A85752">
              <w:rPr>
                <w:b/>
              </w:rPr>
              <w:t>Thuộc tính</w:t>
            </w:r>
          </w:p>
        </w:tc>
        <w:tc>
          <w:tcPr>
            <w:tcW w:w="1530" w:type="dxa"/>
          </w:tcPr>
          <w:p w14:paraId="66D09662" w14:textId="77777777" w:rsidR="00940F49" w:rsidRPr="00A85752" w:rsidRDefault="00940F49" w:rsidP="005A234B">
            <w:pPr>
              <w:pStyle w:val="TBL"/>
              <w:rPr>
                <w:b/>
              </w:rPr>
            </w:pPr>
            <w:r w:rsidRPr="00A85752">
              <w:rPr>
                <w:b/>
              </w:rPr>
              <w:t>Kiểu dữ liệu</w:t>
            </w:r>
          </w:p>
        </w:tc>
        <w:tc>
          <w:tcPr>
            <w:tcW w:w="5835" w:type="dxa"/>
          </w:tcPr>
          <w:p w14:paraId="6B2616E0" w14:textId="77777777" w:rsidR="00940F49" w:rsidRPr="00A85752" w:rsidRDefault="00940F49" w:rsidP="005A234B">
            <w:pPr>
              <w:pStyle w:val="TBL"/>
              <w:rPr>
                <w:b/>
              </w:rPr>
            </w:pPr>
            <w:r w:rsidRPr="00A85752">
              <w:rPr>
                <w:b/>
              </w:rPr>
              <w:t>Ý nghĩa</w:t>
            </w:r>
          </w:p>
        </w:tc>
      </w:tr>
      <w:tr w:rsidR="00940F49" w14:paraId="7F1FAB57" w14:textId="77777777" w:rsidTr="005A234B">
        <w:tc>
          <w:tcPr>
            <w:tcW w:w="1413" w:type="dxa"/>
          </w:tcPr>
          <w:p w14:paraId="09270714" w14:textId="7FA7ECA0" w:rsidR="00940F49" w:rsidRDefault="006D4FCA" w:rsidP="005A234B">
            <w:pPr>
              <w:pStyle w:val="TBL"/>
            </w:pPr>
            <w:r>
              <w:t>id</w:t>
            </w:r>
          </w:p>
        </w:tc>
        <w:tc>
          <w:tcPr>
            <w:tcW w:w="1530" w:type="dxa"/>
          </w:tcPr>
          <w:p w14:paraId="39473294" w14:textId="66DD6716" w:rsidR="00940F49" w:rsidRDefault="00887277" w:rsidP="005A234B">
            <w:pPr>
              <w:pStyle w:val="TBL"/>
            </w:pPr>
            <w:r>
              <w:t>I</w:t>
            </w:r>
            <w:r w:rsidR="006D4FCA">
              <w:t>nt</w:t>
            </w:r>
          </w:p>
        </w:tc>
        <w:tc>
          <w:tcPr>
            <w:tcW w:w="5835" w:type="dxa"/>
          </w:tcPr>
          <w:p w14:paraId="7B6C26F6" w14:textId="77777777" w:rsidR="00940F49" w:rsidRDefault="00940F49" w:rsidP="005A234B">
            <w:pPr>
              <w:pStyle w:val="TBL"/>
            </w:pPr>
            <w:r>
              <w:t>Là thuộc tính khóa chính.</w:t>
            </w:r>
          </w:p>
        </w:tc>
      </w:tr>
      <w:tr w:rsidR="00073BD6" w14:paraId="6CDDE28C" w14:textId="77777777" w:rsidTr="005A234B">
        <w:tc>
          <w:tcPr>
            <w:tcW w:w="1413" w:type="dxa"/>
          </w:tcPr>
          <w:p w14:paraId="7CFD3218" w14:textId="41CE18EC" w:rsidR="00073BD6" w:rsidRDefault="006D4FCA" w:rsidP="00073BD6">
            <w:pPr>
              <w:pStyle w:val="TBL"/>
            </w:pPr>
            <w:r>
              <w:t>name</w:t>
            </w:r>
          </w:p>
        </w:tc>
        <w:tc>
          <w:tcPr>
            <w:tcW w:w="1530" w:type="dxa"/>
          </w:tcPr>
          <w:p w14:paraId="1877CEEA" w14:textId="67FBA674" w:rsidR="00073BD6" w:rsidRDefault="00887277" w:rsidP="00073BD6">
            <w:pPr>
              <w:pStyle w:val="TBL"/>
            </w:pPr>
            <w:r>
              <w:t>S</w:t>
            </w:r>
            <w:r w:rsidR="006D4FCA">
              <w:t>tring</w:t>
            </w:r>
          </w:p>
        </w:tc>
        <w:tc>
          <w:tcPr>
            <w:tcW w:w="5835" w:type="dxa"/>
          </w:tcPr>
          <w:p w14:paraId="474994CA" w14:textId="748BC933" w:rsidR="00073BD6" w:rsidRDefault="00073BD6" w:rsidP="00073BD6">
            <w:pPr>
              <w:pStyle w:val="TBL"/>
            </w:pPr>
            <w:r>
              <w:t>Tên đối tác</w:t>
            </w:r>
          </w:p>
        </w:tc>
      </w:tr>
      <w:tr w:rsidR="00671061" w14:paraId="2265C48F" w14:textId="77777777" w:rsidTr="005A234B">
        <w:tc>
          <w:tcPr>
            <w:tcW w:w="1413" w:type="dxa"/>
          </w:tcPr>
          <w:p w14:paraId="3C35D0BA" w14:textId="1F70EDFD" w:rsidR="00671061" w:rsidRDefault="006D4FCA" w:rsidP="005A234B">
            <w:pPr>
              <w:pStyle w:val="TBL"/>
            </w:pPr>
            <w:r>
              <w:t>active</w:t>
            </w:r>
          </w:p>
        </w:tc>
        <w:tc>
          <w:tcPr>
            <w:tcW w:w="1530" w:type="dxa"/>
          </w:tcPr>
          <w:p w14:paraId="77953DA4" w14:textId="3D01721A" w:rsidR="00671061" w:rsidRDefault="00887277" w:rsidP="005A234B">
            <w:pPr>
              <w:pStyle w:val="TBL"/>
            </w:pPr>
            <w:r>
              <w:t>Boolean</w:t>
            </w:r>
          </w:p>
        </w:tc>
        <w:tc>
          <w:tcPr>
            <w:tcW w:w="5835" w:type="dxa"/>
          </w:tcPr>
          <w:p w14:paraId="336AC71F" w14:textId="738AE7C3" w:rsidR="00671061" w:rsidRDefault="00671061" w:rsidP="005A234B">
            <w:pPr>
              <w:pStyle w:val="TBL"/>
            </w:pPr>
            <w:r>
              <w:t>Có được kích hoạt hay không</w:t>
            </w:r>
          </w:p>
        </w:tc>
      </w:tr>
      <w:tr w:rsidR="00073BD6" w14:paraId="1A1FCB3C" w14:textId="77777777" w:rsidTr="005A234B">
        <w:tc>
          <w:tcPr>
            <w:tcW w:w="1413" w:type="dxa"/>
          </w:tcPr>
          <w:p w14:paraId="7F80829D" w14:textId="19B0FBED" w:rsidR="00073BD6" w:rsidRDefault="006D4FCA" w:rsidP="00073BD6">
            <w:pPr>
              <w:pStyle w:val="TBL"/>
            </w:pPr>
            <w:r>
              <w:t>title</w:t>
            </w:r>
          </w:p>
        </w:tc>
        <w:tc>
          <w:tcPr>
            <w:tcW w:w="1530" w:type="dxa"/>
          </w:tcPr>
          <w:p w14:paraId="001FD001" w14:textId="718BCA6C" w:rsidR="00073BD6" w:rsidRDefault="00887277" w:rsidP="00073BD6">
            <w:pPr>
              <w:pStyle w:val="TBL"/>
            </w:pPr>
            <w:r>
              <w:t>S</w:t>
            </w:r>
            <w:r w:rsidR="006D4FCA">
              <w:t>tring</w:t>
            </w:r>
          </w:p>
        </w:tc>
        <w:tc>
          <w:tcPr>
            <w:tcW w:w="5835" w:type="dxa"/>
          </w:tcPr>
          <w:p w14:paraId="5F7B595A" w14:textId="69A16B28" w:rsidR="00073BD6" w:rsidRDefault="00073BD6" w:rsidP="00073BD6">
            <w:pPr>
              <w:pStyle w:val="TBL"/>
            </w:pPr>
            <w:r>
              <w:t>Danh xưng đối tác</w:t>
            </w:r>
          </w:p>
        </w:tc>
      </w:tr>
      <w:tr w:rsidR="00073BD6" w14:paraId="506F5EC6" w14:textId="77777777" w:rsidTr="005A234B">
        <w:tc>
          <w:tcPr>
            <w:tcW w:w="1413" w:type="dxa"/>
          </w:tcPr>
          <w:p w14:paraId="2CD37C90" w14:textId="6001D613" w:rsidR="00073BD6" w:rsidRDefault="006D4FCA" w:rsidP="00073BD6">
            <w:pPr>
              <w:pStyle w:val="TBL"/>
            </w:pPr>
            <w:r>
              <w:t>phone</w:t>
            </w:r>
          </w:p>
        </w:tc>
        <w:tc>
          <w:tcPr>
            <w:tcW w:w="1530" w:type="dxa"/>
          </w:tcPr>
          <w:p w14:paraId="485E731C" w14:textId="58B81CE7" w:rsidR="00073BD6" w:rsidRDefault="00887277" w:rsidP="00073BD6">
            <w:pPr>
              <w:pStyle w:val="TBL"/>
            </w:pPr>
            <w:r>
              <w:t>S</w:t>
            </w:r>
            <w:r w:rsidR="006D4FCA">
              <w:t>tring</w:t>
            </w:r>
          </w:p>
        </w:tc>
        <w:tc>
          <w:tcPr>
            <w:tcW w:w="5835" w:type="dxa"/>
          </w:tcPr>
          <w:p w14:paraId="6A72C7FF" w14:textId="3B3E6F43" w:rsidR="00073BD6" w:rsidRDefault="00073BD6" w:rsidP="00073BD6">
            <w:pPr>
              <w:pStyle w:val="TBL"/>
            </w:pPr>
            <w:r>
              <w:t>Số điện thoại</w:t>
            </w:r>
          </w:p>
        </w:tc>
      </w:tr>
      <w:tr w:rsidR="00671061" w14:paraId="7DFF0D07" w14:textId="77777777" w:rsidTr="005A234B">
        <w:tc>
          <w:tcPr>
            <w:tcW w:w="1413" w:type="dxa"/>
          </w:tcPr>
          <w:p w14:paraId="58F11789" w14:textId="3847FEED" w:rsidR="00671061" w:rsidRDefault="006D4FCA" w:rsidP="005A234B">
            <w:pPr>
              <w:pStyle w:val="TBL"/>
            </w:pPr>
            <w:r>
              <w:t>image</w:t>
            </w:r>
          </w:p>
        </w:tc>
        <w:tc>
          <w:tcPr>
            <w:tcW w:w="1530" w:type="dxa"/>
          </w:tcPr>
          <w:p w14:paraId="3420BCD6" w14:textId="456F4E98" w:rsidR="00671061" w:rsidRDefault="00887277" w:rsidP="005A234B">
            <w:pPr>
              <w:pStyle w:val="TBL"/>
            </w:pPr>
            <w:r>
              <w:t>Binary</w:t>
            </w:r>
          </w:p>
        </w:tc>
        <w:tc>
          <w:tcPr>
            <w:tcW w:w="5835" w:type="dxa"/>
          </w:tcPr>
          <w:p w14:paraId="66F91DF4" w14:textId="49B13F40" w:rsidR="00671061" w:rsidRDefault="00981417" w:rsidP="005A234B">
            <w:pPr>
              <w:pStyle w:val="TBL"/>
            </w:pPr>
            <w:r>
              <w:t>Hình ảnh đối tác</w:t>
            </w:r>
          </w:p>
        </w:tc>
      </w:tr>
      <w:tr w:rsidR="00073BD6" w14:paraId="185D5597" w14:textId="77777777" w:rsidTr="005A234B">
        <w:tc>
          <w:tcPr>
            <w:tcW w:w="1413" w:type="dxa"/>
          </w:tcPr>
          <w:p w14:paraId="08D4DDFD" w14:textId="1ED11213" w:rsidR="00073BD6" w:rsidRDefault="006D4FCA" w:rsidP="00073BD6">
            <w:pPr>
              <w:pStyle w:val="TBL"/>
            </w:pPr>
            <w:r>
              <w:t>email</w:t>
            </w:r>
          </w:p>
        </w:tc>
        <w:tc>
          <w:tcPr>
            <w:tcW w:w="1530" w:type="dxa"/>
          </w:tcPr>
          <w:p w14:paraId="6954E0EA" w14:textId="2368118E" w:rsidR="00073BD6" w:rsidRDefault="00887277" w:rsidP="00073BD6">
            <w:pPr>
              <w:pStyle w:val="TBL"/>
            </w:pPr>
            <w:r>
              <w:t>S</w:t>
            </w:r>
            <w:r w:rsidR="006D4FCA">
              <w:t>tring</w:t>
            </w:r>
          </w:p>
        </w:tc>
        <w:tc>
          <w:tcPr>
            <w:tcW w:w="5835" w:type="dxa"/>
          </w:tcPr>
          <w:p w14:paraId="78455F13" w14:textId="34D2FFEF" w:rsidR="00073BD6" w:rsidRDefault="00073BD6" w:rsidP="00073BD6">
            <w:pPr>
              <w:pStyle w:val="TBL"/>
            </w:pPr>
            <w:r>
              <w:t>Email đối tác</w:t>
            </w:r>
          </w:p>
        </w:tc>
      </w:tr>
      <w:tr w:rsidR="00671061" w14:paraId="07342C2F" w14:textId="77777777" w:rsidTr="005A234B">
        <w:tc>
          <w:tcPr>
            <w:tcW w:w="1413" w:type="dxa"/>
          </w:tcPr>
          <w:p w14:paraId="6CD22CA3" w14:textId="7210352B" w:rsidR="00671061" w:rsidRDefault="006D4FCA" w:rsidP="005A234B">
            <w:pPr>
              <w:pStyle w:val="TBL"/>
            </w:pPr>
            <w:r>
              <w:t>birthday</w:t>
            </w:r>
          </w:p>
        </w:tc>
        <w:tc>
          <w:tcPr>
            <w:tcW w:w="1530" w:type="dxa"/>
          </w:tcPr>
          <w:p w14:paraId="56075124" w14:textId="54CB9E60" w:rsidR="00671061" w:rsidRDefault="00887277" w:rsidP="005A234B">
            <w:pPr>
              <w:pStyle w:val="TBL"/>
            </w:pPr>
            <w:r>
              <w:t>T</w:t>
            </w:r>
            <w:r w:rsidR="006D4FCA">
              <w:t>imestamp</w:t>
            </w:r>
          </w:p>
        </w:tc>
        <w:tc>
          <w:tcPr>
            <w:tcW w:w="5835" w:type="dxa"/>
          </w:tcPr>
          <w:p w14:paraId="71C0A984" w14:textId="5239CD5A" w:rsidR="00671061" w:rsidRDefault="00981417" w:rsidP="005A234B">
            <w:pPr>
              <w:pStyle w:val="TBL"/>
            </w:pPr>
            <w:r>
              <w:t>Ngày sinh</w:t>
            </w:r>
          </w:p>
        </w:tc>
      </w:tr>
      <w:tr w:rsidR="00073BD6" w14:paraId="3AC6A0BC" w14:textId="77777777" w:rsidTr="005A234B">
        <w:tc>
          <w:tcPr>
            <w:tcW w:w="1413" w:type="dxa"/>
          </w:tcPr>
          <w:p w14:paraId="298BB4B5" w14:textId="4F14038E" w:rsidR="00073BD6" w:rsidRDefault="006D4FCA" w:rsidP="00073BD6">
            <w:pPr>
              <w:pStyle w:val="TBL"/>
            </w:pPr>
            <w:r>
              <w:t>psid</w:t>
            </w:r>
          </w:p>
        </w:tc>
        <w:tc>
          <w:tcPr>
            <w:tcW w:w="1530" w:type="dxa"/>
          </w:tcPr>
          <w:p w14:paraId="6FA03FC5" w14:textId="4B48B7D2" w:rsidR="00073BD6" w:rsidRDefault="00887277" w:rsidP="00073BD6">
            <w:pPr>
              <w:pStyle w:val="TBL"/>
            </w:pPr>
            <w:r>
              <w:t>S</w:t>
            </w:r>
            <w:r w:rsidR="006D4FCA">
              <w:t>tring</w:t>
            </w:r>
          </w:p>
        </w:tc>
        <w:tc>
          <w:tcPr>
            <w:tcW w:w="5835" w:type="dxa"/>
          </w:tcPr>
          <w:p w14:paraId="71BB555C" w14:textId="17333C80" w:rsidR="00073BD6" w:rsidRDefault="00073BD6" w:rsidP="00073BD6">
            <w:pPr>
              <w:pStyle w:val="TBL"/>
            </w:pPr>
            <w:r>
              <w:t>ID đối tác trên Facebook</w:t>
            </w:r>
          </w:p>
        </w:tc>
      </w:tr>
      <w:tr w:rsidR="00073BD6" w14:paraId="3F24D193" w14:textId="77777777" w:rsidTr="005A234B">
        <w:tc>
          <w:tcPr>
            <w:tcW w:w="1413" w:type="dxa"/>
          </w:tcPr>
          <w:p w14:paraId="478EFE8F" w14:textId="576C1FCB" w:rsidR="00073BD6" w:rsidRDefault="006D4FCA" w:rsidP="00073BD6">
            <w:pPr>
              <w:pStyle w:val="TBL"/>
            </w:pPr>
            <w:r>
              <w:t>page_id</w:t>
            </w:r>
          </w:p>
        </w:tc>
        <w:tc>
          <w:tcPr>
            <w:tcW w:w="1530" w:type="dxa"/>
          </w:tcPr>
          <w:p w14:paraId="53C896A1" w14:textId="634DB3DD" w:rsidR="00073BD6" w:rsidRDefault="00887277" w:rsidP="00073BD6">
            <w:pPr>
              <w:pStyle w:val="TBL"/>
            </w:pPr>
            <w:r>
              <w:t>S</w:t>
            </w:r>
            <w:r w:rsidR="006D4FCA">
              <w:t>tring</w:t>
            </w:r>
          </w:p>
        </w:tc>
        <w:tc>
          <w:tcPr>
            <w:tcW w:w="5835" w:type="dxa"/>
          </w:tcPr>
          <w:p w14:paraId="514780CB" w14:textId="53EACAA7" w:rsidR="00073BD6" w:rsidRDefault="00073BD6" w:rsidP="00073BD6">
            <w:pPr>
              <w:pStyle w:val="TBL"/>
            </w:pPr>
            <w:r>
              <w:t>ID trang tương tác</w:t>
            </w:r>
          </w:p>
        </w:tc>
      </w:tr>
      <w:tr w:rsidR="00671061" w14:paraId="103DEEA9" w14:textId="77777777" w:rsidTr="005A234B">
        <w:tc>
          <w:tcPr>
            <w:tcW w:w="1413" w:type="dxa"/>
          </w:tcPr>
          <w:p w14:paraId="2B1FAA34" w14:textId="32F4EC81" w:rsidR="00671061" w:rsidRDefault="006D4FCA" w:rsidP="005A234B">
            <w:pPr>
              <w:pStyle w:val="TBL"/>
            </w:pPr>
            <w:r>
              <w:t>customer</w:t>
            </w:r>
          </w:p>
        </w:tc>
        <w:tc>
          <w:tcPr>
            <w:tcW w:w="1530" w:type="dxa"/>
          </w:tcPr>
          <w:p w14:paraId="78D15232" w14:textId="33AB5309" w:rsidR="00671061" w:rsidRDefault="00887277" w:rsidP="005A234B">
            <w:pPr>
              <w:pStyle w:val="TBL"/>
            </w:pPr>
            <w:r>
              <w:t>Boolean</w:t>
            </w:r>
          </w:p>
        </w:tc>
        <w:tc>
          <w:tcPr>
            <w:tcW w:w="5835" w:type="dxa"/>
          </w:tcPr>
          <w:p w14:paraId="114B490B" w14:textId="6A765418" w:rsidR="00671061" w:rsidRDefault="00981417" w:rsidP="005A234B">
            <w:pPr>
              <w:pStyle w:val="TBL"/>
            </w:pPr>
            <w:r>
              <w:t>Là khách hàng hay không</w:t>
            </w:r>
          </w:p>
        </w:tc>
      </w:tr>
      <w:tr w:rsidR="00073BD6" w14:paraId="3964ABB9" w14:textId="77777777" w:rsidTr="005A234B">
        <w:tc>
          <w:tcPr>
            <w:tcW w:w="1413" w:type="dxa"/>
          </w:tcPr>
          <w:p w14:paraId="42AF5630" w14:textId="6D5E56A5" w:rsidR="00073BD6" w:rsidRDefault="006D4FCA" w:rsidP="00073BD6">
            <w:pPr>
              <w:pStyle w:val="TBL"/>
            </w:pPr>
            <w:r>
              <w:t>street</w:t>
            </w:r>
          </w:p>
        </w:tc>
        <w:tc>
          <w:tcPr>
            <w:tcW w:w="1530" w:type="dxa"/>
          </w:tcPr>
          <w:p w14:paraId="5B8A3AD0" w14:textId="0215DE33" w:rsidR="00073BD6" w:rsidRDefault="00887277" w:rsidP="00073BD6">
            <w:pPr>
              <w:pStyle w:val="TBL"/>
            </w:pPr>
            <w:r>
              <w:t>S</w:t>
            </w:r>
            <w:r w:rsidR="006D4FCA">
              <w:t>tring</w:t>
            </w:r>
          </w:p>
        </w:tc>
        <w:tc>
          <w:tcPr>
            <w:tcW w:w="5835" w:type="dxa"/>
          </w:tcPr>
          <w:p w14:paraId="60FF336C" w14:textId="51C5FFF0" w:rsidR="00073BD6" w:rsidRDefault="00073BD6" w:rsidP="00073BD6">
            <w:pPr>
              <w:pStyle w:val="TBL"/>
            </w:pPr>
            <w:r>
              <w:t>Địa chỉ đường phố</w:t>
            </w:r>
          </w:p>
        </w:tc>
      </w:tr>
      <w:tr w:rsidR="00073BD6" w14:paraId="562596CD" w14:textId="77777777" w:rsidTr="005A234B">
        <w:tc>
          <w:tcPr>
            <w:tcW w:w="1413" w:type="dxa"/>
          </w:tcPr>
          <w:p w14:paraId="1748F48C" w14:textId="31B333E4" w:rsidR="00073BD6" w:rsidRDefault="006D4FCA" w:rsidP="00073BD6">
            <w:pPr>
              <w:pStyle w:val="TBL"/>
            </w:pPr>
            <w:r>
              <w:t>ward</w:t>
            </w:r>
          </w:p>
        </w:tc>
        <w:tc>
          <w:tcPr>
            <w:tcW w:w="1530" w:type="dxa"/>
          </w:tcPr>
          <w:p w14:paraId="64DA50AF" w14:textId="5DB81EE2" w:rsidR="00073BD6" w:rsidRDefault="00887277" w:rsidP="00073BD6">
            <w:pPr>
              <w:pStyle w:val="TBL"/>
            </w:pPr>
            <w:r>
              <w:t>S</w:t>
            </w:r>
            <w:r w:rsidR="006D4FCA">
              <w:t>tring</w:t>
            </w:r>
          </w:p>
        </w:tc>
        <w:tc>
          <w:tcPr>
            <w:tcW w:w="5835" w:type="dxa"/>
          </w:tcPr>
          <w:p w14:paraId="265641C3" w14:textId="2603193A" w:rsidR="00073BD6" w:rsidRDefault="00073BD6" w:rsidP="00073BD6">
            <w:pPr>
              <w:pStyle w:val="TBL"/>
            </w:pPr>
            <w:r>
              <w:t>Địa chỉ phường</w:t>
            </w:r>
          </w:p>
        </w:tc>
      </w:tr>
      <w:tr w:rsidR="00073BD6" w14:paraId="22F34F1E" w14:textId="77777777" w:rsidTr="005A234B">
        <w:tc>
          <w:tcPr>
            <w:tcW w:w="1413" w:type="dxa"/>
          </w:tcPr>
          <w:p w14:paraId="7B1722D1" w14:textId="7262C504" w:rsidR="00073BD6" w:rsidRDefault="006D4FCA" w:rsidP="00073BD6">
            <w:pPr>
              <w:pStyle w:val="TBL"/>
            </w:pPr>
            <w:r>
              <w:t>district</w:t>
            </w:r>
          </w:p>
        </w:tc>
        <w:tc>
          <w:tcPr>
            <w:tcW w:w="1530" w:type="dxa"/>
          </w:tcPr>
          <w:p w14:paraId="419F9ECB" w14:textId="550DDE6A" w:rsidR="00073BD6" w:rsidRDefault="00887277" w:rsidP="00073BD6">
            <w:pPr>
              <w:pStyle w:val="TBL"/>
            </w:pPr>
            <w:r>
              <w:t>S</w:t>
            </w:r>
            <w:r w:rsidR="006D4FCA">
              <w:t>tring</w:t>
            </w:r>
          </w:p>
        </w:tc>
        <w:tc>
          <w:tcPr>
            <w:tcW w:w="5835" w:type="dxa"/>
          </w:tcPr>
          <w:p w14:paraId="239B96C2" w14:textId="7E961D9E" w:rsidR="00073BD6" w:rsidRDefault="00073BD6" w:rsidP="00073BD6">
            <w:pPr>
              <w:pStyle w:val="TBL"/>
            </w:pPr>
            <w:r>
              <w:t>Địa chỉ quận</w:t>
            </w:r>
          </w:p>
        </w:tc>
      </w:tr>
      <w:tr w:rsidR="00073BD6" w14:paraId="3D690EA0" w14:textId="77777777" w:rsidTr="005A234B">
        <w:tc>
          <w:tcPr>
            <w:tcW w:w="1413" w:type="dxa"/>
          </w:tcPr>
          <w:p w14:paraId="6B2F060A" w14:textId="070C18B6" w:rsidR="00073BD6" w:rsidRDefault="006D4FCA" w:rsidP="00073BD6">
            <w:pPr>
              <w:pStyle w:val="TBL"/>
            </w:pPr>
            <w:r>
              <w:t>city</w:t>
            </w:r>
          </w:p>
        </w:tc>
        <w:tc>
          <w:tcPr>
            <w:tcW w:w="1530" w:type="dxa"/>
          </w:tcPr>
          <w:p w14:paraId="0607AD2A" w14:textId="5F1383D0" w:rsidR="00073BD6" w:rsidRDefault="00887277" w:rsidP="00073BD6">
            <w:pPr>
              <w:pStyle w:val="TBL"/>
            </w:pPr>
            <w:r>
              <w:t>S</w:t>
            </w:r>
            <w:r w:rsidR="006D4FCA">
              <w:t>tring</w:t>
            </w:r>
          </w:p>
        </w:tc>
        <w:tc>
          <w:tcPr>
            <w:tcW w:w="5835" w:type="dxa"/>
          </w:tcPr>
          <w:p w14:paraId="6F8ADDBA" w14:textId="2C6A7638" w:rsidR="00073BD6" w:rsidRDefault="00073BD6" w:rsidP="00073BD6">
            <w:pPr>
              <w:pStyle w:val="TBL"/>
            </w:pPr>
            <w:r>
              <w:t>Địa chỉ tỉnh, thành phố</w:t>
            </w:r>
          </w:p>
        </w:tc>
      </w:tr>
      <w:tr w:rsidR="005A234B" w14:paraId="454F1F2C" w14:textId="77777777" w:rsidTr="005A234B">
        <w:trPr>
          <w:trHeight w:val="58"/>
        </w:trPr>
        <w:tc>
          <w:tcPr>
            <w:tcW w:w="1413" w:type="dxa"/>
          </w:tcPr>
          <w:p w14:paraId="289738BA" w14:textId="7FE61A76" w:rsidR="005A234B" w:rsidRDefault="006D4FCA" w:rsidP="005A234B">
            <w:pPr>
              <w:pStyle w:val="TBL"/>
            </w:pPr>
            <w:r>
              <w:t>point</w:t>
            </w:r>
          </w:p>
        </w:tc>
        <w:tc>
          <w:tcPr>
            <w:tcW w:w="1530" w:type="dxa"/>
          </w:tcPr>
          <w:p w14:paraId="4C67EF3E" w14:textId="50B54C80" w:rsidR="005A234B" w:rsidRDefault="00887277" w:rsidP="005A234B">
            <w:pPr>
              <w:pStyle w:val="TBL"/>
            </w:pPr>
            <w:r>
              <w:t>F</w:t>
            </w:r>
            <w:r w:rsidR="006D4FCA">
              <w:t>loat</w:t>
            </w:r>
          </w:p>
        </w:tc>
        <w:tc>
          <w:tcPr>
            <w:tcW w:w="5835" w:type="dxa"/>
          </w:tcPr>
          <w:p w14:paraId="4A51F5CA" w14:textId="6ED1E363" w:rsidR="005A234B" w:rsidRDefault="001B1A3B" w:rsidP="005A234B">
            <w:pPr>
              <w:pStyle w:val="TBL"/>
            </w:pPr>
            <w:r>
              <w:t>Số điểm đang có</w:t>
            </w:r>
          </w:p>
        </w:tc>
      </w:tr>
      <w:tr w:rsidR="00671061" w14:paraId="303CB74D" w14:textId="77777777" w:rsidTr="005A234B">
        <w:trPr>
          <w:trHeight w:val="58"/>
        </w:trPr>
        <w:tc>
          <w:tcPr>
            <w:tcW w:w="1413" w:type="dxa"/>
          </w:tcPr>
          <w:p w14:paraId="0A16CCEA" w14:textId="6F740826" w:rsidR="00671061" w:rsidRDefault="006D4FCA" w:rsidP="005A234B">
            <w:pPr>
              <w:pStyle w:val="TBL"/>
            </w:pPr>
            <w:r>
              <w:t>rank_id</w:t>
            </w:r>
          </w:p>
        </w:tc>
        <w:tc>
          <w:tcPr>
            <w:tcW w:w="1530" w:type="dxa"/>
          </w:tcPr>
          <w:p w14:paraId="27BFE7FA" w14:textId="21E8B4B6" w:rsidR="00671061" w:rsidRDefault="00887277" w:rsidP="005A234B">
            <w:pPr>
              <w:pStyle w:val="TBL"/>
            </w:pPr>
            <w:r>
              <w:t>I</w:t>
            </w:r>
            <w:r w:rsidR="006D4FCA">
              <w:t>nt</w:t>
            </w:r>
          </w:p>
        </w:tc>
        <w:tc>
          <w:tcPr>
            <w:tcW w:w="5835" w:type="dxa"/>
          </w:tcPr>
          <w:p w14:paraId="083339CA" w14:textId="746B6BD3" w:rsidR="00671061" w:rsidRDefault="001B1A3B" w:rsidP="005A234B">
            <w:pPr>
              <w:pStyle w:val="TBL"/>
            </w:pPr>
            <w:r>
              <w:t>Hạng khách hàng</w:t>
            </w:r>
          </w:p>
        </w:tc>
      </w:tr>
      <w:tr w:rsidR="00671061" w14:paraId="1291BA87" w14:textId="77777777" w:rsidTr="005A234B">
        <w:trPr>
          <w:trHeight w:val="58"/>
        </w:trPr>
        <w:tc>
          <w:tcPr>
            <w:tcW w:w="1413" w:type="dxa"/>
          </w:tcPr>
          <w:p w14:paraId="787BC3CC" w14:textId="2074270B" w:rsidR="00671061" w:rsidRDefault="006D4FCA" w:rsidP="005A234B">
            <w:pPr>
              <w:pStyle w:val="TBL"/>
            </w:pPr>
            <w:r>
              <w:t>user_id</w:t>
            </w:r>
          </w:p>
        </w:tc>
        <w:tc>
          <w:tcPr>
            <w:tcW w:w="1530" w:type="dxa"/>
          </w:tcPr>
          <w:p w14:paraId="3F1367F7" w14:textId="231840C9" w:rsidR="00671061" w:rsidRDefault="00887277" w:rsidP="005A234B">
            <w:pPr>
              <w:pStyle w:val="TBL"/>
            </w:pPr>
            <w:r>
              <w:t>I</w:t>
            </w:r>
            <w:r w:rsidR="006D4FCA">
              <w:t>nt</w:t>
            </w:r>
          </w:p>
        </w:tc>
        <w:tc>
          <w:tcPr>
            <w:tcW w:w="5835" w:type="dxa"/>
          </w:tcPr>
          <w:p w14:paraId="66883623" w14:textId="5AF18AE2" w:rsidR="00671061" w:rsidRDefault="001B1A3B" w:rsidP="005A234B">
            <w:pPr>
              <w:pStyle w:val="TBL"/>
            </w:pPr>
            <w:r>
              <w:t>Người dùng liên quan</w:t>
            </w:r>
          </w:p>
        </w:tc>
      </w:tr>
      <w:tr w:rsidR="00671061" w14:paraId="73BA74B7" w14:textId="77777777" w:rsidTr="005A234B">
        <w:trPr>
          <w:trHeight w:val="58"/>
        </w:trPr>
        <w:tc>
          <w:tcPr>
            <w:tcW w:w="1413" w:type="dxa"/>
          </w:tcPr>
          <w:p w14:paraId="31CFD0ED" w14:textId="1F7DC0F4" w:rsidR="00671061" w:rsidRDefault="006D4FCA" w:rsidP="005A234B">
            <w:pPr>
              <w:pStyle w:val="TBL"/>
            </w:pPr>
            <w:r>
              <w:t>parent_id</w:t>
            </w:r>
          </w:p>
        </w:tc>
        <w:tc>
          <w:tcPr>
            <w:tcW w:w="1530" w:type="dxa"/>
          </w:tcPr>
          <w:p w14:paraId="0C8EEC4B" w14:textId="0CF8C339" w:rsidR="00671061" w:rsidRDefault="00887277" w:rsidP="005A234B">
            <w:pPr>
              <w:pStyle w:val="TBL"/>
            </w:pPr>
            <w:r>
              <w:t>I</w:t>
            </w:r>
            <w:r w:rsidR="006D4FCA">
              <w:t>nt</w:t>
            </w:r>
          </w:p>
        </w:tc>
        <w:tc>
          <w:tcPr>
            <w:tcW w:w="5835" w:type="dxa"/>
          </w:tcPr>
          <w:p w14:paraId="620BA4B4" w14:textId="345B28A5" w:rsidR="00671061" w:rsidRDefault="001B1A3B" w:rsidP="005A234B">
            <w:pPr>
              <w:pStyle w:val="TBL"/>
            </w:pPr>
            <w:r>
              <w:t>Đối tác cha</w:t>
            </w:r>
          </w:p>
        </w:tc>
      </w:tr>
    </w:tbl>
    <w:p w14:paraId="4CB6C632" w14:textId="77777777" w:rsidR="00940F49" w:rsidRDefault="00940F49" w:rsidP="00940F49"/>
    <w:p w14:paraId="227011CE" w14:textId="4474D7C9" w:rsidR="008F3FC6" w:rsidRDefault="00B447DF" w:rsidP="00925F7F">
      <w:pPr>
        <w:pStyle w:val="oancuaDanhsach"/>
        <w:numPr>
          <w:ilvl w:val="0"/>
          <w:numId w:val="8"/>
        </w:numPr>
      </w:pPr>
      <w:r>
        <w:t xml:space="preserve">Thực thể </w:t>
      </w:r>
      <w:r w:rsidR="008F3FC6">
        <w:t>Note</w:t>
      </w:r>
    </w:p>
    <w:p w14:paraId="5187211F" w14:textId="25D41573" w:rsidR="00CC09D9" w:rsidRDefault="00CC09D9" w:rsidP="00CC09D9">
      <w:r w:rsidRPr="00CC09D9">
        <w:t xml:space="preserve">Dùng để quản lý </w:t>
      </w:r>
      <w:r>
        <w:t>ghi chú</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0C0CBFCE" w14:textId="77777777" w:rsidTr="005A234B">
        <w:tc>
          <w:tcPr>
            <w:tcW w:w="1413" w:type="dxa"/>
          </w:tcPr>
          <w:p w14:paraId="441321D6" w14:textId="77777777" w:rsidR="00940F49" w:rsidRPr="00A85752" w:rsidRDefault="00940F49" w:rsidP="005A234B">
            <w:pPr>
              <w:pStyle w:val="TBL"/>
              <w:rPr>
                <w:b/>
              </w:rPr>
            </w:pPr>
            <w:r w:rsidRPr="00A85752">
              <w:rPr>
                <w:b/>
              </w:rPr>
              <w:t>Thuộc tính</w:t>
            </w:r>
          </w:p>
        </w:tc>
        <w:tc>
          <w:tcPr>
            <w:tcW w:w="1530" w:type="dxa"/>
          </w:tcPr>
          <w:p w14:paraId="2D05EAAE" w14:textId="77777777" w:rsidR="00940F49" w:rsidRPr="00A85752" w:rsidRDefault="00940F49" w:rsidP="005A234B">
            <w:pPr>
              <w:pStyle w:val="TBL"/>
              <w:rPr>
                <w:b/>
              </w:rPr>
            </w:pPr>
            <w:r w:rsidRPr="00A85752">
              <w:rPr>
                <w:b/>
              </w:rPr>
              <w:t>Kiểu dữ liệu</w:t>
            </w:r>
          </w:p>
        </w:tc>
        <w:tc>
          <w:tcPr>
            <w:tcW w:w="5835" w:type="dxa"/>
          </w:tcPr>
          <w:p w14:paraId="5708EA2E" w14:textId="77777777" w:rsidR="00940F49" w:rsidRPr="00A85752" w:rsidRDefault="00940F49" w:rsidP="005A234B">
            <w:pPr>
              <w:pStyle w:val="TBL"/>
              <w:rPr>
                <w:b/>
              </w:rPr>
            </w:pPr>
            <w:r w:rsidRPr="00A85752">
              <w:rPr>
                <w:b/>
              </w:rPr>
              <w:t>Ý nghĩa</w:t>
            </w:r>
          </w:p>
        </w:tc>
      </w:tr>
      <w:tr w:rsidR="00940F49" w14:paraId="660DD31F" w14:textId="77777777" w:rsidTr="005A234B">
        <w:tc>
          <w:tcPr>
            <w:tcW w:w="1413" w:type="dxa"/>
          </w:tcPr>
          <w:p w14:paraId="6026F430" w14:textId="5F732A57" w:rsidR="00940F49" w:rsidRDefault="006D4FCA" w:rsidP="005A234B">
            <w:pPr>
              <w:pStyle w:val="TBL"/>
            </w:pPr>
            <w:r>
              <w:t>id</w:t>
            </w:r>
          </w:p>
        </w:tc>
        <w:tc>
          <w:tcPr>
            <w:tcW w:w="1530" w:type="dxa"/>
          </w:tcPr>
          <w:p w14:paraId="5172B1AC" w14:textId="6CD482EB" w:rsidR="00940F49" w:rsidRDefault="00887277" w:rsidP="005A234B">
            <w:pPr>
              <w:pStyle w:val="TBL"/>
            </w:pPr>
            <w:r>
              <w:t>I</w:t>
            </w:r>
            <w:r w:rsidR="006D4FCA">
              <w:t>nt</w:t>
            </w:r>
          </w:p>
        </w:tc>
        <w:tc>
          <w:tcPr>
            <w:tcW w:w="5835" w:type="dxa"/>
          </w:tcPr>
          <w:p w14:paraId="38170454" w14:textId="77777777" w:rsidR="00940F49" w:rsidRDefault="00940F49" w:rsidP="005A234B">
            <w:pPr>
              <w:pStyle w:val="TBL"/>
            </w:pPr>
            <w:r>
              <w:t>Là thuộc tính khóa chính.</w:t>
            </w:r>
          </w:p>
        </w:tc>
      </w:tr>
      <w:tr w:rsidR="00940F49" w14:paraId="54EADB1F" w14:textId="77777777" w:rsidTr="005A234B">
        <w:tc>
          <w:tcPr>
            <w:tcW w:w="1413" w:type="dxa"/>
          </w:tcPr>
          <w:p w14:paraId="3B69267A" w14:textId="20FBE8F3" w:rsidR="00940F49" w:rsidRDefault="006D4FCA" w:rsidP="005A234B">
            <w:pPr>
              <w:pStyle w:val="TBL"/>
            </w:pPr>
            <w:r>
              <w:t>name</w:t>
            </w:r>
          </w:p>
        </w:tc>
        <w:tc>
          <w:tcPr>
            <w:tcW w:w="1530" w:type="dxa"/>
          </w:tcPr>
          <w:p w14:paraId="4BF5E478" w14:textId="7488D57B" w:rsidR="00940F49" w:rsidRDefault="00887277" w:rsidP="005A234B">
            <w:pPr>
              <w:pStyle w:val="TBL"/>
            </w:pPr>
            <w:r>
              <w:t>S</w:t>
            </w:r>
            <w:r w:rsidR="006D4FCA">
              <w:t>tring</w:t>
            </w:r>
          </w:p>
        </w:tc>
        <w:tc>
          <w:tcPr>
            <w:tcW w:w="5835" w:type="dxa"/>
          </w:tcPr>
          <w:p w14:paraId="334ABABE" w14:textId="569A3BC3" w:rsidR="00940F49" w:rsidRDefault="001B1A3B" w:rsidP="005A234B">
            <w:pPr>
              <w:pStyle w:val="TBL"/>
            </w:pPr>
            <w:r>
              <w:t>Tên ghi chú</w:t>
            </w:r>
          </w:p>
        </w:tc>
      </w:tr>
      <w:tr w:rsidR="00073BD6" w14:paraId="5AA0B44D" w14:textId="77777777" w:rsidTr="005A234B">
        <w:tc>
          <w:tcPr>
            <w:tcW w:w="1413" w:type="dxa"/>
          </w:tcPr>
          <w:p w14:paraId="50E514C5" w14:textId="17ECDF7D" w:rsidR="00073BD6" w:rsidRDefault="006D4FCA" w:rsidP="00073BD6">
            <w:pPr>
              <w:pStyle w:val="TBL"/>
            </w:pPr>
            <w:r>
              <w:t>memo</w:t>
            </w:r>
          </w:p>
        </w:tc>
        <w:tc>
          <w:tcPr>
            <w:tcW w:w="1530" w:type="dxa"/>
          </w:tcPr>
          <w:p w14:paraId="7F5AA19B" w14:textId="0CAA0B27" w:rsidR="00073BD6" w:rsidRDefault="00887277" w:rsidP="00073BD6">
            <w:pPr>
              <w:pStyle w:val="TBL"/>
            </w:pPr>
            <w:r>
              <w:t>S</w:t>
            </w:r>
            <w:r w:rsidR="006D4FCA">
              <w:t>tring</w:t>
            </w:r>
          </w:p>
        </w:tc>
        <w:tc>
          <w:tcPr>
            <w:tcW w:w="5835" w:type="dxa"/>
          </w:tcPr>
          <w:p w14:paraId="52F6A18E" w14:textId="68B3EC4B" w:rsidR="00073BD6" w:rsidRDefault="00073BD6" w:rsidP="00073BD6">
            <w:pPr>
              <w:pStyle w:val="TBL"/>
            </w:pPr>
            <w:r>
              <w:t>Nội dung ghi chú</w:t>
            </w:r>
          </w:p>
        </w:tc>
      </w:tr>
      <w:tr w:rsidR="00073BD6" w14:paraId="08C92870" w14:textId="77777777" w:rsidTr="005A234B">
        <w:tc>
          <w:tcPr>
            <w:tcW w:w="1413" w:type="dxa"/>
          </w:tcPr>
          <w:p w14:paraId="6231E781" w14:textId="191C1B61" w:rsidR="00073BD6" w:rsidRDefault="006D4FCA" w:rsidP="00073BD6">
            <w:pPr>
              <w:pStyle w:val="TBL"/>
            </w:pPr>
            <w:r>
              <w:t>state</w:t>
            </w:r>
          </w:p>
        </w:tc>
        <w:tc>
          <w:tcPr>
            <w:tcW w:w="1530" w:type="dxa"/>
          </w:tcPr>
          <w:p w14:paraId="2F8B3188" w14:textId="63873DB4" w:rsidR="00073BD6" w:rsidRDefault="00887277" w:rsidP="00073BD6">
            <w:pPr>
              <w:pStyle w:val="TBL"/>
            </w:pPr>
            <w:r>
              <w:t>S</w:t>
            </w:r>
            <w:r w:rsidR="006D4FCA">
              <w:t>tring</w:t>
            </w:r>
          </w:p>
        </w:tc>
        <w:tc>
          <w:tcPr>
            <w:tcW w:w="5835" w:type="dxa"/>
          </w:tcPr>
          <w:p w14:paraId="09F7F6F1" w14:textId="59BEAEC4" w:rsidR="00073BD6" w:rsidRDefault="00073BD6" w:rsidP="00073BD6">
            <w:pPr>
              <w:pStyle w:val="TBL"/>
            </w:pPr>
            <w:r>
              <w:t>Trạng thái ghi chú</w:t>
            </w:r>
          </w:p>
        </w:tc>
      </w:tr>
      <w:tr w:rsidR="00940F49" w14:paraId="03957BF2" w14:textId="77777777" w:rsidTr="005A234B">
        <w:tc>
          <w:tcPr>
            <w:tcW w:w="1413" w:type="dxa"/>
          </w:tcPr>
          <w:p w14:paraId="2820FC99" w14:textId="2F91BA4E" w:rsidR="00940F49" w:rsidRDefault="006D4FCA" w:rsidP="005A234B">
            <w:pPr>
              <w:pStyle w:val="TBL"/>
            </w:pPr>
            <w:r>
              <w:t>channel_id</w:t>
            </w:r>
          </w:p>
        </w:tc>
        <w:tc>
          <w:tcPr>
            <w:tcW w:w="1530" w:type="dxa"/>
          </w:tcPr>
          <w:p w14:paraId="14873DFF" w14:textId="668F41A2" w:rsidR="00940F49" w:rsidRDefault="00887277" w:rsidP="005A234B">
            <w:pPr>
              <w:pStyle w:val="TBL"/>
            </w:pPr>
            <w:r>
              <w:t>I</w:t>
            </w:r>
            <w:r w:rsidR="006D4FCA">
              <w:t>nt</w:t>
            </w:r>
          </w:p>
        </w:tc>
        <w:tc>
          <w:tcPr>
            <w:tcW w:w="5835" w:type="dxa"/>
          </w:tcPr>
          <w:p w14:paraId="23620CE5" w14:textId="7AED8237" w:rsidR="00940F49" w:rsidRDefault="001B1A3B" w:rsidP="005A234B">
            <w:pPr>
              <w:pStyle w:val="TBL"/>
            </w:pPr>
            <w:r>
              <w:t>Kênh liên quan</w:t>
            </w:r>
          </w:p>
        </w:tc>
      </w:tr>
    </w:tbl>
    <w:p w14:paraId="2441223D" w14:textId="77777777" w:rsidR="00940F49" w:rsidRDefault="00940F49" w:rsidP="00940F49"/>
    <w:p w14:paraId="1EEF4BA2" w14:textId="54479EF0" w:rsidR="008F3FC6" w:rsidRDefault="00B447DF" w:rsidP="00925F7F">
      <w:pPr>
        <w:pStyle w:val="oancuaDanhsach"/>
        <w:numPr>
          <w:ilvl w:val="0"/>
          <w:numId w:val="8"/>
        </w:numPr>
      </w:pPr>
      <w:r>
        <w:lastRenderedPageBreak/>
        <w:t xml:space="preserve">Thực thể </w:t>
      </w:r>
      <w:r w:rsidR="008F3FC6">
        <w:t>Message Template</w:t>
      </w:r>
    </w:p>
    <w:p w14:paraId="5AA945F0" w14:textId="36C5185E" w:rsidR="00CC09D9" w:rsidRDefault="00CC09D9" w:rsidP="00CC09D9">
      <w:r w:rsidRPr="00CC09D9">
        <w:t xml:space="preserve">Dùng để quản lý </w:t>
      </w:r>
      <w:r>
        <w:t>các mẫu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307ADB72" w14:textId="77777777" w:rsidTr="005A234B">
        <w:tc>
          <w:tcPr>
            <w:tcW w:w="1413" w:type="dxa"/>
          </w:tcPr>
          <w:p w14:paraId="3068A653" w14:textId="77777777" w:rsidR="00940F49" w:rsidRPr="00A85752" w:rsidRDefault="00940F49" w:rsidP="005A234B">
            <w:pPr>
              <w:pStyle w:val="TBL"/>
              <w:rPr>
                <w:b/>
              </w:rPr>
            </w:pPr>
            <w:r w:rsidRPr="00A85752">
              <w:rPr>
                <w:b/>
              </w:rPr>
              <w:t>Thuộc tính</w:t>
            </w:r>
          </w:p>
        </w:tc>
        <w:tc>
          <w:tcPr>
            <w:tcW w:w="1530" w:type="dxa"/>
          </w:tcPr>
          <w:p w14:paraId="39C1785F" w14:textId="77777777" w:rsidR="00940F49" w:rsidRPr="00A85752" w:rsidRDefault="00940F49" w:rsidP="005A234B">
            <w:pPr>
              <w:pStyle w:val="TBL"/>
              <w:rPr>
                <w:b/>
              </w:rPr>
            </w:pPr>
            <w:r w:rsidRPr="00A85752">
              <w:rPr>
                <w:b/>
              </w:rPr>
              <w:t>Kiểu dữ liệu</w:t>
            </w:r>
          </w:p>
        </w:tc>
        <w:tc>
          <w:tcPr>
            <w:tcW w:w="5835" w:type="dxa"/>
          </w:tcPr>
          <w:p w14:paraId="4E33B385" w14:textId="77777777" w:rsidR="00940F49" w:rsidRPr="00A85752" w:rsidRDefault="00940F49" w:rsidP="005A234B">
            <w:pPr>
              <w:pStyle w:val="TBL"/>
              <w:rPr>
                <w:b/>
              </w:rPr>
            </w:pPr>
            <w:r w:rsidRPr="00A85752">
              <w:rPr>
                <w:b/>
              </w:rPr>
              <w:t>Ý nghĩa</w:t>
            </w:r>
          </w:p>
        </w:tc>
      </w:tr>
      <w:tr w:rsidR="00940F49" w14:paraId="15FD5EBE" w14:textId="77777777" w:rsidTr="005A234B">
        <w:tc>
          <w:tcPr>
            <w:tcW w:w="1413" w:type="dxa"/>
          </w:tcPr>
          <w:p w14:paraId="74416DFE" w14:textId="796C5770" w:rsidR="00940F49" w:rsidRDefault="00887277" w:rsidP="005A234B">
            <w:pPr>
              <w:pStyle w:val="TBL"/>
            </w:pPr>
            <w:r>
              <w:t>I</w:t>
            </w:r>
            <w:r w:rsidR="006D4FCA">
              <w:t>d</w:t>
            </w:r>
          </w:p>
        </w:tc>
        <w:tc>
          <w:tcPr>
            <w:tcW w:w="1530" w:type="dxa"/>
          </w:tcPr>
          <w:p w14:paraId="0D25915A" w14:textId="429E2E2F" w:rsidR="00940F49" w:rsidRDefault="006D4FCA" w:rsidP="005A234B">
            <w:pPr>
              <w:pStyle w:val="TBL"/>
            </w:pPr>
            <w:r>
              <w:t>int</w:t>
            </w:r>
          </w:p>
        </w:tc>
        <w:tc>
          <w:tcPr>
            <w:tcW w:w="5835" w:type="dxa"/>
          </w:tcPr>
          <w:p w14:paraId="7545E8B5" w14:textId="77777777" w:rsidR="00940F49" w:rsidRDefault="00940F49" w:rsidP="005A234B">
            <w:pPr>
              <w:pStyle w:val="TBL"/>
            </w:pPr>
            <w:r>
              <w:t>Là thuộc tính khóa chính.</w:t>
            </w:r>
          </w:p>
        </w:tc>
      </w:tr>
      <w:tr w:rsidR="00940F49" w14:paraId="4AE24655" w14:textId="77777777" w:rsidTr="005A234B">
        <w:tc>
          <w:tcPr>
            <w:tcW w:w="1413" w:type="dxa"/>
          </w:tcPr>
          <w:p w14:paraId="34286395" w14:textId="4BA3A91D" w:rsidR="00940F49" w:rsidRDefault="006D4FCA" w:rsidP="005A234B">
            <w:pPr>
              <w:pStyle w:val="TBL"/>
            </w:pPr>
            <w:r>
              <w:t>name</w:t>
            </w:r>
          </w:p>
        </w:tc>
        <w:tc>
          <w:tcPr>
            <w:tcW w:w="1530" w:type="dxa"/>
          </w:tcPr>
          <w:p w14:paraId="0C812CB0" w14:textId="4BD19222" w:rsidR="00940F49" w:rsidRDefault="006D4FCA" w:rsidP="005A234B">
            <w:pPr>
              <w:pStyle w:val="TBL"/>
            </w:pPr>
            <w:r>
              <w:t>string</w:t>
            </w:r>
          </w:p>
        </w:tc>
        <w:tc>
          <w:tcPr>
            <w:tcW w:w="5835" w:type="dxa"/>
          </w:tcPr>
          <w:p w14:paraId="529C2272" w14:textId="6E96FCF6" w:rsidR="00940F49" w:rsidRDefault="001B1A3B" w:rsidP="005A234B">
            <w:pPr>
              <w:pStyle w:val="TBL"/>
            </w:pPr>
            <w:r>
              <w:t>Tên tin mẫu</w:t>
            </w:r>
          </w:p>
        </w:tc>
      </w:tr>
      <w:tr w:rsidR="00073BD6" w14:paraId="2CAA7460" w14:textId="77777777" w:rsidTr="005A234B">
        <w:tc>
          <w:tcPr>
            <w:tcW w:w="1413" w:type="dxa"/>
          </w:tcPr>
          <w:p w14:paraId="65B0F954" w14:textId="49A3EC6B" w:rsidR="00073BD6" w:rsidRDefault="006D4FCA" w:rsidP="00073BD6">
            <w:pPr>
              <w:pStyle w:val="TBL"/>
            </w:pPr>
            <w:r>
              <w:t>content</w:t>
            </w:r>
          </w:p>
        </w:tc>
        <w:tc>
          <w:tcPr>
            <w:tcW w:w="1530" w:type="dxa"/>
          </w:tcPr>
          <w:p w14:paraId="5159EC2C" w14:textId="2BD45EC1" w:rsidR="00073BD6" w:rsidRDefault="006D4FCA" w:rsidP="00073BD6">
            <w:pPr>
              <w:pStyle w:val="TBL"/>
            </w:pPr>
            <w:r>
              <w:t>string</w:t>
            </w:r>
          </w:p>
        </w:tc>
        <w:tc>
          <w:tcPr>
            <w:tcW w:w="5835" w:type="dxa"/>
          </w:tcPr>
          <w:p w14:paraId="01C639F7" w14:textId="6C621F63" w:rsidR="00073BD6" w:rsidRDefault="00073BD6" w:rsidP="00073BD6">
            <w:pPr>
              <w:pStyle w:val="TBL"/>
            </w:pPr>
            <w:r>
              <w:t>Nội dung tin mẫu</w:t>
            </w:r>
          </w:p>
        </w:tc>
      </w:tr>
      <w:tr w:rsidR="00940F49" w14:paraId="530CA89F" w14:textId="77777777" w:rsidTr="005A234B">
        <w:tc>
          <w:tcPr>
            <w:tcW w:w="1413" w:type="dxa"/>
          </w:tcPr>
          <w:p w14:paraId="223F50D5" w14:textId="7674E3C5" w:rsidR="00940F49" w:rsidRDefault="006D4FCA" w:rsidP="005A234B">
            <w:pPr>
              <w:pStyle w:val="TBL"/>
            </w:pPr>
            <w:r>
              <w:t>creator_id</w:t>
            </w:r>
          </w:p>
        </w:tc>
        <w:tc>
          <w:tcPr>
            <w:tcW w:w="1530" w:type="dxa"/>
          </w:tcPr>
          <w:p w14:paraId="720CD092" w14:textId="70176D02" w:rsidR="00940F49" w:rsidRDefault="006D4FCA" w:rsidP="005A234B">
            <w:pPr>
              <w:pStyle w:val="TBL"/>
            </w:pPr>
            <w:r>
              <w:t>int</w:t>
            </w:r>
          </w:p>
        </w:tc>
        <w:tc>
          <w:tcPr>
            <w:tcW w:w="5835" w:type="dxa"/>
          </w:tcPr>
          <w:p w14:paraId="70AA5F08" w14:textId="317545B3" w:rsidR="00940F49" w:rsidRDefault="001B1A3B" w:rsidP="005A234B">
            <w:pPr>
              <w:pStyle w:val="TBL"/>
            </w:pPr>
            <w:r>
              <w:t>Người tạo</w:t>
            </w:r>
          </w:p>
        </w:tc>
      </w:tr>
    </w:tbl>
    <w:p w14:paraId="312F4257" w14:textId="77777777" w:rsidR="00940F49" w:rsidRDefault="00940F49" w:rsidP="00940F49"/>
    <w:p w14:paraId="675CE9ED" w14:textId="4244994D" w:rsidR="008F3FC6" w:rsidRDefault="00B447DF" w:rsidP="00925F7F">
      <w:pPr>
        <w:pStyle w:val="oancuaDanhsach"/>
        <w:numPr>
          <w:ilvl w:val="0"/>
          <w:numId w:val="8"/>
        </w:numPr>
      </w:pPr>
      <w:r>
        <w:t xml:space="preserve">Thực thể </w:t>
      </w:r>
      <w:r w:rsidR="008F3FC6">
        <w:t>Attachment</w:t>
      </w:r>
    </w:p>
    <w:p w14:paraId="5CB9FFEE" w14:textId="6483321F" w:rsidR="00CC09D9" w:rsidRDefault="00CC09D9" w:rsidP="00CC09D9">
      <w:r w:rsidRPr="00CC09D9">
        <w:t xml:space="preserve">Dùng để quản lý </w:t>
      </w:r>
      <w:r>
        <w:t>tệp định kèm trong tin nhắn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0CDE44E" w14:textId="77777777" w:rsidTr="005A234B">
        <w:tc>
          <w:tcPr>
            <w:tcW w:w="1413" w:type="dxa"/>
          </w:tcPr>
          <w:p w14:paraId="4F561FD6" w14:textId="77777777" w:rsidR="00940F49" w:rsidRPr="00A85752" w:rsidRDefault="00940F49" w:rsidP="005A234B">
            <w:pPr>
              <w:pStyle w:val="TBL"/>
              <w:rPr>
                <w:b/>
              </w:rPr>
            </w:pPr>
            <w:r w:rsidRPr="00A85752">
              <w:rPr>
                <w:b/>
              </w:rPr>
              <w:t>Thuộc tính</w:t>
            </w:r>
          </w:p>
        </w:tc>
        <w:tc>
          <w:tcPr>
            <w:tcW w:w="1530" w:type="dxa"/>
          </w:tcPr>
          <w:p w14:paraId="36103CAB" w14:textId="77777777" w:rsidR="00940F49" w:rsidRPr="00A85752" w:rsidRDefault="00940F49" w:rsidP="005A234B">
            <w:pPr>
              <w:pStyle w:val="TBL"/>
              <w:rPr>
                <w:b/>
              </w:rPr>
            </w:pPr>
            <w:r w:rsidRPr="00A85752">
              <w:rPr>
                <w:b/>
              </w:rPr>
              <w:t>Kiểu dữ liệu</w:t>
            </w:r>
          </w:p>
        </w:tc>
        <w:tc>
          <w:tcPr>
            <w:tcW w:w="5835" w:type="dxa"/>
          </w:tcPr>
          <w:p w14:paraId="27F4437D" w14:textId="77777777" w:rsidR="00940F49" w:rsidRPr="00A85752" w:rsidRDefault="00940F49" w:rsidP="005A234B">
            <w:pPr>
              <w:pStyle w:val="TBL"/>
              <w:rPr>
                <w:b/>
              </w:rPr>
            </w:pPr>
            <w:r w:rsidRPr="00A85752">
              <w:rPr>
                <w:b/>
              </w:rPr>
              <w:t>Ý nghĩa</w:t>
            </w:r>
          </w:p>
        </w:tc>
      </w:tr>
      <w:tr w:rsidR="00940F49" w14:paraId="6BE6C1D5" w14:textId="77777777" w:rsidTr="005A234B">
        <w:tc>
          <w:tcPr>
            <w:tcW w:w="1413" w:type="dxa"/>
          </w:tcPr>
          <w:p w14:paraId="55BC72A1" w14:textId="1C0C4B04" w:rsidR="00940F49" w:rsidRDefault="00887277" w:rsidP="005A234B">
            <w:pPr>
              <w:pStyle w:val="TBL"/>
            </w:pPr>
            <w:r>
              <w:t>I</w:t>
            </w:r>
            <w:r w:rsidR="006D4FCA">
              <w:t>d</w:t>
            </w:r>
          </w:p>
        </w:tc>
        <w:tc>
          <w:tcPr>
            <w:tcW w:w="1530" w:type="dxa"/>
          </w:tcPr>
          <w:p w14:paraId="398672B7" w14:textId="4042F2B2" w:rsidR="00940F49" w:rsidRDefault="006D4FCA" w:rsidP="005A234B">
            <w:pPr>
              <w:pStyle w:val="TBL"/>
            </w:pPr>
            <w:r>
              <w:t>int</w:t>
            </w:r>
          </w:p>
        </w:tc>
        <w:tc>
          <w:tcPr>
            <w:tcW w:w="5835" w:type="dxa"/>
          </w:tcPr>
          <w:p w14:paraId="75EBA35B" w14:textId="77777777" w:rsidR="00940F49" w:rsidRDefault="00940F49" w:rsidP="005A234B">
            <w:pPr>
              <w:pStyle w:val="TBL"/>
            </w:pPr>
            <w:r>
              <w:t>Là thuộc tính khóa chính.</w:t>
            </w:r>
          </w:p>
        </w:tc>
      </w:tr>
      <w:tr w:rsidR="00940F49" w14:paraId="4C3DEC33" w14:textId="77777777" w:rsidTr="005A234B">
        <w:tc>
          <w:tcPr>
            <w:tcW w:w="1413" w:type="dxa"/>
          </w:tcPr>
          <w:p w14:paraId="0EA6F840" w14:textId="477FA0AE" w:rsidR="00940F49" w:rsidRDefault="006D4FCA" w:rsidP="005A234B">
            <w:pPr>
              <w:pStyle w:val="TBL"/>
            </w:pPr>
            <w:r>
              <w:t>name</w:t>
            </w:r>
          </w:p>
        </w:tc>
        <w:tc>
          <w:tcPr>
            <w:tcW w:w="1530" w:type="dxa"/>
          </w:tcPr>
          <w:p w14:paraId="368E6A12" w14:textId="7AC12862" w:rsidR="00940F49" w:rsidRDefault="006D4FCA" w:rsidP="005A234B">
            <w:pPr>
              <w:pStyle w:val="TBL"/>
            </w:pPr>
            <w:r>
              <w:t>string</w:t>
            </w:r>
          </w:p>
        </w:tc>
        <w:tc>
          <w:tcPr>
            <w:tcW w:w="5835" w:type="dxa"/>
          </w:tcPr>
          <w:p w14:paraId="1087FE92" w14:textId="18D3C716" w:rsidR="00940F49" w:rsidRDefault="001B1A3B" w:rsidP="005A234B">
            <w:pPr>
              <w:pStyle w:val="TBL"/>
            </w:pPr>
            <w:r>
              <w:t>Tên tệp định kèm</w:t>
            </w:r>
          </w:p>
        </w:tc>
      </w:tr>
      <w:tr w:rsidR="00940F49" w14:paraId="50883B6B" w14:textId="77777777" w:rsidTr="005A234B">
        <w:tc>
          <w:tcPr>
            <w:tcW w:w="1413" w:type="dxa"/>
          </w:tcPr>
          <w:p w14:paraId="7E9B2D1A" w14:textId="6C3CCE35" w:rsidR="00940F49" w:rsidRDefault="00887277" w:rsidP="005A234B">
            <w:pPr>
              <w:pStyle w:val="TBL"/>
            </w:pPr>
            <w:r>
              <w:t>D</w:t>
            </w:r>
            <w:r w:rsidR="006D4FCA">
              <w:t>ata</w:t>
            </w:r>
          </w:p>
        </w:tc>
        <w:tc>
          <w:tcPr>
            <w:tcW w:w="1530" w:type="dxa"/>
          </w:tcPr>
          <w:p w14:paraId="221E30B7" w14:textId="45D35EFE" w:rsidR="00940F49" w:rsidRDefault="006D4FCA" w:rsidP="005A234B">
            <w:pPr>
              <w:pStyle w:val="TBL"/>
            </w:pPr>
            <w:r>
              <w:t>binary</w:t>
            </w:r>
          </w:p>
        </w:tc>
        <w:tc>
          <w:tcPr>
            <w:tcW w:w="5835" w:type="dxa"/>
          </w:tcPr>
          <w:p w14:paraId="7B3F901A" w14:textId="400F0B94" w:rsidR="00940F49" w:rsidRDefault="001B1A3B" w:rsidP="005A234B">
            <w:pPr>
              <w:pStyle w:val="TBL"/>
            </w:pPr>
            <w:r>
              <w:t>Dữ liệu định kèm</w:t>
            </w:r>
          </w:p>
        </w:tc>
      </w:tr>
      <w:tr w:rsidR="00073BD6" w14:paraId="433EACA2" w14:textId="77777777" w:rsidTr="005A234B">
        <w:tc>
          <w:tcPr>
            <w:tcW w:w="1413" w:type="dxa"/>
          </w:tcPr>
          <w:p w14:paraId="155C4905" w14:textId="0CD7D803" w:rsidR="00073BD6" w:rsidRDefault="006D4FCA" w:rsidP="00073BD6">
            <w:pPr>
              <w:pStyle w:val="TBL"/>
            </w:pPr>
            <w:r>
              <w:t>res_model</w:t>
            </w:r>
          </w:p>
        </w:tc>
        <w:tc>
          <w:tcPr>
            <w:tcW w:w="1530" w:type="dxa"/>
          </w:tcPr>
          <w:p w14:paraId="106A13CB" w14:textId="7B6C879C" w:rsidR="00073BD6" w:rsidRDefault="006D4FCA" w:rsidP="00073BD6">
            <w:pPr>
              <w:pStyle w:val="TBL"/>
            </w:pPr>
            <w:r>
              <w:t>string</w:t>
            </w:r>
          </w:p>
        </w:tc>
        <w:tc>
          <w:tcPr>
            <w:tcW w:w="5835" w:type="dxa"/>
          </w:tcPr>
          <w:p w14:paraId="50861774" w14:textId="0C652D59" w:rsidR="00073BD6" w:rsidRDefault="00073BD6" w:rsidP="00073BD6">
            <w:pPr>
              <w:pStyle w:val="TBL"/>
            </w:pPr>
            <w:r>
              <w:t>Bảng liên quan</w:t>
            </w:r>
          </w:p>
        </w:tc>
      </w:tr>
      <w:tr w:rsidR="00940F49" w14:paraId="159FB042" w14:textId="77777777" w:rsidTr="005A234B">
        <w:tc>
          <w:tcPr>
            <w:tcW w:w="1413" w:type="dxa"/>
          </w:tcPr>
          <w:p w14:paraId="5671A77B" w14:textId="1EF09D44" w:rsidR="00940F49" w:rsidRDefault="006D4FCA" w:rsidP="005A234B">
            <w:pPr>
              <w:pStyle w:val="TBL"/>
            </w:pPr>
            <w:r>
              <w:t>res_id</w:t>
            </w:r>
          </w:p>
        </w:tc>
        <w:tc>
          <w:tcPr>
            <w:tcW w:w="1530" w:type="dxa"/>
          </w:tcPr>
          <w:p w14:paraId="6132F159" w14:textId="6A24EE7A" w:rsidR="00940F49" w:rsidRDefault="006D4FCA" w:rsidP="005A234B">
            <w:pPr>
              <w:pStyle w:val="TBL"/>
            </w:pPr>
            <w:r>
              <w:t>int</w:t>
            </w:r>
          </w:p>
        </w:tc>
        <w:tc>
          <w:tcPr>
            <w:tcW w:w="5835" w:type="dxa"/>
          </w:tcPr>
          <w:p w14:paraId="7A61D119" w14:textId="4AA12275" w:rsidR="00940F49" w:rsidRDefault="001B1A3B" w:rsidP="005A234B">
            <w:pPr>
              <w:pStyle w:val="TBL"/>
            </w:pPr>
            <w:r>
              <w:t>Bản ghi liên quan</w:t>
            </w:r>
          </w:p>
        </w:tc>
      </w:tr>
    </w:tbl>
    <w:p w14:paraId="4662B816" w14:textId="77777777" w:rsidR="00940F49" w:rsidRDefault="00940F49" w:rsidP="00940F49"/>
    <w:p w14:paraId="22A2E90B" w14:textId="1826A98E" w:rsidR="008F3FC6" w:rsidRDefault="00B447DF" w:rsidP="00925F7F">
      <w:pPr>
        <w:pStyle w:val="oancuaDanhsach"/>
        <w:numPr>
          <w:ilvl w:val="0"/>
          <w:numId w:val="8"/>
        </w:numPr>
      </w:pPr>
      <w:r>
        <w:t xml:space="preserve">Thực thể </w:t>
      </w:r>
      <w:r w:rsidR="008F3FC6">
        <w:t>Rank</w:t>
      </w:r>
    </w:p>
    <w:p w14:paraId="1E435B58" w14:textId="7994503E" w:rsidR="00CC09D9" w:rsidRDefault="00CC09D9" w:rsidP="00CC09D9">
      <w:r w:rsidRPr="00CC09D9">
        <w:t xml:space="preserve">Dùng để quản lý </w:t>
      </w:r>
      <w:r>
        <w:t xml:space="preserve">hạng của khách hàng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44457A3" w14:textId="77777777" w:rsidTr="005A234B">
        <w:tc>
          <w:tcPr>
            <w:tcW w:w="1413" w:type="dxa"/>
          </w:tcPr>
          <w:p w14:paraId="0F1120FE" w14:textId="77777777" w:rsidR="00940F49" w:rsidRPr="00A85752" w:rsidRDefault="00940F49" w:rsidP="005A234B">
            <w:pPr>
              <w:pStyle w:val="TBL"/>
              <w:rPr>
                <w:b/>
              </w:rPr>
            </w:pPr>
            <w:r w:rsidRPr="00A85752">
              <w:rPr>
                <w:b/>
              </w:rPr>
              <w:t>Thuộc tính</w:t>
            </w:r>
          </w:p>
        </w:tc>
        <w:tc>
          <w:tcPr>
            <w:tcW w:w="1530" w:type="dxa"/>
          </w:tcPr>
          <w:p w14:paraId="1F2B646D" w14:textId="77777777" w:rsidR="00940F49" w:rsidRPr="00A85752" w:rsidRDefault="00940F49" w:rsidP="005A234B">
            <w:pPr>
              <w:pStyle w:val="TBL"/>
              <w:rPr>
                <w:b/>
              </w:rPr>
            </w:pPr>
            <w:r w:rsidRPr="00A85752">
              <w:rPr>
                <w:b/>
              </w:rPr>
              <w:t>Kiểu dữ liệu</w:t>
            </w:r>
          </w:p>
        </w:tc>
        <w:tc>
          <w:tcPr>
            <w:tcW w:w="5835" w:type="dxa"/>
          </w:tcPr>
          <w:p w14:paraId="5EB86D42" w14:textId="77777777" w:rsidR="00940F49" w:rsidRPr="00A85752" w:rsidRDefault="00940F49" w:rsidP="005A234B">
            <w:pPr>
              <w:pStyle w:val="TBL"/>
              <w:rPr>
                <w:b/>
              </w:rPr>
            </w:pPr>
            <w:r w:rsidRPr="00A85752">
              <w:rPr>
                <w:b/>
              </w:rPr>
              <w:t>Ý nghĩa</w:t>
            </w:r>
          </w:p>
        </w:tc>
      </w:tr>
      <w:tr w:rsidR="00940F49" w14:paraId="1E968763" w14:textId="77777777" w:rsidTr="005A234B">
        <w:tc>
          <w:tcPr>
            <w:tcW w:w="1413" w:type="dxa"/>
          </w:tcPr>
          <w:p w14:paraId="2CE3002D" w14:textId="22F77560" w:rsidR="00940F49" w:rsidRDefault="00887277" w:rsidP="005A234B">
            <w:pPr>
              <w:pStyle w:val="TBL"/>
            </w:pPr>
            <w:r>
              <w:t>I</w:t>
            </w:r>
            <w:r w:rsidR="006D4FCA">
              <w:t>d</w:t>
            </w:r>
          </w:p>
        </w:tc>
        <w:tc>
          <w:tcPr>
            <w:tcW w:w="1530" w:type="dxa"/>
          </w:tcPr>
          <w:p w14:paraId="1B8A90C5" w14:textId="173E24F0" w:rsidR="00940F49" w:rsidRDefault="006D4FCA" w:rsidP="005A234B">
            <w:pPr>
              <w:pStyle w:val="TBL"/>
            </w:pPr>
            <w:r>
              <w:t>int</w:t>
            </w:r>
          </w:p>
        </w:tc>
        <w:tc>
          <w:tcPr>
            <w:tcW w:w="5835" w:type="dxa"/>
          </w:tcPr>
          <w:p w14:paraId="2DE0A7EA" w14:textId="77777777" w:rsidR="00940F49" w:rsidRDefault="00940F49" w:rsidP="005A234B">
            <w:pPr>
              <w:pStyle w:val="TBL"/>
            </w:pPr>
            <w:r>
              <w:t>Là thuộc tính khóa chính.</w:t>
            </w:r>
          </w:p>
        </w:tc>
      </w:tr>
      <w:tr w:rsidR="00940F49" w14:paraId="2FEC95B8" w14:textId="77777777" w:rsidTr="005A234B">
        <w:tc>
          <w:tcPr>
            <w:tcW w:w="1413" w:type="dxa"/>
          </w:tcPr>
          <w:p w14:paraId="0FD4B078" w14:textId="34738EA4" w:rsidR="00940F49" w:rsidRDefault="006D4FCA" w:rsidP="005A234B">
            <w:pPr>
              <w:pStyle w:val="TBL"/>
            </w:pPr>
            <w:r>
              <w:t>name</w:t>
            </w:r>
          </w:p>
        </w:tc>
        <w:tc>
          <w:tcPr>
            <w:tcW w:w="1530" w:type="dxa"/>
          </w:tcPr>
          <w:p w14:paraId="6D82945A" w14:textId="76FB0B76" w:rsidR="00940F49" w:rsidRDefault="006D4FCA" w:rsidP="005A234B">
            <w:pPr>
              <w:pStyle w:val="TBL"/>
            </w:pPr>
            <w:r>
              <w:t>string</w:t>
            </w:r>
          </w:p>
        </w:tc>
        <w:tc>
          <w:tcPr>
            <w:tcW w:w="5835" w:type="dxa"/>
          </w:tcPr>
          <w:p w14:paraId="458239B4" w14:textId="25CDCEEF" w:rsidR="00940F49" w:rsidRDefault="001B1A3B" w:rsidP="005A234B">
            <w:pPr>
              <w:pStyle w:val="TBL"/>
            </w:pPr>
            <w:r>
              <w:t>Tên hạng</w:t>
            </w:r>
          </w:p>
        </w:tc>
      </w:tr>
      <w:tr w:rsidR="00940F49" w14:paraId="4136B249" w14:textId="77777777" w:rsidTr="005A234B">
        <w:tc>
          <w:tcPr>
            <w:tcW w:w="1413" w:type="dxa"/>
          </w:tcPr>
          <w:p w14:paraId="223879D4" w14:textId="7A109E37" w:rsidR="00940F49" w:rsidRDefault="006D4FCA" w:rsidP="005A234B">
            <w:pPr>
              <w:pStyle w:val="TBL"/>
            </w:pPr>
            <w:r>
              <w:t>point_start</w:t>
            </w:r>
          </w:p>
        </w:tc>
        <w:tc>
          <w:tcPr>
            <w:tcW w:w="1530" w:type="dxa"/>
          </w:tcPr>
          <w:p w14:paraId="6BA68684" w14:textId="1885FBD2" w:rsidR="00940F49" w:rsidRDefault="006D4FCA" w:rsidP="005A234B">
            <w:pPr>
              <w:pStyle w:val="TBL"/>
            </w:pPr>
            <w:r>
              <w:t>float</w:t>
            </w:r>
          </w:p>
        </w:tc>
        <w:tc>
          <w:tcPr>
            <w:tcW w:w="5835" w:type="dxa"/>
          </w:tcPr>
          <w:p w14:paraId="6E83613F" w14:textId="5666604F" w:rsidR="00940F49" w:rsidRDefault="001B1A3B" w:rsidP="005A234B">
            <w:pPr>
              <w:pStyle w:val="TBL"/>
            </w:pPr>
            <w:r>
              <w:t>Điểm bắt đầu hạng</w:t>
            </w:r>
          </w:p>
        </w:tc>
      </w:tr>
      <w:tr w:rsidR="00940F49" w14:paraId="4ADF1D57" w14:textId="77777777" w:rsidTr="005A234B">
        <w:tc>
          <w:tcPr>
            <w:tcW w:w="1413" w:type="dxa"/>
          </w:tcPr>
          <w:p w14:paraId="6A6272DC" w14:textId="78300D59" w:rsidR="00940F49" w:rsidRDefault="006D4FCA" w:rsidP="005A234B">
            <w:pPr>
              <w:pStyle w:val="TBL"/>
            </w:pPr>
            <w:r>
              <w:t>point_end</w:t>
            </w:r>
          </w:p>
        </w:tc>
        <w:tc>
          <w:tcPr>
            <w:tcW w:w="1530" w:type="dxa"/>
          </w:tcPr>
          <w:p w14:paraId="5DDD41AE" w14:textId="6500C101" w:rsidR="00940F49" w:rsidRDefault="006D4FCA" w:rsidP="005A234B">
            <w:pPr>
              <w:pStyle w:val="TBL"/>
            </w:pPr>
            <w:r>
              <w:t>float</w:t>
            </w:r>
          </w:p>
        </w:tc>
        <w:tc>
          <w:tcPr>
            <w:tcW w:w="5835" w:type="dxa"/>
          </w:tcPr>
          <w:p w14:paraId="0C2D8F4C" w14:textId="075416BF" w:rsidR="00940F49" w:rsidRDefault="001B1A3B" w:rsidP="005A234B">
            <w:pPr>
              <w:pStyle w:val="TBL"/>
            </w:pPr>
            <w:r>
              <w:t>Điểm kết thúc hạng</w:t>
            </w:r>
          </w:p>
        </w:tc>
      </w:tr>
    </w:tbl>
    <w:p w14:paraId="7E6FA364" w14:textId="77777777" w:rsidR="00940F49" w:rsidRDefault="00940F49" w:rsidP="00940F49"/>
    <w:p w14:paraId="09761AA5" w14:textId="49D76032" w:rsidR="008F3FC6" w:rsidRDefault="00B447DF" w:rsidP="00925F7F">
      <w:pPr>
        <w:pStyle w:val="oancuaDanhsach"/>
        <w:numPr>
          <w:ilvl w:val="0"/>
          <w:numId w:val="8"/>
        </w:numPr>
      </w:pPr>
      <w:r>
        <w:t xml:space="preserve">Thực thể </w:t>
      </w:r>
      <w:r w:rsidR="008F3FC6">
        <w:t xml:space="preserve">Order </w:t>
      </w:r>
    </w:p>
    <w:p w14:paraId="669239CD" w14:textId="53B09161" w:rsidR="00CC09D9" w:rsidRDefault="00CC09D9" w:rsidP="00CC09D9">
      <w:r w:rsidRPr="00CC09D9">
        <w:t xml:space="preserve">Dùng để quản lý </w:t>
      </w:r>
      <w:r>
        <w:t>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6"/>
        <w:gridCol w:w="5129"/>
      </w:tblGrid>
      <w:tr w:rsidR="003C37AE" w:rsidRPr="00A85752" w14:paraId="099BDFB0" w14:textId="77777777" w:rsidTr="00E9790D">
        <w:tc>
          <w:tcPr>
            <w:tcW w:w="2163" w:type="dxa"/>
          </w:tcPr>
          <w:p w14:paraId="68FB3624" w14:textId="77777777" w:rsidR="003C37AE" w:rsidRPr="00A85752" w:rsidRDefault="003C37AE" w:rsidP="004A37BF">
            <w:pPr>
              <w:pStyle w:val="TBL"/>
              <w:rPr>
                <w:b/>
              </w:rPr>
            </w:pPr>
            <w:r w:rsidRPr="00A85752">
              <w:rPr>
                <w:b/>
              </w:rPr>
              <w:t>Thuộc tính</w:t>
            </w:r>
          </w:p>
        </w:tc>
        <w:tc>
          <w:tcPr>
            <w:tcW w:w="1486" w:type="dxa"/>
          </w:tcPr>
          <w:p w14:paraId="08590109" w14:textId="77777777" w:rsidR="003C37AE" w:rsidRPr="00A85752" w:rsidRDefault="003C37AE" w:rsidP="004A37BF">
            <w:pPr>
              <w:pStyle w:val="TBL"/>
              <w:rPr>
                <w:b/>
              </w:rPr>
            </w:pPr>
            <w:r w:rsidRPr="00A85752">
              <w:rPr>
                <w:b/>
              </w:rPr>
              <w:t>Kiểu dữ liệu</w:t>
            </w:r>
          </w:p>
        </w:tc>
        <w:tc>
          <w:tcPr>
            <w:tcW w:w="5129" w:type="dxa"/>
          </w:tcPr>
          <w:p w14:paraId="598976B5" w14:textId="77777777" w:rsidR="003C37AE" w:rsidRPr="00A85752" w:rsidRDefault="003C37AE" w:rsidP="004A37BF">
            <w:pPr>
              <w:pStyle w:val="TBL"/>
              <w:rPr>
                <w:b/>
              </w:rPr>
            </w:pPr>
            <w:r w:rsidRPr="00A85752">
              <w:rPr>
                <w:b/>
              </w:rPr>
              <w:t>Ý nghĩa</w:t>
            </w:r>
          </w:p>
        </w:tc>
      </w:tr>
      <w:tr w:rsidR="003C37AE" w14:paraId="772855A4" w14:textId="77777777" w:rsidTr="00E9790D">
        <w:tc>
          <w:tcPr>
            <w:tcW w:w="2163" w:type="dxa"/>
          </w:tcPr>
          <w:p w14:paraId="3BE125ED" w14:textId="3FABA99B" w:rsidR="003C37AE" w:rsidRDefault="00887277" w:rsidP="004A37BF">
            <w:pPr>
              <w:pStyle w:val="TBL"/>
            </w:pPr>
            <w:r>
              <w:t>I</w:t>
            </w:r>
            <w:r w:rsidR="006D4FCA">
              <w:t>d</w:t>
            </w:r>
          </w:p>
        </w:tc>
        <w:tc>
          <w:tcPr>
            <w:tcW w:w="1486" w:type="dxa"/>
          </w:tcPr>
          <w:p w14:paraId="4778B769" w14:textId="4433F174" w:rsidR="003C37AE" w:rsidRDefault="00887277" w:rsidP="004A37BF">
            <w:pPr>
              <w:pStyle w:val="TBL"/>
            </w:pPr>
            <w:r>
              <w:t>I</w:t>
            </w:r>
            <w:r w:rsidR="006D4FCA">
              <w:t>nt</w:t>
            </w:r>
          </w:p>
        </w:tc>
        <w:tc>
          <w:tcPr>
            <w:tcW w:w="5129" w:type="dxa"/>
          </w:tcPr>
          <w:p w14:paraId="7D210777" w14:textId="77777777" w:rsidR="003C37AE" w:rsidRDefault="003C37AE" w:rsidP="004A37BF">
            <w:pPr>
              <w:pStyle w:val="TBL"/>
            </w:pPr>
            <w:r>
              <w:t>Là thuộc tính khóa chính.</w:t>
            </w:r>
          </w:p>
        </w:tc>
      </w:tr>
      <w:tr w:rsidR="003C37AE" w14:paraId="0B914748" w14:textId="77777777" w:rsidTr="00E9790D">
        <w:tc>
          <w:tcPr>
            <w:tcW w:w="2163" w:type="dxa"/>
          </w:tcPr>
          <w:p w14:paraId="616A66B1" w14:textId="70C15405" w:rsidR="003C37AE" w:rsidRDefault="006D4FCA" w:rsidP="004A37BF">
            <w:pPr>
              <w:pStyle w:val="TBL"/>
            </w:pPr>
            <w:r>
              <w:t>name</w:t>
            </w:r>
          </w:p>
        </w:tc>
        <w:tc>
          <w:tcPr>
            <w:tcW w:w="1486" w:type="dxa"/>
          </w:tcPr>
          <w:p w14:paraId="49F286B7" w14:textId="2734D064" w:rsidR="003C37AE" w:rsidRDefault="00887277" w:rsidP="004A37BF">
            <w:pPr>
              <w:pStyle w:val="TBL"/>
            </w:pPr>
            <w:r>
              <w:t>S</w:t>
            </w:r>
            <w:r w:rsidR="006D4FCA">
              <w:t>tring</w:t>
            </w:r>
          </w:p>
        </w:tc>
        <w:tc>
          <w:tcPr>
            <w:tcW w:w="5129" w:type="dxa"/>
          </w:tcPr>
          <w:p w14:paraId="78270254" w14:textId="07533946" w:rsidR="003C37AE" w:rsidRDefault="001B1A3B" w:rsidP="004A37BF">
            <w:pPr>
              <w:pStyle w:val="TBL"/>
            </w:pPr>
            <w:r>
              <w:t>Tham chiếu đơn hàng</w:t>
            </w:r>
          </w:p>
        </w:tc>
      </w:tr>
      <w:tr w:rsidR="003C37AE" w14:paraId="7C938C9F" w14:textId="77777777" w:rsidTr="00E9790D">
        <w:tc>
          <w:tcPr>
            <w:tcW w:w="2163" w:type="dxa"/>
          </w:tcPr>
          <w:p w14:paraId="5F6844E2" w14:textId="662FEE39" w:rsidR="003C37AE" w:rsidRDefault="006D4FCA" w:rsidP="004A37BF">
            <w:pPr>
              <w:pStyle w:val="TBL"/>
            </w:pPr>
            <w:r>
              <w:t>partner_id</w:t>
            </w:r>
          </w:p>
        </w:tc>
        <w:tc>
          <w:tcPr>
            <w:tcW w:w="1486" w:type="dxa"/>
          </w:tcPr>
          <w:p w14:paraId="3E2786FD" w14:textId="09C7EAA5" w:rsidR="003C37AE" w:rsidRDefault="00887277" w:rsidP="004A37BF">
            <w:pPr>
              <w:pStyle w:val="TBL"/>
            </w:pPr>
            <w:r>
              <w:t>F</w:t>
            </w:r>
            <w:r w:rsidR="006D4FCA">
              <w:t>loat</w:t>
            </w:r>
          </w:p>
        </w:tc>
        <w:tc>
          <w:tcPr>
            <w:tcW w:w="5129" w:type="dxa"/>
          </w:tcPr>
          <w:p w14:paraId="0D727F8A" w14:textId="15FB4E5C" w:rsidR="003C37AE" w:rsidRDefault="001B1A3B" w:rsidP="004A37BF">
            <w:pPr>
              <w:pStyle w:val="TBL"/>
            </w:pPr>
            <w:r>
              <w:t>Khách đặt hàng</w:t>
            </w:r>
          </w:p>
        </w:tc>
      </w:tr>
      <w:tr w:rsidR="003C37AE" w14:paraId="641EC46E" w14:textId="77777777" w:rsidTr="00E9790D">
        <w:tc>
          <w:tcPr>
            <w:tcW w:w="2163" w:type="dxa"/>
          </w:tcPr>
          <w:p w14:paraId="4386B882" w14:textId="1F69C1A1" w:rsidR="003C37AE" w:rsidRDefault="006D4FCA" w:rsidP="004A37BF">
            <w:pPr>
              <w:pStyle w:val="TBL"/>
            </w:pPr>
            <w:r>
              <w:lastRenderedPageBreak/>
              <w:t>date_order</w:t>
            </w:r>
          </w:p>
        </w:tc>
        <w:tc>
          <w:tcPr>
            <w:tcW w:w="1486" w:type="dxa"/>
          </w:tcPr>
          <w:p w14:paraId="226119BC" w14:textId="2BDD003B" w:rsidR="003C37AE" w:rsidRDefault="006D4FCA" w:rsidP="004A37BF">
            <w:pPr>
              <w:pStyle w:val="TBL"/>
            </w:pPr>
            <w:r>
              <w:t>timestamp</w:t>
            </w:r>
          </w:p>
        </w:tc>
        <w:tc>
          <w:tcPr>
            <w:tcW w:w="5129" w:type="dxa"/>
          </w:tcPr>
          <w:p w14:paraId="02251838" w14:textId="5B7AF550" w:rsidR="003C37AE" w:rsidRDefault="001B1A3B" w:rsidP="004A37BF">
            <w:pPr>
              <w:pStyle w:val="TBL"/>
            </w:pPr>
            <w:r>
              <w:t>Ngày đặt hàng</w:t>
            </w:r>
            <w:r w:rsidR="003C37AE">
              <w:t>.</w:t>
            </w:r>
          </w:p>
        </w:tc>
      </w:tr>
      <w:tr w:rsidR="003C37AE" w14:paraId="254A937E" w14:textId="77777777" w:rsidTr="00E9790D">
        <w:tc>
          <w:tcPr>
            <w:tcW w:w="2163" w:type="dxa"/>
          </w:tcPr>
          <w:p w14:paraId="0B6290A0" w14:textId="41FD7089" w:rsidR="003C37AE" w:rsidRDefault="006D4FCA" w:rsidP="004A37BF">
            <w:pPr>
              <w:pStyle w:val="TBL"/>
            </w:pPr>
            <w:r>
              <w:t>partner_shipping_id</w:t>
            </w:r>
          </w:p>
        </w:tc>
        <w:tc>
          <w:tcPr>
            <w:tcW w:w="1486" w:type="dxa"/>
          </w:tcPr>
          <w:p w14:paraId="5F52FA61" w14:textId="61DB6AB2" w:rsidR="003C37AE" w:rsidRDefault="00887277" w:rsidP="004A37BF">
            <w:pPr>
              <w:pStyle w:val="TBL"/>
            </w:pPr>
            <w:r>
              <w:t>I</w:t>
            </w:r>
            <w:r w:rsidR="006D4FCA">
              <w:t>nt</w:t>
            </w:r>
          </w:p>
        </w:tc>
        <w:tc>
          <w:tcPr>
            <w:tcW w:w="5129" w:type="dxa"/>
          </w:tcPr>
          <w:p w14:paraId="0D5C342E" w14:textId="145B525D" w:rsidR="003C37AE" w:rsidRDefault="00E9790D" w:rsidP="004A37BF">
            <w:pPr>
              <w:pStyle w:val="TBL"/>
            </w:pPr>
            <w:r>
              <w:t>Khách giao hàng</w:t>
            </w:r>
          </w:p>
        </w:tc>
      </w:tr>
      <w:tr w:rsidR="003C37AE" w14:paraId="503689BC" w14:textId="77777777" w:rsidTr="00E9790D">
        <w:tc>
          <w:tcPr>
            <w:tcW w:w="2163" w:type="dxa"/>
          </w:tcPr>
          <w:p w14:paraId="235F7559" w14:textId="4BAC2F97" w:rsidR="003C37AE" w:rsidRDefault="006D4FCA" w:rsidP="004A37BF">
            <w:pPr>
              <w:pStyle w:val="TBL"/>
            </w:pPr>
            <w:r>
              <w:t>confirmation_date</w:t>
            </w:r>
          </w:p>
        </w:tc>
        <w:tc>
          <w:tcPr>
            <w:tcW w:w="1486" w:type="dxa"/>
          </w:tcPr>
          <w:p w14:paraId="202598F9" w14:textId="57BC984C" w:rsidR="003C37AE" w:rsidRDefault="006D4FCA" w:rsidP="004A37BF">
            <w:pPr>
              <w:pStyle w:val="TBL"/>
            </w:pPr>
            <w:r>
              <w:t>timestamp</w:t>
            </w:r>
          </w:p>
        </w:tc>
        <w:tc>
          <w:tcPr>
            <w:tcW w:w="5129" w:type="dxa"/>
          </w:tcPr>
          <w:p w14:paraId="5D6A406D" w14:textId="2C39739B" w:rsidR="003C37AE" w:rsidRDefault="00E9790D" w:rsidP="004A37BF">
            <w:pPr>
              <w:pStyle w:val="TBL"/>
            </w:pPr>
            <w:r>
              <w:t>Ngày xác nhận đơn hàng</w:t>
            </w:r>
          </w:p>
        </w:tc>
      </w:tr>
      <w:tr w:rsidR="003C37AE" w14:paraId="4022A3A7" w14:textId="77777777" w:rsidTr="00E9790D">
        <w:tc>
          <w:tcPr>
            <w:tcW w:w="2163" w:type="dxa"/>
          </w:tcPr>
          <w:p w14:paraId="574EDFF7" w14:textId="147640BE" w:rsidR="003C37AE" w:rsidRDefault="006D4FCA" w:rsidP="004A37BF">
            <w:pPr>
              <w:pStyle w:val="TBL"/>
            </w:pPr>
            <w:r>
              <w:t>user_id</w:t>
            </w:r>
          </w:p>
        </w:tc>
        <w:tc>
          <w:tcPr>
            <w:tcW w:w="1486" w:type="dxa"/>
          </w:tcPr>
          <w:p w14:paraId="07F2EB70" w14:textId="427FE527" w:rsidR="003C37AE" w:rsidRDefault="00887277" w:rsidP="004A37BF">
            <w:pPr>
              <w:pStyle w:val="TBL"/>
            </w:pPr>
            <w:r>
              <w:t>I</w:t>
            </w:r>
            <w:r w:rsidR="006D4FCA">
              <w:t>nt</w:t>
            </w:r>
          </w:p>
        </w:tc>
        <w:tc>
          <w:tcPr>
            <w:tcW w:w="5129" w:type="dxa"/>
          </w:tcPr>
          <w:p w14:paraId="0D3EDFF6" w14:textId="49DDE2F9" w:rsidR="003C37AE" w:rsidRDefault="00E9790D" w:rsidP="004A37BF">
            <w:pPr>
              <w:pStyle w:val="TBL"/>
            </w:pPr>
            <w:r>
              <w:t>Người bán hàng</w:t>
            </w:r>
          </w:p>
        </w:tc>
      </w:tr>
      <w:tr w:rsidR="003C37AE" w14:paraId="039C6CE7" w14:textId="77777777" w:rsidTr="00E9790D">
        <w:tc>
          <w:tcPr>
            <w:tcW w:w="2163" w:type="dxa"/>
          </w:tcPr>
          <w:p w14:paraId="0BED1BDB" w14:textId="7659D88D" w:rsidR="003C37AE" w:rsidRDefault="006D4FCA" w:rsidP="004A37BF">
            <w:pPr>
              <w:pStyle w:val="TBL"/>
            </w:pPr>
            <w:r>
              <w:t>partner_invoice_id</w:t>
            </w:r>
          </w:p>
        </w:tc>
        <w:tc>
          <w:tcPr>
            <w:tcW w:w="1486" w:type="dxa"/>
          </w:tcPr>
          <w:p w14:paraId="22526066" w14:textId="32866F02" w:rsidR="003C37AE" w:rsidRDefault="00887277" w:rsidP="004A37BF">
            <w:pPr>
              <w:pStyle w:val="TBL"/>
            </w:pPr>
            <w:r>
              <w:t>I</w:t>
            </w:r>
            <w:r w:rsidR="006D4FCA">
              <w:t>nt</w:t>
            </w:r>
          </w:p>
        </w:tc>
        <w:tc>
          <w:tcPr>
            <w:tcW w:w="5129" w:type="dxa"/>
          </w:tcPr>
          <w:p w14:paraId="4D48F99A" w14:textId="58BA90ED" w:rsidR="003C37AE" w:rsidRDefault="00E9790D" w:rsidP="004A37BF">
            <w:pPr>
              <w:pStyle w:val="TBL"/>
            </w:pPr>
            <w:r>
              <w:t>Khách thanh toán</w:t>
            </w:r>
          </w:p>
        </w:tc>
      </w:tr>
      <w:tr w:rsidR="00073BD6" w14:paraId="1331669D" w14:textId="77777777" w:rsidTr="00E9790D">
        <w:tc>
          <w:tcPr>
            <w:tcW w:w="2163" w:type="dxa"/>
          </w:tcPr>
          <w:p w14:paraId="230A993C" w14:textId="2A8FEA0F" w:rsidR="00073BD6" w:rsidRDefault="006D4FCA" w:rsidP="00073BD6">
            <w:pPr>
              <w:pStyle w:val="TBL"/>
            </w:pPr>
            <w:r>
              <w:t>note</w:t>
            </w:r>
          </w:p>
        </w:tc>
        <w:tc>
          <w:tcPr>
            <w:tcW w:w="1486" w:type="dxa"/>
          </w:tcPr>
          <w:p w14:paraId="68A558ED" w14:textId="6D0AE310" w:rsidR="00073BD6" w:rsidRDefault="006D4FCA" w:rsidP="00073BD6">
            <w:pPr>
              <w:pStyle w:val="TBL"/>
            </w:pPr>
            <w:r>
              <w:t>string</w:t>
            </w:r>
          </w:p>
        </w:tc>
        <w:tc>
          <w:tcPr>
            <w:tcW w:w="5129" w:type="dxa"/>
          </w:tcPr>
          <w:p w14:paraId="2A517CE7" w14:textId="76D58E81" w:rsidR="00073BD6" w:rsidRDefault="00073BD6" w:rsidP="00073BD6">
            <w:pPr>
              <w:pStyle w:val="TBL"/>
            </w:pPr>
            <w:r>
              <w:t>Ghi chú</w:t>
            </w:r>
          </w:p>
        </w:tc>
      </w:tr>
      <w:tr w:rsidR="003C37AE" w14:paraId="2E9CAB9E" w14:textId="77777777" w:rsidTr="00E9790D">
        <w:tc>
          <w:tcPr>
            <w:tcW w:w="2163" w:type="dxa"/>
          </w:tcPr>
          <w:p w14:paraId="693A4D74" w14:textId="3A5791F2" w:rsidR="003C37AE" w:rsidRDefault="006D4FCA" w:rsidP="004A37BF">
            <w:pPr>
              <w:pStyle w:val="TBL"/>
            </w:pPr>
            <w:r>
              <w:t>amount_untax</w:t>
            </w:r>
          </w:p>
        </w:tc>
        <w:tc>
          <w:tcPr>
            <w:tcW w:w="1486" w:type="dxa"/>
          </w:tcPr>
          <w:p w14:paraId="7CBA52B9" w14:textId="696807EE" w:rsidR="003C37AE" w:rsidRDefault="006D4FCA" w:rsidP="004A37BF">
            <w:pPr>
              <w:pStyle w:val="TBL"/>
            </w:pPr>
            <w:r>
              <w:t>float</w:t>
            </w:r>
          </w:p>
        </w:tc>
        <w:tc>
          <w:tcPr>
            <w:tcW w:w="5129" w:type="dxa"/>
          </w:tcPr>
          <w:p w14:paraId="13047F84" w14:textId="05235451" w:rsidR="003C37AE" w:rsidRDefault="00E9790D" w:rsidP="004A37BF">
            <w:pPr>
              <w:pStyle w:val="TBL"/>
            </w:pPr>
            <w:r>
              <w:t>Số tiền chưa thuế</w:t>
            </w:r>
          </w:p>
        </w:tc>
      </w:tr>
      <w:tr w:rsidR="003C37AE" w14:paraId="1543F973" w14:textId="77777777" w:rsidTr="00E9790D">
        <w:tc>
          <w:tcPr>
            <w:tcW w:w="2163" w:type="dxa"/>
          </w:tcPr>
          <w:p w14:paraId="4B709CDF" w14:textId="7C813C98" w:rsidR="003C37AE" w:rsidRDefault="006D4FCA" w:rsidP="004A37BF">
            <w:pPr>
              <w:pStyle w:val="TBL"/>
            </w:pPr>
            <w:r>
              <w:t>amount_tax</w:t>
            </w:r>
          </w:p>
        </w:tc>
        <w:tc>
          <w:tcPr>
            <w:tcW w:w="1486" w:type="dxa"/>
          </w:tcPr>
          <w:p w14:paraId="3A3EF400" w14:textId="320EEE93" w:rsidR="003C37AE" w:rsidRDefault="006D4FCA" w:rsidP="004A37BF">
            <w:pPr>
              <w:pStyle w:val="TBL"/>
            </w:pPr>
            <w:r>
              <w:t>float</w:t>
            </w:r>
          </w:p>
        </w:tc>
        <w:tc>
          <w:tcPr>
            <w:tcW w:w="5129" w:type="dxa"/>
          </w:tcPr>
          <w:p w14:paraId="1C236770" w14:textId="281F0D6F" w:rsidR="003C37AE" w:rsidRDefault="00E9790D" w:rsidP="004A37BF">
            <w:pPr>
              <w:pStyle w:val="TBL"/>
            </w:pPr>
            <w:r>
              <w:t>Số tiền thuế</w:t>
            </w:r>
          </w:p>
        </w:tc>
      </w:tr>
      <w:tr w:rsidR="003C37AE" w14:paraId="0A5613E5" w14:textId="77777777" w:rsidTr="00E9790D">
        <w:tc>
          <w:tcPr>
            <w:tcW w:w="2163" w:type="dxa"/>
          </w:tcPr>
          <w:p w14:paraId="6BC5685F" w14:textId="0A34D016" w:rsidR="003C37AE" w:rsidRDefault="006D4FCA" w:rsidP="004A37BF">
            <w:pPr>
              <w:pStyle w:val="TBL"/>
            </w:pPr>
            <w:r>
              <w:t>amount_total</w:t>
            </w:r>
          </w:p>
        </w:tc>
        <w:tc>
          <w:tcPr>
            <w:tcW w:w="1486" w:type="dxa"/>
          </w:tcPr>
          <w:p w14:paraId="0F41FC2D" w14:textId="0145B1F6" w:rsidR="003C37AE" w:rsidRDefault="006D4FCA" w:rsidP="004A37BF">
            <w:pPr>
              <w:pStyle w:val="TBL"/>
            </w:pPr>
            <w:r>
              <w:t>float</w:t>
            </w:r>
          </w:p>
        </w:tc>
        <w:tc>
          <w:tcPr>
            <w:tcW w:w="5129" w:type="dxa"/>
          </w:tcPr>
          <w:p w14:paraId="717400F8" w14:textId="062D65E2" w:rsidR="003C37AE" w:rsidRDefault="00E9790D" w:rsidP="004A37BF">
            <w:pPr>
              <w:pStyle w:val="TBL"/>
            </w:pPr>
            <w:r>
              <w:t>Tổng tiền đơn hàng</w:t>
            </w:r>
          </w:p>
        </w:tc>
      </w:tr>
      <w:tr w:rsidR="00073BD6" w14:paraId="6D075AFF" w14:textId="77777777" w:rsidTr="00E9790D">
        <w:tc>
          <w:tcPr>
            <w:tcW w:w="2163" w:type="dxa"/>
          </w:tcPr>
          <w:p w14:paraId="1C2084BB" w14:textId="59AA2C70" w:rsidR="00073BD6" w:rsidRDefault="006D4FCA" w:rsidP="00073BD6">
            <w:pPr>
              <w:pStyle w:val="TBL"/>
            </w:pPr>
            <w:r>
              <w:t>status</w:t>
            </w:r>
          </w:p>
        </w:tc>
        <w:tc>
          <w:tcPr>
            <w:tcW w:w="1486" w:type="dxa"/>
          </w:tcPr>
          <w:p w14:paraId="2690C0D1" w14:textId="3B118FCC" w:rsidR="00073BD6" w:rsidRDefault="006D4FCA" w:rsidP="00073BD6">
            <w:pPr>
              <w:pStyle w:val="TBL"/>
            </w:pPr>
            <w:r>
              <w:t>string</w:t>
            </w:r>
          </w:p>
        </w:tc>
        <w:tc>
          <w:tcPr>
            <w:tcW w:w="5129" w:type="dxa"/>
          </w:tcPr>
          <w:p w14:paraId="1A41E553" w14:textId="599ED00C" w:rsidR="00073BD6" w:rsidRDefault="00073BD6" w:rsidP="00073BD6">
            <w:pPr>
              <w:pStyle w:val="TBL"/>
            </w:pPr>
            <w:r>
              <w:t>Trạng thái đơn hàng</w:t>
            </w:r>
          </w:p>
        </w:tc>
      </w:tr>
    </w:tbl>
    <w:p w14:paraId="7DEED662" w14:textId="77777777" w:rsidR="00940F49" w:rsidRDefault="00940F49" w:rsidP="003C37AE">
      <w:pPr>
        <w:ind w:firstLine="0"/>
      </w:pPr>
    </w:p>
    <w:p w14:paraId="23A55FB6" w14:textId="37C62A01" w:rsidR="008F3FC6" w:rsidRDefault="00B447DF" w:rsidP="00925F7F">
      <w:pPr>
        <w:pStyle w:val="oancuaDanhsach"/>
        <w:numPr>
          <w:ilvl w:val="0"/>
          <w:numId w:val="8"/>
        </w:numPr>
      </w:pPr>
      <w:r>
        <w:t xml:space="preserve">Thực thể </w:t>
      </w:r>
      <w:r w:rsidR="008F3FC6">
        <w:t>Order Detail</w:t>
      </w:r>
    </w:p>
    <w:p w14:paraId="48463431" w14:textId="682C4EFC" w:rsidR="00CC09D9" w:rsidRDefault="00CC09D9" w:rsidP="00CC09D9">
      <w:r w:rsidRPr="00CC09D9">
        <w:t xml:space="preserve">Dùng để quản lý </w:t>
      </w:r>
      <w:r>
        <w:t>chi tiết đơn hàng</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49AFF747" w14:textId="77777777" w:rsidTr="004A37BF">
        <w:tc>
          <w:tcPr>
            <w:tcW w:w="1413" w:type="dxa"/>
          </w:tcPr>
          <w:p w14:paraId="1DB87E42" w14:textId="77777777" w:rsidR="003C37AE" w:rsidRPr="00A85752" w:rsidRDefault="003C37AE" w:rsidP="004A37BF">
            <w:pPr>
              <w:pStyle w:val="TBL"/>
              <w:rPr>
                <w:b/>
              </w:rPr>
            </w:pPr>
            <w:r w:rsidRPr="00A85752">
              <w:rPr>
                <w:b/>
              </w:rPr>
              <w:t>Thuộc tính</w:t>
            </w:r>
          </w:p>
        </w:tc>
        <w:tc>
          <w:tcPr>
            <w:tcW w:w="1530" w:type="dxa"/>
          </w:tcPr>
          <w:p w14:paraId="49D07488" w14:textId="77777777" w:rsidR="003C37AE" w:rsidRPr="00A85752" w:rsidRDefault="003C37AE" w:rsidP="004A37BF">
            <w:pPr>
              <w:pStyle w:val="TBL"/>
              <w:rPr>
                <w:b/>
              </w:rPr>
            </w:pPr>
            <w:r w:rsidRPr="00A85752">
              <w:rPr>
                <w:b/>
              </w:rPr>
              <w:t>Kiểu dữ liệu</w:t>
            </w:r>
          </w:p>
        </w:tc>
        <w:tc>
          <w:tcPr>
            <w:tcW w:w="5835" w:type="dxa"/>
          </w:tcPr>
          <w:p w14:paraId="5D1354FB" w14:textId="77777777" w:rsidR="003C37AE" w:rsidRPr="00A85752" w:rsidRDefault="003C37AE" w:rsidP="004A37BF">
            <w:pPr>
              <w:pStyle w:val="TBL"/>
              <w:rPr>
                <w:b/>
              </w:rPr>
            </w:pPr>
            <w:r w:rsidRPr="00A85752">
              <w:rPr>
                <w:b/>
              </w:rPr>
              <w:t>Ý nghĩa</w:t>
            </w:r>
          </w:p>
        </w:tc>
      </w:tr>
      <w:tr w:rsidR="003C37AE" w14:paraId="3F587818" w14:textId="77777777" w:rsidTr="004A37BF">
        <w:tc>
          <w:tcPr>
            <w:tcW w:w="1413" w:type="dxa"/>
          </w:tcPr>
          <w:p w14:paraId="7EAE2D50" w14:textId="741E62FB" w:rsidR="003C37AE" w:rsidRDefault="006D4FCA" w:rsidP="004A37BF">
            <w:pPr>
              <w:pStyle w:val="TBL"/>
            </w:pPr>
            <w:r>
              <w:t>id</w:t>
            </w:r>
          </w:p>
        </w:tc>
        <w:tc>
          <w:tcPr>
            <w:tcW w:w="1530" w:type="dxa"/>
          </w:tcPr>
          <w:p w14:paraId="7B0D640C" w14:textId="1AC9327E" w:rsidR="003C37AE" w:rsidRDefault="00887277" w:rsidP="004A37BF">
            <w:pPr>
              <w:pStyle w:val="TBL"/>
            </w:pPr>
            <w:r>
              <w:t>I</w:t>
            </w:r>
            <w:r w:rsidR="006D4FCA">
              <w:t>nt</w:t>
            </w:r>
          </w:p>
        </w:tc>
        <w:tc>
          <w:tcPr>
            <w:tcW w:w="5835" w:type="dxa"/>
          </w:tcPr>
          <w:p w14:paraId="4BC428A7" w14:textId="77777777" w:rsidR="003C37AE" w:rsidRDefault="003C37AE" w:rsidP="004A37BF">
            <w:pPr>
              <w:pStyle w:val="TBL"/>
            </w:pPr>
            <w:r>
              <w:t>Là thuộc tính khóa chính.</w:t>
            </w:r>
          </w:p>
        </w:tc>
      </w:tr>
      <w:tr w:rsidR="003C37AE" w14:paraId="4D7CEB95" w14:textId="77777777" w:rsidTr="004A37BF">
        <w:tc>
          <w:tcPr>
            <w:tcW w:w="1413" w:type="dxa"/>
          </w:tcPr>
          <w:p w14:paraId="4003FA00" w14:textId="78FAA29B" w:rsidR="003C37AE" w:rsidRDefault="006D4FCA" w:rsidP="004A37BF">
            <w:pPr>
              <w:pStyle w:val="TBL"/>
            </w:pPr>
            <w:r>
              <w:t>order_id</w:t>
            </w:r>
          </w:p>
        </w:tc>
        <w:tc>
          <w:tcPr>
            <w:tcW w:w="1530" w:type="dxa"/>
          </w:tcPr>
          <w:p w14:paraId="739A9E33" w14:textId="0A35D662" w:rsidR="003C37AE" w:rsidRDefault="00887277" w:rsidP="004A37BF">
            <w:pPr>
              <w:pStyle w:val="TBL"/>
            </w:pPr>
            <w:r>
              <w:t>I</w:t>
            </w:r>
            <w:r w:rsidR="006D4FCA">
              <w:t>nt</w:t>
            </w:r>
          </w:p>
        </w:tc>
        <w:tc>
          <w:tcPr>
            <w:tcW w:w="5835" w:type="dxa"/>
          </w:tcPr>
          <w:p w14:paraId="0DB40051" w14:textId="78C751F3" w:rsidR="003C37AE" w:rsidRDefault="00E9790D" w:rsidP="004A37BF">
            <w:pPr>
              <w:pStyle w:val="TBL"/>
            </w:pPr>
            <w:r>
              <w:t>Thuộc về đơn hàng</w:t>
            </w:r>
          </w:p>
        </w:tc>
      </w:tr>
      <w:tr w:rsidR="00073BD6" w14:paraId="3B7EE422" w14:textId="77777777" w:rsidTr="004A37BF">
        <w:tc>
          <w:tcPr>
            <w:tcW w:w="1413" w:type="dxa"/>
          </w:tcPr>
          <w:p w14:paraId="4C6689E5" w14:textId="74CF2975" w:rsidR="00073BD6" w:rsidRDefault="006D4FCA" w:rsidP="00073BD6">
            <w:pPr>
              <w:pStyle w:val="TBL"/>
            </w:pPr>
            <w:r>
              <w:t>name</w:t>
            </w:r>
          </w:p>
        </w:tc>
        <w:tc>
          <w:tcPr>
            <w:tcW w:w="1530" w:type="dxa"/>
          </w:tcPr>
          <w:p w14:paraId="14C4FD12" w14:textId="74EEABCB" w:rsidR="00073BD6" w:rsidRDefault="00887277" w:rsidP="00073BD6">
            <w:pPr>
              <w:pStyle w:val="TBL"/>
            </w:pPr>
            <w:r>
              <w:t>S</w:t>
            </w:r>
            <w:r w:rsidR="006D4FCA">
              <w:t>tring</w:t>
            </w:r>
          </w:p>
        </w:tc>
        <w:tc>
          <w:tcPr>
            <w:tcW w:w="5835" w:type="dxa"/>
          </w:tcPr>
          <w:p w14:paraId="642D5E13" w14:textId="4A8A1185" w:rsidR="00073BD6" w:rsidRDefault="00073BD6" w:rsidP="00073BD6">
            <w:pPr>
              <w:pStyle w:val="TBL"/>
            </w:pPr>
            <w:r>
              <w:t>Mô tả</w:t>
            </w:r>
          </w:p>
        </w:tc>
      </w:tr>
      <w:tr w:rsidR="003C37AE" w14:paraId="725793E6" w14:textId="77777777" w:rsidTr="004A37BF">
        <w:tc>
          <w:tcPr>
            <w:tcW w:w="1413" w:type="dxa"/>
          </w:tcPr>
          <w:p w14:paraId="0E02AF0B" w14:textId="37C1903A" w:rsidR="003C37AE" w:rsidRDefault="006D4FCA" w:rsidP="004A37BF">
            <w:pPr>
              <w:pStyle w:val="TBL"/>
            </w:pPr>
            <w:r>
              <w:t>product_id</w:t>
            </w:r>
          </w:p>
        </w:tc>
        <w:tc>
          <w:tcPr>
            <w:tcW w:w="1530" w:type="dxa"/>
          </w:tcPr>
          <w:p w14:paraId="1801DF70" w14:textId="025A369A" w:rsidR="003C37AE" w:rsidRDefault="00887277" w:rsidP="004A37BF">
            <w:pPr>
              <w:pStyle w:val="TBL"/>
            </w:pPr>
            <w:r>
              <w:t>I</w:t>
            </w:r>
            <w:r w:rsidR="006D4FCA">
              <w:t>nt</w:t>
            </w:r>
          </w:p>
        </w:tc>
        <w:tc>
          <w:tcPr>
            <w:tcW w:w="5835" w:type="dxa"/>
          </w:tcPr>
          <w:p w14:paraId="1AE58622" w14:textId="450160AD" w:rsidR="003C37AE" w:rsidRDefault="00E9790D" w:rsidP="004A37BF">
            <w:pPr>
              <w:pStyle w:val="TBL"/>
            </w:pPr>
            <w:r>
              <w:t>Sản phẩm</w:t>
            </w:r>
          </w:p>
        </w:tc>
      </w:tr>
      <w:tr w:rsidR="00073BD6" w14:paraId="0F74A8F9" w14:textId="77777777" w:rsidTr="004A37BF">
        <w:tc>
          <w:tcPr>
            <w:tcW w:w="1413" w:type="dxa"/>
          </w:tcPr>
          <w:p w14:paraId="24D1DEAF" w14:textId="699EB040" w:rsidR="00073BD6" w:rsidRDefault="006D4FCA" w:rsidP="00073BD6">
            <w:pPr>
              <w:pStyle w:val="TBL"/>
            </w:pPr>
            <w:r>
              <w:t>quantity</w:t>
            </w:r>
          </w:p>
        </w:tc>
        <w:tc>
          <w:tcPr>
            <w:tcW w:w="1530" w:type="dxa"/>
          </w:tcPr>
          <w:p w14:paraId="2258AA6E" w14:textId="00EEC4B7" w:rsidR="00073BD6" w:rsidRDefault="00887277" w:rsidP="00073BD6">
            <w:pPr>
              <w:pStyle w:val="TBL"/>
            </w:pPr>
            <w:r>
              <w:t>F</w:t>
            </w:r>
            <w:r w:rsidR="006D4FCA">
              <w:t>loat</w:t>
            </w:r>
          </w:p>
        </w:tc>
        <w:tc>
          <w:tcPr>
            <w:tcW w:w="5835" w:type="dxa"/>
          </w:tcPr>
          <w:p w14:paraId="3E8F030C" w14:textId="7C86A373" w:rsidR="00073BD6" w:rsidRDefault="00073BD6" w:rsidP="00073BD6">
            <w:pPr>
              <w:pStyle w:val="TBL"/>
            </w:pPr>
            <w:r>
              <w:t>Số lượng sản phẩm</w:t>
            </w:r>
          </w:p>
        </w:tc>
      </w:tr>
      <w:tr w:rsidR="00073BD6" w14:paraId="40FF24B5" w14:textId="77777777" w:rsidTr="004A37BF">
        <w:tc>
          <w:tcPr>
            <w:tcW w:w="1413" w:type="dxa"/>
          </w:tcPr>
          <w:p w14:paraId="0983021F" w14:textId="65FAAA23" w:rsidR="00073BD6" w:rsidRDefault="006D4FCA" w:rsidP="00073BD6">
            <w:pPr>
              <w:pStyle w:val="TBL"/>
            </w:pPr>
            <w:r>
              <w:t>uom</w:t>
            </w:r>
          </w:p>
        </w:tc>
        <w:tc>
          <w:tcPr>
            <w:tcW w:w="1530" w:type="dxa"/>
          </w:tcPr>
          <w:p w14:paraId="01F51271" w14:textId="298546F5" w:rsidR="00073BD6" w:rsidRDefault="00887277" w:rsidP="00073BD6">
            <w:pPr>
              <w:pStyle w:val="TBL"/>
            </w:pPr>
            <w:r>
              <w:t>S</w:t>
            </w:r>
            <w:r w:rsidR="006D4FCA">
              <w:t>tring</w:t>
            </w:r>
          </w:p>
        </w:tc>
        <w:tc>
          <w:tcPr>
            <w:tcW w:w="5835" w:type="dxa"/>
          </w:tcPr>
          <w:p w14:paraId="31D12EDA" w14:textId="51370DE7" w:rsidR="00073BD6" w:rsidRDefault="00073BD6" w:rsidP="00073BD6">
            <w:pPr>
              <w:pStyle w:val="TBL"/>
            </w:pPr>
            <w:r>
              <w:t>Đơn vị tính</w:t>
            </w:r>
          </w:p>
        </w:tc>
      </w:tr>
      <w:tr w:rsidR="003C37AE" w14:paraId="5C5D9A55" w14:textId="77777777" w:rsidTr="004A37BF">
        <w:tc>
          <w:tcPr>
            <w:tcW w:w="1413" w:type="dxa"/>
          </w:tcPr>
          <w:p w14:paraId="1730177C" w14:textId="5A22119C" w:rsidR="003C37AE" w:rsidRDefault="006D4FCA" w:rsidP="004A37BF">
            <w:pPr>
              <w:pStyle w:val="TBL"/>
            </w:pPr>
            <w:r>
              <w:t>subtotal</w:t>
            </w:r>
          </w:p>
        </w:tc>
        <w:tc>
          <w:tcPr>
            <w:tcW w:w="1530" w:type="dxa"/>
          </w:tcPr>
          <w:p w14:paraId="2B01C0D2" w14:textId="0DB5AF1B" w:rsidR="003C37AE" w:rsidRDefault="00887277" w:rsidP="004A37BF">
            <w:pPr>
              <w:pStyle w:val="TBL"/>
            </w:pPr>
            <w:r>
              <w:t>F</w:t>
            </w:r>
            <w:r w:rsidR="006D4FCA">
              <w:t>loat</w:t>
            </w:r>
          </w:p>
        </w:tc>
        <w:tc>
          <w:tcPr>
            <w:tcW w:w="5835" w:type="dxa"/>
          </w:tcPr>
          <w:p w14:paraId="7D4F0AC8" w14:textId="6F4B4126" w:rsidR="003C37AE" w:rsidRDefault="00E9790D" w:rsidP="004A37BF">
            <w:pPr>
              <w:pStyle w:val="TBL"/>
            </w:pPr>
            <w:r>
              <w:t>Tạm tính</w:t>
            </w:r>
          </w:p>
        </w:tc>
      </w:tr>
      <w:tr w:rsidR="003C37AE" w14:paraId="6D285CB9" w14:textId="77777777" w:rsidTr="004A37BF">
        <w:tc>
          <w:tcPr>
            <w:tcW w:w="1413" w:type="dxa"/>
          </w:tcPr>
          <w:p w14:paraId="0DF69C81" w14:textId="554957AB" w:rsidR="003C37AE" w:rsidRDefault="006D4FCA" w:rsidP="004A37BF">
            <w:pPr>
              <w:pStyle w:val="TBL"/>
            </w:pPr>
            <w:r>
              <w:t>discount</w:t>
            </w:r>
          </w:p>
        </w:tc>
        <w:tc>
          <w:tcPr>
            <w:tcW w:w="1530" w:type="dxa"/>
          </w:tcPr>
          <w:p w14:paraId="48DEAA60" w14:textId="61C85E8E" w:rsidR="003C37AE" w:rsidRDefault="00887277" w:rsidP="004A37BF">
            <w:pPr>
              <w:pStyle w:val="TBL"/>
            </w:pPr>
            <w:r>
              <w:t>F</w:t>
            </w:r>
            <w:r w:rsidR="006D4FCA">
              <w:t>loat</w:t>
            </w:r>
          </w:p>
        </w:tc>
        <w:tc>
          <w:tcPr>
            <w:tcW w:w="5835" w:type="dxa"/>
          </w:tcPr>
          <w:p w14:paraId="213AF07B" w14:textId="79FC40BC" w:rsidR="003C37AE" w:rsidRDefault="001E6B5E" w:rsidP="004A37BF">
            <w:pPr>
              <w:pStyle w:val="TBL"/>
            </w:pPr>
            <w:r>
              <w:t>Giá giảm</w:t>
            </w:r>
          </w:p>
        </w:tc>
      </w:tr>
    </w:tbl>
    <w:p w14:paraId="23C2CBE2" w14:textId="77777777" w:rsidR="00940F49" w:rsidRDefault="00940F49" w:rsidP="003C37AE">
      <w:pPr>
        <w:ind w:firstLine="0"/>
      </w:pPr>
    </w:p>
    <w:p w14:paraId="56A50EB6" w14:textId="06DF1196" w:rsidR="008F3FC6" w:rsidRDefault="00B447DF" w:rsidP="00925F7F">
      <w:pPr>
        <w:pStyle w:val="oancuaDanhsach"/>
        <w:numPr>
          <w:ilvl w:val="0"/>
          <w:numId w:val="8"/>
        </w:numPr>
      </w:pPr>
      <w:r>
        <w:t xml:space="preserve">Thực thể </w:t>
      </w:r>
      <w:r w:rsidR="008F3FC6">
        <w:t>Invoice</w:t>
      </w:r>
    </w:p>
    <w:p w14:paraId="36B25A85" w14:textId="7EF2C3FA" w:rsidR="00CC09D9" w:rsidRDefault="00CC09D9" w:rsidP="00CC09D9">
      <w:r w:rsidRPr="00CC09D9">
        <w:t xml:space="preserve">Dùng để quản lý </w:t>
      </w:r>
      <w:r>
        <w:t>các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1485"/>
        <w:gridCol w:w="5130"/>
      </w:tblGrid>
      <w:tr w:rsidR="003C37AE" w:rsidRPr="00A85752" w14:paraId="2081BC10" w14:textId="77777777" w:rsidTr="00E9790D">
        <w:tc>
          <w:tcPr>
            <w:tcW w:w="2163" w:type="dxa"/>
          </w:tcPr>
          <w:p w14:paraId="355FB0DC" w14:textId="77777777" w:rsidR="003C37AE" w:rsidRPr="00A85752" w:rsidRDefault="003C37AE" w:rsidP="004A37BF">
            <w:pPr>
              <w:pStyle w:val="TBL"/>
              <w:rPr>
                <w:b/>
              </w:rPr>
            </w:pPr>
            <w:r w:rsidRPr="00A85752">
              <w:rPr>
                <w:b/>
              </w:rPr>
              <w:t>Thuộc tính</w:t>
            </w:r>
          </w:p>
        </w:tc>
        <w:tc>
          <w:tcPr>
            <w:tcW w:w="1485" w:type="dxa"/>
          </w:tcPr>
          <w:p w14:paraId="3310C9EE" w14:textId="77777777" w:rsidR="003C37AE" w:rsidRPr="00A85752" w:rsidRDefault="003C37AE" w:rsidP="004A37BF">
            <w:pPr>
              <w:pStyle w:val="TBL"/>
              <w:rPr>
                <w:b/>
              </w:rPr>
            </w:pPr>
            <w:r w:rsidRPr="00A85752">
              <w:rPr>
                <w:b/>
              </w:rPr>
              <w:t>Kiểu dữ liệu</w:t>
            </w:r>
          </w:p>
        </w:tc>
        <w:tc>
          <w:tcPr>
            <w:tcW w:w="5130" w:type="dxa"/>
          </w:tcPr>
          <w:p w14:paraId="261F796B" w14:textId="77777777" w:rsidR="003C37AE" w:rsidRPr="00A85752" w:rsidRDefault="003C37AE" w:rsidP="004A37BF">
            <w:pPr>
              <w:pStyle w:val="TBL"/>
              <w:rPr>
                <w:b/>
              </w:rPr>
            </w:pPr>
            <w:r w:rsidRPr="00A85752">
              <w:rPr>
                <w:b/>
              </w:rPr>
              <w:t>Ý nghĩa</w:t>
            </w:r>
          </w:p>
        </w:tc>
      </w:tr>
      <w:tr w:rsidR="003C37AE" w14:paraId="3C093520" w14:textId="77777777" w:rsidTr="00E9790D">
        <w:tc>
          <w:tcPr>
            <w:tcW w:w="2163" w:type="dxa"/>
          </w:tcPr>
          <w:p w14:paraId="2C188283" w14:textId="2E6D2AA1" w:rsidR="003C37AE" w:rsidRDefault="006D4FCA" w:rsidP="004A37BF">
            <w:pPr>
              <w:pStyle w:val="TBL"/>
            </w:pPr>
            <w:r>
              <w:t>id</w:t>
            </w:r>
          </w:p>
        </w:tc>
        <w:tc>
          <w:tcPr>
            <w:tcW w:w="1485" w:type="dxa"/>
          </w:tcPr>
          <w:p w14:paraId="4353A71E" w14:textId="5E85623B" w:rsidR="003C37AE" w:rsidRDefault="00887277" w:rsidP="004A37BF">
            <w:pPr>
              <w:pStyle w:val="TBL"/>
            </w:pPr>
            <w:r>
              <w:t>I</w:t>
            </w:r>
            <w:r w:rsidR="006D4FCA">
              <w:t>nt</w:t>
            </w:r>
          </w:p>
        </w:tc>
        <w:tc>
          <w:tcPr>
            <w:tcW w:w="5130" w:type="dxa"/>
          </w:tcPr>
          <w:p w14:paraId="7B3F0755" w14:textId="77777777" w:rsidR="003C37AE" w:rsidRDefault="003C37AE" w:rsidP="004A37BF">
            <w:pPr>
              <w:pStyle w:val="TBL"/>
            </w:pPr>
            <w:r>
              <w:t>Là thuộc tính khóa chính.</w:t>
            </w:r>
          </w:p>
        </w:tc>
      </w:tr>
      <w:tr w:rsidR="003C37AE" w14:paraId="7E431956" w14:textId="77777777" w:rsidTr="00E9790D">
        <w:tc>
          <w:tcPr>
            <w:tcW w:w="2163" w:type="dxa"/>
          </w:tcPr>
          <w:p w14:paraId="063EF1F1" w14:textId="00CE107D" w:rsidR="003C37AE" w:rsidRDefault="006D4FCA" w:rsidP="004A37BF">
            <w:pPr>
              <w:pStyle w:val="TBL"/>
            </w:pPr>
            <w:r>
              <w:t>order_id</w:t>
            </w:r>
          </w:p>
        </w:tc>
        <w:tc>
          <w:tcPr>
            <w:tcW w:w="1485" w:type="dxa"/>
          </w:tcPr>
          <w:p w14:paraId="37D45CAE" w14:textId="7C29A1DE" w:rsidR="003C37AE" w:rsidRDefault="00887277" w:rsidP="004A37BF">
            <w:pPr>
              <w:pStyle w:val="TBL"/>
            </w:pPr>
            <w:r>
              <w:t>I</w:t>
            </w:r>
            <w:r w:rsidR="006D4FCA">
              <w:t>nt</w:t>
            </w:r>
          </w:p>
        </w:tc>
        <w:tc>
          <w:tcPr>
            <w:tcW w:w="5130" w:type="dxa"/>
          </w:tcPr>
          <w:p w14:paraId="68F4468A" w14:textId="30097F5B" w:rsidR="003C37AE" w:rsidRDefault="0097702B" w:rsidP="004A37BF">
            <w:pPr>
              <w:pStyle w:val="TBL"/>
            </w:pPr>
            <w:r>
              <w:t>Tham chiếu đơn hàng</w:t>
            </w:r>
          </w:p>
        </w:tc>
      </w:tr>
      <w:tr w:rsidR="00E9790D" w14:paraId="5EAC62E4" w14:textId="77777777" w:rsidTr="00E9790D">
        <w:tc>
          <w:tcPr>
            <w:tcW w:w="2163" w:type="dxa"/>
          </w:tcPr>
          <w:p w14:paraId="4847E02B" w14:textId="15BED2B6" w:rsidR="00E9790D" w:rsidRDefault="006D4FCA" w:rsidP="00E9790D">
            <w:pPr>
              <w:pStyle w:val="TBL"/>
            </w:pPr>
            <w:r>
              <w:t>name</w:t>
            </w:r>
          </w:p>
        </w:tc>
        <w:tc>
          <w:tcPr>
            <w:tcW w:w="1485" w:type="dxa"/>
          </w:tcPr>
          <w:p w14:paraId="086FBFC5" w14:textId="09AFAD91" w:rsidR="00E9790D" w:rsidRDefault="006D4FCA" w:rsidP="00E9790D">
            <w:pPr>
              <w:pStyle w:val="TBL"/>
            </w:pPr>
            <w:r>
              <w:t>string</w:t>
            </w:r>
          </w:p>
        </w:tc>
        <w:tc>
          <w:tcPr>
            <w:tcW w:w="5130" w:type="dxa"/>
          </w:tcPr>
          <w:p w14:paraId="421C9C7E" w14:textId="45506458" w:rsidR="00E9790D" w:rsidRDefault="00E9790D" w:rsidP="00E9790D">
            <w:pPr>
              <w:pStyle w:val="TBL"/>
            </w:pPr>
            <w:r>
              <w:t xml:space="preserve">Tham chiếu </w:t>
            </w:r>
            <w:r w:rsidR="0097702B">
              <w:t>hóa đơn</w:t>
            </w:r>
          </w:p>
        </w:tc>
      </w:tr>
      <w:tr w:rsidR="00E9790D" w14:paraId="215010A1" w14:textId="77777777" w:rsidTr="00E9790D">
        <w:tc>
          <w:tcPr>
            <w:tcW w:w="2163" w:type="dxa"/>
          </w:tcPr>
          <w:p w14:paraId="165AABDB" w14:textId="73E0F137" w:rsidR="00E9790D" w:rsidRDefault="006D4FCA" w:rsidP="00E9790D">
            <w:pPr>
              <w:pStyle w:val="TBL"/>
            </w:pPr>
            <w:r>
              <w:t>partner_id</w:t>
            </w:r>
          </w:p>
        </w:tc>
        <w:tc>
          <w:tcPr>
            <w:tcW w:w="1485" w:type="dxa"/>
          </w:tcPr>
          <w:p w14:paraId="2F7FC108" w14:textId="32108964" w:rsidR="00E9790D" w:rsidRDefault="00887277" w:rsidP="00E9790D">
            <w:pPr>
              <w:pStyle w:val="TBL"/>
            </w:pPr>
            <w:r>
              <w:t>I</w:t>
            </w:r>
            <w:r w:rsidR="006D4FCA">
              <w:t>nt</w:t>
            </w:r>
          </w:p>
        </w:tc>
        <w:tc>
          <w:tcPr>
            <w:tcW w:w="5130" w:type="dxa"/>
          </w:tcPr>
          <w:p w14:paraId="531D2CE4" w14:textId="33742599" w:rsidR="00E9790D" w:rsidRDefault="00E9790D" w:rsidP="00E9790D">
            <w:pPr>
              <w:pStyle w:val="TBL"/>
            </w:pPr>
            <w:r>
              <w:t>Khách đặt hàng</w:t>
            </w:r>
          </w:p>
        </w:tc>
      </w:tr>
      <w:tr w:rsidR="00E9790D" w14:paraId="799CD8E5" w14:textId="77777777" w:rsidTr="00E9790D">
        <w:tc>
          <w:tcPr>
            <w:tcW w:w="2163" w:type="dxa"/>
          </w:tcPr>
          <w:p w14:paraId="179AB640" w14:textId="73D03361" w:rsidR="00E9790D" w:rsidRDefault="006D4FCA" w:rsidP="00E9790D">
            <w:pPr>
              <w:pStyle w:val="TBL"/>
            </w:pPr>
            <w:r>
              <w:t>date_order</w:t>
            </w:r>
          </w:p>
        </w:tc>
        <w:tc>
          <w:tcPr>
            <w:tcW w:w="1485" w:type="dxa"/>
          </w:tcPr>
          <w:p w14:paraId="254E6CD9" w14:textId="390FADC4" w:rsidR="00E9790D" w:rsidRDefault="006D4FCA" w:rsidP="00E9790D">
            <w:pPr>
              <w:pStyle w:val="TBL"/>
            </w:pPr>
            <w:r>
              <w:t>timestamp</w:t>
            </w:r>
          </w:p>
        </w:tc>
        <w:tc>
          <w:tcPr>
            <w:tcW w:w="5130" w:type="dxa"/>
          </w:tcPr>
          <w:p w14:paraId="4CB29221" w14:textId="05E0A7A7" w:rsidR="00E9790D" w:rsidRDefault="00E9790D" w:rsidP="00E9790D">
            <w:pPr>
              <w:pStyle w:val="TBL"/>
            </w:pPr>
            <w:r>
              <w:t>Ngày đặt hàng.</w:t>
            </w:r>
          </w:p>
        </w:tc>
      </w:tr>
      <w:tr w:rsidR="00E9790D" w14:paraId="05F014F3" w14:textId="77777777" w:rsidTr="00E9790D">
        <w:tc>
          <w:tcPr>
            <w:tcW w:w="2163" w:type="dxa"/>
          </w:tcPr>
          <w:p w14:paraId="1139D263" w14:textId="32391248" w:rsidR="00E9790D" w:rsidRDefault="006D4FCA" w:rsidP="00E9790D">
            <w:pPr>
              <w:pStyle w:val="TBL"/>
            </w:pPr>
            <w:r>
              <w:lastRenderedPageBreak/>
              <w:t>partner_shipping_id</w:t>
            </w:r>
          </w:p>
        </w:tc>
        <w:tc>
          <w:tcPr>
            <w:tcW w:w="1485" w:type="dxa"/>
          </w:tcPr>
          <w:p w14:paraId="7248E9EB" w14:textId="4DBED8B4" w:rsidR="00E9790D" w:rsidRDefault="00887277" w:rsidP="00E9790D">
            <w:pPr>
              <w:pStyle w:val="TBL"/>
            </w:pPr>
            <w:r>
              <w:t>I</w:t>
            </w:r>
            <w:r w:rsidR="006D4FCA">
              <w:t>nt</w:t>
            </w:r>
          </w:p>
        </w:tc>
        <w:tc>
          <w:tcPr>
            <w:tcW w:w="5130" w:type="dxa"/>
          </w:tcPr>
          <w:p w14:paraId="7242C0EC" w14:textId="2469FE99" w:rsidR="00E9790D" w:rsidRDefault="00E9790D" w:rsidP="00E9790D">
            <w:pPr>
              <w:pStyle w:val="TBL"/>
            </w:pPr>
            <w:r>
              <w:t>Khách giao hàng</w:t>
            </w:r>
          </w:p>
        </w:tc>
      </w:tr>
      <w:tr w:rsidR="003C37AE" w14:paraId="334FAB8F" w14:textId="77777777" w:rsidTr="00E9790D">
        <w:tc>
          <w:tcPr>
            <w:tcW w:w="2163" w:type="dxa"/>
          </w:tcPr>
          <w:p w14:paraId="66606174" w14:textId="6D71D734" w:rsidR="003C37AE" w:rsidRDefault="006D4FCA" w:rsidP="004A37BF">
            <w:pPr>
              <w:pStyle w:val="TBL"/>
            </w:pPr>
            <w:r>
              <w:t>validate_date</w:t>
            </w:r>
          </w:p>
        </w:tc>
        <w:tc>
          <w:tcPr>
            <w:tcW w:w="1485" w:type="dxa"/>
          </w:tcPr>
          <w:p w14:paraId="1A877B4E" w14:textId="7990CF37" w:rsidR="003C37AE" w:rsidRDefault="00887277" w:rsidP="004A37BF">
            <w:pPr>
              <w:pStyle w:val="TBL"/>
            </w:pPr>
            <w:r>
              <w:t>T</w:t>
            </w:r>
            <w:r w:rsidR="006D4FCA">
              <w:t>imestamp</w:t>
            </w:r>
          </w:p>
        </w:tc>
        <w:tc>
          <w:tcPr>
            <w:tcW w:w="5130" w:type="dxa"/>
          </w:tcPr>
          <w:p w14:paraId="5A9222D8" w14:textId="038D3E28" w:rsidR="003C37AE" w:rsidRDefault="0097702B" w:rsidP="004A37BF">
            <w:pPr>
              <w:pStyle w:val="TBL"/>
            </w:pPr>
            <w:r>
              <w:t>Ngày xác nhật thanh toán</w:t>
            </w:r>
          </w:p>
        </w:tc>
      </w:tr>
      <w:tr w:rsidR="0097702B" w14:paraId="1B440D8C" w14:textId="77777777" w:rsidTr="00E9790D">
        <w:tc>
          <w:tcPr>
            <w:tcW w:w="2163" w:type="dxa"/>
          </w:tcPr>
          <w:p w14:paraId="127566CB" w14:textId="5CF92173" w:rsidR="0097702B" w:rsidRDefault="006D4FCA" w:rsidP="0097702B">
            <w:pPr>
              <w:pStyle w:val="TBL"/>
            </w:pPr>
            <w:r>
              <w:t>confirmation_date</w:t>
            </w:r>
          </w:p>
        </w:tc>
        <w:tc>
          <w:tcPr>
            <w:tcW w:w="1485" w:type="dxa"/>
          </w:tcPr>
          <w:p w14:paraId="3CF5250E" w14:textId="64EC90C0" w:rsidR="0097702B" w:rsidRDefault="00887277" w:rsidP="0097702B">
            <w:pPr>
              <w:pStyle w:val="TBL"/>
            </w:pPr>
            <w:r>
              <w:t>T</w:t>
            </w:r>
            <w:r w:rsidR="006D4FCA">
              <w:t>imestamp</w:t>
            </w:r>
          </w:p>
        </w:tc>
        <w:tc>
          <w:tcPr>
            <w:tcW w:w="5130" w:type="dxa"/>
          </w:tcPr>
          <w:p w14:paraId="239B637A" w14:textId="07867502" w:rsidR="0097702B" w:rsidRDefault="0097702B" w:rsidP="0097702B">
            <w:pPr>
              <w:pStyle w:val="TBL"/>
            </w:pPr>
            <w:r>
              <w:t>Ngày xác nhận hóa đơn</w:t>
            </w:r>
          </w:p>
        </w:tc>
      </w:tr>
      <w:tr w:rsidR="0097702B" w14:paraId="5749F1FA" w14:textId="77777777" w:rsidTr="00E9790D">
        <w:tc>
          <w:tcPr>
            <w:tcW w:w="2163" w:type="dxa"/>
          </w:tcPr>
          <w:p w14:paraId="1CC87F9D" w14:textId="549CF707" w:rsidR="0097702B" w:rsidRDefault="006D4FCA" w:rsidP="0097702B">
            <w:pPr>
              <w:pStyle w:val="TBL"/>
            </w:pPr>
            <w:r>
              <w:t>user_id</w:t>
            </w:r>
          </w:p>
        </w:tc>
        <w:tc>
          <w:tcPr>
            <w:tcW w:w="1485" w:type="dxa"/>
          </w:tcPr>
          <w:p w14:paraId="52D47603" w14:textId="7B2B628D" w:rsidR="0097702B" w:rsidRDefault="00887277" w:rsidP="0097702B">
            <w:pPr>
              <w:pStyle w:val="TBL"/>
            </w:pPr>
            <w:r>
              <w:t>I</w:t>
            </w:r>
            <w:r w:rsidR="006D4FCA">
              <w:t>nt</w:t>
            </w:r>
          </w:p>
        </w:tc>
        <w:tc>
          <w:tcPr>
            <w:tcW w:w="5130" w:type="dxa"/>
          </w:tcPr>
          <w:p w14:paraId="3BC031F9" w14:textId="3CB9A7DB" w:rsidR="0097702B" w:rsidRDefault="0097702B" w:rsidP="0097702B">
            <w:pPr>
              <w:pStyle w:val="TBL"/>
            </w:pPr>
            <w:r>
              <w:t>Người xuất hóa đơn</w:t>
            </w:r>
          </w:p>
        </w:tc>
      </w:tr>
      <w:tr w:rsidR="0097702B" w14:paraId="7F1B0C8B" w14:textId="77777777" w:rsidTr="00E9790D">
        <w:tc>
          <w:tcPr>
            <w:tcW w:w="2163" w:type="dxa"/>
          </w:tcPr>
          <w:p w14:paraId="4AD4D977" w14:textId="56295A41" w:rsidR="0097702B" w:rsidRDefault="006D4FCA" w:rsidP="0097702B">
            <w:pPr>
              <w:pStyle w:val="TBL"/>
            </w:pPr>
            <w:r>
              <w:t>partner_invoice_id</w:t>
            </w:r>
          </w:p>
        </w:tc>
        <w:tc>
          <w:tcPr>
            <w:tcW w:w="1485" w:type="dxa"/>
          </w:tcPr>
          <w:p w14:paraId="62A7754F" w14:textId="5F0D1636" w:rsidR="0097702B" w:rsidRDefault="00887277" w:rsidP="0097702B">
            <w:pPr>
              <w:pStyle w:val="TBL"/>
            </w:pPr>
            <w:r>
              <w:t>I</w:t>
            </w:r>
            <w:r w:rsidR="006D4FCA">
              <w:t>nt</w:t>
            </w:r>
          </w:p>
        </w:tc>
        <w:tc>
          <w:tcPr>
            <w:tcW w:w="5130" w:type="dxa"/>
          </w:tcPr>
          <w:p w14:paraId="4D4C31B0" w14:textId="74C0F1B8" w:rsidR="0097702B" w:rsidRDefault="0097702B" w:rsidP="0097702B">
            <w:pPr>
              <w:pStyle w:val="TBL"/>
            </w:pPr>
            <w:r>
              <w:t>Khách thanh toán</w:t>
            </w:r>
          </w:p>
        </w:tc>
      </w:tr>
      <w:tr w:rsidR="00073BD6" w14:paraId="16261978" w14:textId="77777777" w:rsidTr="00E9790D">
        <w:tc>
          <w:tcPr>
            <w:tcW w:w="2163" w:type="dxa"/>
          </w:tcPr>
          <w:p w14:paraId="4BBD2802" w14:textId="125F549A" w:rsidR="00073BD6" w:rsidRDefault="00887277" w:rsidP="00073BD6">
            <w:pPr>
              <w:pStyle w:val="TBL"/>
            </w:pPr>
            <w:r>
              <w:t>N</w:t>
            </w:r>
            <w:r w:rsidR="006D4FCA">
              <w:t>ote</w:t>
            </w:r>
          </w:p>
        </w:tc>
        <w:tc>
          <w:tcPr>
            <w:tcW w:w="1485" w:type="dxa"/>
          </w:tcPr>
          <w:p w14:paraId="32B4A3C7" w14:textId="4503AAA5" w:rsidR="00073BD6" w:rsidRDefault="00887277" w:rsidP="00073BD6">
            <w:pPr>
              <w:pStyle w:val="TBL"/>
            </w:pPr>
            <w:r>
              <w:t>S</w:t>
            </w:r>
            <w:r w:rsidR="006D4FCA">
              <w:t>tring</w:t>
            </w:r>
          </w:p>
        </w:tc>
        <w:tc>
          <w:tcPr>
            <w:tcW w:w="5130" w:type="dxa"/>
          </w:tcPr>
          <w:p w14:paraId="56FBD4F8" w14:textId="29060A05" w:rsidR="00073BD6" w:rsidRDefault="00073BD6" w:rsidP="00073BD6">
            <w:pPr>
              <w:pStyle w:val="TBL"/>
            </w:pPr>
            <w:r>
              <w:t>Ghi chú</w:t>
            </w:r>
          </w:p>
        </w:tc>
      </w:tr>
      <w:tr w:rsidR="0097702B" w14:paraId="6EF6CE29" w14:textId="77777777" w:rsidTr="00E9790D">
        <w:tc>
          <w:tcPr>
            <w:tcW w:w="2163" w:type="dxa"/>
          </w:tcPr>
          <w:p w14:paraId="4EABCF3C" w14:textId="4BA3D81F" w:rsidR="0097702B" w:rsidRDefault="006D4FCA" w:rsidP="0097702B">
            <w:pPr>
              <w:pStyle w:val="TBL"/>
            </w:pPr>
            <w:r>
              <w:t>amount_untax</w:t>
            </w:r>
          </w:p>
        </w:tc>
        <w:tc>
          <w:tcPr>
            <w:tcW w:w="1485" w:type="dxa"/>
          </w:tcPr>
          <w:p w14:paraId="303A04F1" w14:textId="47C8F706" w:rsidR="0097702B" w:rsidRDefault="00887277" w:rsidP="0097702B">
            <w:pPr>
              <w:pStyle w:val="TBL"/>
            </w:pPr>
            <w:r>
              <w:t>F</w:t>
            </w:r>
            <w:r w:rsidR="006D4FCA">
              <w:t>loat</w:t>
            </w:r>
          </w:p>
        </w:tc>
        <w:tc>
          <w:tcPr>
            <w:tcW w:w="5130" w:type="dxa"/>
          </w:tcPr>
          <w:p w14:paraId="3CDC6AB7" w14:textId="67BB2420" w:rsidR="0097702B" w:rsidRDefault="0097702B" w:rsidP="0097702B">
            <w:pPr>
              <w:pStyle w:val="TBL"/>
            </w:pPr>
            <w:r>
              <w:t>Số tiền chưa thuế</w:t>
            </w:r>
          </w:p>
        </w:tc>
      </w:tr>
      <w:tr w:rsidR="0097702B" w14:paraId="6AA8766C" w14:textId="77777777" w:rsidTr="00E9790D">
        <w:tc>
          <w:tcPr>
            <w:tcW w:w="2163" w:type="dxa"/>
          </w:tcPr>
          <w:p w14:paraId="0D4FF960" w14:textId="73EC838C" w:rsidR="0097702B" w:rsidRDefault="006D4FCA" w:rsidP="0097702B">
            <w:pPr>
              <w:pStyle w:val="TBL"/>
            </w:pPr>
            <w:r>
              <w:t>amount_tax</w:t>
            </w:r>
          </w:p>
        </w:tc>
        <w:tc>
          <w:tcPr>
            <w:tcW w:w="1485" w:type="dxa"/>
          </w:tcPr>
          <w:p w14:paraId="501EA2BA" w14:textId="7E665856" w:rsidR="0097702B" w:rsidRDefault="00887277" w:rsidP="0097702B">
            <w:pPr>
              <w:pStyle w:val="TBL"/>
            </w:pPr>
            <w:r>
              <w:t>F</w:t>
            </w:r>
            <w:r w:rsidR="006D4FCA">
              <w:t>loat</w:t>
            </w:r>
          </w:p>
        </w:tc>
        <w:tc>
          <w:tcPr>
            <w:tcW w:w="5130" w:type="dxa"/>
          </w:tcPr>
          <w:p w14:paraId="4255A505" w14:textId="1165D651" w:rsidR="0097702B" w:rsidRDefault="0097702B" w:rsidP="0097702B">
            <w:pPr>
              <w:pStyle w:val="TBL"/>
            </w:pPr>
            <w:r>
              <w:t>Số tiền thuế</w:t>
            </w:r>
          </w:p>
        </w:tc>
      </w:tr>
      <w:tr w:rsidR="0097702B" w14:paraId="6F13F45F" w14:textId="77777777" w:rsidTr="00E9790D">
        <w:tc>
          <w:tcPr>
            <w:tcW w:w="2163" w:type="dxa"/>
          </w:tcPr>
          <w:p w14:paraId="5BD4039F" w14:textId="3DF2CBB4" w:rsidR="0097702B" w:rsidRDefault="006D4FCA" w:rsidP="0097702B">
            <w:pPr>
              <w:pStyle w:val="TBL"/>
            </w:pPr>
            <w:r>
              <w:t>amount_total</w:t>
            </w:r>
          </w:p>
        </w:tc>
        <w:tc>
          <w:tcPr>
            <w:tcW w:w="1485" w:type="dxa"/>
          </w:tcPr>
          <w:p w14:paraId="6F9BC44C" w14:textId="41CF4779" w:rsidR="0097702B" w:rsidRDefault="00887277" w:rsidP="0097702B">
            <w:pPr>
              <w:pStyle w:val="TBL"/>
            </w:pPr>
            <w:r>
              <w:t>F</w:t>
            </w:r>
            <w:r w:rsidR="006D4FCA">
              <w:t>loat</w:t>
            </w:r>
          </w:p>
        </w:tc>
        <w:tc>
          <w:tcPr>
            <w:tcW w:w="5130" w:type="dxa"/>
          </w:tcPr>
          <w:p w14:paraId="45C69A22" w14:textId="0ADB8A1E" w:rsidR="0097702B" w:rsidRDefault="0097702B" w:rsidP="0097702B">
            <w:pPr>
              <w:pStyle w:val="TBL"/>
            </w:pPr>
            <w:r>
              <w:t>Tổng tiền đơn hàng</w:t>
            </w:r>
          </w:p>
        </w:tc>
      </w:tr>
      <w:tr w:rsidR="0097702B" w14:paraId="7B46BD21" w14:textId="77777777" w:rsidTr="00E9790D">
        <w:tc>
          <w:tcPr>
            <w:tcW w:w="2163" w:type="dxa"/>
          </w:tcPr>
          <w:p w14:paraId="6B92E189" w14:textId="6469FD55" w:rsidR="0097702B" w:rsidRDefault="006D4FCA" w:rsidP="0097702B">
            <w:pPr>
              <w:pStyle w:val="TBL"/>
            </w:pPr>
            <w:r>
              <w:t>status</w:t>
            </w:r>
          </w:p>
        </w:tc>
        <w:tc>
          <w:tcPr>
            <w:tcW w:w="1485" w:type="dxa"/>
          </w:tcPr>
          <w:p w14:paraId="7CE33CE0" w14:textId="39FAFBBD" w:rsidR="0097702B" w:rsidRDefault="00887277" w:rsidP="0097702B">
            <w:pPr>
              <w:pStyle w:val="TBL"/>
            </w:pPr>
            <w:r>
              <w:t>S</w:t>
            </w:r>
            <w:r w:rsidR="006D4FCA">
              <w:t>tring</w:t>
            </w:r>
          </w:p>
        </w:tc>
        <w:tc>
          <w:tcPr>
            <w:tcW w:w="5130" w:type="dxa"/>
          </w:tcPr>
          <w:p w14:paraId="34A3642C" w14:textId="234E4637" w:rsidR="0097702B" w:rsidRDefault="0097702B" w:rsidP="0097702B">
            <w:pPr>
              <w:pStyle w:val="TBL"/>
            </w:pPr>
            <w:r>
              <w:t>Trạng thái đơn hàng</w:t>
            </w:r>
          </w:p>
        </w:tc>
      </w:tr>
    </w:tbl>
    <w:p w14:paraId="392A2DB3" w14:textId="77777777" w:rsidR="00940F49" w:rsidRDefault="00940F49" w:rsidP="003C37AE">
      <w:pPr>
        <w:ind w:firstLine="0"/>
      </w:pPr>
    </w:p>
    <w:p w14:paraId="069D7C73" w14:textId="42555092" w:rsidR="008F3FC6" w:rsidRDefault="00B447DF" w:rsidP="00925F7F">
      <w:pPr>
        <w:pStyle w:val="oancuaDanhsach"/>
        <w:numPr>
          <w:ilvl w:val="0"/>
          <w:numId w:val="8"/>
        </w:numPr>
      </w:pPr>
      <w:r>
        <w:t xml:space="preserve">Thực thể </w:t>
      </w:r>
      <w:r w:rsidR="008F3FC6">
        <w:t>Invoice Detail</w:t>
      </w:r>
    </w:p>
    <w:p w14:paraId="5E00C987" w14:textId="477498D2" w:rsidR="00CC09D9" w:rsidRDefault="00CC09D9" w:rsidP="00CC09D9">
      <w:r w:rsidRPr="00CC09D9">
        <w:t xml:space="preserve">Dùng để quản lý </w:t>
      </w:r>
      <w:r>
        <w:t>chi tiết hóa đơn</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3C37AE" w:rsidRPr="00A85752" w14:paraId="78D4D448" w14:textId="77777777" w:rsidTr="004A37BF">
        <w:tc>
          <w:tcPr>
            <w:tcW w:w="1413" w:type="dxa"/>
          </w:tcPr>
          <w:p w14:paraId="4B8305D7" w14:textId="77777777" w:rsidR="003C37AE" w:rsidRPr="00A85752" w:rsidRDefault="003C37AE" w:rsidP="004A37BF">
            <w:pPr>
              <w:pStyle w:val="TBL"/>
              <w:rPr>
                <w:b/>
              </w:rPr>
            </w:pPr>
            <w:r w:rsidRPr="00A85752">
              <w:rPr>
                <w:b/>
              </w:rPr>
              <w:t>Thuộc tính</w:t>
            </w:r>
          </w:p>
        </w:tc>
        <w:tc>
          <w:tcPr>
            <w:tcW w:w="1530" w:type="dxa"/>
          </w:tcPr>
          <w:p w14:paraId="7C83DC7F" w14:textId="77777777" w:rsidR="003C37AE" w:rsidRPr="00A85752" w:rsidRDefault="003C37AE" w:rsidP="004A37BF">
            <w:pPr>
              <w:pStyle w:val="TBL"/>
              <w:rPr>
                <w:b/>
              </w:rPr>
            </w:pPr>
            <w:r w:rsidRPr="00A85752">
              <w:rPr>
                <w:b/>
              </w:rPr>
              <w:t>Kiểu dữ liệu</w:t>
            </w:r>
          </w:p>
        </w:tc>
        <w:tc>
          <w:tcPr>
            <w:tcW w:w="5835" w:type="dxa"/>
          </w:tcPr>
          <w:p w14:paraId="69AEFAB5" w14:textId="77777777" w:rsidR="003C37AE" w:rsidRPr="00A85752" w:rsidRDefault="003C37AE" w:rsidP="004A37BF">
            <w:pPr>
              <w:pStyle w:val="TBL"/>
              <w:rPr>
                <w:b/>
              </w:rPr>
            </w:pPr>
            <w:r w:rsidRPr="00A85752">
              <w:rPr>
                <w:b/>
              </w:rPr>
              <w:t>Ý nghĩa</w:t>
            </w:r>
          </w:p>
        </w:tc>
      </w:tr>
      <w:tr w:rsidR="003C37AE" w14:paraId="40671860" w14:textId="77777777" w:rsidTr="004A37BF">
        <w:tc>
          <w:tcPr>
            <w:tcW w:w="1413" w:type="dxa"/>
          </w:tcPr>
          <w:p w14:paraId="17E0C8E4" w14:textId="449D2764" w:rsidR="003C37AE" w:rsidRDefault="00887277" w:rsidP="003C37AE">
            <w:pPr>
              <w:pStyle w:val="TBL"/>
            </w:pPr>
            <w:r>
              <w:t>I</w:t>
            </w:r>
            <w:r w:rsidR="006D4FCA">
              <w:t>d</w:t>
            </w:r>
          </w:p>
        </w:tc>
        <w:tc>
          <w:tcPr>
            <w:tcW w:w="1530" w:type="dxa"/>
          </w:tcPr>
          <w:p w14:paraId="25879AB0" w14:textId="1B28E39E" w:rsidR="003C37AE" w:rsidRDefault="006D4FCA" w:rsidP="004A37BF">
            <w:pPr>
              <w:pStyle w:val="TBL"/>
            </w:pPr>
            <w:r>
              <w:t>int</w:t>
            </w:r>
          </w:p>
        </w:tc>
        <w:tc>
          <w:tcPr>
            <w:tcW w:w="5835" w:type="dxa"/>
          </w:tcPr>
          <w:p w14:paraId="5E460CD4" w14:textId="77777777" w:rsidR="003C37AE" w:rsidRDefault="003C37AE" w:rsidP="004A37BF">
            <w:pPr>
              <w:pStyle w:val="TBL"/>
            </w:pPr>
            <w:r>
              <w:t>Là thuộc tính khóa chính.</w:t>
            </w:r>
          </w:p>
        </w:tc>
      </w:tr>
      <w:tr w:rsidR="003C37AE" w14:paraId="7E638392" w14:textId="77777777" w:rsidTr="004A37BF">
        <w:tc>
          <w:tcPr>
            <w:tcW w:w="1413" w:type="dxa"/>
          </w:tcPr>
          <w:p w14:paraId="57962304" w14:textId="3CB5854A" w:rsidR="003C37AE" w:rsidRDefault="006D4FCA" w:rsidP="003C37AE">
            <w:pPr>
              <w:pStyle w:val="TBL"/>
            </w:pPr>
            <w:r>
              <w:t>invoice_id</w:t>
            </w:r>
          </w:p>
        </w:tc>
        <w:tc>
          <w:tcPr>
            <w:tcW w:w="1530" w:type="dxa"/>
          </w:tcPr>
          <w:p w14:paraId="35CA47E4" w14:textId="6936E79E" w:rsidR="003C37AE" w:rsidRDefault="006D4FCA" w:rsidP="004A37BF">
            <w:pPr>
              <w:pStyle w:val="TBL"/>
            </w:pPr>
            <w:r>
              <w:t>int</w:t>
            </w:r>
          </w:p>
        </w:tc>
        <w:tc>
          <w:tcPr>
            <w:tcW w:w="5835" w:type="dxa"/>
          </w:tcPr>
          <w:p w14:paraId="2C34BDD6" w14:textId="71A9CC70" w:rsidR="003C37AE" w:rsidRDefault="001E6B5E" w:rsidP="004A37BF">
            <w:pPr>
              <w:pStyle w:val="TBL"/>
            </w:pPr>
            <w:r>
              <w:t>Hóa đơn bán hàng</w:t>
            </w:r>
          </w:p>
        </w:tc>
      </w:tr>
      <w:tr w:rsidR="00073BD6" w14:paraId="0C93FC81" w14:textId="77777777" w:rsidTr="004A37BF">
        <w:tc>
          <w:tcPr>
            <w:tcW w:w="1413" w:type="dxa"/>
          </w:tcPr>
          <w:p w14:paraId="2627FEE4" w14:textId="657DAC9E" w:rsidR="00073BD6" w:rsidRDefault="006D4FCA" w:rsidP="00073BD6">
            <w:pPr>
              <w:pStyle w:val="TBL"/>
            </w:pPr>
            <w:r>
              <w:t>name</w:t>
            </w:r>
          </w:p>
        </w:tc>
        <w:tc>
          <w:tcPr>
            <w:tcW w:w="1530" w:type="dxa"/>
          </w:tcPr>
          <w:p w14:paraId="676A347C" w14:textId="31A7EED4" w:rsidR="00073BD6" w:rsidRDefault="006D4FCA" w:rsidP="00073BD6">
            <w:pPr>
              <w:pStyle w:val="TBL"/>
            </w:pPr>
            <w:r>
              <w:t>string</w:t>
            </w:r>
          </w:p>
        </w:tc>
        <w:tc>
          <w:tcPr>
            <w:tcW w:w="5835" w:type="dxa"/>
          </w:tcPr>
          <w:p w14:paraId="706C7A12" w14:textId="149F8C99" w:rsidR="00073BD6" w:rsidRDefault="00073BD6" w:rsidP="00073BD6">
            <w:pPr>
              <w:pStyle w:val="TBL"/>
            </w:pPr>
            <w:r>
              <w:t>Mô tả</w:t>
            </w:r>
          </w:p>
        </w:tc>
      </w:tr>
      <w:tr w:rsidR="003C37AE" w14:paraId="6404656D" w14:textId="77777777" w:rsidTr="004A37BF">
        <w:tc>
          <w:tcPr>
            <w:tcW w:w="1413" w:type="dxa"/>
          </w:tcPr>
          <w:p w14:paraId="244A8D00" w14:textId="23C8A2D6" w:rsidR="003C37AE" w:rsidRDefault="006D4FCA" w:rsidP="004A37BF">
            <w:pPr>
              <w:pStyle w:val="TBL"/>
            </w:pPr>
            <w:r>
              <w:t>product_id</w:t>
            </w:r>
          </w:p>
        </w:tc>
        <w:tc>
          <w:tcPr>
            <w:tcW w:w="1530" w:type="dxa"/>
          </w:tcPr>
          <w:p w14:paraId="5B0FEBF3" w14:textId="37A662C6" w:rsidR="003C37AE" w:rsidRDefault="006D4FCA" w:rsidP="004A37BF">
            <w:pPr>
              <w:pStyle w:val="TBL"/>
            </w:pPr>
            <w:r>
              <w:t>int</w:t>
            </w:r>
          </w:p>
        </w:tc>
        <w:tc>
          <w:tcPr>
            <w:tcW w:w="5835" w:type="dxa"/>
          </w:tcPr>
          <w:p w14:paraId="0CDBB6E7" w14:textId="5C645D93" w:rsidR="003C37AE" w:rsidRDefault="001E6B5E" w:rsidP="004A37BF">
            <w:pPr>
              <w:pStyle w:val="TBL"/>
            </w:pPr>
            <w:r>
              <w:t>Sản phẩm</w:t>
            </w:r>
          </w:p>
        </w:tc>
      </w:tr>
      <w:tr w:rsidR="003C37AE" w14:paraId="3654FF27" w14:textId="77777777" w:rsidTr="004A37BF">
        <w:tc>
          <w:tcPr>
            <w:tcW w:w="1413" w:type="dxa"/>
          </w:tcPr>
          <w:p w14:paraId="17B3F891" w14:textId="6C88FA91" w:rsidR="003C37AE" w:rsidRDefault="006D4FCA" w:rsidP="004A37BF">
            <w:pPr>
              <w:pStyle w:val="TBL"/>
            </w:pPr>
            <w:r>
              <w:t>quantity</w:t>
            </w:r>
          </w:p>
        </w:tc>
        <w:tc>
          <w:tcPr>
            <w:tcW w:w="1530" w:type="dxa"/>
          </w:tcPr>
          <w:p w14:paraId="6E5390B7" w14:textId="7BA06FD4" w:rsidR="003C37AE" w:rsidRDefault="006D4FCA" w:rsidP="004A37BF">
            <w:pPr>
              <w:pStyle w:val="TBL"/>
            </w:pPr>
            <w:r>
              <w:t>int</w:t>
            </w:r>
          </w:p>
        </w:tc>
        <w:tc>
          <w:tcPr>
            <w:tcW w:w="5835" w:type="dxa"/>
          </w:tcPr>
          <w:p w14:paraId="16E3A59C" w14:textId="39657CF1" w:rsidR="003C37AE" w:rsidRDefault="001E6B5E" w:rsidP="004A37BF">
            <w:pPr>
              <w:pStyle w:val="TBL"/>
            </w:pPr>
            <w:r>
              <w:t>Số lượng</w:t>
            </w:r>
          </w:p>
        </w:tc>
      </w:tr>
      <w:tr w:rsidR="00073BD6" w14:paraId="664F5F12" w14:textId="77777777" w:rsidTr="004A37BF">
        <w:tc>
          <w:tcPr>
            <w:tcW w:w="1413" w:type="dxa"/>
          </w:tcPr>
          <w:p w14:paraId="75CD5ED2" w14:textId="04D12907" w:rsidR="00073BD6" w:rsidRDefault="00887277" w:rsidP="00073BD6">
            <w:pPr>
              <w:pStyle w:val="TBL"/>
            </w:pPr>
            <w:r>
              <w:t>U</w:t>
            </w:r>
            <w:r w:rsidR="006D4FCA">
              <w:t>om</w:t>
            </w:r>
          </w:p>
        </w:tc>
        <w:tc>
          <w:tcPr>
            <w:tcW w:w="1530" w:type="dxa"/>
          </w:tcPr>
          <w:p w14:paraId="62BB8E74" w14:textId="2D676017" w:rsidR="00073BD6" w:rsidRDefault="006D4FCA" w:rsidP="00073BD6">
            <w:pPr>
              <w:pStyle w:val="TBL"/>
            </w:pPr>
            <w:r>
              <w:t>string</w:t>
            </w:r>
          </w:p>
        </w:tc>
        <w:tc>
          <w:tcPr>
            <w:tcW w:w="5835" w:type="dxa"/>
          </w:tcPr>
          <w:p w14:paraId="5054F532" w14:textId="553A623E" w:rsidR="00073BD6" w:rsidRDefault="00073BD6" w:rsidP="00073BD6">
            <w:pPr>
              <w:pStyle w:val="TBL"/>
            </w:pPr>
            <w:r>
              <w:t>Đơn vị tính</w:t>
            </w:r>
          </w:p>
        </w:tc>
      </w:tr>
      <w:tr w:rsidR="003C37AE" w14:paraId="656F8467" w14:textId="77777777" w:rsidTr="004A37BF">
        <w:tc>
          <w:tcPr>
            <w:tcW w:w="1413" w:type="dxa"/>
          </w:tcPr>
          <w:p w14:paraId="0DFF2290" w14:textId="740763AF" w:rsidR="003C37AE" w:rsidRDefault="006D4FCA" w:rsidP="004A37BF">
            <w:pPr>
              <w:pStyle w:val="TBL"/>
            </w:pPr>
            <w:r>
              <w:t>subtotal</w:t>
            </w:r>
          </w:p>
        </w:tc>
        <w:tc>
          <w:tcPr>
            <w:tcW w:w="1530" w:type="dxa"/>
          </w:tcPr>
          <w:p w14:paraId="0FDDACCE" w14:textId="370BC54C" w:rsidR="003C37AE" w:rsidRDefault="006D4FCA" w:rsidP="004A37BF">
            <w:pPr>
              <w:pStyle w:val="TBL"/>
            </w:pPr>
            <w:r>
              <w:t>float</w:t>
            </w:r>
          </w:p>
        </w:tc>
        <w:tc>
          <w:tcPr>
            <w:tcW w:w="5835" w:type="dxa"/>
          </w:tcPr>
          <w:p w14:paraId="463B210B" w14:textId="72A30E12" w:rsidR="003C37AE" w:rsidRDefault="001E6B5E" w:rsidP="004A37BF">
            <w:pPr>
              <w:pStyle w:val="TBL"/>
            </w:pPr>
            <w:r>
              <w:t>Tạm tính</w:t>
            </w:r>
          </w:p>
        </w:tc>
      </w:tr>
      <w:tr w:rsidR="003C37AE" w14:paraId="7EC862AD" w14:textId="77777777" w:rsidTr="004A37BF">
        <w:tc>
          <w:tcPr>
            <w:tcW w:w="1413" w:type="dxa"/>
          </w:tcPr>
          <w:p w14:paraId="0237425B" w14:textId="6F38C87E" w:rsidR="003C37AE" w:rsidRDefault="006D4FCA" w:rsidP="004A37BF">
            <w:pPr>
              <w:pStyle w:val="TBL"/>
            </w:pPr>
            <w:r>
              <w:t>discount</w:t>
            </w:r>
          </w:p>
        </w:tc>
        <w:tc>
          <w:tcPr>
            <w:tcW w:w="1530" w:type="dxa"/>
          </w:tcPr>
          <w:p w14:paraId="1CF955DB" w14:textId="23AFE417" w:rsidR="003C37AE" w:rsidRDefault="006D4FCA" w:rsidP="004A37BF">
            <w:pPr>
              <w:pStyle w:val="TBL"/>
            </w:pPr>
            <w:r>
              <w:t>float</w:t>
            </w:r>
          </w:p>
        </w:tc>
        <w:tc>
          <w:tcPr>
            <w:tcW w:w="5835" w:type="dxa"/>
          </w:tcPr>
          <w:p w14:paraId="245F8043" w14:textId="53E0CC9C" w:rsidR="003C37AE" w:rsidRDefault="001E6B5E" w:rsidP="004A37BF">
            <w:pPr>
              <w:pStyle w:val="TBL"/>
            </w:pPr>
            <w:r>
              <w:t>Giá giảm</w:t>
            </w:r>
          </w:p>
        </w:tc>
      </w:tr>
    </w:tbl>
    <w:p w14:paraId="7BFFEE9E" w14:textId="77777777" w:rsidR="00940F49" w:rsidRDefault="00940F49" w:rsidP="003C37AE">
      <w:pPr>
        <w:ind w:firstLine="0"/>
      </w:pPr>
    </w:p>
    <w:p w14:paraId="625D69A6" w14:textId="5F17925E" w:rsidR="008F3FC6" w:rsidRDefault="00B447DF" w:rsidP="00925F7F">
      <w:pPr>
        <w:pStyle w:val="oancuaDanhsach"/>
        <w:numPr>
          <w:ilvl w:val="0"/>
          <w:numId w:val="8"/>
        </w:numPr>
      </w:pPr>
      <w:r>
        <w:t xml:space="preserve">Thực thể </w:t>
      </w:r>
      <w:r w:rsidR="008F3FC6">
        <w:t>Product</w:t>
      </w:r>
      <w:r w:rsidR="00265A32">
        <w:t xml:space="preserve"> Template</w:t>
      </w:r>
    </w:p>
    <w:p w14:paraId="26571770" w14:textId="4EC05BEB" w:rsidR="00CC09D9" w:rsidRDefault="00CC09D9" w:rsidP="00CC09D9">
      <w:r w:rsidRPr="00CC09D9">
        <w:t xml:space="preserve">Dùng để quản lý </w:t>
      </w:r>
      <w:r>
        <w:t>các mẫu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10"/>
        <w:gridCol w:w="5705"/>
      </w:tblGrid>
      <w:tr w:rsidR="00940F49" w:rsidRPr="00A85752" w14:paraId="1B38BFAA" w14:textId="77777777" w:rsidTr="003C37AE">
        <w:tc>
          <w:tcPr>
            <w:tcW w:w="1563" w:type="dxa"/>
          </w:tcPr>
          <w:p w14:paraId="7A0FEEFA" w14:textId="77777777" w:rsidR="00940F49" w:rsidRPr="00A85752" w:rsidRDefault="00940F49" w:rsidP="005A234B">
            <w:pPr>
              <w:pStyle w:val="TBL"/>
              <w:rPr>
                <w:b/>
              </w:rPr>
            </w:pPr>
            <w:r w:rsidRPr="00A85752">
              <w:rPr>
                <w:b/>
              </w:rPr>
              <w:t>Thuộc tính</w:t>
            </w:r>
          </w:p>
        </w:tc>
        <w:tc>
          <w:tcPr>
            <w:tcW w:w="1510" w:type="dxa"/>
          </w:tcPr>
          <w:p w14:paraId="504FE6CE" w14:textId="77777777" w:rsidR="00940F49" w:rsidRPr="00A85752" w:rsidRDefault="00940F49" w:rsidP="005A234B">
            <w:pPr>
              <w:pStyle w:val="TBL"/>
              <w:rPr>
                <w:b/>
              </w:rPr>
            </w:pPr>
            <w:r w:rsidRPr="00A85752">
              <w:rPr>
                <w:b/>
              </w:rPr>
              <w:t>Kiểu dữ liệu</w:t>
            </w:r>
          </w:p>
        </w:tc>
        <w:tc>
          <w:tcPr>
            <w:tcW w:w="5705" w:type="dxa"/>
          </w:tcPr>
          <w:p w14:paraId="24563B96" w14:textId="77777777" w:rsidR="00940F49" w:rsidRPr="00A85752" w:rsidRDefault="00940F49" w:rsidP="005A234B">
            <w:pPr>
              <w:pStyle w:val="TBL"/>
              <w:rPr>
                <w:b/>
              </w:rPr>
            </w:pPr>
            <w:r w:rsidRPr="00A85752">
              <w:rPr>
                <w:b/>
              </w:rPr>
              <w:t>Ý nghĩa</w:t>
            </w:r>
          </w:p>
        </w:tc>
      </w:tr>
      <w:tr w:rsidR="00940F49" w14:paraId="7899C102" w14:textId="77777777" w:rsidTr="003C37AE">
        <w:tc>
          <w:tcPr>
            <w:tcW w:w="1563" w:type="dxa"/>
          </w:tcPr>
          <w:p w14:paraId="6B1D8BE3" w14:textId="7826BA2B" w:rsidR="00940F49" w:rsidRDefault="00887277" w:rsidP="005A234B">
            <w:pPr>
              <w:pStyle w:val="TBL"/>
            </w:pPr>
            <w:r>
              <w:t>I</w:t>
            </w:r>
            <w:r w:rsidR="006D4FCA">
              <w:t>d</w:t>
            </w:r>
          </w:p>
        </w:tc>
        <w:tc>
          <w:tcPr>
            <w:tcW w:w="1510" w:type="dxa"/>
          </w:tcPr>
          <w:p w14:paraId="678C66F8" w14:textId="5D2D40C7" w:rsidR="00940F49" w:rsidRDefault="006D4FCA" w:rsidP="005A234B">
            <w:pPr>
              <w:pStyle w:val="TBL"/>
            </w:pPr>
            <w:r>
              <w:t>int</w:t>
            </w:r>
          </w:p>
        </w:tc>
        <w:tc>
          <w:tcPr>
            <w:tcW w:w="5705" w:type="dxa"/>
          </w:tcPr>
          <w:p w14:paraId="10571A54" w14:textId="77777777" w:rsidR="00940F49" w:rsidRDefault="00940F49" w:rsidP="005A234B">
            <w:pPr>
              <w:pStyle w:val="TBL"/>
            </w:pPr>
            <w:r>
              <w:t>Là thuộc tính khóa chính.</w:t>
            </w:r>
          </w:p>
        </w:tc>
      </w:tr>
      <w:tr w:rsidR="00940F49" w14:paraId="6998C2AD" w14:textId="77777777" w:rsidTr="003C37AE">
        <w:tc>
          <w:tcPr>
            <w:tcW w:w="1563" w:type="dxa"/>
          </w:tcPr>
          <w:p w14:paraId="3D8E6848" w14:textId="22880781" w:rsidR="00940F49" w:rsidRDefault="006D4FCA" w:rsidP="005A234B">
            <w:pPr>
              <w:pStyle w:val="TBL"/>
            </w:pPr>
            <w:r>
              <w:t>name</w:t>
            </w:r>
          </w:p>
        </w:tc>
        <w:tc>
          <w:tcPr>
            <w:tcW w:w="1510" w:type="dxa"/>
          </w:tcPr>
          <w:p w14:paraId="1B43640E" w14:textId="7D8E581D" w:rsidR="00940F49" w:rsidRDefault="006D4FCA" w:rsidP="005A234B">
            <w:pPr>
              <w:pStyle w:val="TBL"/>
            </w:pPr>
            <w:r>
              <w:t>string</w:t>
            </w:r>
          </w:p>
        </w:tc>
        <w:tc>
          <w:tcPr>
            <w:tcW w:w="5705" w:type="dxa"/>
          </w:tcPr>
          <w:p w14:paraId="03623505" w14:textId="18F76C15" w:rsidR="00940F49" w:rsidRDefault="001E6B5E" w:rsidP="005A234B">
            <w:pPr>
              <w:pStyle w:val="TBL"/>
            </w:pPr>
            <w:r>
              <w:t>Tên sản phẩm</w:t>
            </w:r>
          </w:p>
        </w:tc>
      </w:tr>
      <w:tr w:rsidR="00073BD6" w14:paraId="760B33C6" w14:textId="77777777" w:rsidTr="003C37AE">
        <w:tc>
          <w:tcPr>
            <w:tcW w:w="1563" w:type="dxa"/>
          </w:tcPr>
          <w:p w14:paraId="24715A17" w14:textId="5713367A" w:rsidR="00073BD6" w:rsidRDefault="006D4FCA" w:rsidP="00073BD6">
            <w:pPr>
              <w:pStyle w:val="TBL"/>
            </w:pPr>
            <w:r>
              <w:t>description</w:t>
            </w:r>
          </w:p>
        </w:tc>
        <w:tc>
          <w:tcPr>
            <w:tcW w:w="1510" w:type="dxa"/>
          </w:tcPr>
          <w:p w14:paraId="2B99E5C5" w14:textId="6ABDDDF0" w:rsidR="00073BD6" w:rsidRDefault="006D4FCA" w:rsidP="00073BD6">
            <w:pPr>
              <w:pStyle w:val="TBL"/>
            </w:pPr>
            <w:r>
              <w:t>string</w:t>
            </w:r>
          </w:p>
        </w:tc>
        <w:tc>
          <w:tcPr>
            <w:tcW w:w="5705" w:type="dxa"/>
          </w:tcPr>
          <w:p w14:paraId="4A107FFF" w14:textId="39B423A4" w:rsidR="00073BD6" w:rsidRDefault="00073BD6" w:rsidP="00073BD6">
            <w:pPr>
              <w:pStyle w:val="TBL"/>
            </w:pPr>
            <w:r>
              <w:t>Mô tả</w:t>
            </w:r>
          </w:p>
        </w:tc>
      </w:tr>
      <w:tr w:rsidR="003C37AE" w14:paraId="3861544C" w14:textId="77777777" w:rsidTr="003C37AE">
        <w:tc>
          <w:tcPr>
            <w:tcW w:w="1563" w:type="dxa"/>
          </w:tcPr>
          <w:p w14:paraId="60CC4228" w14:textId="19AF28D9" w:rsidR="003C37AE" w:rsidRDefault="006D4FCA" w:rsidP="005A234B">
            <w:pPr>
              <w:pStyle w:val="TBL"/>
            </w:pPr>
            <w:r>
              <w:t>categ_id</w:t>
            </w:r>
          </w:p>
        </w:tc>
        <w:tc>
          <w:tcPr>
            <w:tcW w:w="1510" w:type="dxa"/>
          </w:tcPr>
          <w:p w14:paraId="1712D957" w14:textId="031E114C" w:rsidR="003C37AE" w:rsidRDefault="006D4FCA" w:rsidP="005A234B">
            <w:pPr>
              <w:pStyle w:val="TBL"/>
            </w:pPr>
            <w:r>
              <w:t>int</w:t>
            </w:r>
          </w:p>
        </w:tc>
        <w:tc>
          <w:tcPr>
            <w:tcW w:w="5705" w:type="dxa"/>
          </w:tcPr>
          <w:p w14:paraId="4928AC28" w14:textId="7D688879" w:rsidR="003C37AE" w:rsidRDefault="001E6B5E" w:rsidP="005A234B">
            <w:pPr>
              <w:pStyle w:val="TBL"/>
            </w:pPr>
            <w:r>
              <w:t>Danh mục sản phẩm</w:t>
            </w:r>
          </w:p>
        </w:tc>
      </w:tr>
      <w:tr w:rsidR="00073BD6" w14:paraId="7AF570ED" w14:textId="77777777" w:rsidTr="003C37AE">
        <w:tc>
          <w:tcPr>
            <w:tcW w:w="1563" w:type="dxa"/>
          </w:tcPr>
          <w:p w14:paraId="6D7B91E3" w14:textId="277C736D" w:rsidR="00073BD6" w:rsidRDefault="00887277" w:rsidP="00073BD6">
            <w:pPr>
              <w:pStyle w:val="TBL"/>
            </w:pPr>
            <w:r>
              <w:t>T</w:t>
            </w:r>
            <w:r w:rsidR="006D4FCA">
              <w:t>ype</w:t>
            </w:r>
          </w:p>
        </w:tc>
        <w:tc>
          <w:tcPr>
            <w:tcW w:w="1510" w:type="dxa"/>
          </w:tcPr>
          <w:p w14:paraId="38989233" w14:textId="2E0EC219" w:rsidR="00073BD6" w:rsidRDefault="006D4FCA" w:rsidP="00073BD6">
            <w:pPr>
              <w:pStyle w:val="TBL"/>
            </w:pPr>
            <w:r>
              <w:t>string</w:t>
            </w:r>
          </w:p>
        </w:tc>
        <w:tc>
          <w:tcPr>
            <w:tcW w:w="5705" w:type="dxa"/>
          </w:tcPr>
          <w:p w14:paraId="502D752F" w14:textId="0EFF3E15" w:rsidR="00073BD6" w:rsidRDefault="00073BD6" w:rsidP="00073BD6">
            <w:pPr>
              <w:pStyle w:val="TBL"/>
            </w:pPr>
            <w:r>
              <w:t>Loại sản phẩm</w:t>
            </w:r>
          </w:p>
        </w:tc>
      </w:tr>
      <w:tr w:rsidR="00073BD6" w14:paraId="7BEB4E33" w14:textId="77777777" w:rsidTr="003C37AE">
        <w:tc>
          <w:tcPr>
            <w:tcW w:w="1563" w:type="dxa"/>
          </w:tcPr>
          <w:p w14:paraId="1D8FBDDF" w14:textId="321F2A59" w:rsidR="00073BD6" w:rsidRDefault="006D4FCA" w:rsidP="00073BD6">
            <w:pPr>
              <w:pStyle w:val="TBL"/>
            </w:pPr>
            <w:r>
              <w:lastRenderedPageBreak/>
              <w:t>sale_price</w:t>
            </w:r>
          </w:p>
        </w:tc>
        <w:tc>
          <w:tcPr>
            <w:tcW w:w="1510" w:type="dxa"/>
          </w:tcPr>
          <w:p w14:paraId="2E73E217" w14:textId="2D795DF9" w:rsidR="00073BD6" w:rsidRDefault="00887277" w:rsidP="00073BD6">
            <w:pPr>
              <w:pStyle w:val="TBL"/>
            </w:pPr>
            <w:r>
              <w:t>F</w:t>
            </w:r>
            <w:r w:rsidR="006D4FCA">
              <w:t>loat</w:t>
            </w:r>
          </w:p>
        </w:tc>
        <w:tc>
          <w:tcPr>
            <w:tcW w:w="5705" w:type="dxa"/>
          </w:tcPr>
          <w:p w14:paraId="2EB54A2C" w14:textId="69E5B224" w:rsidR="00073BD6" w:rsidRDefault="00073BD6" w:rsidP="00073BD6">
            <w:pPr>
              <w:pStyle w:val="TBL"/>
            </w:pPr>
            <w:r>
              <w:t>Giá sản phẩm</w:t>
            </w:r>
          </w:p>
        </w:tc>
      </w:tr>
      <w:tr w:rsidR="00073BD6" w14:paraId="226AC464" w14:textId="77777777" w:rsidTr="003C37AE">
        <w:tc>
          <w:tcPr>
            <w:tcW w:w="1563" w:type="dxa"/>
          </w:tcPr>
          <w:p w14:paraId="2334F42D" w14:textId="332E6C9E" w:rsidR="00073BD6" w:rsidRDefault="006D4FCA" w:rsidP="00073BD6">
            <w:pPr>
              <w:pStyle w:val="TBL"/>
            </w:pPr>
            <w:r>
              <w:t>cost</w:t>
            </w:r>
          </w:p>
        </w:tc>
        <w:tc>
          <w:tcPr>
            <w:tcW w:w="1510" w:type="dxa"/>
          </w:tcPr>
          <w:p w14:paraId="41883990" w14:textId="1DCB8FF1" w:rsidR="00073BD6" w:rsidRDefault="00887277" w:rsidP="00073BD6">
            <w:pPr>
              <w:pStyle w:val="TBL"/>
            </w:pPr>
            <w:r>
              <w:t>F</w:t>
            </w:r>
            <w:r w:rsidR="006D4FCA">
              <w:t>loat</w:t>
            </w:r>
          </w:p>
        </w:tc>
        <w:tc>
          <w:tcPr>
            <w:tcW w:w="5705" w:type="dxa"/>
          </w:tcPr>
          <w:p w14:paraId="221533A3" w14:textId="6027703D" w:rsidR="00073BD6" w:rsidRDefault="00073BD6" w:rsidP="00073BD6">
            <w:pPr>
              <w:pStyle w:val="TBL"/>
            </w:pPr>
            <w:r>
              <w:t>Chi phí</w:t>
            </w:r>
          </w:p>
        </w:tc>
      </w:tr>
      <w:tr w:rsidR="00073BD6" w14:paraId="14662359" w14:textId="77777777" w:rsidTr="003C37AE">
        <w:tc>
          <w:tcPr>
            <w:tcW w:w="1563" w:type="dxa"/>
          </w:tcPr>
          <w:p w14:paraId="7421A386" w14:textId="1449528A" w:rsidR="00073BD6" w:rsidRDefault="006D4FCA" w:rsidP="00073BD6">
            <w:pPr>
              <w:pStyle w:val="TBL"/>
            </w:pPr>
            <w:r>
              <w:t>uom</w:t>
            </w:r>
          </w:p>
        </w:tc>
        <w:tc>
          <w:tcPr>
            <w:tcW w:w="1510" w:type="dxa"/>
          </w:tcPr>
          <w:p w14:paraId="498B4909" w14:textId="1B07BD44" w:rsidR="00073BD6" w:rsidRDefault="00887277" w:rsidP="00073BD6">
            <w:pPr>
              <w:pStyle w:val="TBL"/>
            </w:pPr>
            <w:r>
              <w:t>S</w:t>
            </w:r>
            <w:r w:rsidR="006D4FCA">
              <w:t>tring</w:t>
            </w:r>
          </w:p>
        </w:tc>
        <w:tc>
          <w:tcPr>
            <w:tcW w:w="5705" w:type="dxa"/>
          </w:tcPr>
          <w:p w14:paraId="7F7DB3C2" w14:textId="27F9B0C2" w:rsidR="00073BD6" w:rsidRDefault="00073BD6" w:rsidP="00073BD6">
            <w:pPr>
              <w:pStyle w:val="TBL"/>
            </w:pPr>
            <w:r>
              <w:t>Đơn vị tính</w:t>
            </w:r>
          </w:p>
        </w:tc>
      </w:tr>
      <w:tr w:rsidR="00073BD6" w14:paraId="10231DC3" w14:textId="77777777" w:rsidTr="003C37AE">
        <w:tc>
          <w:tcPr>
            <w:tcW w:w="1563" w:type="dxa"/>
          </w:tcPr>
          <w:p w14:paraId="0FD0CE5B" w14:textId="0E723D06" w:rsidR="00073BD6" w:rsidRDefault="006D4FCA" w:rsidP="00073BD6">
            <w:pPr>
              <w:pStyle w:val="TBL"/>
            </w:pPr>
            <w:r>
              <w:t>weight</w:t>
            </w:r>
          </w:p>
        </w:tc>
        <w:tc>
          <w:tcPr>
            <w:tcW w:w="1510" w:type="dxa"/>
          </w:tcPr>
          <w:p w14:paraId="58893A05" w14:textId="4E374896" w:rsidR="00073BD6" w:rsidRDefault="00887277" w:rsidP="00073BD6">
            <w:pPr>
              <w:pStyle w:val="TBL"/>
            </w:pPr>
            <w:r>
              <w:t>F</w:t>
            </w:r>
            <w:r w:rsidR="006D4FCA">
              <w:t>loat</w:t>
            </w:r>
          </w:p>
        </w:tc>
        <w:tc>
          <w:tcPr>
            <w:tcW w:w="5705" w:type="dxa"/>
          </w:tcPr>
          <w:p w14:paraId="2383BE2A" w14:textId="0D323E7C" w:rsidR="00073BD6" w:rsidRDefault="00073BD6" w:rsidP="00073BD6">
            <w:pPr>
              <w:pStyle w:val="TBL"/>
            </w:pPr>
            <w:r>
              <w:t>Cân nặng</w:t>
            </w:r>
          </w:p>
        </w:tc>
      </w:tr>
      <w:tr w:rsidR="00073BD6" w14:paraId="6A51D19F" w14:textId="77777777" w:rsidTr="003C37AE">
        <w:tc>
          <w:tcPr>
            <w:tcW w:w="1563" w:type="dxa"/>
          </w:tcPr>
          <w:p w14:paraId="1F2BCD94" w14:textId="01A6AA24" w:rsidR="00073BD6" w:rsidRDefault="006D4FCA" w:rsidP="00073BD6">
            <w:pPr>
              <w:pStyle w:val="TBL"/>
            </w:pPr>
            <w:r>
              <w:t>volumn</w:t>
            </w:r>
          </w:p>
        </w:tc>
        <w:tc>
          <w:tcPr>
            <w:tcW w:w="1510" w:type="dxa"/>
          </w:tcPr>
          <w:p w14:paraId="6E7A718B" w14:textId="2597EA55" w:rsidR="00073BD6" w:rsidRDefault="00887277" w:rsidP="00073BD6">
            <w:pPr>
              <w:pStyle w:val="TBL"/>
            </w:pPr>
            <w:r>
              <w:t>F</w:t>
            </w:r>
            <w:r w:rsidR="006D4FCA">
              <w:t>loat</w:t>
            </w:r>
          </w:p>
        </w:tc>
        <w:tc>
          <w:tcPr>
            <w:tcW w:w="5705" w:type="dxa"/>
          </w:tcPr>
          <w:p w14:paraId="6A62C5F9" w14:textId="12907164" w:rsidR="00073BD6" w:rsidRDefault="00073BD6" w:rsidP="00073BD6">
            <w:pPr>
              <w:pStyle w:val="TBL"/>
            </w:pPr>
            <w:r>
              <w:t>Thể tích</w:t>
            </w:r>
          </w:p>
        </w:tc>
      </w:tr>
      <w:tr w:rsidR="00073BD6" w14:paraId="7DB049B9" w14:textId="77777777" w:rsidTr="003C37AE">
        <w:tc>
          <w:tcPr>
            <w:tcW w:w="1563" w:type="dxa"/>
          </w:tcPr>
          <w:p w14:paraId="36247FB5" w14:textId="468E70A9" w:rsidR="00073BD6" w:rsidRDefault="006D4FCA" w:rsidP="00073BD6">
            <w:pPr>
              <w:pStyle w:val="TBL"/>
            </w:pPr>
            <w:r>
              <w:t>tax</w:t>
            </w:r>
          </w:p>
        </w:tc>
        <w:tc>
          <w:tcPr>
            <w:tcW w:w="1510" w:type="dxa"/>
          </w:tcPr>
          <w:p w14:paraId="31440C7C" w14:textId="7C8AD885" w:rsidR="00073BD6" w:rsidRDefault="00887277" w:rsidP="00073BD6">
            <w:pPr>
              <w:pStyle w:val="TBL"/>
            </w:pPr>
            <w:r>
              <w:t>F</w:t>
            </w:r>
            <w:r w:rsidR="006D4FCA">
              <w:t>loat</w:t>
            </w:r>
          </w:p>
        </w:tc>
        <w:tc>
          <w:tcPr>
            <w:tcW w:w="5705" w:type="dxa"/>
          </w:tcPr>
          <w:p w14:paraId="1A9FC0B3" w14:textId="5A4CBC0B" w:rsidR="00073BD6" w:rsidRDefault="00073BD6" w:rsidP="00073BD6">
            <w:pPr>
              <w:pStyle w:val="TBL"/>
            </w:pPr>
            <w:r>
              <w:t>Thuế</w:t>
            </w:r>
          </w:p>
        </w:tc>
      </w:tr>
      <w:tr w:rsidR="00073BD6" w14:paraId="6350EB1B" w14:textId="77777777" w:rsidTr="003C37AE">
        <w:tc>
          <w:tcPr>
            <w:tcW w:w="1563" w:type="dxa"/>
          </w:tcPr>
          <w:p w14:paraId="5D893BA4" w14:textId="288B4542" w:rsidR="00073BD6" w:rsidRDefault="006D4FCA" w:rsidP="00073BD6">
            <w:pPr>
              <w:pStyle w:val="TBL"/>
            </w:pPr>
            <w:r>
              <w:t>image</w:t>
            </w:r>
          </w:p>
        </w:tc>
        <w:tc>
          <w:tcPr>
            <w:tcW w:w="1510" w:type="dxa"/>
          </w:tcPr>
          <w:p w14:paraId="74C1ED7F" w14:textId="4AEF992F" w:rsidR="00073BD6" w:rsidRDefault="00887277" w:rsidP="00073BD6">
            <w:pPr>
              <w:pStyle w:val="TBL"/>
            </w:pPr>
            <w:r>
              <w:t>B</w:t>
            </w:r>
            <w:r w:rsidR="006D4FCA">
              <w:t>inary</w:t>
            </w:r>
          </w:p>
        </w:tc>
        <w:tc>
          <w:tcPr>
            <w:tcW w:w="5705" w:type="dxa"/>
          </w:tcPr>
          <w:p w14:paraId="4EC1290E" w14:textId="1E49AD9B" w:rsidR="00073BD6" w:rsidRDefault="00073BD6" w:rsidP="00073BD6">
            <w:pPr>
              <w:pStyle w:val="TBL"/>
            </w:pPr>
            <w:r>
              <w:t>Hình ảnh</w:t>
            </w:r>
          </w:p>
        </w:tc>
      </w:tr>
      <w:tr w:rsidR="00073BD6" w14:paraId="55763C6F" w14:textId="77777777" w:rsidTr="003C37AE">
        <w:tc>
          <w:tcPr>
            <w:tcW w:w="1563" w:type="dxa"/>
          </w:tcPr>
          <w:p w14:paraId="092C50A7" w14:textId="43898F8F" w:rsidR="00073BD6" w:rsidRDefault="006D4FCA" w:rsidP="00073BD6">
            <w:pPr>
              <w:pStyle w:val="TBL"/>
            </w:pPr>
            <w:r>
              <w:t>qty_available</w:t>
            </w:r>
          </w:p>
        </w:tc>
        <w:tc>
          <w:tcPr>
            <w:tcW w:w="1510" w:type="dxa"/>
          </w:tcPr>
          <w:p w14:paraId="041EDAEE" w14:textId="48B17C85" w:rsidR="00073BD6" w:rsidRDefault="00887277" w:rsidP="00073BD6">
            <w:pPr>
              <w:pStyle w:val="TBL"/>
            </w:pPr>
            <w:r>
              <w:t>F</w:t>
            </w:r>
            <w:r w:rsidR="006D4FCA">
              <w:t>loat</w:t>
            </w:r>
          </w:p>
        </w:tc>
        <w:tc>
          <w:tcPr>
            <w:tcW w:w="5705" w:type="dxa"/>
          </w:tcPr>
          <w:p w14:paraId="2EC1A225" w14:textId="39F0A863" w:rsidR="00073BD6" w:rsidRDefault="00073BD6" w:rsidP="00073BD6">
            <w:pPr>
              <w:pStyle w:val="TBL"/>
            </w:pPr>
            <w:r>
              <w:t>Số lượng sẵn có</w:t>
            </w:r>
          </w:p>
        </w:tc>
      </w:tr>
      <w:tr w:rsidR="00073BD6" w14:paraId="56B5F588" w14:textId="77777777" w:rsidTr="003C37AE">
        <w:tc>
          <w:tcPr>
            <w:tcW w:w="1563" w:type="dxa"/>
          </w:tcPr>
          <w:p w14:paraId="4A73F89B" w14:textId="1886EFFB" w:rsidR="00073BD6" w:rsidRDefault="006D4FCA" w:rsidP="00073BD6">
            <w:pPr>
              <w:pStyle w:val="TBL"/>
            </w:pPr>
            <w:r>
              <w:t>qty_onhand</w:t>
            </w:r>
          </w:p>
        </w:tc>
        <w:tc>
          <w:tcPr>
            <w:tcW w:w="1510" w:type="dxa"/>
          </w:tcPr>
          <w:p w14:paraId="5E153C08" w14:textId="760A37C0" w:rsidR="00073BD6" w:rsidRDefault="00887277" w:rsidP="00073BD6">
            <w:pPr>
              <w:pStyle w:val="TBL"/>
            </w:pPr>
            <w:r>
              <w:t>F</w:t>
            </w:r>
            <w:r w:rsidR="006D4FCA">
              <w:t>loat</w:t>
            </w:r>
          </w:p>
        </w:tc>
        <w:tc>
          <w:tcPr>
            <w:tcW w:w="5705" w:type="dxa"/>
          </w:tcPr>
          <w:p w14:paraId="6FACE40F" w14:textId="0C17AF4A" w:rsidR="00073BD6" w:rsidRDefault="00073BD6" w:rsidP="00073BD6">
            <w:pPr>
              <w:pStyle w:val="TBL"/>
            </w:pPr>
            <w:r>
              <w:t>Số lượng sở hữu</w:t>
            </w:r>
          </w:p>
        </w:tc>
      </w:tr>
    </w:tbl>
    <w:p w14:paraId="642368D2" w14:textId="77777777" w:rsidR="00940F49" w:rsidRDefault="00940F49" w:rsidP="00940F49"/>
    <w:p w14:paraId="122BF508" w14:textId="449335A4" w:rsidR="00265A32" w:rsidRDefault="00B447DF" w:rsidP="00925F7F">
      <w:pPr>
        <w:pStyle w:val="oancuaDanhsach"/>
        <w:numPr>
          <w:ilvl w:val="0"/>
          <w:numId w:val="8"/>
        </w:numPr>
      </w:pPr>
      <w:r>
        <w:t xml:space="preserve">Thực thể </w:t>
      </w:r>
      <w:r w:rsidR="00265A32">
        <w:t>Product Variant</w:t>
      </w:r>
    </w:p>
    <w:p w14:paraId="5E7DA44D" w14:textId="148BC825" w:rsidR="00CC09D9" w:rsidRDefault="00CC09D9" w:rsidP="00CC09D9">
      <w:r w:rsidRPr="00CC09D9">
        <w:t xml:space="preserve">Dùng để quản lý </w:t>
      </w:r>
      <w:r>
        <w:t xml:space="preserve">biến thể sản phẩm </w:t>
      </w:r>
      <w:r w:rsidRPr="00CC09D9">
        <w:t>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768ABA08" w14:textId="77777777" w:rsidTr="003C37AE">
        <w:tc>
          <w:tcPr>
            <w:tcW w:w="1563" w:type="dxa"/>
          </w:tcPr>
          <w:p w14:paraId="678355E2" w14:textId="77777777" w:rsidR="00940F49" w:rsidRPr="00A85752" w:rsidRDefault="00940F49" w:rsidP="005A234B">
            <w:pPr>
              <w:pStyle w:val="TBL"/>
              <w:rPr>
                <w:b/>
              </w:rPr>
            </w:pPr>
            <w:r w:rsidRPr="00A85752">
              <w:rPr>
                <w:b/>
              </w:rPr>
              <w:t>Thuộc tính</w:t>
            </w:r>
          </w:p>
        </w:tc>
        <w:tc>
          <w:tcPr>
            <w:tcW w:w="1521" w:type="dxa"/>
          </w:tcPr>
          <w:p w14:paraId="3482BBEF" w14:textId="77777777" w:rsidR="00940F49" w:rsidRPr="00A85752" w:rsidRDefault="00940F49" w:rsidP="005A234B">
            <w:pPr>
              <w:pStyle w:val="TBL"/>
              <w:rPr>
                <w:b/>
              </w:rPr>
            </w:pPr>
            <w:r w:rsidRPr="00A85752">
              <w:rPr>
                <w:b/>
              </w:rPr>
              <w:t>Kiểu dữ liệu</w:t>
            </w:r>
          </w:p>
        </w:tc>
        <w:tc>
          <w:tcPr>
            <w:tcW w:w="5694" w:type="dxa"/>
          </w:tcPr>
          <w:p w14:paraId="16708AD5" w14:textId="77777777" w:rsidR="00940F49" w:rsidRPr="00A85752" w:rsidRDefault="00940F49" w:rsidP="005A234B">
            <w:pPr>
              <w:pStyle w:val="TBL"/>
              <w:rPr>
                <w:b/>
              </w:rPr>
            </w:pPr>
            <w:r w:rsidRPr="00A85752">
              <w:rPr>
                <w:b/>
              </w:rPr>
              <w:t>Ý nghĩa</w:t>
            </w:r>
          </w:p>
        </w:tc>
      </w:tr>
      <w:tr w:rsidR="001E6B5E" w14:paraId="5F2DB9CD" w14:textId="77777777" w:rsidTr="003C37AE">
        <w:tc>
          <w:tcPr>
            <w:tcW w:w="1563" w:type="dxa"/>
          </w:tcPr>
          <w:p w14:paraId="430FCF00" w14:textId="4D18055E" w:rsidR="001E6B5E" w:rsidRDefault="006D4FCA" w:rsidP="001E6B5E">
            <w:pPr>
              <w:pStyle w:val="TBL"/>
            </w:pPr>
            <w:r>
              <w:t>id</w:t>
            </w:r>
          </w:p>
        </w:tc>
        <w:tc>
          <w:tcPr>
            <w:tcW w:w="1521" w:type="dxa"/>
          </w:tcPr>
          <w:p w14:paraId="508503D9" w14:textId="6A878D10" w:rsidR="001E6B5E" w:rsidRDefault="00887277" w:rsidP="001E6B5E">
            <w:pPr>
              <w:pStyle w:val="TBL"/>
            </w:pPr>
            <w:r>
              <w:t>I</w:t>
            </w:r>
            <w:r w:rsidR="006D4FCA">
              <w:t>nt</w:t>
            </w:r>
          </w:p>
        </w:tc>
        <w:tc>
          <w:tcPr>
            <w:tcW w:w="5694" w:type="dxa"/>
          </w:tcPr>
          <w:p w14:paraId="19F1754D" w14:textId="0C823350" w:rsidR="001E6B5E" w:rsidRDefault="00E860D9" w:rsidP="001E6B5E">
            <w:pPr>
              <w:pStyle w:val="TBL"/>
            </w:pPr>
            <w:r>
              <w:t>Là thuộc tính khóa chính.</w:t>
            </w:r>
          </w:p>
        </w:tc>
      </w:tr>
      <w:tr w:rsidR="001E6B5E" w14:paraId="713BC6A6" w14:textId="77777777" w:rsidTr="003C37AE">
        <w:tc>
          <w:tcPr>
            <w:tcW w:w="1563" w:type="dxa"/>
          </w:tcPr>
          <w:p w14:paraId="783DDB77" w14:textId="2523AE5A" w:rsidR="001E6B5E" w:rsidRDefault="006D4FCA" w:rsidP="001E6B5E">
            <w:pPr>
              <w:pStyle w:val="TBL"/>
            </w:pPr>
            <w:r>
              <w:t>name</w:t>
            </w:r>
          </w:p>
        </w:tc>
        <w:tc>
          <w:tcPr>
            <w:tcW w:w="1521" w:type="dxa"/>
          </w:tcPr>
          <w:p w14:paraId="781956F1" w14:textId="211FB2CF" w:rsidR="001E6B5E" w:rsidRDefault="00887277" w:rsidP="001E6B5E">
            <w:pPr>
              <w:pStyle w:val="TBL"/>
            </w:pPr>
            <w:r>
              <w:t>S</w:t>
            </w:r>
            <w:r w:rsidR="006D4FCA">
              <w:t>tring</w:t>
            </w:r>
          </w:p>
        </w:tc>
        <w:tc>
          <w:tcPr>
            <w:tcW w:w="5694" w:type="dxa"/>
          </w:tcPr>
          <w:p w14:paraId="7F295F59" w14:textId="60F1CADE" w:rsidR="001E6B5E" w:rsidRDefault="00E860D9" w:rsidP="001E6B5E">
            <w:pPr>
              <w:pStyle w:val="TBL"/>
            </w:pPr>
            <w:r>
              <w:t>Tên sản phẩm</w:t>
            </w:r>
          </w:p>
        </w:tc>
      </w:tr>
      <w:tr w:rsidR="00073BD6" w14:paraId="5F95BFA7" w14:textId="77777777" w:rsidTr="003C37AE">
        <w:tc>
          <w:tcPr>
            <w:tcW w:w="1563" w:type="dxa"/>
          </w:tcPr>
          <w:p w14:paraId="1D40CF1C" w14:textId="0076A107" w:rsidR="00073BD6" w:rsidRDefault="006D4FCA" w:rsidP="00073BD6">
            <w:pPr>
              <w:pStyle w:val="TBL"/>
            </w:pPr>
            <w:r>
              <w:t>description</w:t>
            </w:r>
          </w:p>
        </w:tc>
        <w:tc>
          <w:tcPr>
            <w:tcW w:w="1521" w:type="dxa"/>
          </w:tcPr>
          <w:p w14:paraId="5A5621F0" w14:textId="31D2A869" w:rsidR="00073BD6" w:rsidRDefault="00887277" w:rsidP="00073BD6">
            <w:pPr>
              <w:pStyle w:val="TBL"/>
            </w:pPr>
            <w:r>
              <w:t>S</w:t>
            </w:r>
            <w:r w:rsidR="006D4FCA">
              <w:t>tring</w:t>
            </w:r>
          </w:p>
        </w:tc>
        <w:tc>
          <w:tcPr>
            <w:tcW w:w="5694" w:type="dxa"/>
          </w:tcPr>
          <w:p w14:paraId="3560D9F1" w14:textId="52B33678" w:rsidR="00073BD6" w:rsidRDefault="00E860D9" w:rsidP="00073BD6">
            <w:pPr>
              <w:pStyle w:val="TBL"/>
            </w:pPr>
            <w:r>
              <w:t>Mô tả</w:t>
            </w:r>
          </w:p>
        </w:tc>
      </w:tr>
      <w:tr w:rsidR="00E860D9" w14:paraId="268D639C" w14:textId="77777777" w:rsidTr="003C37AE">
        <w:tc>
          <w:tcPr>
            <w:tcW w:w="1563" w:type="dxa"/>
          </w:tcPr>
          <w:p w14:paraId="0EE63FFD" w14:textId="493B0078" w:rsidR="00E860D9" w:rsidRDefault="006D4FCA" w:rsidP="00E860D9">
            <w:pPr>
              <w:pStyle w:val="TBL"/>
            </w:pPr>
            <w:r>
              <w:t>categ_id</w:t>
            </w:r>
          </w:p>
        </w:tc>
        <w:tc>
          <w:tcPr>
            <w:tcW w:w="1521" w:type="dxa"/>
          </w:tcPr>
          <w:p w14:paraId="323189FA" w14:textId="2F48DC69" w:rsidR="00E860D9" w:rsidRDefault="00887277" w:rsidP="00E860D9">
            <w:pPr>
              <w:pStyle w:val="TBL"/>
            </w:pPr>
            <w:r>
              <w:t>I</w:t>
            </w:r>
            <w:r w:rsidR="006D4FCA">
              <w:t>nt</w:t>
            </w:r>
          </w:p>
        </w:tc>
        <w:tc>
          <w:tcPr>
            <w:tcW w:w="5694" w:type="dxa"/>
          </w:tcPr>
          <w:p w14:paraId="31871716" w14:textId="683D2908" w:rsidR="00E860D9" w:rsidRDefault="00E860D9" w:rsidP="00E860D9">
            <w:pPr>
              <w:pStyle w:val="TBL"/>
            </w:pPr>
            <w:r>
              <w:t>Danh mục sản phẩm</w:t>
            </w:r>
          </w:p>
        </w:tc>
      </w:tr>
      <w:tr w:rsidR="00E860D9" w14:paraId="6CC815AE" w14:textId="77777777" w:rsidTr="003C37AE">
        <w:tc>
          <w:tcPr>
            <w:tcW w:w="1563" w:type="dxa"/>
          </w:tcPr>
          <w:p w14:paraId="19332F7E" w14:textId="569A82AD" w:rsidR="00E860D9" w:rsidRDefault="006D4FCA" w:rsidP="00E860D9">
            <w:pPr>
              <w:pStyle w:val="TBL"/>
            </w:pPr>
            <w:r>
              <w:t>type</w:t>
            </w:r>
          </w:p>
        </w:tc>
        <w:tc>
          <w:tcPr>
            <w:tcW w:w="1521" w:type="dxa"/>
          </w:tcPr>
          <w:p w14:paraId="5BB1A3C1" w14:textId="3E5C945C" w:rsidR="00E860D9" w:rsidRDefault="00887277" w:rsidP="00E860D9">
            <w:pPr>
              <w:pStyle w:val="TBL"/>
            </w:pPr>
            <w:r>
              <w:t>S</w:t>
            </w:r>
            <w:r w:rsidR="006D4FCA">
              <w:t>tring</w:t>
            </w:r>
          </w:p>
        </w:tc>
        <w:tc>
          <w:tcPr>
            <w:tcW w:w="5694" w:type="dxa"/>
          </w:tcPr>
          <w:p w14:paraId="48E3F8AE" w14:textId="0D5C0621" w:rsidR="00E860D9" w:rsidRDefault="00E860D9" w:rsidP="00E860D9">
            <w:pPr>
              <w:pStyle w:val="TBL"/>
            </w:pPr>
            <w:r>
              <w:t>Loại sản phẩm</w:t>
            </w:r>
          </w:p>
        </w:tc>
      </w:tr>
      <w:tr w:rsidR="00E860D9" w14:paraId="7A1BEDE4" w14:textId="77777777" w:rsidTr="003C37AE">
        <w:tc>
          <w:tcPr>
            <w:tcW w:w="1563" w:type="dxa"/>
          </w:tcPr>
          <w:p w14:paraId="56C9D17F" w14:textId="67B9646B" w:rsidR="00E860D9" w:rsidRDefault="006D4FCA" w:rsidP="00E860D9">
            <w:pPr>
              <w:pStyle w:val="TBL"/>
            </w:pPr>
            <w:r>
              <w:t>sale_price</w:t>
            </w:r>
          </w:p>
        </w:tc>
        <w:tc>
          <w:tcPr>
            <w:tcW w:w="1521" w:type="dxa"/>
          </w:tcPr>
          <w:p w14:paraId="1776E468" w14:textId="25E9EFFE" w:rsidR="00E860D9" w:rsidRDefault="00887277" w:rsidP="00E860D9">
            <w:pPr>
              <w:pStyle w:val="TBL"/>
            </w:pPr>
            <w:r>
              <w:t>F</w:t>
            </w:r>
            <w:r w:rsidR="006D4FCA">
              <w:t>loat</w:t>
            </w:r>
          </w:p>
        </w:tc>
        <w:tc>
          <w:tcPr>
            <w:tcW w:w="5694" w:type="dxa"/>
          </w:tcPr>
          <w:p w14:paraId="47253981" w14:textId="1E63DAE2" w:rsidR="00E860D9" w:rsidRDefault="00E860D9" w:rsidP="00E860D9">
            <w:pPr>
              <w:pStyle w:val="TBL"/>
            </w:pPr>
            <w:r>
              <w:t>Giá sản phẩm</w:t>
            </w:r>
          </w:p>
        </w:tc>
      </w:tr>
      <w:tr w:rsidR="00E860D9" w14:paraId="189ECA87" w14:textId="77777777" w:rsidTr="003C37AE">
        <w:tc>
          <w:tcPr>
            <w:tcW w:w="1563" w:type="dxa"/>
          </w:tcPr>
          <w:p w14:paraId="1C35DE9E" w14:textId="4494FF9B" w:rsidR="00E860D9" w:rsidRDefault="006D4FCA" w:rsidP="00E860D9">
            <w:pPr>
              <w:pStyle w:val="TBL"/>
            </w:pPr>
            <w:r>
              <w:t>cost</w:t>
            </w:r>
          </w:p>
        </w:tc>
        <w:tc>
          <w:tcPr>
            <w:tcW w:w="1521" w:type="dxa"/>
          </w:tcPr>
          <w:p w14:paraId="59AA1E53" w14:textId="55A86780" w:rsidR="00E860D9" w:rsidRDefault="00887277" w:rsidP="00E860D9">
            <w:pPr>
              <w:pStyle w:val="TBL"/>
            </w:pPr>
            <w:r>
              <w:t>F</w:t>
            </w:r>
            <w:r w:rsidR="006D4FCA">
              <w:t>loat</w:t>
            </w:r>
          </w:p>
        </w:tc>
        <w:tc>
          <w:tcPr>
            <w:tcW w:w="5694" w:type="dxa"/>
          </w:tcPr>
          <w:p w14:paraId="6E5A4891" w14:textId="77D0E119" w:rsidR="00E860D9" w:rsidRDefault="00E860D9" w:rsidP="00E860D9">
            <w:pPr>
              <w:pStyle w:val="TBL"/>
            </w:pPr>
            <w:r>
              <w:t>Chi phí</w:t>
            </w:r>
          </w:p>
        </w:tc>
      </w:tr>
      <w:tr w:rsidR="00E860D9" w14:paraId="0BBF312B" w14:textId="77777777" w:rsidTr="003C37AE">
        <w:tc>
          <w:tcPr>
            <w:tcW w:w="1563" w:type="dxa"/>
          </w:tcPr>
          <w:p w14:paraId="285B44DF" w14:textId="18CF4C57" w:rsidR="00E860D9" w:rsidRDefault="006D4FCA" w:rsidP="00E860D9">
            <w:pPr>
              <w:pStyle w:val="TBL"/>
            </w:pPr>
            <w:r>
              <w:t>uom</w:t>
            </w:r>
          </w:p>
        </w:tc>
        <w:tc>
          <w:tcPr>
            <w:tcW w:w="1521" w:type="dxa"/>
          </w:tcPr>
          <w:p w14:paraId="506DF973" w14:textId="2911C5A2" w:rsidR="00E860D9" w:rsidRDefault="00887277" w:rsidP="00E860D9">
            <w:pPr>
              <w:pStyle w:val="TBL"/>
            </w:pPr>
            <w:r>
              <w:t>S</w:t>
            </w:r>
            <w:r w:rsidR="006D4FCA">
              <w:t>tring</w:t>
            </w:r>
          </w:p>
        </w:tc>
        <w:tc>
          <w:tcPr>
            <w:tcW w:w="5694" w:type="dxa"/>
          </w:tcPr>
          <w:p w14:paraId="260793D6" w14:textId="2358637C" w:rsidR="00E860D9" w:rsidRDefault="00E860D9" w:rsidP="00E860D9">
            <w:pPr>
              <w:pStyle w:val="TBL"/>
            </w:pPr>
            <w:r>
              <w:t>Đơn vị tính</w:t>
            </w:r>
          </w:p>
        </w:tc>
      </w:tr>
      <w:tr w:rsidR="00E860D9" w14:paraId="3D4EAAED" w14:textId="77777777" w:rsidTr="003C37AE">
        <w:tc>
          <w:tcPr>
            <w:tcW w:w="1563" w:type="dxa"/>
          </w:tcPr>
          <w:p w14:paraId="3AA976C5" w14:textId="4CBB8587" w:rsidR="00E860D9" w:rsidRDefault="006D4FCA" w:rsidP="00E860D9">
            <w:pPr>
              <w:pStyle w:val="TBL"/>
            </w:pPr>
            <w:r>
              <w:t>weight</w:t>
            </w:r>
          </w:p>
        </w:tc>
        <w:tc>
          <w:tcPr>
            <w:tcW w:w="1521" w:type="dxa"/>
          </w:tcPr>
          <w:p w14:paraId="123E44AD" w14:textId="5294E74D" w:rsidR="00E860D9" w:rsidRDefault="00887277" w:rsidP="00E860D9">
            <w:pPr>
              <w:pStyle w:val="TBL"/>
            </w:pPr>
            <w:r>
              <w:t>F</w:t>
            </w:r>
            <w:r w:rsidR="006D4FCA">
              <w:t>loat</w:t>
            </w:r>
          </w:p>
        </w:tc>
        <w:tc>
          <w:tcPr>
            <w:tcW w:w="5694" w:type="dxa"/>
          </w:tcPr>
          <w:p w14:paraId="79DD63E8" w14:textId="10ED5900" w:rsidR="00E860D9" w:rsidRDefault="00E860D9" w:rsidP="00E860D9">
            <w:pPr>
              <w:pStyle w:val="TBL"/>
            </w:pPr>
            <w:r>
              <w:t>Cân nặng</w:t>
            </w:r>
          </w:p>
        </w:tc>
      </w:tr>
      <w:tr w:rsidR="00E860D9" w14:paraId="70E4EAC0" w14:textId="77777777" w:rsidTr="003C37AE">
        <w:tc>
          <w:tcPr>
            <w:tcW w:w="1563" w:type="dxa"/>
          </w:tcPr>
          <w:p w14:paraId="7648F6C9" w14:textId="3FC51876" w:rsidR="00E860D9" w:rsidRDefault="006D4FCA" w:rsidP="00E860D9">
            <w:pPr>
              <w:pStyle w:val="TBL"/>
            </w:pPr>
            <w:r>
              <w:t>volumn</w:t>
            </w:r>
          </w:p>
        </w:tc>
        <w:tc>
          <w:tcPr>
            <w:tcW w:w="1521" w:type="dxa"/>
          </w:tcPr>
          <w:p w14:paraId="68308337" w14:textId="2FBB5869" w:rsidR="00E860D9" w:rsidRDefault="00887277" w:rsidP="00E860D9">
            <w:pPr>
              <w:pStyle w:val="TBL"/>
            </w:pPr>
            <w:r>
              <w:t>F</w:t>
            </w:r>
            <w:r w:rsidR="006D4FCA">
              <w:t>loat</w:t>
            </w:r>
          </w:p>
        </w:tc>
        <w:tc>
          <w:tcPr>
            <w:tcW w:w="5694" w:type="dxa"/>
          </w:tcPr>
          <w:p w14:paraId="2826BB1C" w14:textId="7C7C1D61" w:rsidR="00E860D9" w:rsidRDefault="00E860D9" w:rsidP="00E860D9">
            <w:pPr>
              <w:pStyle w:val="TBL"/>
            </w:pPr>
            <w:r>
              <w:t>Thể tích</w:t>
            </w:r>
          </w:p>
        </w:tc>
      </w:tr>
      <w:tr w:rsidR="00E860D9" w14:paraId="6ACB603E" w14:textId="77777777" w:rsidTr="003C37AE">
        <w:tc>
          <w:tcPr>
            <w:tcW w:w="1563" w:type="dxa"/>
          </w:tcPr>
          <w:p w14:paraId="66134BF7" w14:textId="462BF76E" w:rsidR="00E860D9" w:rsidRDefault="006D4FCA" w:rsidP="00E860D9">
            <w:pPr>
              <w:pStyle w:val="TBL"/>
            </w:pPr>
            <w:r>
              <w:t>tax</w:t>
            </w:r>
          </w:p>
        </w:tc>
        <w:tc>
          <w:tcPr>
            <w:tcW w:w="1521" w:type="dxa"/>
          </w:tcPr>
          <w:p w14:paraId="0D56244A" w14:textId="20A6BD8E" w:rsidR="00E860D9" w:rsidRDefault="00887277" w:rsidP="00E860D9">
            <w:pPr>
              <w:pStyle w:val="TBL"/>
            </w:pPr>
            <w:r>
              <w:t>F</w:t>
            </w:r>
            <w:r w:rsidR="006D4FCA">
              <w:t>loat</w:t>
            </w:r>
          </w:p>
        </w:tc>
        <w:tc>
          <w:tcPr>
            <w:tcW w:w="5694" w:type="dxa"/>
          </w:tcPr>
          <w:p w14:paraId="3CBAF164" w14:textId="407FFDE9" w:rsidR="00E860D9" w:rsidRDefault="00E860D9" w:rsidP="00E860D9">
            <w:pPr>
              <w:pStyle w:val="TBL"/>
            </w:pPr>
            <w:r>
              <w:t>Thuế</w:t>
            </w:r>
          </w:p>
        </w:tc>
      </w:tr>
      <w:tr w:rsidR="00E860D9" w14:paraId="31BC7FD7" w14:textId="77777777" w:rsidTr="003C37AE">
        <w:tc>
          <w:tcPr>
            <w:tcW w:w="1563" w:type="dxa"/>
          </w:tcPr>
          <w:p w14:paraId="13EC2C4E" w14:textId="11DC3879" w:rsidR="00E860D9" w:rsidRDefault="006D4FCA" w:rsidP="00E860D9">
            <w:pPr>
              <w:pStyle w:val="TBL"/>
            </w:pPr>
            <w:r>
              <w:t>image</w:t>
            </w:r>
          </w:p>
        </w:tc>
        <w:tc>
          <w:tcPr>
            <w:tcW w:w="1521" w:type="dxa"/>
          </w:tcPr>
          <w:p w14:paraId="666C76AA" w14:textId="78D7CF8B" w:rsidR="00E860D9" w:rsidRDefault="00887277" w:rsidP="00E860D9">
            <w:pPr>
              <w:pStyle w:val="TBL"/>
            </w:pPr>
            <w:r>
              <w:t>Binary</w:t>
            </w:r>
          </w:p>
        </w:tc>
        <w:tc>
          <w:tcPr>
            <w:tcW w:w="5694" w:type="dxa"/>
          </w:tcPr>
          <w:p w14:paraId="6A1138CA" w14:textId="093CAE3D" w:rsidR="00E860D9" w:rsidRDefault="00E860D9" w:rsidP="00E860D9">
            <w:pPr>
              <w:pStyle w:val="TBL"/>
            </w:pPr>
            <w:r>
              <w:t>Hình ảnh</w:t>
            </w:r>
          </w:p>
        </w:tc>
      </w:tr>
      <w:tr w:rsidR="00E860D9" w14:paraId="69480E05" w14:textId="77777777" w:rsidTr="003C37AE">
        <w:tc>
          <w:tcPr>
            <w:tcW w:w="1563" w:type="dxa"/>
          </w:tcPr>
          <w:p w14:paraId="650A52AA" w14:textId="1F229BD8" w:rsidR="00E860D9" w:rsidRDefault="006D4FCA" w:rsidP="00E860D9">
            <w:pPr>
              <w:pStyle w:val="TBL"/>
            </w:pPr>
            <w:r>
              <w:t>qty_available</w:t>
            </w:r>
          </w:p>
        </w:tc>
        <w:tc>
          <w:tcPr>
            <w:tcW w:w="1521" w:type="dxa"/>
          </w:tcPr>
          <w:p w14:paraId="58123F2A" w14:textId="1E3A5D4D" w:rsidR="00E860D9" w:rsidRDefault="00887277" w:rsidP="00E860D9">
            <w:pPr>
              <w:pStyle w:val="TBL"/>
            </w:pPr>
            <w:r>
              <w:t>F</w:t>
            </w:r>
            <w:r w:rsidR="006D4FCA">
              <w:t>loat</w:t>
            </w:r>
          </w:p>
        </w:tc>
        <w:tc>
          <w:tcPr>
            <w:tcW w:w="5694" w:type="dxa"/>
          </w:tcPr>
          <w:p w14:paraId="4F0E0E51" w14:textId="77F4FE6C" w:rsidR="00E860D9" w:rsidRDefault="00E860D9" w:rsidP="00E860D9">
            <w:pPr>
              <w:pStyle w:val="TBL"/>
            </w:pPr>
            <w:r>
              <w:t>Số lượng sẵn có</w:t>
            </w:r>
          </w:p>
        </w:tc>
      </w:tr>
      <w:tr w:rsidR="00E860D9" w14:paraId="3A82755E" w14:textId="77777777" w:rsidTr="003C37AE">
        <w:tc>
          <w:tcPr>
            <w:tcW w:w="1563" w:type="dxa"/>
          </w:tcPr>
          <w:p w14:paraId="2E718163" w14:textId="2CD1242E" w:rsidR="00E860D9" w:rsidRDefault="006D4FCA" w:rsidP="00E860D9">
            <w:pPr>
              <w:pStyle w:val="TBL"/>
            </w:pPr>
            <w:r>
              <w:t>qty_onhand</w:t>
            </w:r>
          </w:p>
        </w:tc>
        <w:tc>
          <w:tcPr>
            <w:tcW w:w="1521" w:type="dxa"/>
          </w:tcPr>
          <w:p w14:paraId="537D6F82" w14:textId="415C5C9D" w:rsidR="00E860D9" w:rsidRDefault="00887277" w:rsidP="00E860D9">
            <w:pPr>
              <w:pStyle w:val="TBL"/>
            </w:pPr>
            <w:r>
              <w:t>F</w:t>
            </w:r>
            <w:r w:rsidR="006D4FCA">
              <w:t>loat</w:t>
            </w:r>
          </w:p>
        </w:tc>
        <w:tc>
          <w:tcPr>
            <w:tcW w:w="5694" w:type="dxa"/>
          </w:tcPr>
          <w:p w14:paraId="0E2B9F14" w14:textId="0CD17225" w:rsidR="00E860D9" w:rsidRDefault="00E860D9" w:rsidP="00E860D9">
            <w:pPr>
              <w:pStyle w:val="TBL"/>
            </w:pPr>
            <w:r>
              <w:t>Số lượng sở hữu</w:t>
            </w:r>
          </w:p>
        </w:tc>
      </w:tr>
      <w:tr w:rsidR="00E860D9" w14:paraId="41F76794" w14:textId="77777777" w:rsidTr="003C37AE">
        <w:tc>
          <w:tcPr>
            <w:tcW w:w="1563" w:type="dxa"/>
          </w:tcPr>
          <w:p w14:paraId="27D1AC0C" w14:textId="74E484AA" w:rsidR="00E860D9" w:rsidRDefault="006D4FCA" w:rsidP="00E860D9">
            <w:pPr>
              <w:pStyle w:val="TBL"/>
            </w:pPr>
            <w:r>
              <w:t>product_id</w:t>
            </w:r>
          </w:p>
        </w:tc>
        <w:tc>
          <w:tcPr>
            <w:tcW w:w="1521" w:type="dxa"/>
          </w:tcPr>
          <w:p w14:paraId="31C20F3E" w14:textId="02D36207" w:rsidR="00E860D9" w:rsidRDefault="00887277" w:rsidP="00E860D9">
            <w:pPr>
              <w:pStyle w:val="TBL"/>
            </w:pPr>
            <w:r>
              <w:t>I</w:t>
            </w:r>
            <w:r w:rsidR="006D4FCA">
              <w:t>nt</w:t>
            </w:r>
          </w:p>
        </w:tc>
        <w:tc>
          <w:tcPr>
            <w:tcW w:w="5694" w:type="dxa"/>
          </w:tcPr>
          <w:p w14:paraId="7CCF90EA" w14:textId="4326477A" w:rsidR="00E860D9" w:rsidRDefault="00E860D9" w:rsidP="00E860D9">
            <w:pPr>
              <w:pStyle w:val="TBL"/>
            </w:pPr>
            <w:r>
              <w:t>Mẫu sản phẩm</w:t>
            </w:r>
          </w:p>
        </w:tc>
      </w:tr>
      <w:tr w:rsidR="00E860D9" w14:paraId="4ABB8B94" w14:textId="77777777" w:rsidTr="003C37AE">
        <w:tc>
          <w:tcPr>
            <w:tcW w:w="1563" w:type="dxa"/>
          </w:tcPr>
          <w:p w14:paraId="088EE83A" w14:textId="2FF60206" w:rsidR="00E860D9" w:rsidRDefault="006D4FCA" w:rsidP="00E860D9">
            <w:pPr>
              <w:pStyle w:val="TBL"/>
            </w:pPr>
            <w:r>
              <w:t>bonus_price</w:t>
            </w:r>
          </w:p>
        </w:tc>
        <w:tc>
          <w:tcPr>
            <w:tcW w:w="1521" w:type="dxa"/>
          </w:tcPr>
          <w:p w14:paraId="6D6FB2EA" w14:textId="5BC20750" w:rsidR="00E860D9" w:rsidRDefault="00887277" w:rsidP="00E860D9">
            <w:pPr>
              <w:pStyle w:val="TBL"/>
            </w:pPr>
            <w:r>
              <w:t>F</w:t>
            </w:r>
            <w:r w:rsidR="006D4FCA">
              <w:t>loat</w:t>
            </w:r>
          </w:p>
        </w:tc>
        <w:tc>
          <w:tcPr>
            <w:tcW w:w="5694" w:type="dxa"/>
          </w:tcPr>
          <w:p w14:paraId="712F9D89" w14:textId="4B906E3B" w:rsidR="00E860D9" w:rsidRDefault="00E860D9" w:rsidP="00E860D9">
            <w:pPr>
              <w:pStyle w:val="TBL"/>
            </w:pPr>
            <w:r>
              <w:t>Giá thêm</w:t>
            </w:r>
          </w:p>
        </w:tc>
      </w:tr>
    </w:tbl>
    <w:p w14:paraId="005BCCB5" w14:textId="77777777" w:rsidR="00940F49" w:rsidRDefault="00940F49" w:rsidP="00940F49"/>
    <w:p w14:paraId="0239C4DC" w14:textId="5189F334" w:rsidR="00C90AFF" w:rsidRDefault="00B447DF" w:rsidP="00925F7F">
      <w:pPr>
        <w:pStyle w:val="oancuaDanhsach"/>
        <w:numPr>
          <w:ilvl w:val="0"/>
          <w:numId w:val="8"/>
        </w:numPr>
      </w:pPr>
      <w:r>
        <w:t xml:space="preserve">Thực thể </w:t>
      </w:r>
      <w:r w:rsidR="00C90AFF">
        <w:t>Product Attribute</w:t>
      </w:r>
    </w:p>
    <w:p w14:paraId="344401D6" w14:textId="061948CB" w:rsidR="00CC09D9" w:rsidRDefault="00CC09D9" w:rsidP="00CC09D9">
      <w:r w:rsidRPr="00CC09D9">
        <w:t xml:space="preserve">Dùng để quản lý </w:t>
      </w:r>
      <w:r>
        <w:t>thuộc tính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9"/>
        <w:gridCol w:w="1517"/>
        <w:gridCol w:w="5632"/>
      </w:tblGrid>
      <w:tr w:rsidR="00940F49" w:rsidRPr="00A85752" w14:paraId="50419108" w14:textId="77777777" w:rsidTr="004A37BF">
        <w:tc>
          <w:tcPr>
            <w:tcW w:w="1629" w:type="dxa"/>
          </w:tcPr>
          <w:p w14:paraId="11301098" w14:textId="77777777" w:rsidR="00940F49" w:rsidRPr="00A85752" w:rsidRDefault="00940F49" w:rsidP="005A234B">
            <w:pPr>
              <w:pStyle w:val="TBL"/>
              <w:rPr>
                <w:b/>
              </w:rPr>
            </w:pPr>
            <w:r w:rsidRPr="00A85752">
              <w:rPr>
                <w:b/>
              </w:rPr>
              <w:lastRenderedPageBreak/>
              <w:t>Thuộc tính</w:t>
            </w:r>
          </w:p>
        </w:tc>
        <w:tc>
          <w:tcPr>
            <w:tcW w:w="1517" w:type="dxa"/>
          </w:tcPr>
          <w:p w14:paraId="7BF93F74" w14:textId="77777777" w:rsidR="00940F49" w:rsidRPr="00A85752" w:rsidRDefault="00940F49" w:rsidP="005A234B">
            <w:pPr>
              <w:pStyle w:val="TBL"/>
              <w:rPr>
                <w:b/>
              </w:rPr>
            </w:pPr>
            <w:r w:rsidRPr="00A85752">
              <w:rPr>
                <w:b/>
              </w:rPr>
              <w:t>Kiểu dữ liệu</w:t>
            </w:r>
          </w:p>
        </w:tc>
        <w:tc>
          <w:tcPr>
            <w:tcW w:w="5632" w:type="dxa"/>
          </w:tcPr>
          <w:p w14:paraId="240433BD" w14:textId="77777777" w:rsidR="00940F49" w:rsidRPr="00A85752" w:rsidRDefault="00940F49" w:rsidP="005A234B">
            <w:pPr>
              <w:pStyle w:val="TBL"/>
              <w:rPr>
                <w:b/>
              </w:rPr>
            </w:pPr>
            <w:r w:rsidRPr="00A85752">
              <w:rPr>
                <w:b/>
              </w:rPr>
              <w:t>Ý nghĩa</w:t>
            </w:r>
          </w:p>
        </w:tc>
      </w:tr>
      <w:tr w:rsidR="00940F49" w14:paraId="5C303C54" w14:textId="77777777" w:rsidTr="004A37BF">
        <w:tc>
          <w:tcPr>
            <w:tcW w:w="1629" w:type="dxa"/>
          </w:tcPr>
          <w:p w14:paraId="7E65C2A9" w14:textId="550CDEC4" w:rsidR="00940F49" w:rsidRDefault="00887277" w:rsidP="005A234B">
            <w:pPr>
              <w:pStyle w:val="TBL"/>
            </w:pPr>
            <w:r>
              <w:t>I</w:t>
            </w:r>
            <w:r w:rsidR="006D4FCA">
              <w:t>d</w:t>
            </w:r>
          </w:p>
        </w:tc>
        <w:tc>
          <w:tcPr>
            <w:tcW w:w="1517" w:type="dxa"/>
          </w:tcPr>
          <w:p w14:paraId="20E9B6AC" w14:textId="045F9DA4" w:rsidR="00940F49" w:rsidRDefault="006D4FCA" w:rsidP="005A234B">
            <w:pPr>
              <w:pStyle w:val="TBL"/>
            </w:pPr>
            <w:r>
              <w:t>int</w:t>
            </w:r>
          </w:p>
        </w:tc>
        <w:tc>
          <w:tcPr>
            <w:tcW w:w="5632" w:type="dxa"/>
          </w:tcPr>
          <w:p w14:paraId="41119FE7" w14:textId="77777777" w:rsidR="00940F49" w:rsidRDefault="00940F49" w:rsidP="005A234B">
            <w:pPr>
              <w:pStyle w:val="TBL"/>
            </w:pPr>
            <w:r>
              <w:t>Là thuộc tính khóa chính.</w:t>
            </w:r>
          </w:p>
        </w:tc>
      </w:tr>
      <w:tr w:rsidR="00940F49" w14:paraId="3FC9FFE8" w14:textId="77777777" w:rsidTr="004A37BF">
        <w:tc>
          <w:tcPr>
            <w:tcW w:w="1629" w:type="dxa"/>
          </w:tcPr>
          <w:p w14:paraId="4187536F" w14:textId="2AEDC5F0" w:rsidR="00940F49" w:rsidRDefault="006D4FCA" w:rsidP="005A234B">
            <w:pPr>
              <w:pStyle w:val="TBL"/>
            </w:pPr>
            <w:r>
              <w:t>name</w:t>
            </w:r>
          </w:p>
        </w:tc>
        <w:tc>
          <w:tcPr>
            <w:tcW w:w="1517" w:type="dxa"/>
          </w:tcPr>
          <w:p w14:paraId="7F9898E5" w14:textId="732D2C84" w:rsidR="00940F49" w:rsidRDefault="006D4FCA" w:rsidP="005A234B">
            <w:pPr>
              <w:pStyle w:val="TBL"/>
            </w:pPr>
            <w:r>
              <w:t>string</w:t>
            </w:r>
          </w:p>
        </w:tc>
        <w:tc>
          <w:tcPr>
            <w:tcW w:w="5632" w:type="dxa"/>
          </w:tcPr>
          <w:p w14:paraId="1C2E85A6" w14:textId="1C872655" w:rsidR="00940F49" w:rsidRDefault="001E6B5E" w:rsidP="005A234B">
            <w:pPr>
              <w:pStyle w:val="TBL"/>
            </w:pPr>
            <w:r>
              <w:t>Tên thuộc tính</w:t>
            </w:r>
          </w:p>
        </w:tc>
      </w:tr>
      <w:tr w:rsidR="00940F49" w14:paraId="0BA51990" w14:textId="77777777" w:rsidTr="004A37BF">
        <w:tc>
          <w:tcPr>
            <w:tcW w:w="1629" w:type="dxa"/>
          </w:tcPr>
          <w:p w14:paraId="436B2F83" w14:textId="6ECA4DD8" w:rsidR="00940F49" w:rsidRDefault="006D4FCA" w:rsidP="005A234B">
            <w:pPr>
              <w:pStyle w:val="TBL"/>
            </w:pPr>
            <w:r>
              <w:t>create_variant</w:t>
            </w:r>
          </w:p>
        </w:tc>
        <w:tc>
          <w:tcPr>
            <w:tcW w:w="1517" w:type="dxa"/>
          </w:tcPr>
          <w:p w14:paraId="020A9254" w14:textId="01F48B45" w:rsidR="00940F49" w:rsidRDefault="006D4FCA" w:rsidP="005A234B">
            <w:pPr>
              <w:pStyle w:val="TBL"/>
            </w:pPr>
            <w:r>
              <w:t>boolean</w:t>
            </w:r>
          </w:p>
        </w:tc>
        <w:tc>
          <w:tcPr>
            <w:tcW w:w="5632" w:type="dxa"/>
          </w:tcPr>
          <w:p w14:paraId="6A9C5CE8" w14:textId="6D75E3F1" w:rsidR="00940F49" w:rsidRDefault="001E6B5E" w:rsidP="005A234B">
            <w:pPr>
              <w:pStyle w:val="TBL"/>
            </w:pPr>
            <w:r>
              <w:t>Tạo biến thể hay không</w:t>
            </w:r>
          </w:p>
        </w:tc>
      </w:tr>
    </w:tbl>
    <w:p w14:paraId="115DF0D0" w14:textId="77777777" w:rsidR="00940F49" w:rsidRDefault="00940F49" w:rsidP="00940F49"/>
    <w:p w14:paraId="58382ACA" w14:textId="130A4F3E" w:rsidR="00C90AFF" w:rsidRDefault="00B447DF" w:rsidP="00925F7F">
      <w:pPr>
        <w:pStyle w:val="oancuaDanhsach"/>
        <w:numPr>
          <w:ilvl w:val="0"/>
          <w:numId w:val="8"/>
        </w:numPr>
      </w:pPr>
      <w:r>
        <w:t xml:space="preserve">Thực thể </w:t>
      </w:r>
      <w:r w:rsidR="00C90AFF">
        <w:t>Product Atrribute Value</w:t>
      </w:r>
    </w:p>
    <w:p w14:paraId="0D8EB98B" w14:textId="6D3CCDCF" w:rsidR="00CC09D9" w:rsidRDefault="00CC09D9" w:rsidP="00CC09D9">
      <w:r w:rsidRPr="00CC09D9">
        <w:t xml:space="preserve">Dùng để quản lý </w:t>
      </w:r>
      <w:r>
        <w:t>giá trị thuộc tính các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6D038326" w14:textId="77777777" w:rsidTr="005A234B">
        <w:tc>
          <w:tcPr>
            <w:tcW w:w="1413" w:type="dxa"/>
          </w:tcPr>
          <w:p w14:paraId="7173E3AC" w14:textId="77777777" w:rsidR="00940F49" w:rsidRPr="00A85752" w:rsidRDefault="00940F49" w:rsidP="005A234B">
            <w:pPr>
              <w:pStyle w:val="TBL"/>
              <w:rPr>
                <w:b/>
              </w:rPr>
            </w:pPr>
            <w:r w:rsidRPr="00A85752">
              <w:rPr>
                <w:b/>
              </w:rPr>
              <w:t>Thuộc tính</w:t>
            </w:r>
          </w:p>
        </w:tc>
        <w:tc>
          <w:tcPr>
            <w:tcW w:w="1530" w:type="dxa"/>
          </w:tcPr>
          <w:p w14:paraId="05F226D6" w14:textId="77777777" w:rsidR="00940F49" w:rsidRPr="00A85752" w:rsidRDefault="00940F49" w:rsidP="005A234B">
            <w:pPr>
              <w:pStyle w:val="TBL"/>
              <w:rPr>
                <w:b/>
              </w:rPr>
            </w:pPr>
            <w:r w:rsidRPr="00A85752">
              <w:rPr>
                <w:b/>
              </w:rPr>
              <w:t>Kiểu dữ liệu</w:t>
            </w:r>
          </w:p>
        </w:tc>
        <w:tc>
          <w:tcPr>
            <w:tcW w:w="5835" w:type="dxa"/>
          </w:tcPr>
          <w:p w14:paraId="35C8A234" w14:textId="77777777" w:rsidR="00940F49" w:rsidRPr="00A85752" w:rsidRDefault="00940F49" w:rsidP="005A234B">
            <w:pPr>
              <w:pStyle w:val="TBL"/>
              <w:rPr>
                <w:b/>
              </w:rPr>
            </w:pPr>
            <w:r w:rsidRPr="00A85752">
              <w:rPr>
                <w:b/>
              </w:rPr>
              <w:t>Ý nghĩa</w:t>
            </w:r>
          </w:p>
        </w:tc>
      </w:tr>
      <w:tr w:rsidR="00940F49" w14:paraId="3A640F07" w14:textId="77777777" w:rsidTr="005A234B">
        <w:tc>
          <w:tcPr>
            <w:tcW w:w="1413" w:type="dxa"/>
          </w:tcPr>
          <w:p w14:paraId="3ACB35FA" w14:textId="34527D38" w:rsidR="00940F49" w:rsidRDefault="00887277" w:rsidP="005A234B">
            <w:pPr>
              <w:pStyle w:val="TBL"/>
            </w:pPr>
            <w:r>
              <w:t>I</w:t>
            </w:r>
            <w:r w:rsidR="006D4FCA">
              <w:t>d</w:t>
            </w:r>
          </w:p>
        </w:tc>
        <w:tc>
          <w:tcPr>
            <w:tcW w:w="1530" w:type="dxa"/>
          </w:tcPr>
          <w:p w14:paraId="20E28453" w14:textId="51ECD8D4" w:rsidR="00940F49" w:rsidRDefault="006D4FCA" w:rsidP="005A234B">
            <w:pPr>
              <w:pStyle w:val="TBL"/>
            </w:pPr>
            <w:r>
              <w:t>int</w:t>
            </w:r>
          </w:p>
        </w:tc>
        <w:tc>
          <w:tcPr>
            <w:tcW w:w="5835" w:type="dxa"/>
          </w:tcPr>
          <w:p w14:paraId="2CFB2916" w14:textId="77777777" w:rsidR="00940F49" w:rsidRDefault="00940F49" w:rsidP="005A234B">
            <w:pPr>
              <w:pStyle w:val="TBL"/>
            </w:pPr>
            <w:r>
              <w:t>Là thuộc tính khóa chính.</w:t>
            </w:r>
          </w:p>
        </w:tc>
      </w:tr>
      <w:tr w:rsidR="00940F49" w14:paraId="3CABF642" w14:textId="77777777" w:rsidTr="005A234B">
        <w:tc>
          <w:tcPr>
            <w:tcW w:w="1413" w:type="dxa"/>
          </w:tcPr>
          <w:p w14:paraId="2BA157CF" w14:textId="7152D512" w:rsidR="00940F49" w:rsidRDefault="006D4FCA" w:rsidP="005A234B">
            <w:pPr>
              <w:pStyle w:val="TBL"/>
            </w:pPr>
            <w:r>
              <w:t>name</w:t>
            </w:r>
          </w:p>
        </w:tc>
        <w:tc>
          <w:tcPr>
            <w:tcW w:w="1530" w:type="dxa"/>
          </w:tcPr>
          <w:p w14:paraId="67B278FD" w14:textId="4FF23903" w:rsidR="00940F49" w:rsidRDefault="006D4FCA" w:rsidP="005A234B">
            <w:pPr>
              <w:pStyle w:val="TBL"/>
            </w:pPr>
            <w:r>
              <w:t>string</w:t>
            </w:r>
          </w:p>
        </w:tc>
        <w:tc>
          <w:tcPr>
            <w:tcW w:w="5835" w:type="dxa"/>
          </w:tcPr>
          <w:p w14:paraId="44D8651E" w14:textId="6F534FA5" w:rsidR="00940F49" w:rsidRDefault="001E6B5E" w:rsidP="005A234B">
            <w:pPr>
              <w:pStyle w:val="TBL"/>
            </w:pPr>
            <w:r>
              <w:t>Tên giá trị thuộc tính</w:t>
            </w:r>
          </w:p>
        </w:tc>
      </w:tr>
      <w:tr w:rsidR="00940F49" w14:paraId="7378910F" w14:textId="77777777" w:rsidTr="005A234B">
        <w:tc>
          <w:tcPr>
            <w:tcW w:w="1413" w:type="dxa"/>
          </w:tcPr>
          <w:p w14:paraId="2C130AF5" w14:textId="09A1ECDA" w:rsidR="00940F49" w:rsidRDefault="006D4FCA" w:rsidP="005A234B">
            <w:pPr>
              <w:pStyle w:val="TBL"/>
            </w:pPr>
            <w:r>
              <w:t>attribute_id</w:t>
            </w:r>
          </w:p>
        </w:tc>
        <w:tc>
          <w:tcPr>
            <w:tcW w:w="1530" w:type="dxa"/>
          </w:tcPr>
          <w:p w14:paraId="71982FB1" w14:textId="64B4F882" w:rsidR="00940F49" w:rsidRDefault="006D4FCA" w:rsidP="005A234B">
            <w:pPr>
              <w:pStyle w:val="TBL"/>
            </w:pPr>
            <w:r>
              <w:t>int</w:t>
            </w:r>
          </w:p>
        </w:tc>
        <w:tc>
          <w:tcPr>
            <w:tcW w:w="5835" w:type="dxa"/>
          </w:tcPr>
          <w:p w14:paraId="766A9F92" w14:textId="3A21918A" w:rsidR="00940F49" w:rsidRDefault="001E6B5E" w:rsidP="005A234B">
            <w:pPr>
              <w:pStyle w:val="TBL"/>
            </w:pPr>
            <w:r>
              <w:t>Thuộc tính</w:t>
            </w:r>
          </w:p>
        </w:tc>
      </w:tr>
    </w:tbl>
    <w:p w14:paraId="6172B5BB" w14:textId="77777777" w:rsidR="004A37BF" w:rsidRDefault="004A37BF" w:rsidP="004A37BF">
      <w:pPr>
        <w:ind w:left="360" w:hanging="360"/>
      </w:pPr>
    </w:p>
    <w:p w14:paraId="1227BC52" w14:textId="50B060BB" w:rsidR="00D1134A" w:rsidRDefault="00D1134A" w:rsidP="00925F7F">
      <w:pPr>
        <w:pStyle w:val="oancuaDanhsach"/>
        <w:numPr>
          <w:ilvl w:val="0"/>
          <w:numId w:val="8"/>
        </w:numPr>
      </w:pPr>
      <w:r>
        <w:t>Thực thể Product Atrribute Detail</w:t>
      </w:r>
    </w:p>
    <w:p w14:paraId="197BBA61" w14:textId="7A51DF4E" w:rsidR="00CC09D9" w:rsidRDefault="00CC09D9" w:rsidP="00CC09D9">
      <w:r w:rsidRPr="00CC09D9">
        <w:t>Dùng để quản lý</w:t>
      </w:r>
      <w:r>
        <w:t xml:space="preserve"> các chi tiết thông tin thuộc tính của sản phẩm gắn với nó</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4A37BF" w:rsidRPr="00A85752" w14:paraId="6EE9CF4E" w14:textId="77777777" w:rsidTr="004A37BF">
        <w:tc>
          <w:tcPr>
            <w:tcW w:w="1413" w:type="dxa"/>
          </w:tcPr>
          <w:p w14:paraId="6FD66A5B" w14:textId="77777777" w:rsidR="004A37BF" w:rsidRPr="00A85752" w:rsidRDefault="004A37BF" w:rsidP="004A37BF">
            <w:pPr>
              <w:pStyle w:val="TBL"/>
              <w:rPr>
                <w:b/>
              </w:rPr>
            </w:pPr>
            <w:r w:rsidRPr="00A85752">
              <w:rPr>
                <w:b/>
              </w:rPr>
              <w:t>Thuộc tính</w:t>
            </w:r>
          </w:p>
        </w:tc>
        <w:tc>
          <w:tcPr>
            <w:tcW w:w="1530" w:type="dxa"/>
          </w:tcPr>
          <w:p w14:paraId="0FBB10BC" w14:textId="77777777" w:rsidR="004A37BF" w:rsidRPr="00A85752" w:rsidRDefault="004A37BF" w:rsidP="004A37BF">
            <w:pPr>
              <w:pStyle w:val="TBL"/>
              <w:rPr>
                <w:b/>
              </w:rPr>
            </w:pPr>
            <w:r w:rsidRPr="00A85752">
              <w:rPr>
                <w:b/>
              </w:rPr>
              <w:t>Kiểu dữ liệu</w:t>
            </w:r>
          </w:p>
        </w:tc>
        <w:tc>
          <w:tcPr>
            <w:tcW w:w="5835" w:type="dxa"/>
          </w:tcPr>
          <w:p w14:paraId="167DB086" w14:textId="77777777" w:rsidR="004A37BF" w:rsidRPr="00A85752" w:rsidRDefault="004A37BF" w:rsidP="004A37BF">
            <w:pPr>
              <w:pStyle w:val="TBL"/>
              <w:rPr>
                <w:b/>
              </w:rPr>
            </w:pPr>
            <w:r w:rsidRPr="00A85752">
              <w:rPr>
                <w:b/>
              </w:rPr>
              <w:t>Ý nghĩa</w:t>
            </w:r>
          </w:p>
        </w:tc>
      </w:tr>
      <w:tr w:rsidR="004A37BF" w14:paraId="7DA61E43" w14:textId="77777777" w:rsidTr="004A37BF">
        <w:tc>
          <w:tcPr>
            <w:tcW w:w="1413" w:type="dxa"/>
          </w:tcPr>
          <w:p w14:paraId="1AC2E03E" w14:textId="631603F8" w:rsidR="004A37BF" w:rsidRDefault="00887277" w:rsidP="004A37BF">
            <w:pPr>
              <w:pStyle w:val="TBL"/>
            </w:pPr>
            <w:r>
              <w:t>I</w:t>
            </w:r>
            <w:r w:rsidR="006D4FCA">
              <w:t>d</w:t>
            </w:r>
          </w:p>
        </w:tc>
        <w:tc>
          <w:tcPr>
            <w:tcW w:w="1530" w:type="dxa"/>
          </w:tcPr>
          <w:p w14:paraId="41217C92" w14:textId="1503F3A1" w:rsidR="004A37BF" w:rsidRDefault="006D4FCA" w:rsidP="004A37BF">
            <w:pPr>
              <w:pStyle w:val="TBL"/>
            </w:pPr>
            <w:r>
              <w:t>int</w:t>
            </w:r>
          </w:p>
        </w:tc>
        <w:tc>
          <w:tcPr>
            <w:tcW w:w="5835" w:type="dxa"/>
          </w:tcPr>
          <w:p w14:paraId="3CB4C2E8" w14:textId="77777777" w:rsidR="004A37BF" w:rsidRDefault="004A37BF" w:rsidP="004A37BF">
            <w:pPr>
              <w:pStyle w:val="TBL"/>
            </w:pPr>
            <w:r>
              <w:t>Là thuộc tính khóa chính.</w:t>
            </w:r>
          </w:p>
        </w:tc>
      </w:tr>
      <w:tr w:rsidR="004A37BF" w14:paraId="23877544" w14:textId="77777777" w:rsidTr="004A37BF">
        <w:tc>
          <w:tcPr>
            <w:tcW w:w="1413" w:type="dxa"/>
          </w:tcPr>
          <w:p w14:paraId="68E3E454" w14:textId="2509770D" w:rsidR="004A37BF" w:rsidRDefault="006D4FCA" w:rsidP="004A37BF">
            <w:pPr>
              <w:pStyle w:val="TBL"/>
            </w:pPr>
            <w:r w:rsidRPr="002F4FB5">
              <w:t>product_id</w:t>
            </w:r>
          </w:p>
        </w:tc>
        <w:tc>
          <w:tcPr>
            <w:tcW w:w="1530" w:type="dxa"/>
          </w:tcPr>
          <w:p w14:paraId="09BB4B40" w14:textId="7BFFD1E3" w:rsidR="004A37BF" w:rsidRDefault="006D4FCA" w:rsidP="004A37BF">
            <w:pPr>
              <w:pStyle w:val="TBL"/>
            </w:pPr>
            <w:r>
              <w:t>int</w:t>
            </w:r>
          </w:p>
        </w:tc>
        <w:tc>
          <w:tcPr>
            <w:tcW w:w="5835" w:type="dxa"/>
          </w:tcPr>
          <w:p w14:paraId="71429CD4" w14:textId="36220E39" w:rsidR="004A37BF" w:rsidRDefault="003B2917" w:rsidP="004A37BF">
            <w:pPr>
              <w:pStyle w:val="TBL"/>
            </w:pPr>
            <w:r>
              <w:t>Sản phẩm</w:t>
            </w:r>
          </w:p>
        </w:tc>
      </w:tr>
      <w:tr w:rsidR="004A37BF" w14:paraId="0CAF038C" w14:textId="77777777" w:rsidTr="004A37BF">
        <w:tc>
          <w:tcPr>
            <w:tcW w:w="1413" w:type="dxa"/>
          </w:tcPr>
          <w:p w14:paraId="1EAA7C1C" w14:textId="1C7F8FF1" w:rsidR="004A37BF" w:rsidRDefault="006D4FCA" w:rsidP="004A37BF">
            <w:pPr>
              <w:pStyle w:val="TBL"/>
            </w:pPr>
            <w:r w:rsidRPr="002F4FB5">
              <w:t>attribute_id</w:t>
            </w:r>
          </w:p>
        </w:tc>
        <w:tc>
          <w:tcPr>
            <w:tcW w:w="1530" w:type="dxa"/>
          </w:tcPr>
          <w:p w14:paraId="0D67FFD0" w14:textId="7A8C9B10" w:rsidR="004A37BF" w:rsidRDefault="006D4FCA" w:rsidP="004A37BF">
            <w:pPr>
              <w:pStyle w:val="TBL"/>
            </w:pPr>
            <w:r>
              <w:t>int</w:t>
            </w:r>
          </w:p>
        </w:tc>
        <w:tc>
          <w:tcPr>
            <w:tcW w:w="5835" w:type="dxa"/>
          </w:tcPr>
          <w:p w14:paraId="69CD8688" w14:textId="19EBC500" w:rsidR="004A37BF" w:rsidRDefault="003B2917" w:rsidP="004A37BF">
            <w:pPr>
              <w:pStyle w:val="TBL"/>
            </w:pPr>
            <w:r>
              <w:t>Thuộc tính</w:t>
            </w:r>
          </w:p>
        </w:tc>
      </w:tr>
      <w:tr w:rsidR="004A37BF" w14:paraId="20E05EA7" w14:textId="77777777" w:rsidTr="004A37BF">
        <w:tc>
          <w:tcPr>
            <w:tcW w:w="1413" w:type="dxa"/>
          </w:tcPr>
          <w:p w14:paraId="3127DA2B" w14:textId="633C9C08" w:rsidR="004A37BF" w:rsidRDefault="006D4FCA" w:rsidP="004A37BF">
            <w:pPr>
              <w:pStyle w:val="TBL"/>
            </w:pPr>
            <w:r w:rsidRPr="00D8171C">
              <w:t>value_id</w:t>
            </w:r>
          </w:p>
        </w:tc>
        <w:tc>
          <w:tcPr>
            <w:tcW w:w="1530" w:type="dxa"/>
          </w:tcPr>
          <w:p w14:paraId="60E961F6" w14:textId="13F93B9D" w:rsidR="004A37BF" w:rsidRDefault="006D4FCA" w:rsidP="004A37BF">
            <w:pPr>
              <w:pStyle w:val="TBL"/>
            </w:pPr>
            <w:r>
              <w:t>int</w:t>
            </w:r>
          </w:p>
        </w:tc>
        <w:tc>
          <w:tcPr>
            <w:tcW w:w="5835" w:type="dxa"/>
          </w:tcPr>
          <w:p w14:paraId="745FF900" w14:textId="6B0B4256" w:rsidR="004A37BF" w:rsidRDefault="003B2917" w:rsidP="004A37BF">
            <w:pPr>
              <w:pStyle w:val="TBL"/>
            </w:pPr>
            <w:r>
              <w:t>Giá trị</w:t>
            </w:r>
            <w:r w:rsidR="00073BD6">
              <w:t xml:space="preserve"> thuộc tính</w:t>
            </w:r>
          </w:p>
        </w:tc>
      </w:tr>
    </w:tbl>
    <w:p w14:paraId="033FB3C6" w14:textId="77777777" w:rsidR="00940F49" w:rsidRDefault="00940F49" w:rsidP="00940F49"/>
    <w:p w14:paraId="3CB17063" w14:textId="31F0BCD5" w:rsidR="00001355" w:rsidRDefault="00B447DF" w:rsidP="00925F7F">
      <w:pPr>
        <w:pStyle w:val="oancuaDanhsach"/>
        <w:numPr>
          <w:ilvl w:val="0"/>
          <w:numId w:val="8"/>
        </w:numPr>
      </w:pPr>
      <w:r>
        <w:t xml:space="preserve">Thực thể </w:t>
      </w:r>
      <w:r w:rsidR="00001355">
        <w:t>Product Category</w:t>
      </w:r>
    </w:p>
    <w:p w14:paraId="7B88F6D7" w14:textId="7C93CCBF" w:rsidR="00CC09D9" w:rsidRDefault="00CC09D9" w:rsidP="00CC09D9">
      <w:r w:rsidRPr="00CC09D9">
        <w:t xml:space="preserve">Dùng để quản lý </w:t>
      </w:r>
      <w:r>
        <w:t>danh mục sản phẩm</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26B0EA8" w14:textId="77777777" w:rsidTr="005A234B">
        <w:tc>
          <w:tcPr>
            <w:tcW w:w="1413" w:type="dxa"/>
          </w:tcPr>
          <w:p w14:paraId="732A2F17" w14:textId="77777777" w:rsidR="00940F49" w:rsidRPr="00A85752" w:rsidRDefault="00940F49" w:rsidP="005A234B">
            <w:pPr>
              <w:pStyle w:val="TBL"/>
              <w:rPr>
                <w:b/>
              </w:rPr>
            </w:pPr>
            <w:r w:rsidRPr="00A85752">
              <w:rPr>
                <w:b/>
              </w:rPr>
              <w:t>Thuộc tính</w:t>
            </w:r>
          </w:p>
        </w:tc>
        <w:tc>
          <w:tcPr>
            <w:tcW w:w="1530" w:type="dxa"/>
          </w:tcPr>
          <w:p w14:paraId="345D7573" w14:textId="77777777" w:rsidR="00940F49" w:rsidRPr="00A85752" w:rsidRDefault="00940F49" w:rsidP="005A234B">
            <w:pPr>
              <w:pStyle w:val="TBL"/>
              <w:rPr>
                <w:b/>
              </w:rPr>
            </w:pPr>
            <w:r w:rsidRPr="00A85752">
              <w:rPr>
                <w:b/>
              </w:rPr>
              <w:t>Kiểu dữ liệu</w:t>
            </w:r>
          </w:p>
        </w:tc>
        <w:tc>
          <w:tcPr>
            <w:tcW w:w="5835" w:type="dxa"/>
          </w:tcPr>
          <w:p w14:paraId="006F8C6E" w14:textId="77777777" w:rsidR="00940F49" w:rsidRPr="00A85752" w:rsidRDefault="00940F49" w:rsidP="005A234B">
            <w:pPr>
              <w:pStyle w:val="TBL"/>
              <w:rPr>
                <w:b/>
              </w:rPr>
            </w:pPr>
            <w:r w:rsidRPr="00A85752">
              <w:rPr>
                <w:b/>
              </w:rPr>
              <w:t>Ý nghĩa</w:t>
            </w:r>
          </w:p>
        </w:tc>
      </w:tr>
      <w:tr w:rsidR="00940F49" w14:paraId="266F0B25" w14:textId="77777777" w:rsidTr="005A234B">
        <w:tc>
          <w:tcPr>
            <w:tcW w:w="1413" w:type="dxa"/>
          </w:tcPr>
          <w:p w14:paraId="701E33CC" w14:textId="48718811" w:rsidR="00940F49" w:rsidRDefault="00887277" w:rsidP="005A234B">
            <w:pPr>
              <w:pStyle w:val="TBL"/>
            </w:pPr>
            <w:r>
              <w:t>I</w:t>
            </w:r>
            <w:r w:rsidR="006D4FCA">
              <w:t>d</w:t>
            </w:r>
          </w:p>
        </w:tc>
        <w:tc>
          <w:tcPr>
            <w:tcW w:w="1530" w:type="dxa"/>
          </w:tcPr>
          <w:p w14:paraId="51B60C93" w14:textId="48C27019" w:rsidR="00940F49" w:rsidRDefault="006D4FCA" w:rsidP="005A234B">
            <w:pPr>
              <w:pStyle w:val="TBL"/>
            </w:pPr>
            <w:r>
              <w:t>int</w:t>
            </w:r>
          </w:p>
        </w:tc>
        <w:tc>
          <w:tcPr>
            <w:tcW w:w="5835" w:type="dxa"/>
          </w:tcPr>
          <w:p w14:paraId="500D39CB" w14:textId="77777777" w:rsidR="00940F49" w:rsidRDefault="00940F49" w:rsidP="005A234B">
            <w:pPr>
              <w:pStyle w:val="TBL"/>
            </w:pPr>
            <w:r>
              <w:t>Là thuộc tính khóa chính.</w:t>
            </w:r>
          </w:p>
        </w:tc>
      </w:tr>
      <w:tr w:rsidR="00940F49" w14:paraId="0E5B29B6" w14:textId="77777777" w:rsidTr="005A234B">
        <w:tc>
          <w:tcPr>
            <w:tcW w:w="1413" w:type="dxa"/>
          </w:tcPr>
          <w:p w14:paraId="0D0B6196" w14:textId="25A28614" w:rsidR="00940F49" w:rsidRDefault="006D4FCA" w:rsidP="005A234B">
            <w:pPr>
              <w:pStyle w:val="TBL"/>
            </w:pPr>
            <w:r>
              <w:t>name</w:t>
            </w:r>
          </w:p>
        </w:tc>
        <w:tc>
          <w:tcPr>
            <w:tcW w:w="1530" w:type="dxa"/>
          </w:tcPr>
          <w:p w14:paraId="08AB747D" w14:textId="4B3C0361" w:rsidR="00940F49" w:rsidRDefault="006D4FCA" w:rsidP="005A234B">
            <w:pPr>
              <w:pStyle w:val="TBL"/>
            </w:pPr>
            <w:r>
              <w:t>string</w:t>
            </w:r>
          </w:p>
        </w:tc>
        <w:tc>
          <w:tcPr>
            <w:tcW w:w="5835" w:type="dxa"/>
          </w:tcPr>
          <w:p w14:paraId="34A08D58" w14:textId="30C63B48" w:rsidR="00940F49" w:rsidRDefault="00073BD6" w:rsidP="005A234B">
            <w:pPr>
              <w:pStyle w:val="TBL"/>
            </w:pPr>
            <w:r>
              <w:t>Tên danh mục</w:t>
            </w:r>
          </w:p>
        </w:tc>
      </w:tr>
      <w:tr w:rsidR="00940F49" w14:paraId="0D9D4E15" w14:textId="77777777" w:rsidTr="005A234B">
        <w:tc>
          <w:tcPr>
            <w:tcW w:w="1413" w:type="dxa"/>
          </w:tcPr>
          <w:p w14:paraId="5A5BDC32" w14:textId="23F2CCF4" w:rsidR="00940F49" w:rsidRDefault="006D4FCA" w:rsidP="005A234B">
            <w:pPr>
              <w:pStyle w:val="TBL"/>
            </w:pPr>
            <w:r w:rsidRPr="001052EB">
              <w:t>parent_id</w:t>
            </w:r>
          </w:p>
        </w:tc>
        <w:tc>
          <w:tcPr>
            <w:tcW w:w="1530" w:type="dxa"/>
          </w:tcPr>
          <w:p w14:paraId="111B4308" w14:textId="7E7A8075" w:rsidR="00940F49" w:rsidRDefault="006D4FCA" w:rsidP="005A234B">
            <w:pPr>
              <w:pStyle w:val="TBL"/>
            </w:pPr>
            <w:r>
              <w:t>int</w:t>
            </w:r>
          </w:p>
        </w:tc>
        <w:tc>
          <w:tcPr>
            <w:tcW w:w="5835" w:type="dxa"/>
          </w:tcPr>
          <w:p w14:paraId="5DE74DB7" w14:textId="513B6D20" w:rsidR="00940F49" w:rsidRDefault="00073BD6" w:rsidP="005A234B">
            <w:pPr>
              <w:pStyle w:val="TBL"/>
            </w:pPr>
            <w:r>
              <w:t>Danh mục cha</w:t>
            </w:r>
          </w:p>
        </w:tc>
      </w:tr>
      <w:tr w:rsidR="00E860D9" w14:paraId="5F34BA55" w14:textId="77777777" w:rsidTr="005A234B">
        <w:tc>
          <w:tcPr>
            <w:tcW w:w="1413" w:type="dxa"/>
          </w:tcPr>
          <w:p w14:paraId="66C944FB" w14:textId="3C4617B1" w:rsidR="00E860D9" w:rsidRDefault="006D4FCA" w:rsidP="00E860D9">
            <w:pPr>
              <w:pStyle w:val="TBL"/>
            </w:pPr>
            <w:r w:rsidRPr="001052EB">
              <w:t>description</w:t>
            </w:r>
          </w:p>
        </w:tc>
        <w:tc>
          <w:tcPr>
            <w:tcW w:w="1530" w:type="dxa"/>
          </w:tcPr>
          <w:p w14:paraId="52684AB7" w14:textId="09B79BDE" w:rsidR="00E860D9" w:rsidRDefault="006D4FCA" w:rsidP="00E860D9">
            <w:pPr>
              <w:pStyle w:val="TBL"/>
            </w:pPr>
            <w:r>
              <w:t>string</w:t>
            </w:r>
          </w:p>
        </w:tc>
        <w:tc>
          <w:tcPr>
            <w:tcW w:w="5835" w:type="dxa"/>
          </w:tcPr>
          <w:p w14:paraId="06074027" w14:textId="363DE3D6" w:rsidR="00E860D9" w:rsidRDefault="00E860D9" w:rsidP="00E860D9">
            <w:pPr>
              <w:pStyle w:val="TBL"/>
            </w:pPr>
            <w:r>
              <w:t>Mô tả danh mục</w:t>
            </w:r>
          </w:p>
        </w:tc>
      </w:tr>
    </w:tbl>
    <w:p w14:paraId="2E18F12D" w14:textId="77777777" w:rsidR="00940F49" w:rsidRDefault="00940F49" w:rsidP="00940F49"/>
    <w:p w14:paraId="5F2CCBF5" w14:textId="4D22B90A" w:rsidR="00C90AFF" w:rsidRDefault="00B447DF" w:rsidP="00925F7F">
      <w:pPr>
        <w:pStyle w:val="oancuaDanhsach"/>
        <w:numPr>
          <w:ilvl w:val="0"/>
          <w:numId w:val="8"/>
        </w:numPr>
      </w:pPr>
      <w:r>
        <w:t xml:space="preserve">Thực thể </w:t>
      </w:r>
      <w:r w:rsidR="00C90AFF">
        <w:t>Warehouse</w:t>
      </w:r>
    </w:p>
    <w:p w14:paraId="4821A600" w14:textId="7FE64D05" w:rsidR="00CC09D9" w:rsidRDefault="00CC09D9" w:rsidP="00CC09D9">
      <w:r w:rsidRPr="00CC09D9">
        <w:lastRenderedPageBreak/>
        <w:t xml:space="preserve">Dùng để quản lý </w:t>
      </w:r>
      <w:r>
        <w:t>các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530"/>
        <w:gridCol w:w="5835"/>
      </w:tblGrid>
      <w:tr w:rsidR="00940F49" w:rsidRPr="00A85752" w14:paraId="5CA37C53" w14:textId="77777777" w:rsidTr="005A234B">
        <w:tc>
          <w:tcPr>
            <w:tcW w:w="1413" w:type="dxa"/>
          </w:tcPr>
          <w:p w14:paraId="39D48C78" w14:textId="77777777" w:rsidR="00940F49" w:rsidRPr="00A85752" w:rsidRDefault="00940F49" w:rsidP="005A234B">
            <w:pPr>
              <w:pStyle w:val="TBL"/>
              <w:rPr>
                <w:b/>
              </w:rPr>
            </w:pPr>
            <w:r w:rsidRPr="00A85752">
              <w:rPr>
                <w:b/>
              </w:rPr>
              <w:t>Thuộc tính</w:t>
            </w:r>
          </w:p>
        </w:tc>
        <w:tc>
          <w:tcPr>
            <w:tcW w:w="1530" w:type="dxa"/>
          </w:tcPr>
          <w:p w14:paraId="2A1D988F" w14:textId="77777777" w:rsidR="00940F49" w:rsidRPr="00A85752" w:rsidRDefault="00940F49" w:rsidP="005A234B">
            <w:pPr>
              <w:pStyle w:val="TBL"/>
              <w:rPr>
                <w:b/>
              </w:rPr>
            </w:pPr>
            <w:r w:rsidRPr="00A85752">
              <w:rPr>
                <w:b/>
              </w:rPr>
              <w:t>Kiểu dữ liệu</w:t>
            </w:r>
          </w:p>
        </w:tc>
        <w:tc>
          <w:tcPr>
            <w:tcW w:w="5835" w:type="dxa"/>
          </w:tcPr>
          <w:p w14:paraId="4C726BEF" w14:textId="77777777" w:rsidR="00940F49" w:rsidRPr="00A85752" w:rsidRDefault="00940F49" w:rsidP="005A234B">
            <w:pPr>
              <w:pStyle w:val="TBL"/>
              <w:rPr>
                <w:b/>
              </w:rPr>
            </w:pPr>
            <w:r w:rsidRPr="00A85752">
              <w:rPr>
                <w:b/>
              </w:rPr>
              <w:t>Ý nghĩa</w:t>
            </w:r>
          </w:p>
        </w:tc>
      </w:tr>
      <w:tr w:rsidR="00940F49" w14:paraId="6CA558CE" w14:textId="77777777" w:rsidTr="005A234B">
        <w:tc>
          <w:tcPr>
            <w:tcW w:w="1413" w:type="dxa"/>
          </w:tcPr>
          <w:p w14:paraId="06E56774" w14:textId="77777777" w:rsidR="00940F49" w:rsidRDefault="00940F49" w:rsidP="005A234B">
            <w:pPr>
              <w:pStyle w:val="TBL"/>
            </w:pPr>
            <w:r>
              <w:t>id</w:t>
            </w:r>
          </w:p>
        </w:tc>
        <w:tc>
          <w:tcPr>
            <w:tcW w:w="1530" w:type="dxa"/>
          </w:tcPr>
          <w:p w14:paraId="29BE84D0" w14:textId="287567D3" w:rsidR="00940F49" w:rsidRDefault="00887277" w:rsidP="005A234B">
            <w:pPr>
              <w:pStyle w:val="TBL"/>
            </w:pPr>
            <w:r>
              <w:t>I</w:t>
            </w:r>
            <w:r w:rsidR="00940F49">
              <w:t>nt</w:t>
            </w:r>
          </w:p>
        </w:tc>
        <w:tc>
          <w:tcPr>
            <w:tcW w:w="5835" w:type="dxa"/>
          </w:tcPr>
          <w:p w14:paraId="0CF9F7D5" w14:textId="77777777" w:rsidR="00940F49" w:rsidRDefault="00940F49" w:rsidP="005A234B">
            <w:pPr>
              <w:pStyle w:val="TBL"/>
            </w:pPr>
            <w:r>
              <w:t>Là thuộc tính khóa chính.</w:t>
            </w:r>
          </w:p>
        </w:tc>
      </w:tr>
      <w:tr w:rsidR="00940F49" w14:paraId="2E8E0054" w14:textId="77777777" w:rsidTr="005A234B">
        <w:tc>
          <w:tcPr>
            <w:tcW w:w="1413" w:type="dxa"/>
          </w:tcPr>
          <w:p w14:paraId="1E4CBA0B" w14:textId="77777777" w:rsidR="00940F49" w:rsidRDefault="00940F49" w:rsidP="005A234B">
            <w:pPr>
              <w:pStyle w:val="TBL"/>
            </w:pPr>
            <w:r>
              <w:t>name</w:t>
            </w:r>
          </w:p>
        </w:tc>
        <w:tc>
          <w:tcPr>
            <w:tcW w:w="1530" w:type="dxa"/>
          </w:tcPr>
          <w:p w14:paraId="0089FE5C" w14:textId="5BC0C7EE" w:rsidR="00940F49" w:rsidRDefault="00887277" w:rsidP="005A234B">
            <w:pPr>
              <w:pStyle w:val="TBL"/>
            </w:pPr>
            <w:r>
              <w:t>S</w:t>
            </w:r>
            <w:r w:rsidR="00940F49">
              <w:t>tring</w:t>
            </w:r>
          </w:p>
        </w:tc>
        <w:tc>
          <w:tcPr>
            <w:tcW w:w="5835" w:type="dxa"/>
          </w:tcPr>
          <w:p w14:paraId="48EFB20A" w14:textId="232787D0" w:rsidR="00940F49" w:rsidRDefault="00073BD6" w:rsidP="005A234B">
            <w:pPr>
              <w:pStyle w:val="TBL"/>
            </w:pPr>
            <w:r>
              <w:t>Tên kho</w:t>
            </w:r>
          </w:p>
        </w:tc>
      </w:tr>
      <w:tr w:rsidR="00E860D9" w14:paraId="2B836D03" w14:textId="77777777" w:rsidTr="005A234B">
        <w:tc>
          <w:tcPr>
            <w:tcW w:w="1413" w:type="dxa"/>
          </w:tcPr>
          <w:p w14:paraId="18AF5B87" w14:textId="3585447B" w:rsidR="00E860D9" w:rsidRDefault="00E860D9" w:rsidP="00E860D9">
            <w:pPr>
              <w:pStyle w:val="TBL"/>
            </w:pPr>
            <w:r w:rsidRPr="001052EB">
              <w:t>description</w:t>
            </w:r>
          </w:p>
        </w:tc>
        <w:tc>
          <w:tcPr>
            <w:tcW w:w="1530" w:type="dxa"/>
          </w:tcPr>
          <w:p w14:paraId="1A5708B0" w14:textId="085AAED6" w:rsidR="00E860D9" w:rsidRDefault="00887277" w:rsidP="00E860D9">
            <w:pPr>
              <w:pStyle w:val="TBL"/>
            </w:pPr>
            <w:r>
              <w:t>S</w:t>
            </w:r>
            <w:r w:rsidR="00E860D9">
              <w:t>tring</w:t>
            </w:r>
          </w:p>
        </w:tc>
        <w:tc>
          <w:tcPr>
            <w:tcW w:w="5835" w:type="dxa"/>
          </w:tcPr>
          <w:p w14:paraId="17F4F5B9" w14:textId="56E17296" w:rsidR="00E860D9" w:rsidRDefault="00E860D9" w:rsidP="00E860D9">
            <w:pPr>
              <w:pStyle w:val="TBL"/>
            </w:pPr>
            <w:r>
              <w:t>Mô tả kho</w:t>
            </w:r>
          </w:p>
        </w:tc>
      </w:tr>
    </w:tbl>
    <w:p w14:paraId="167097AF" w14:textId="77777777" w:rsidR="00940F49" w:rsidRDefault="00940F49" w:rsidP="00940F49"/>
    <w:p w14:paraId="778159FB" w14:textId="4125A649" w:rsidR="00C90AFF" w:rsidRDefault="00B447DF" w:rsidP="00925F7F">
      <w:pPr>
        <w:pStyle w:val="oancuaDanhsach"/>
        <w:numPr>
          <w:ilvl w:val="0"/>
          <w:numId w:val="8"/>
        </w:numPr>
      </w:pPr>
      <w:r>
        <w:t xml:space="preserve">Thực thể </w:t>
      </w:r>
      <w:r w:rsidR="00C90AFF">
        <w:t>Warehouse Location</w:t>
      </w:r>
    </w:p>
    <w:p w14:paraId="5C6926E5" w14:textId="26518C9E" w:rsidR="00CC09D9" w:rsidRDefault="00CC09D9" w:rsidP="00CC09D9">
      <w:r w:rsidRPr="00CC09D9">
        <w:t xml:space="preserve">Dùng để quản lý </w:t>
      </w:r>
      <w:r>
        <w:t>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522"/>
        <w:gridCol w:w="5707"/>
      </w:tblGrid>
      <w:tr w:rsidR="00940F49" w:rsidRPr="00A85752" w14:paraId="2095E53F" w14:textId="77777777" w:rsidTr="001052EB">
        <w:tc>
          <w:tcPr>
            <w:tcW w:w="1549" w:type="dxa"/>
          </w:tcPr>
          <w:p w14:paraId="14854E04" w14:textId="77777777" w:rsidR="00940F49" w:rsidRPr="00A85752" w:rsidRDefault="00940F49" w:rsidP="005A234B">
            <w:pPr>
              <w:pStyle w:val="TBL"/>
              <w:rPr>
                <w:b/>
              </w:rPr>
            </w:pPr>
            <w:r w:rsidRPr="00A85752">
              <w:rPr>
                <w:b/>
              </w:rPr>
              <w:t>Thuộc tính</w:t>
            </w:r>
          </w:p>
        </w:tc>
        <w:tc>
          <w:tcPr>
            <w:tcW w:w="1522" w:type="dxa"/>
          </w:tcPr>
          <w:p w14:paraId="590EAA1F" w14:textId="77777777" w:rsidR="00940F49" w:rsidRPr="00A85752" w:rsidRDefault="00940F49" w:rsidP="005A234B">
            <w:pPr>
              <w:pStyle w:val="TBL"/>
              <w:rPr>
                <w:b/>
              </w:rPr>
            </w:pPr>
            <w:r w:rsidRPr="00A85752">
              <w:rPr>
                <w:b/>
              </w:rPr>
              <w:t>Kiểu dữ liệu</w:t>
            </w:r>
          </w:p>
        </w:tc>
        <w:tc>
          <w:tcPr>
            <w:tcW w:w="5707" w:type="dxa"/>
          </w:tcPr>
          <w:p w14:paraId="22A149B8" w14:textId="77777777" w:rsidR="00940F49" w:rsidRPr="00A85752" w:rsidRDefault="00940F49" w:rsidP="005A234B">
            <w:pPr>
              <w:pStyle w:val="TBL"/>
              <w:rPr>
                <w:b/>
              </w:rPr>
            </w:pPr>
            <w:r w:rsidRPr="00A85752">
              <w:rPr>
                <w:b/>
              </w:rPr>
              <w:t>Ý nghĩa</w:t>
            </w:r>
          </w:p>
        </w:tc>
      </w:tr>
      <w:tr w:rsidR="00940F49" w14:paraId="38106051" w14:textId="77777777" w:rsidTr="001052EB">
        <w:tc>
          <w:tcPr>
            <w:tcW w:w="1549" w:type="dxa"/>
          </w:tcPr>
          <w:p w14:paraId="31886DB7" w14:textId="77777777" w:rsidR="00940F49" w:rsidRDefault="00940F49" w:rsidP="005A234B">
            <w:pPr>
              <w:pStyle w:val="TBL"/>
            </w:pPr>
            <w:r>
              <w:t>id</w:t>
            </w:r>
          </w:p>
        </w:tc>
        <w:tc>
          <w:tcPr>
            <w:tcW w:w="1522" w:type="dxa"/>
          </w:tcPr>
          <w:p w14:paraId="59E5D86D" w14:textId="70BB81FB" w:rsidR="00940F49" w:rsidRDefault="00887277" w:rsidP="005A234B">
            <w:pPr>
              <w:pStyle w:val="TBL"/>
            </w:pPr>
            <w:r>
              <w:t>I</w:t>
            </w:r>
            <w:r w:rsidR="00940F49">
              <w:t>nt</w:t>
            </w:r>
          </w:p>
        </w:tc>
        <w:tc>
          <w:tcPr>
            <w:tcW w:w="5707" w:type="dxa"/>
          </w:tcPr>
          <w:p w14:paraId="61ACAA5B" w14:textId="77777777" w:rsidR="00940F49" w:rsidRDefault="00940F49" w:rsidP="005A234B">
            <w:pPr>
              <w:pStyle w:val="TBL"/>
            </w:pPr>
            <w:r>
              <w:t>Là thuộc tính khóa chính.</w:t>
            </w:r>
          </w:p>
        </w:tc>
      </w:tr>
      <w:tr w:rsidR="00940F49" w14:paraId="5ADD690B" w14:textId="77777777" w:rsidTr="001052EB">
        <w:tc>
          <w:tcPr>
            <w:tcW w:w="1549" w:type="dxa"/>
          </w:tcPr>
          <w:p w14:paraId="674BD58C" w14:textId="77777777" w:rsidR="00940F49" w:rsidRDefault="00940F49" w:rsidP="005A234B">
            <w:pPr>
              <w:pStyle w:val="TBL"/>
            </w:pPr>
            <w:r>
              <w:t>name</w:t>
            </w:r>
          </w:p>
        </w:tc>
        <w:tc>
          <w:tcPr>
            <w:tcW w:w="1522" w:type="dxa"/>
          </w:tcPr>
          <w:p w14:paraId="634C38B2" w14:textId="308CB65A" w:rsidR="00940F49" w:rsidRDefault="00887277" w:rsidP="005A234B">
            <w:pPr>
              <w:pStyle w:val="TBL"/>
            </w:pPr>
            <w:r>
              <w:t>S</w:t>
            </w:r>
            <w:r w:rsidR="00940F49">
              <w:t>tring</w:t>
            </w:r>
          </w:p>
        </w:tc>
        <w:tc>
          <w:tcPr>
            <w:tcW w:w="5707" w:type="dxa"/>
          </w:tcPr>
          <w:p w14:paraId="7E27E086" w14:textId="1FDEB725" w:rsidR="00940F49" w:rsidRDefault="00073BD6" w:rsidP="005A234B">
            <w:pPr>
              <w:pStyle w:val="TBL"/>
            </w:pPr>
            <w:r>
              <w:t>Tên địa điểm trong kho</w:t>
            </w:r>
          </w:p>
        </w:tc>
      </w:tr>
      <w:tr w:rsidR="00940F49" w14:paraId="126F0D1C" w14:textId="77777777" w:rsidTr="001052EB">
        <w:tc>
          <w:tcPr>
            <w:tcW w:w="1549" w:type="dxa"/>
          </w:tcPr>
          <w:p w14:paraId="7B13A847" w14:textId="0DA89956" w:rsidR="00940F49" w:rsidRDefault="001052EB" w:rsidP="005A234B">
            <w:pPr>
              <w:pStyle w:val="TBL"/>
            </w:pPr>
            <w:r w:rsidRPr="001052EB">
              <w:t>warehouse_id</w:t>
            </w:r>
          </w:p>
        </w:tc>
        <w:tc>
          <w:tcPr>
            <w:tcW w:w="1522" w:type="dxa"/>
          </w:tcPr>
          <w:p w14:paraId="3C2BB177" w14:textId="23BA86B3" w:rsidR="00940F49" w:rsidRDefault="00887277" w:rsidP="005A234B">
            <w:pPr>
              <w:pStyle w:val="TBL"/>
            </w:pPr>
            <w:r>
              <w:t>I</w:t>
            </w:r>
            <w:r w:rsidR="00E860D9">
              <w:t>nt</w:t>
            </w:r>
          </w:p>
        </w:tc>
        <w:tc>
          <w:tcPr>
            <w:tcW w:w="5707" w:type="dxa"/>
          </w:tcPr>
          <w:p w14:paraId="7343FDDD" w14:textId="13578EC9" w:rsidR="00940F49" w:rsidRDefault="00073BD6" w:rsidP="005A234B">
            <w:pPr>
              <w:pStyle w:val="TBL"/>
            </w:pPr>
            <w:r>
              <w:t>Kho</w:t>
            </w:r>
          </w:p>
        </w:tc>
      </w:tr>
      <w:tr w:rsidR="00E860D9" w14:paraId="36D46FD4" w14:textId="77777777" w:rsidTr="001052EB">
        <w:tc>
          <w:tcPr>
            <w:tcW w:w="1549" w:type="dxa"/>
          </w:tcPr>
          <w:p w14:paraId="4956AE88" w14:textId="5E7A1701" w:rsidR="00E860D9" w:rsidRDefault="00E860D9" w:rsidP="00E860D9">
            <w:pPr>
              <w:pStyle w:val="TBL"/>
            </w:pPr>
            <w:r w:rsidRPr="001052EB">
              <w:t>description</w:t>
            </w:r>
          </w:p>
        </w:tc>
        <w:tc>
          <w:tcPr>
            <w:tcW w:w="1522" w:type="dxa"/>
          </w:tcPr>
          <w:p w14:paraId="1D727C90" w14:textId="14399999" w:rsidR="00E860D9" w:rsidRDefault="00887277" w:rsidP="00E860D9">
            <w:pPr>
              <w:pStyle w:val="TBL"/>
            </w:pPr>
            <w:r>
              <w:t>S</w:t>
            </w:r>
            <w:r w:rsidR="00E860D9">
              <w:t>tring</w:t>
            </w:r>
          </w:p>
        </w:tc>
        <w:tc>
          <w:tcPr>
            <w:tcW w:w="5707" w:type="dxa"/>
          </w:tcPr>
          <w:p w14:paraId="4C215C08" w14:textId="71801518" w:rsidR="00E860D9" w:rsidRDefault="00E860D9" w:rsidP="00E860D9">
            <w:pPr>
              <w:pStyle w:val="TBL"/>
            </w:pPr>
            <w:r>
              <w:t>Mô tả địa điểm</w:t>
            </w:r>
          </w:p>
        </w:tc>
      </w:tr>
    </w:tbl>
    <w:p w14:paraId="4EC2438F" w14:textId="77777777" w:rsidR="00940F49" w:rsidRDefault="00940F49" w:rsidP="00940F49"/>
    <w:p w14:paraId="2C5025C3" w14:textId="218C4485" w:rsidR="00821196" w:rsidRDefault="00821196" w:rsidP="00925F7F">
      <w:pPr>
        <w:pStyle w:val="oancuaDanhsach"/>
        <w:numPr>
          <w:ilvl w:val="0"/>
          <w:numId w:val="8"/>
        </w:numPr>
      </w:pPr>
      <w:r>
        <w:t xml:space="preserve">Thực thể Warehouse </w:t>
      </w:r>
      <w:r w:rsidR="007B4E9C">
        <w:t>Transfer</w:t>
      </w:r>
    </w:p>
    <w:p w14:paraId="1D2D61DC" w14:textId="7F00CC65" w:rsidR="00CC09D9" w:rsidRDefault="00CC09D9" w:rsidP="00CC09D9">
      <w:r w:rsidRPr="00CC09D9">
        <w:t xml:space="preserve">Dùng để quản lý </w:t>
      </w:r>
      <w:r>
        <w:t>dịch chuyển giữa các địa điểm kho</w:t>
      </w:r>
      <w:r w:rsidRPr="00CC09D9">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3"/>
        <w:gridCol w:w="1521"/>
        <w:gridCol w:w="5694"/>
      </w:tblGrid>
      <w:tr w:rsidR="00940F49" w:rsidRPr="00A85752" w14:paraId="4ADED244" w14:textId="77777777" w:rsidTr="00073BD6">
        <w:tc>
          <w:tcPr>
            <w:tcW w:w="1563" w:type="dxa"/>
          </w:tcPr>
          <w:p w14:paraId="6383B6D0" w14:textId="77777777" w:rsidR="00940F49" w:rsidRPr="00A85752" w:rsidRDefault="00940F49" w:rsidP="005A234B">
            <w:pPr>
              <w:pStyle w:val="TBL"/>
              <w:rPr>
                <w:b/>
              </w:rPr>
            </w:pPr>
            <w:r w:rsidRPr="00A85752">
              <w:rPr>
                <w:b/>
              </w:rPr>
              <w:t>Thuộc tính</w:t>
            </w:r>
          </w:p>
        </w:tc>
        <w:tc>
          <w:tcPr>
            <w:tcW w:w="1521" w:type="dxa"/>
          </w:tcPr>
          <w:p w14:paraId="4F092B45" w14:textId="77777777" w:rsidR="00940F49" w:rsidRPr="00A85752" w:rsidRDefault="00940F49" w:rsidP="005A234B">
            <w:pPr>
              <w:pStyle w:val="TBL"/>
              <w:rPr>
                <w:b/>
              </w:rPr>
            </w:pPr>
            <w:r w:rsidRPr="00A85752">
              <w:rPr>
                <w:b/>
              </w:rPr>
              <w:t>Kiểu dữ liệu</w:t>
            </w:r>
          </w:p>
        </w:tc>
        <w:tc>
          <w:tcPr>
            <w:tcW w:w="5694" w:type="dxa"/>
          </w:tcPr>
          <w:p w14:paraId="2DCDCA83" w14:textId="77777777" w:rsidR="00940F49" w:rsidRPr="00A85752" w:rsidRDefault="00940F49" w:rsidP="005A234B">
            <w:pPr>
              <w:pStyle w:val="TBL"/>
              <w:rPr>
                <w:b/>
              </w:rPr>
            </w:pPr>
            <w:r w:rsidRPr="00A85752">
              <w:rPr>
                <w:b/>
              </w:rPr>
              <w:t>Ý nghĩa</w:t>
            </w:r>
          </w:p>
        </w:tc>
      </w:tr>
      <w:tr w:rsidR="00940F49" w14:paraId="4480FD86" w14:textId="77777777" w:rsidTr="00073BD6">
        <w:tc>
          <w:tcPr>
            <w:tcW w:w="1563" w:type="dxa"/>
          </w:tcPr>
          <w:p w14:paraId="613549E7" w14:textId="541BF455" w:rsidR="00940F49" w:rsidRDefault="006D4FCA" w:rsidP="005A234B">
            <w:pPr>
              <w:pStyle w:val="TBL"/>
            </w:pPr>
            <w:r>
              <w:t>id</w:t>
            </w:r>
          </w:p>
        </w:tc>
        <w:tc>
          <w:tcPr>
            <w:tcW w:w="1521" w:type="dxa"/>
          </w:tcPr>
          <w:p w14:paraId="5460FC88" w14:textId="4E9914AE" w:rsidR="00940F49" w:rsidRDefault="00887277" w:rsidP="005A234B">
            <w:pPr>
              <w:pStyle w:val="TBL"/>
            </w:pPr>
            <w:r>
              <w:t>I</w:t>
            </w:r>
            <w:r w:rsidR="006D4FCA">
              <w:t>nt</w:t>
            </w:r>
          </w:p>
        </w:tc>
        <w:tc>
          <w:tcPr>
            <w:tcW w:w="5694" w:type="dxa"/>
          </w:tcPr>
          <w:p w14:paraId="27C4D08A" w14:textId="77777777" w:rsidR="00940F49" w:rsidRDefault="00940F49" w:rsidP="005A234B">
            <w:pPr>
              <w:pStyle w:val="TBL"/>
            </w:pPr>
            <w:r>
              <w:t>Là thuộc tính khóa chính.</w:t>
            </w:r>
          </w:p>
        </w:tc>
      </w:tr>
      <w:tr w:rsidR="00940F49" w14:paraId="2E3516BB" w14:textId="77777777" w:rsidTr="00073BD6">
        <w:tc>
          <w:tcPr>
            <w:tcW w:w="1563" w:type="dxa"/>
          </w:tcPr>
          <w:p w14:paraId="238ACAC8" w14:textId="06BC7FF6" w:rsidR="00940F49" w:rsidRDefault="006D4FCA" w:rsidP="005A234B">
            <w:pPr>
              <w:pStyle w:val="TBL"/>
            </w:pPr>
            <w:r>
              <w:t>name</w:t>
            </w:r>
          </w:p>
        </w:tc>
        <w:tc>
          <w:tcPr>
            <w:tcW w:w="1521" w:type="dxa"/>
          </w:tcPr>
          <w:p w14:paraId="1E9230FA" w14:textId="68D394A3" w:rsidR="00940F49" w:rsidRDefault="00887277" w:rsidP="005A234B">
            <w:pPr>
              <w:pStyle w:val="TBL"/>
            </w:pPr>
            <w:r>
              <w:t>S</w:t>
            </w:r>
            <w:r w:rsidR="006D4FCA">
              <w:t>tring</w:t>
            </w:r>
          </w:p>
        </w:tc>
        <w:tc>
          <w:tcPr>
            <w:tcW w:w="5694" w:type="dxa"/>
          </w:tcPr>
          <w:p w14:paraId="696DA3E2" w14:textId="6B10A968" w:rsidR="00940F49" w:rsidRDefault="00073BD6" w:rsidP="005A234B">
            <w:pPr>
              <w:pStyle w:val="TBL"/>
            </w:pPr>
            <w:r>
              <w:t>Tham chiếu dịch chuyển kho</w:t>
            </w:r>
          </w:p>
        </w:tc>
      </w:tr>
      <w:tr w:rsidR="00940F49" w14:paraId="53ED1163" w14:textId="77777777" w:rsidTr="00073BD6">
        <w:tc>
          <w:tcPr>
            <w:tcW w:w="1563" w:type="dxa"/>
          </w:tcPr>
          <w:p w14:paraId="45B5C08D" w14:textId="2FCC5C0A" w:rsidR="00940F49" w:rsidRDefault="006D4FCA" w:rsidP="005A234B">
            <w:pPr>
              <w:pStyle w:val="TBL"/>
            </w:pPr>
            <w:r w:rsidRPr="001052EB">
              <w:t>source_loc_id</w:t>
            </w:r>
          </w:p>
        </w:tc>
        <w:tc>
          <w:tcPr>
            <w:tcW w:w="1521" w:type="dxa"/>
          </w:tcPr>
          <w:p w14:paraId="68A8B909" w14:textId="70A9112F" w:rsidR="00940F49" w:rsidRDefault="00887277" w:rsidP="005A234B">
            <w:pPr>
              <w:pStyle w:val="TBL"/>
            </w:pPr>
            <w:r>
              <w:t>I</w:t>
            </w:r>
            <w:r w:rsidR="006D4FCA">
              <w:t>nt</w:t>
            </w:r>
          </w:p>
        </w:tc>
        <w:tc>
          <w:tcPr>
            <w:tcW w:w="5694" w:type="dxa"/>
          </w:tcPr>
          <w:p w14:paraId="2BCF89FA" w14:textId="2947E6FC" w:rsidR="00940F49" w:rsidRDefault="00073BD6" w:rsidP="005A234B">
            <w:pPr>
              <w:pStyle w:val="TBL"/>
            </w:pPr>
            <w:r>
              <w:t>Địa điểm nguồn</w:t>
            </w:r>
          </w:p>
        </w:tc>
      </w:tr>
      <w:tr w:rsidR="00940F49" w14:paraId="706A08A3" w14:textId="77777777" w:rsidTr="00073BD6">
        <w:tc>
          <w:tcPr>
            <w:tcW w:w="1563" w:type="dxa"/>
          </w:tcPr>
          <w:p w14:paraId="48C0ED70" w14:textId="360F37FA" w:rsidR="00940F49" w:rsidRDefault="006D4FCA" w:rsidP="005A234B">
            <w:pPr>
              <w:pStyle w:val="TBL"/>
            </w:pPr>
            <w:r w:rsidRPr="001052EB">
              <w:t>location_id</w:t>
            </w:r>
          </w:p>
        </w:tc>
        <w:tc>
          <w:tcPr>
            <w:tcW w:w="1521" w:type="dxa"/>
          </w:tcPr>
          <w:p w14:paraId="2C61BFCD" w14:textId="5DDFE979" w:rsidR="00940F49" w:rsidRDefault="00887277" w:rsidP="005A234B">
            <w:pPr>
              <w:pStyle w:val="TBL"/>
            </w:pPr>
            <w:r>
              <w:t>I</w:t>
            </w:r>
            <w:r w:rsidR="006D4FCA">
              <w:t>nt</w:t>
            </w:r>
          </w:p>
        </w:tc>
        <w:tc>
          <w:tcPr>
            <w:tcW w:w="5694" w:type="dxa"/>
          </w:tcPr>
          <w:p w14:paraId="3D07D458" w14:textId="7CBC7B1A" w:rsidR="00940F49" w:rsidRDefault="00073BD6" w:rsidP="005A234B">
            <w:pPr>
              <w:pStyle w:val="TBL"/>
            </w:pPr>
            <w:r>
              <w:t>Địa điểm đích</w:t>
            </w:r>
          </w:p>
        </w:tc>
      </w:tr>
      <w:tr w:rsidR="00940F49" w14:paraId="40C43B20" w14:textId="77777777" w:rsidTr="00073BD6">
        <w:tc>
          <w:tcPr>
            <w:tcW w:w="1563" w:type="dxa"/>
          </w:tcPr>
          <w:p w14:paraId="2EDA38CC" w14:textId="4D1AFAD2" w:rsidR="00940F49" w:rsidRDefault="006D4FCA" w:rsidP="005A234B">
            <w:pPr>
              <w:pStyle w:val="TBL"/>
            </w:pPr>
            <w:r w:rsidRPr="001052EB">
              <w:t>partner_id</w:t>
            </w:r>
          </w:p>
        </w:tc>
        <w:tc>
          <w:tcPr>
            <w:tcW w:w="1521" w:type="dxa"/>
          </w:tcPr>
          <w:p w14:paraId="04C1AD06" w14:textId="6BA68B14" w:rsidR="00940F49" w:rsidRDefault="00887277" w:rsidP="005A234B">
            <w:pPr>
              <w:pStyle w:val="TBL"/>
            </w:pPr>
            <w:r>
              <w:t>I</w:t>
            </w:r>
            <w:r w:rsidR="006D4FCA">
              <w:t>nt</w:t>
            </w:r>
          </w:p>
        </w:tc>
        <w:tc>
          <w:tcPr>
            <w:tcW w:w="5694" w:type="dxa"/>
          </w:tcPr>
          <w:p w14:paraId="15177A87" w14:textId="285CF0D4" w:rsidR="00940F49" w:rsidRDefault="00073BD6" w:rsidP="005A234B">
            <w:pPr>
              <w:pStyle w:val="TBL"/>
            </w:pPr>
            <w:r>
              <w:t>Đối tác liên quan</w:t>
            </w:r>
          </w:p>
        </w:tc>
      </w:tr>
      <w:tr w:rsidR="00E860D9" w14:paraId="1745E331" w14:textId="77777777" w:rsidTr="00073BD6">
        <w:tc>
          <w:tcPr>
            <w:tcW w:w="1563" w:type="dxa"/>
          </w:tcPr>
          <w:p w14:paraId="2C616565" w14:textId="462A31ED" w:rsidR="00E860D9" w:rsidRPr="001052EB" w:rsidRDefault="006D4FCA" w:rsidP="00E860D9">
            <w:pPr>
              <w:pStyle w:val="TBL"/>
            </w:pPr>
            <w:r w:rsidRPr="001052EB">
              <w:t>status</w:t>
            </w:r>
          </w:p>
        </w:tc>
        <w:tc>
          <w:tcPr>
            <w:tcW w:w="1521" w:type="dxa"/>
          </w:tcPr>
          <w:p w14:paraId="2F7BB147" w14:textId="7C227641" w:rsidR="00E860D9" w:rsidRDefault="00887277" w:rsidP="00E860D9">
            <w:pPr>
              <w:pStyle w:val="TBL"/>
            </w:pPr>
            <w:r>
              <w:t>S</w:t>
            </w:r>
            <w:r w:rsidR="006D4FCA">
              <w:t>tring</w:t>
            </w:r>
          </w:p>
        </w:tc>
        <w:tc>
          <w:tcPr>
            <w:tcW w:w="5694" w:type="dxa"/>
          </w:tcPr>
          <w:p w14:paraId="374CC59D" w14:textId="54D00D8B" w:rsidR="00E860D9" w:rsidRDefault="00E860D9" w:rsidP="00E860D9">
            <w:pPr>
              <w:pStyle w:val="TBL"/>
            </w:pPr>
            <w:r>
              <w:t>Trang thái dịnh chuyển</w:t>
            </w:r>
          </w:p>
        </w:tc>
      </w:tr>
      <w:tr w:rsidR="00E860D9" w14:paraId="36F19739" w14:textId="77777777" w:rsidTr="00073BD6">
        <w:tc>
          <w:tcPr>
            <w:tcW w:w="1563" w:type="dxa"/>
          </w:tcPr>
          <w:p w14:paraId="5D9DE21E" w14:textId="62631D52" w:rsidR="00E860D9" w:rsidRPr="001052EB" w:rsidRDefault="006D4FCA" w:rsidP="005A234B">
            <w:pPr>
              <w:pStyle w:val="TBL"/>
            </w:pPr>
            <w:r w:rsidRPr="001052EB">
              <w:t>source</w:t>
            </w:r>
          </w:p>
        </w:tc>
        <w:tc>
          <w:tcPr>
            <w:tcW w:w="1521" w:type="dxa"/>
          </w:tcPr>
          <w:p w14:paraId="0CF8919D" w14:textId="45AC2708" w:rsidR="00E860D9" w:rsidRDefault="00887277" w:rsidP="005A234B">
            <w:pPr>
              <w:pStyle w:val="TBL"/>
            </w:pPr>
            <w:r>
              <w:t>S</w:t>
            </w:r>
            <w:r w:rsidR="006D4FCA">
              <w:t>tring</w:t>
            </w:r>
          </w:p>
        </w:tc>
        <w:tc>
          <w:tcPr>
            <w:tcW w:w="5694" w:type="dxa"/>
          </w:tcPr>
          <w:p w14:paraId="36F6D90D" w14:textId="119671D2" w:rsidR="00E860D9" w:rsidRDefault="00E860D9" w:rsidP="005A234B">
            <w:pPr>
              <w:pStyle w:val="TBL"/>
            </w:pPr>
            <w:r>
              <w:t>Tài liệu nguồn</w:t>
            </w:r>
          </w:p>
        </w:tc>
      </w:tr>
    </w:tbl>
    <w:p w14:paraId="6143B084" w14:textId="77777777" w:rsidR="00940F49" w:rsidRDefault="00940F49" w:rsidP="00940F49"/>
    <w:p w14:paraId="48F69907" w14:textId="4AF16802" w:rsidR="00123BBA" w:rsidRDefault="00123BBA" w:rsidP="00925F7F">
      <w:pPr>
        <w:pStyle w:val="oancuaDanhsach"/>
        <w:numPr>
          <w:ilvl w:val="0"/>
          <w:numId w:val="8"/>
        </w:numPr>
      </w:pPr>
      <w:r>
        <w:t>Thực thể Warehouse Transfer Detail</w:t>
      </w:r>
    </w:p>
    <w:p w14:paraId="2A2FF8AF" w14:textId="46F67293" w:rsidR="00E00D3B" w:rsidRDefault="00E00D3B" w:rsidP="00E00D3B">
      <w:r w:rsidRPr="00E00D3B">
        <w:t xml:space="preserve">Dùng để quản lý </w:t>
      </w:r>
      <w:r>
        <w:t>chi tiết các lần dịch chuyển</w:t>
      </w:r>
      <w:r w:rsidRPr="00E00D3B">
        <w:t xml:space="preserve"> trong hệ thống. Bao gồm các thuộc tính: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1389"/>
        <w:gridCol w:w="4987"/>
      </w:tblGrid>
      <w:tr w:rsidR="00940F49" w:rsidRPr="00A85752" w14:paraId="64C89678" w14:textId="77777777" w:rsidTr="005A234B">
        <w:tc>
          <w:tcPr>
            <w:tcW w:w="1413" w:type="dxa"/>
          </w:tcPr>
          <w:p w14:paraId="6F03EE9F" w14:textId="77777777" w:rsidR="00940F49" w:rsidRPr="00A85752" w:rsidRDefault="00940F49" w:rsidP="005A234B">
            <w:pPr>
              <w:pStyle w:val="TBL"/>
              <w:rPr>
                <w:b/>
              </w:rPr>
            </w:pPr>
            <w:r w:rsidRPr="00A85752">
              <w:rPr>
                <w:b/>
              </w:rPr>
              <w:t>Thuộc tính</w:t>
            </w:r>
          </w:p>
        </w:tc>
        <w:tc>
          <w:tcPr>
            <w:tcW w:w="1530" w:type="dxa"/>
          </w:tcPr>
          <w:p w14:paraId="04E64B64" w14:textId="77777777" w:rsidR="00940F49" w:rsidRPr="00A85752" w:rsidRDefault="00940F49" w:rsidP="005A234B">
            <w:pPr>
              <w:pStyle w:val="TBL"/>
              <w:rPr>
                <w:b/>
              </w:rPr>
            </w:pPr>
            <w:r w:rsidRPr="00A85752">
              <w:rPr>
                <w:b/>
              </w:rPr>
              <w:t>Kiểu dữ liệu</w:t>
            </w:r>
          </w:p>
        </w:tc>
        <w:tc>
          <w:tcPr>
            <w:tcW w:w="5835" w:type="dxa"/>
          </w:tcPr>
          <w:p w14:paraId="11E6F819" w14:textId="77777777" w:rsidR="00940F49" w:rsidRPr="00A85752" w:rsidRDefault="00940F49" w:rsidP="005A234B">
            <w:pPr>
              <w:pStyle w:val="TBL"/>
              <w:rPr>
                <w:b/>
              </w:rPr>
            </w:pPr>
            <w:r w:rsidRPr="00A85752">
              <w:rPr>
                <w:b/>
              </w:rPr>
              <w:t>Ý nghĩa</w:t>
            </w:r>
          </w:p>
        </w:tc>
      </w:tr>
      <w:tr w:rsidR="00940F49" w14:paraId="3712BA1D" w14:textId="77777777" w:rsidTr="005A234B">
        <w:tc>
          <w:tcPr>
            <w:tcW w:w="1413" w:type="dxa"/>
          </w:tcPr>
          <w:p w14:paraId="7E416D0E" w14:textId="6310D4F9" w:rsidR="00940F49" w:rsidRDefault="006D4FCA" w:rsidP="005A234B">
            <w:pPr>
              <w:pStyle w:val="TBL"/>
            </w:pPr>
            <w:r>
              <w:t>id</w:t>
            </w:r>
          </w:p>
        </w:tc>
        <w:tc>
          <w:tcPr>
            <w:tcW w:w="1530" w:type="dxa"/>
          </w:tcPr>
          <w:p w14:paraId="2F01AEC5" w14:textId="52DCE207" w:rsidR="00940F49" w:rsidRDefault="006D4FCA" w:rsidP="005A234B">
            <w:pPr>
              <w:pStyle w:val="TBL"/>
            </w:pPr>
            <w:r>
              <w:t>int</w:t>
            </w:r>
          </w:p>
        </w:tc>
        <w:tc>
          <w:tcPr>
            <w:tcW w:w="5835" w:type="dxa"/>
          </w:tcPr>
          <w:p w14:paraId="6E9A78A1" w14:textId="77777777" w:rsidR="00940F49" w:rsidRDefault="00940F49" w:rsidP="005A234B">
            <w:pPr>
              <w:pStyle w:val="TBL"/>
            </w:pPr>
            <w:r>
              <w:t>Là thuộc tính khóa chính.</w:t>
            </w:r>
          </w:p>
        </w:tc>
      </w:tr>
      <w:tr w:rsidR="00940F49" w14:paraId="2A14EA9F" w14:textId="77777777" w:rsidTr="005A234B">
        <w:tc>
          <w:tcPr>
            <w:tcW w:w="1413" w:type="dxa"/>
          </w:tcPr>
          <w:p w14:paraId="647ACDAA" w14:textId="3DF873C4" w:rsidR="00940F49" w:rsidRDefault="006D4FCA" w:rsidP="005A234B">
            <w:pPr>
              <w:pStyle w:val="TBL"/>
            </w:pPr>
            <w:r w:rsidRPr="001052EB">
              <w:lastRenderedPageBreak/>
              <w:t>warehouse_transfer_id</w:t>
            </w:r>
          </w:p>
        </w:tc>
        <w:tc>
          <w:tcPr>
            <w:tcW w:w="1530" w:type="dxa"/>
          </w:tcPr>
          <w:p w14:paraId="5630D882" w14:textId="6DE42AD2" w:rsidR="00940F49" w:rsidRDefault="00887277" w:rsidP="005A234B">
            <w:pPr>
              <w:pStyle w:val="TBL"/>
            </w:pPr>
            <w:r>
              <w:t>I</w:t>
            </w:r>
            <w:r w:rsidR="006D4FCA">
              <w:t>nt</w:t>
            </w:r>
          </w:p>
        </w:tc>
        <w:tc>
          <w:tcPr>
            <w:tcW w:w="5835" w:type="dxa"/>
          </w:tcPr>
          <w:p w14:paraId="2AEEE6B1" w14:textId="4FC42CF3" w:rsidR="00940F49" w:rsidRDefault="00073BD6" w:rsidP="005A234B">
            <w:pPr>
              <w:pStyle w:val="TBL"/>
            </w:pPr>
            <w:r>
              <w:t>Thuộc dịch chuyển kho nào</w:t>
            </w:r>
          </w:p>
        </w:tc>
      </w:tr>
      <w:tr w:rsidR="00940F49" w14:paraId="66396B8F" w14:textId="77777777" w:rsidTr="005A234B">
        <w:tc>
          <w:tcPr>
            <w:tcW w:w="1413" w:type="dxa"/>
          </w:tcPr>
          <w:p w14:paraId="7F7992D3" w14:textId="226AF80E" w:rsidR="00940F49" w:rsidRDefault="006D4FCA" w:rsidP="005A234B">
            <w:pPr>
              <w:pStyle w:val="TBL"/>
            </w:pPr>
            <w:r w:rsidRPr="001052EB">
              <w:t>product_id</w:t>
            </w:r>
          </w:p>
        </w:tc>
        <w:tc>
          <w:tcPr>
            <w:tcW w:w="1530" w:type="dxa"/>
          </w:tcPr>
          <w:p w14:paraId="7602AA46" w14:textId="21B1EE64" w:rsidR="00940F49" w:rsidRDefault="00887277" w:rsidP="005A234B">
            <w:pPr>
              <w:pStyle w:val="TBL"/>
            </w:pPr>
            <w:r>
              <w:t>I</w:t>
            </w:r>
            <w:r w:rsidR="006D4FCA">
              <w:t>nt</w:t>
            </w:r>
          </w:p>
        </w:tc>
        <w:tc>
          <w:tcPr>
            <w:tcW w:w="5835" w:type="dxa"/>
          </w:tcPr>
          <w:p w14:paraId="5F4B48EC" w14:textId="02DBA2C2" w:rsidR="00940F49" w:rsidRDefault="00073BD6" w:rsidP="005A234B">
            <w:pPr>
              <w:pStyle w:val="TBL"/>
            </w:pPr>
            <w:r>
              <w:t>Sản phẩm dịch chuyển</w:t>
            </w:r>
          </w:p>
        </w:tc>
      </w:tr>
      <w:tr w:rsidR="00940F49" w14:paraId="530615BF" w14:textId="77777777" w:rsidTr="005A234B">
        <w:tc>
          <w:tcPr>
            <w:tcW w:w="1413" w:type="dxa"/>
          </w:tcPr>
          <w:p w14:paraId="43E04762" w14:textId="519BAF47" w:rsidR="00940F49" w:rsidRDefault="006D4FCA" w:rsidP="005A234B">
            <w:pPr>
              <w:pStyle w:val="TBL"/>
            </w:pPr>
            <w:r w:rsidRPr="001052EB">
              <w:t>qty_init</w:t>
            </w:r>
          </w:p>
        </w:tc>
        <w:tc>
          <w:tcPr>
            <w:tcW w:w="1530" w:type="dxa"/>
          </w:tcPr>
          <w:p w14:paraId="0E1F4CCD" w14:textId="7447B9E0" w:rsidR="00940F49" w:rsidRDefault="00887277" w:rsidP="005A234B">
            <w:pPr>
              <w:pStyle w:val="TBL"/>
            </w:pPr>
            <w:r>
              <w:t>F</w:t>
            </w:r>
            <w:r w:rsidR="006D4FCA">
              <w:t>loat</w:t>
            </w:r>
          </w:p>
        </w:tc>
        <w:tc>
          <w:tcPr>
            <w:tcW w:w="5835" w:type="dxa"/>
          </w:tcPr>
          <w:p w14:paraId="61D211EA" w14:textId="77235A6E" w:rsidR="00940F49" w:rsidRDefault="00073BD6" w:rsidP="005A234B">
            <w:pPr>
              <w:pStyle w:val="TBL"/>
            </w:pPr>
            <w:r>
              <w:t>Số lượng khởi tạo</w:t>
            </w:r>
          </w:p>
        </w:tc>
      </w:tr>
      <w:tr w:rsidR="00940F49" w14:paraId="61EE8786" w14:textId="77777777" w:rsidTr="005A234B">
        <w:tc>
          <w:tcPr>
            <w:tcW w:w="1413" w:type="dxa"/>
          </w:tcPr>
          <w:p w14:paraId="2B7D3520" w14:textId="63D8BBFF" w:rsidR="00940F49" w:rsidRDefault="006D4FCA" w:rsidP="005A234B">
            <w:pPr>
              <w:pStyle w:val="TBL"/>
            </w:pPr>
            <w:r w:rsidRPr="001052EB">
              <w:t>qty_done</w:t>
            </w:r>
          </w:p>
        </w:tc>
        <w:tc>
          <w:tcPr>
            <w:tcW w:w="1530" w:type="dxa"/>
          </w:tcPr>
          <w:p w14:paraId="7D6BE650" w14:textId="29766497" w:rsidR="00940F49" w:rsidRDefault="00887277" w:rsidP="005A234B">
            <w:pPr>
              <w:pStyle w:val="TBL"/>
            </w:pPr>
            <w:r>
              <w:t>F</w:t>
            </w:r>
            <w:r w:rsidR="006D4FCA">
              <w:t>loat</w:t>
            </w:r>
          </w:p>
        </w:tc>
        <w:tc>
          <w:tcPr>
            <w:tcW w:w="5835" w:type="dxa"/>
          </w:tcPr>
          <w:p w14:paraId="2F6F752A" w14:textId="1D1A1CBA" w:rsidR="00940F49" w:rsidRDefault="00073BD6" w:rsidP="005A234B">
            <w:pPr>
              <w:pStyle w:val="TBL"/>
            </w:pPr>
            <w:r>
              <w:t>Số lượng hoàn thành</w:t>
            </w:r>
          </w:p>
        </w:tc>
      </w:tr>
    </w:tbl>
    <w:p w14:paraId="4BFA9E2C" w14:textId="4C4A1BA5" w:rsidR="00940F49" w:rsidRDefault="00940F49" w:rsidP="00940F49"/>
    <w:p w14:paraId="52137463" w14:textId="0F0D884B" w:rsidR="002A3008" w:rsidRDefault="002A3008" w:rsidP="002A3008">
      <w:pPr>
        <w:pStyle w:val="u3"/>
      </w:pPr>
      <w:bookmarkStart w:id="77" w:name="_Toc12685132"/>
      <w:r>
        <w:t>Biểu đồ lớp</w:t>
      </w:r>
      <w:bookmarkEnd w:id="77"/>
    </w:p>
    <w:p w14:paraId="0A806D76" w14:textId="679BD48C" w:rsidR="003E17B6" w:rsidRDefault="003E17B6" w:rsidP="003E17B6">
      <w:pPr>
        <w:ind w:firstLine="0"/>
      </w:pPr>
      <w:r>
        <w:rPr>
          <w:noProof/>
        </w:rPr>
        <w:drawing>
          <wp:inline distT="0" distB="0" distL="0" distR="0" wp14:anchorId="723094DE" wp14:editId="4025EAAC">
            <wp:extent cx="5580380" cy="2712720"/>
            <wp:effectExtent l="0" t="0" r="127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12720"/>
                    </a:xfrm>
                    <a:prstGeom prst="rect">
                      <a:avLst/>
                    </a:prstGeom>
                  </pic:spPr>
                </pic:pic>
              </a:graphicData>
            </a:graphic>
          </wp:inline>
        </w:drawing>
      </w:r>
    </w:p>
    <w:p w14:paraId="7DDA1DEB" w14:textId="6C5BFF67" w:rsidR="00BA71F0" w:rsidRDefault="00BA71F0" w:rsidP="00BA71F0">
      <w:pPr>
        <w:pStyle w:val="u2"/>
      </w:pPr>
      <w:bookmarkStart w:id="78" w:name="_Toc12685133"/>
      <w:r>
        <w:t>Biểu đồ tuần tự</w:t>
      </w:r>
      <w:bookmarkEnd w:id="78"/>
    </w:p>
    <w:p w14:paraId="20620476" w14:textId="5816CF42" w:rsidR="00062E82" w:rsidRDefault="00753489" w:rsidP="00753489">
      <w:pPr>
        <w:pStyle w:val="u3"/>
      </w:pPr>
      <w:bookmarkStart w:id="79" w:name="_Toc12685134"/>
      <w:r>
        <w:t>Biểu đồ tuần tự đăng nhập hệ thống</w:t>
      </w:r>
      <w:bookmarkEnd w:id="79"/>
    </w:p>
    <w:p w14:paraId="240221D7" w14:textId="145BD86F" w:rsidR="0029562D" w:rsidRDefault="004141F0" w:rsidP="003E17B6">
      <w:pPr>
        <w:ind w:firstLine="0"/>
      </w:pPr>
      <w:r>
        <w:rPr>
          <w:noProof/>
        </w:rPr>
        <w:drawing>
          <wp:inline distT="0" distB="0" distL="0" distR="0" wp14:anchorId="2C28D764" wp14:editId="0C63B2B7">
            <wp:extent cx="5580380" cy="3183255"/>
            <wp:effectExtent l="0" t="0" r="127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83255"/>
                    </a:xfrm>
                    <a:prstGeom prst="rect">
                      <a:avLst/>
                    </a:prstGeom>
                  </pic:spPr>
                </pic:pic>
              </a:graphicData>
            </a:graphic>
          </wp:inline>
        </w:drawing>
      </w:r>
    </w:p>
    <w:p w14:paraId="7812C07E" w14:textId="6EF91450" w:rsidR="00F1667F" w:rsidRDefault="00F1667F" w:rsidP="00F1667F">
      <w:pPr>
        <w:pStyle w:val="u3"/>
      </w:pPr>
      <w:bookmarkStart w:id="80" w:name="_Toc12685135"/>
      <w:r>
        <w:lastRenderedPageBreak/>
        <w:t xml:space="preserve">Biểu đồ tuần tự </w:t>
      </w:r>
      <w:r w:rsidR="003B00B6">
        <w:t>tạo người dùng</w:t>
      </w:r>
      <w:bookmarkEnd w:id="80"/>
    </w:p>
    <w:p w14:paraId="648D2A1C" w14:textId="683A5947" w:rsidR="003B00B6" w:rsidRPr="003B00B6" w:rsidRDefault="003B00B6" w:rsidP="003B00B6">
      <w:pPr>
        <w:ind w:firstLine="0"/>
      </w:pPr>
      <w:r>
        <w:rPr>
          <w:noProof/>
        </w:rPr>
        <w:drawing>
          <wp:inline distT="0" distB="0" distL="0" distR="0" wp14:anchorId="217FEFC8" wp14:editId="4F15B57F">
            <wp:extent cx="5580380" cy="3464560"/>
            <wp:effectExtent l="0" t="0" r="1270" b="254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64560"/>
                    </a:xfrm>
                    <a:prstGeom prst="rect">
                      <a:avLst/>
                    </a:prstGeom>
                  </pic:spPr>
                </pic:pic>
              </a:graphicData>
            </a:graphic>
          </wp:inline>
        </w:drawing>
      </w:r>
    </w:p>
    <w:p w14:paraId="4BAF82DB" w14:textId="2DD3E483" w:rsidR="00F1667F" w:rsidRDefault="00F1667F" w:rsidP="00F1667F">
      <w:pPr>
        <w:pStyle w:val="u3"/>
      </w:pPr>
      <w:bookmarkStart w:id="81" w:name="_Toc12685136"/>
      <w:r>
        <w:t xml:space="preserve">Biểu đồ tuần tự </w:t>
      </w:r>
      <w:r w:rsidR="003B00B6">
        <w:t>cập nhật thông tin người dùng</w:t>
      </w:r>
      <w:bookmarkEnd w:id="81"/>
    </w:p>
    <w:p w14:paraId="34F23D13" w14:textId="020A7702" w:rsidR="003B00B6" w:rsidRPr="003B00B6" w:rsidRDefault="003B00B6" w:rsidP="003B00B6">
      <w:pPr>
        <w:ind w:firstLine="0"/>
      </w:pPr>
      <w:r>
        <w:rPr>
          <w:noProof/>
        </w:rPr>
        <w:drawing>
          <wp:inline distT="0" distB="0" distL="0" distR="0" wp14:anchorId="66844205" wp14:editId="003AFB0A">
            <wp:extent cx="5580380" cy="3416300"/>
            <wp:effectExtent l="0" t="0" r="127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6300"/>
                    </a:xfrm>
                    <a:prstGeom prst="rect">
                      <a:avLst/>
                    </a:prstGeom>
                  </pic:spPr>
                </pic:pic>
              </a:graphicData>
            </a:graphic>
          </wp:inline>
        </w:drawing>
      </w:r>
    </w:p>
    <w:p w14:paraId="0722238D" w14:textId="7F710F3E" w:rsidR="000D21FF" w:rsidRDefault="000D21FF" w:rsidP="000D21FF">
      <w:pPr>
        <w:pStyle w:val="u3"/>
      </w:pPr>
      <w:bookmarkStart w:id="82" w:name="_Toc12685137"/>
      <w:r>
        <w:lastRenderedPageBreak/>
        <w:t xml:space="preserve">Biểu đồ tuần tự </w:t>
      </w:r>
      <w:r w:rsidR="003B00B6">
        <w:t>đổi mật khẩu người dùng</w:t>
      </w:r>
      <w:bookmarkEnd w:id="82"/>
    </w:p>
    <w:p w14:paraId="2F62C659" w14:textId="10567011" w:rsidR="003B00B6" w:rsidRPr="003B00B6" w:rsidRDefault="003B00B6" w:rsidP="003B00B6">
      <w:pPr>
        <w:ind w:firstLine="0"/>
      </w:pPr>
      <w:r>
        <w:rPr>
          <w:noProof/>
        </w:rPr>
        <w:drawing>
          <wp:inline distT="0" distB="0" distL="0" distR="0" wp14:anchorId="5F15E77C" wp14:editId="328D73D1">
            <wp:extent cx="5580380" cy="3576955"/>
            <wp:effectExtent l="0" t="0" r="127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76955"/>
                    </a:xfrm>
                    <a:prstGeom prst="rect">
                      <a:avLst/>
                    </a:prstGeom>
                  </pic:spPr>
                </pic:pic>
              </a:graphicData>
            </a:graphic>
          </wp:inline>
        </w:drawing>
      </w:r>
    </w:p>
    <w:p w14:paraId="78F530F6" w14:textId="36F73E47" w:rsidR="000D21FF" w:rsidRDefault="000D21FF" w:rsidP="000D21FF">
      <w:pPr>
        <w:pStyle w:val="u3"/>
      </w:pPr>
      <w:bookmarkStart w:id="83" w:name="_Toc12685138"/>
      <w:r>
        <w:t xml:space="preserve">Biểu đồ tuần tự </w:t>
      </w:r>
      <w:r w:rsidR="003B00B6">
        <w:t>tìm kiếm người dùng</w:t>
      </w:r>
      <w:bookmarkEnd w:id="83"/>
    </w:p>
    <w:p w14:paraId="461CEBF4" w14:textId="5496E48C" w:rsidR="003B00B6" w:rsidRPr="003B00B6" w:rsidRDefault="003B00B6" w:rsidP="003B00B6">
      <w:pPr>
        <w:ind w:firstLine="0"/>
      </w:pPr>
      <w:r>
        <w:rPr>
          <w:noProof/>
        </w:rPr>
        <w:drawing>
          <wp:inline distT="0" distB="0" distL="0" distR="0" wp14:anchorId="3BCAB057" wp14:editId="569DDD79">
            <wp:extent cx="5580380" cy="2976880"/>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976880"/>
                    </a:xfrm>
                    <a:prstGeom prst="rect">
                      <a:avLst/>
                    </a:prstGeom>
                  </pic:spPr>
                </pic:pic>
              </a:graphicData>
            </a:graphic>
          </wp:inline>
        </w:drawing>
      </w:r>
    </w:p>
    <w:p w14:paraId="71645463" w14:textId="6F20F0C4" w:rsidR="000D21FF" w:rsidRDefault="000D21FF" w:rsidP="000D21FF">
      <w:pPr>
        <w:pStyle w:val="u3"/>
      </w:pPr>
      <w:bookmarkStart w:id="84" w:name="_Toc12685139"/>
      <w:r>
        <w:lastRenderedPageBreak/>
        <w:t xml:space="preserve">Biểu đồ tuần tự </w:t>
      </w:r>
      <w:r w:rsidR="003B00B6">
        <w:t>phân quyền người dùng</w:t>
      </w:r>
      <w:bookmarkEnd w:id="84"/>
    </w:p>
    <w:p w14:paraId="5DC192DA" w14:textId="595C6CDC" w:rsidR="003B00B6" w:rsidRPr="003B00B6" w:rsidRDefault="003B00B6" w:rsidP="003B00B6">
      <w:pPr>
        <w:ind w:firstLine="0"/>
      </w:pPr>
      <w:r>
        <w:rPr>
          <w:noProof/>
        </w:rPr>
        <w:drawing>
          <wp:inline distT="0" distB="0" distL="0" distR="0" wp14:anchorId="49C92510" wp14:editId="3147A3A8">
            <wp:extent cx="5580380" cy="3562350"/>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562350"/>
                    </a:xfrm>
                    <a:prstGeom prst="rect">
                      <a:avLst/>
                    </a:prstGeom>
                  </pic:spPr>
                </pic:pic>
              </a:graphicData>
            </a:graphic>
          </wp:inline>
        </w:drawing>
      </w:r>
    </w:p>
    <w:p w14:paraId="31064018" w14:textId="4764E39C" w:rsidR="000D21FF" w:rsidRDefault="000D21FF" w:rsidP="000D21FF">
      <w:pPr>
        <w:pStyle w:val="u3"/>
      </w:pPr>
      <w:bookmarkStart w:id="85" w:name="_Toc12685140"/>
      <w:r>
        <w:t xml:space="preserve">Biểu đồ tuần tự </w:t>
      </w:r>
      <w:r w:rsidR="003B00B6">
        <w:t>khóa truy cập người dùng</w:t>
      </w:r>
      <w:bookmarkEnd w:id="85"/>
    </w:p>
    <w:p w14:paraId="047CBE67" w14:textId="3D8B8E23" w:rsidR="003B00B6" w:rsidRPr="003B00B6" w:rsidRDefault="003B00B6" w:rsidP="003B00B6">
      <w:pPr>
        <w:ind w:firstLine="0"/>
      </w:pPr>
      <w:r>
        <w:rPr>
          <w:noProof/>
        </w:rPr>
        <w:drawing>
          <wp:inline distT="0" distB="0" distL="0" distR="0" wp14:anchorId="2DD89741" wp14:editId="17D04EDF">
            <wp:extent cx="5580380" cy="3511550"/>
            <wp:effectExtent l="0" t="0" r="127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11550"/>
                    </a:xfrm>
                    <a:prstGeom prst="rect">
                      <a:avLst/>
                    </a:prstGeom>
                  </pic:spPr>
                </pic:pic>
              </a:graphicData>
            </a:graphic>
          </wp:inline>
        </w:drawing>
      </w:r>
    </w:p>
    <w:p w14:paraId="57D5A25F" w14:textId="7D0C8EA1" w:rsidR="000D21FF" w:rsidRDefault="000D21FF" w:rsidP="000D21FF">
      <w:pPr>
        <w:pStyle w:val="u3"/>
      </w:pPr>
      <w:bookmarkStart w:id="86" w:name="_Toc12685141"/>
      <w:r>
        <w:lastRenderedPageBreak/>
        <w:t xml:space="preserve">Biểu đồ tuần tự </w:t>
      </w:r>
      <w:r w:rsidR="003B00B6">
        <w:t>quản lý hội thoại</w:t>
      </w:r>
      <w:bookmarkEnd w:id="86"/>
    </w:p>
    <w:p w14:paraId="65C8B99C" w14:textId="5D1724C7" w:rsidR="003B00B6" w:rsidRPr="003B00B6" w:rsidRDefault="003B00B6" w:rsidP="003B00B6">
      <w:pPr>
        <w:ind w:firstLine="0"/>
      </w:pPr>
      <w:r>
        <w:rPr>
          <w:noProof/>
        </w:rPr>
        <w:drawing>
          <wp:inline distT="0" distB="0" distL="0" distR="0" wp14:anchorId="4A6C1C13" wp14:editId="40FAE7DC">
            <wp:extent cx="5580380" cy="7547002"/>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547002"/>
                    </a:xfrm>
                    <a:prstGeom prst="rect">
                      <a:avLst/>
                    </a:prstGeom>
                    <a:noFill/>
                    <a:ln>
                      <a:noFill/>
                    </a:ln>
                  </pic:spPr>
                </pic:pic>
              </a:graphicData>
            </a:graphic>
          </wp:inline>
        </w:drawing>
      </w:r>
    </w:p>
    <w:p w14:paraId="39C3058E" w14:textId="76C3F2DD" w:rsidR="000D21FF" w:rsidRDefault="000D21FF" w:rsidP="000D21FF">
      <w:pPr>
        <w:pStyle w:val="u3"/>
      </w:pPr>
      <w:bookmarkStart w:id="87" w:name="_Toc12685142"/>
      <w:r>
        <w:lastRenderedPageBreak/>
        <w:t xml:space="preserve">Biểu đồ tuần tự </w:t>
      </w:r>
      <w:r w:rsidR="003B00B6">
        <w:t>gửi tin nhắn</w:t>
      </w:r>
      <w:bookmarkEnd w:id="87"/>
    </w:p>
    <w:p w14:paraId="56490B8F" w14:textId="4A2B8B7A" w:rsidR="003B00B6" w:rsidRPr="003B00B6" w:rsidRDefault="003B00B6" w:rsidP="003B00B6">
      <w:pPr>
        <w:ind w:firstLine="0"/>
      </w:pPr>
      <w:r>
        <w:rPr>
          <w:noProof/>
        </w:rPr>
        <w:drawing>
          <wp:inline distT="0" distB="0" distL="0" distR="0" wp14:anchorId="0392B16C" wp14:editId="39D7EF3E">
            <wp:extent cx="5580380" cy="4174490"/>
            <wp:effectExtent l="0" t="0" r="127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74490"/>
                    </a:xfrm>
                    <a:prstGeom prst="rect">
                      <a:avLst/>
                    </a:prstGeom>
                  </pic:spPr>
                </pic:pic>
              </a:graphicData>
            </a:graphic>
          </wp:inline>
        </w:drawing>
      </w:r>
    </w:p>
    <w:p w14:paraId="61C9DD3C" w14:textId="77777777" w:rsidR="003B00B6" w:rsidRPr="003B00B6" w:rsidRDefault="003B00B6" w:rsidP="003B00B6"/>
    <w:p w14:paraId="09B8F9C6" w14:textId="548C89BB" w:rsidR="000D21FF" w:rsidRDefault="000D21FF" w:rsidP="000D21FF">
      <w:pPr>
        <w:pStyle w:val="u3"/>
      </w:pPr>
      <w:bookmarkStart w:id="88" w:name="_Toc12685143"/>
      <w:r>
        <w:lastRenderedPageBreak/>
        <w:t xml:space="preserve">Biểu đồ tuần tự </w:t>
      </w:r>
      <w:r w:rsidR="003B00B6">
        <w:t>quản lý tin nhắn mẫu</w:t>
      </w:r>
      <w:bookmarkEnd w:id="88"/>
    </w:p>
    <w:p w14:paraId="2E8CBB7A" w14:textId="3A1141E9" w:rsidR="003B00B6" w:rsidRPr="003B00B6" w:rsidRDefault="003B00B6" w:rsidP="003B00B6">
      <w:pPr>
        <w:ind w:firstLine="0"/>
      </w:pPr>
      <w:r>
        <w:rPr>
          <w:noProof/>
        </w:rPr>
        <w:drawing>
          <wp:inline distT="0" distB="0" distL="0" distR="0" wp14:anchorId="1B916728" wp14:editId="7773D342">
            <wp:extent cx="5580380" cy="7019300"/>
            <wp:effectExtent l="0" t="0" r="127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7019300"/>
                    </a:xfrm>
                    <a:prstGeom prst="rect">
                      <a:avLst/>
                    </a:prstGeom>
                    <a:noFill/>
                    <a:ln>
                      <a:noFill/>
                    </a:ln>
                  </pic:spPr>
                </pic:pic>
              </a:graphicData>
            </a:graphic>
          </wp:inline>
        </w:drawing>
      </w:r>
    </w:p>
    <w:p w14:paraId="1852C499" w14:textId="316984B3" w:rsidR="000D21FF" w:rsidRDefault="000D21FF" w:rsidP="000D21FF">
      <w:pPr>
        <w:pStyle w:val="u3"/>
      </w:pPr>
      <w:bookmarkStart w:id="89" w:name="_Toc12685144"/>
      <w:r>
        <w:lastRenderedPageBreak/>
        <w:t xml:space="preserve">Biểu đồ tuần tự </w:t>
      </w:r>
      <w:r w:rsidR="003B00B6">
        <w:t>quản lý khách hàng</w:t>
      </w:r>
      <w:bookmarkEnd w:id="89"/>
    </w:p>
    <w:p w14:paraId="38148FEF" w14:textId="0C476C82" w:rsidR="003B00B6" w:rsidRPr="003B00B6" w:rsidRDefault="003B00B6" w:rsidP="003B00B6">
      <w:pPr>
        <w:ind w:firstLine="0"/>
      </w:pPr>
      <w:r>
        <w:rPr>
          <w:noProof/>
        </w:rPr>
        <w:drawing>
          <wp:inline distT="0" distB="0" distL="0" distR="0" wp14:anchorId="36A6D48C" wp14:editId="00B0CE43">
            <wp:extent cx="5580380" cy="8013601"/>
            <wp:effectExtent l="0" t="0" r="1270" b="698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8013601"/>
                    </a:xfrm>
                    <a:prstGeom prst="rect">
                      <a:avLst/>
                    </a:prstGeom>
                    <a:noFill/>
                    <a:ln>
                      <a:noFill/>
                    </a:ln>
                  </pic:spPr>
                </pic:pic>
              </a:graphicData>
            </a:graphic>
          </wp:inline>
        </w:drawing>
      </w:r>
    </w:p>
    <w:p w14:paraId="3A4CE6BE" w14:textId="4AAC3B3F" w:rsidR="000D21FF" w:rsidRDefault="000D21FF" w:rsidP="000D21FF">
      <w:pPr>
        <w:pStyle w:val="u3"/>
      </w:pPr>
      <w:bookmarkStart w:id="90" w:name="_Toc12685145"/>
      <w:r>
        <w:lastRenderedPageBreak/>
        <w:t xml:space="preserve">Biểu đồ tuần tự </w:t>
      </w:r>
      <w:r w:rsidR="005258B1">
        <w:t>quản lý bán hàng</w:t>
      </w:r>
      <w:bookmarkEnd w:id="90"/>
    </w:p>
    <w:p w14:paraId="4C69C7BD" w14:textId="3E83FA6B" w:rsidR="005258B1" w:rsidRPr="005258B1" w:rsidRDefault="00363365" w:rsidP="005258B1">
      <w:pPr>
        <w:ind w:firstLine="0"/>
      </w:pPr>
      <w:r>
        <w:rPr>
          <w:noProof/>
        </w:rPr>
        <w:drawing>
          <wp:inline distT="0" distB="0" distL="0" distR="0" wp14:anchorId="248CB557" wp14:editId="7E7BBD58">
            <wp:extent cx="4991100" cy="8152599"/>
            <wp:effectExtent l="0" t="0" r="0"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5088" cy="8175447"/>
                    </a:xfrm>
                    <a:prstGeom prst="rect">
                      <a:avLst/>
                    </a:prstGeom>
                    <a:noFill/>
                    <a:ln>
                      <a:noFill/>
                    </a:ln>
                  </pic:spPr>
                </pic:pic>
              </a:graphicData>
            </a:graphic>
          </wp:inline>
        </w:drawing>
      </w:r>
    </w:p>
    <w:p w14:paraId="333CD39A" w14:textId="3A4FA441" w:rsidR="000D21FF" w:rsidRDefault="000D21FF" w:rsidP="000D21FF">
      <w:pPr>
        <w:pStyle w:val="u3"/>
      </w:pPr>
      <w:bookmarkStart w:id="91" w:name="_Toc12685146"/>
      <w:r>
        <w:lastRenderedPageBreak/>
        <w:t xml:space="preserve">Biểu đồ tuần tự </w:t>
      </w:r>
      <w:r w:rsidR="0068448B">
        <w:t>quản lý sản phẩm</w:t>
      </w:r>
      <w:bookmarkEnd w:id="91"/>
    </w:p>
    <w:p w14:paraId="6F2204E1" w14:textId="50228796" w:rsidR="000D21FF" w:rsidRPr="000D21FF" w:rsidRDefault="0068448B" w:rsidP="001331E8">
      <w:pPr>
        <w:ind w:firstLine="0"/>
      </w:pPr>
      <w:r>
        <w:rPr>
          <w:noProof/>
        </w:rPr>
        <w:drawing>
          <wp:inline distT="0" distB="0" distL="0" distR="0" wp14:anchorId="2F52504E" wp14:editId="079C3973">
            <wp:extent cx="5579745" cy="8183880"/>
            <wp:effectExtent l="0" t="0" r="1905" b="762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2916" cy="8188531"/>
                    </a:xfrm>
                    <a:prstGeom prst="rect">
                      <a:avLst/>
                    </a:prstGeom>
                    <a:noFill/>
                    <a:ln>
                      <a:noFill/>
                    </a:ln>
                  </pic:spPr>
                </pic:pic>
              </a:graphicData>
            </a:graphic>
          </wp:inline>
        </w:drawing>
      </w:r>
    </w:p>
    <w:p w14:paraId="790B10AA" w14:textId="67124069" w:rsidR="00974D35" w:rsidRDefault="00974D35" w:rsidP="00974D35">
      <w:pPr>
        <w:pStyle w:val="u2"/>
      </w:pPr>
      <w:bookmarkStart w:id="92" w:name="_Toc12685147"/>
      <w:bookmarkStart w:id="93" w:name="_Toc518828094"/>
      <w:r>
        <w:lastRenderedPageBreak/>
        <w:t>Biểu đồ thực thể quan hệ</w:t>
      </w:r>
      <w:bookmarkEnd w:id="92"/>
    </w:p>
    <w:p w14:paraId="51902053" w14:textId="23FB2301" w:rsidR="00974D35" w:rsidRPr="00974D35" w:rsidRDefault="00974D35" w:rsidP="00974D35">
      <w:r>
        <w:t>Phụ lục 3 (trang 105)</w:t>
      </w:r>
    </w:p>
    <w:p w14:paraId="1C1F2916" w14:textId="423EA9F6" w:rsidR="00D500CE" w:rsidRDefault="00D500CE" w:rsidP="00D500CE">
      <w:pPr>
        <w:pStyle w:val="u2"/>
        <w:numPr>
          <w:ilvl w:val="0"/>
          <w:numId w:val="0"/>
        </w:numPr>
      </w:pPr>
      <w:bookmarkStart w:id="94" w:name="_Toc12685148"/>
      <w:r>
        <w:t>Kết chương</w:t>
      </w:r>
      <w:bookmarkEnd w:id="93"/>
      <w:bookmarkEnd w:id="94"/>
    </w:p>
    <w:p w14:paraId="010CA9B1" w14:textId="6F2DC0EF" w:rsidR="006A0F8F" w:rsidRPr="00CC5666" w:rsidRDefault="00CC5666" w:rsidP="00CC5666">
      <w:r>
        <w:t>Qua các bước phân tích và đặc tả chi tiết các yêu cầu, em đã sử dụng ngôn ngữ mô hình hóa UML để thiết kế hệ thống và thông qua công cụ Visual Paradigm để vẽ các biểu đồ cần thiết và chi tiết nhất.</w:t>
      </w:r>
      <w:r w:rsidR="006A0F8F">
        <w:br w:type="page"/>
      </w:r>
    </w:p>
    <w:p w14:paraId="5DD69A0E" w14:textId="78F72A5F" w:rsidR="00BB71A4" w:rsidRDefault="00BB71A4" w:rsidP="00BB71A4">
      <w:pPr>
        <w:pStyle w:val="u1"/>
      </w:pPr>
      <w:r>
        <w:lastRenderedPageBreak/>
        <w:br/>
      </w:r>
      <w:bookmarkStart w:id="95" w:name="_Toc12685149"/>
      <w:r w:rsidR="007A7D82">
        <w:t xml:space="preserve">KẾT QUẢ CÀI ĐẶT, THỬ NGHIỆM </w:t>
      </w:r>
      <w:r w:rsidR="00130546">
        <w:br/>
      </w:r>
      <w:r w:rsidR="007A7D82">
        <w:t>HOẶC KẾT QUẢ NGHIÊN CỨU</w:t>
      </w:r>
      <w:bookmarkEnd w:id="95"/>
    </w:p>
    <w:p w14:paraId="29A65B9D" w14:textId="5B3ECD93" w:rsidR="00E86423" w:rsidRDefault="00E86423" w:rsidP="00AB5ABB">
      <w:pPr>
        <w:pStyle w:val="u2"/>
      </w:pPr>
      <w:bookmarkStart w:id="96" w:name="_Toc12685150"/>
      <w:r>
        <w:t>Giao diện đăng nhập</w:t>
      </w:r>
      <w:bookmarkEnd w:id="96"/>
    </w:p>
    <w:p w14:paraId="13615706" w14:textId="739DA7C1" w:rsidR="00984C43" w:rsidRPr="00984C43" w:rsidRDefault="00C5639D" w:rsidP="00984C43">
      <w:pPr>
        <w:ind w:firstLine="0"/>
      </w:pPr>
      <w:r>
        <w:rPr>
          <w:noProof/>
        </w:rPr>
        <w:drawing>
          <wp:inline distT="0" distB="0" distL="0" distR="0" wp14:anchorId="02399479" wp14:editId="401FC8C7">
            <wp:extent cx="5580380" cy="2186940"/>
            <wp:effectExtent l="0" t="0" r="127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222"/>
                    <a:stretch/>
                  </pic:blipFill>
                  <pic:spPr bwMode="auto">
                    <a:xfrm>
                      <a:off x="0" y="0"/>
                      <a:ext cx="5580380" cy="2186940"/>
                    </a:xfrm>
                    <a:prstGeom prst="rect">
                      <a:avLst/>
                    </a:prstGeom>
                    <a:ln>
                      <a:noFill/>
                    </a:ln>
                    <a:extLst>
                      <a:ext uri="{53640926-AAD7-44D8-BBD7-CCE9431645EC}">
                        <a14:shadowObscured xmlns:a14="http://schemas.microsoft.com/office/drawing/2010/main"/>
                      </a:ext>
                    </a:extLst>
                  </pic:spPr>
                </pic:pic>
              </a:graphicData>
            </a:graphic>
          </wp:inline>
        </w:drawing>
      </w:r>
    </w:p>
    <w:p w14:paraId="3D21798B" w14:textId="1C1340B7" w:rsidR="00AB5ABB" w:rsidRDefault="00AB5ABB" w:rsidP="00AB5ABB">
      <w:pPr>
        <w:pStyle w:val="u2"/>
      </w:pPr>
      <w:bookmarkStart w:id="97" w:name="_Toc12685151"/>
      <w:r>
        <w:t>Giao diện quản lý người dùng</w:t>
      </w:r>
      <w:bookmarkEnd w:id="97"/>
    </w:p>
    <w:p w14:paraId="50E4309D" w14:textId="2788411D" w:rsidR="00AB5ABB" w:rsidRDefault="00AB5ABB" w:rsidP="00AB5ABB">
      <w:pPr>
        <w:ind w:firstLine="0"/>
      </w:pPr>
      <w:r>
        <w:rPr>
          <w:noProof/>
        </w:rPr>
        <w:drawing>
          <wp:inline distT="0" distB="0" distL="0" distR="0" wp14:anchorId="4688AD19" wp14:editId="786CFA7A">
            <wp:extent cx="5580380" cy="2679700"/>
            <wp:effectExtent l="0" t="0" r="1270" b="63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679700"/>
                    </a:xfrm>
                    <a:prstGeom prst="rect">
                      <a:avLst/>
                    </a:prstGeom>
                  </pic:spPr>
                </pic:pic>
              </a:graphicData>
            </a:graphic>
          </wp:inline>
        </w:drawing>
      </w:r>
    </w:p>
    <w:p w14:paraId="3136C662" w14:textId="296E2B58" w:rsidR="004D2B64" w:rsidRDefault="004D2B64" w:rsidP="004D2B64">
      <w:pPr>
        <w:pStyle w:val="u2"/>
      </w:pPr>
      <w:bookmarkStart w:id="98" w:name="_Toc12685152"/>
      <w:r>
        <w:lastRenderedPageBreak/>
        <w:t>Giao diện thêm mới, chỉnh sửa thông tin người dùng</w:t>
      </w:r>
      <w:bookmarkEnd w:id="98"/>
    </w:p>
    <w:p w14:paraId="0281A3A4" w14:textId="25D90A61" w:rsidR="00FF3A6D" w:rsidRDefault="00FF3A6D" w:rsidP="00FF3A6D">
      <w:pPr>
        <w:ind w:firstLine="0"/>
      </w:pPr>
      <w:r>
        <w:rPr>
          <w:noProof/>
        </w:rPr>
        <w:drawing>
          <wp:inline distT="0" distB="0" distL="0" distR="0" wp14:anchorId="2137B6EA" wp14:editId="733DD31E">
            <wp:extent cx="5580380" cy="2679700"/>
            <wp:effectExtent l="0" t="0" r="127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79700"/>
                    </a:xfrm>
                    <a:prstGeom prst="rect">
                      <a:avLst/>
                    </a:prstGeom>
                  </pic:spPr>
                </pic:pic>
              </a:graphicData>
            </a:graphic>
          </wp:inline>
        </w:drawing>
      </w:r>
    </w:p>
    <w:p w14:paraId="126FF50C" w14:textId="4D5B2D2D" w:rsidR="00FF3A6D" w:rsidRDefault="00FF3A6D" w:rsidP="00FF3A6D">
      <w:pPr>
        <w:pStyle w:val="u2"/>
      </w:pPr>
      <w:bookmarkStart w:id="99" w:name="_Toc12685153"/>
      <w:r>
        <w:t>Giao diện thay đổi mật khẩu</w:t>
      </w:r>
      <w:bookmarkEnd w:id="99"/>
    </w:p>
    <w:p w14:paraId="3DE0FD07" w14:textId="723EB608" w:rsidR="00FF3A6D" w:rsidRPr="00FF3A6D" w:rsidRDefault="00FF3A6D" w:rsidP="00FF3A6D">
      <w:pPr>
        <w:ind w:firstLine="0"/>
      </w:pPr>
      <w:r>
        <w:rPr>
          <w:noProof/>
        </w:rPr>
        <w:drawing>
          <wp:inline distT="0" distB="0" distL="0" distR="0" wp14:anchorId="6ADA4C29" wp14:editId="40CDFE4C">
            <wp:extent cx="5580380" cy="2679700"/>
            <wp:effectExtent l="0" t="0" r="1270" b="6350"/>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679700"/>
                    </a:xfrm>
                    <a:prstGeom prst="rect">
                      <a:avLst/>
                    </a:prstGeom>
                  </pic:spPr>
                </pic:pic>
              </a:graphicData>
            </a:graphic>
          </wp:inline>
        </w:drawing>
      </w:r>
    </w:p>
    <w:p w14:paraId="729864FE" w14:textId="4ECFD7F1" w:rsidR="004D2B64" w:rsidRDefault="00FF3A6D" w:rsidP="00FF3A6D">
      <w:pPr>
        <w:pStyle w:val="u2"/>
      </w:pPr>
      <w:bookmarkStart w:id="100" w:name="_Toc12685154"/>
      <w:r>
        <w:lastRenderedPageBreak/>
        <w:t>Giao diện cấu hình truy cập Facebook API</w:t>
      </w:r>
      <w:bookmarkEnd w:id="100"/>
    </w:p>
    <w:p w14:paraId="05039C8C" w14:textId="77777777" w:rsidR="00FF3A6D" w:rsidRDefault="00FF3A6D" w:rsidP="00AB5ABB">
      <w:pPr>
        <w:ind w:firstLine="0"/>
      </w:pPr>
      <w:r>
        <w:rPr>
          <w:noProof/>
        </w:rPr>
        <w:drawing>
          <wp:inline distT="0" distB="0" distL="0" distR="0" wp14:anchorId="23951CE9" wp14:editId="4F9B1491">
            <wp:extent cx="5580380" cy="2676525"/>
            <wp:effectExtent l="0" t="0" r="1270" b="9525"/>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6525"/>
                    </a:xfrm>
                    <a:prstGeom prst="rect">
                      <a:avLst/>
                    </a:prstGeom>
                  </pic:spPr>
                </pic:pic>
              </a:graphicData>
            </a:graphic>
          </wp:inline>
        </w:drawing>
      </w:r>
    </w:p>
    <w:p w14:paraId="1B0A7E46" w14:textId="77777777" w:rsidR="00FF3A6D" w:rsidRDefault="00FF3A6D" w:rsidP="00FF3A6D">
      <w:pPr>
        <w:pStyle w:val="u2"/>
      </w:pPr>
      <w:bookmarkStart w:id="101" w:name="_Toc12685155"/>
      <w:r>
        <w:t>Cấu hình các nhóm quyền trong hệ thống</w:t>
      </w:r>
      <w:bookmarkEnd w:id="101"/>
    </w:p>
    <w:p w14:paraId="71E9E199" w14:textId="77777777" w:rsidR="004269E0" w:rsidRDefault="00FF3A6D" w:rsidP="004269E0">
      <w:pPr>
        <w:ind w:firstLine="0"/>
      </w:pPr>
      <w:r>
        <w:rPr>
          <w:noProof/>
        </w:rPr>
        <w:drawing>
          <wp:inline distT="0" distB="0" distL="0" distR="0" wp14:anchorId="7DADDE0E" wp14:editId="2FFAEE26">
            <wp:extent cx="5580380" cy="2676525"/>
            <wp:effectExtent l="0" t="0" r="127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76525"/>
                    </a:xfrm>
                    <a:prstGeom prst="rect">
                      <a:avLst/>
                    </a:prstGeom>
                  </pic:spPr>
                </pic:pic>
              </a:graphicData>
            </a:graphic>
          </wp:inline>
        </w:drawing>
      </w:r>
    </w:p>
    <w:p w14:paraId="1A450422" w14:textId="5114E09E" w:rsidR="004269E0" w:rsidRDefault="004269E0" w:rsidP="004269E0">
      <w:pPr>
        <w:pStyle w:val="u2"/>
      </w:pPr>
      <w:bookmarkStart w:id="102" w:name="_Toc12685156"/>
      <w:r>
        <w:lastRenderedPageBreak/>
        <w:t>Tìm kiếm người dùng</w:t>
      </w:r>
      <w:bookmarkEnd w:id="102"/>
    </w:p>
    <w:p w14:paraId="57040A88" w14:textId="6314A7CE" w:rsidR="00C5639D" w:rsidRPr="00C5639D" w:rsidRDefault="00C5639D" w:rsidP="00C5639D">
      <w:pPr>
        <w:ind w:firstLine="0"/>
      </w:pPr>
      <w:r>
        <w:rPr>
          <w:noProof/>
        </w:rPr>
        <w:drawing>
          <wp:inline distT="0" distB="0" distL="0" distR="0" wp14:anchorId="50B6B5A3" wp14:editId="420914A6">
            <wp:extent cx="5580380" cy="2080895"/>
            <wp:effectExtent l="0" t="0" r="127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080895"/>
                    </a:xfrm>
                    <a:prstGeom prst="rect">
                      <a:avLst/>
                    </a:prstGeom>
                  </pic:spPr>
                </pic:pic>
              </a:graphicData>
            </a:graphic>
          </wp:inline>
        </w:drawing>
      </w:r>
    </w:p>
    <w:p w14:paraId="43CEF940" w14:textId="7169F54D" w:rsidR="004269E0" w:rsidRDefault="004269E0" w:rsidP="004269E0">
      <w:pPr>
        <w:pStyle w:val="u2"/>
      </w:pPr>
      <w:bookmarkStart w:id="103" w:name="_Toc12685157"/>
      <w:r>
        <w:t>Quản lý hội thoại</w:t>
      </w:r>
      <w:bookmarkEnd w:id="103"/>
    </w:p>
    <w:p w14:paraId="08F47261" w14:textId="47F2F07D" w:rsidR="00C5639D" w:rsidRPr="00C5639D" w:rsidRDefault="00C5639D" w:rsidP="00C5639D">
      <w:pPr>
        <w:ind w:firstLine="0"/>
      </w:pPr>
      <w:r>
        <w:rPr>
          <w:noProof/>
        </w:rPr>
        <w:drawing>
          <wp:inline distT="0" distB="0" distL="0" distR="0" wp14:anchorId="4E00D9A1" wp14:editId="7136EC50">
            <wp:extent cx="5580380" cy="2676525"/>
            <wp:effectExtent l="0" t="0" r="1270" b="952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76525"/>
                    </a:xfrm>
                    <a:prstGeom prst="rect">
                      <a:avLst/>
                    </a:prstGeom>
                  </pic:spPr>
                </pic:pic>
              </a:graphicData>
            </a:graphic>
          </wp:inline>
        </w:drawing>
      </w:r>
    </w:p>
    <w:p w14:paraId="4BADACA9" w14:textId="1DAD90E5" w:rsidR="004269E0" w:rsidRDefault="004269E0" w:rsidP="004269E0">
      <w:pPr>
        <w:pStyle w:val="u2"/>
      </w:pPr>
      <w:bookmarkStart w:id="104" w:name="_Toc12685158"/>
      <w:r>
        <w:lastRenderedPageBreak/>
        <w:t>Xem và gửi tin nhắn</w:t>
      </w:r>
      <w:bookmarkEnd w:id="104"/>
    </w:p>
    <w:p w14:paraId="269C6C1F" w14:textId="690F34F9" w:rsidR="00C5639D" w:rsidRPr="00C5639D" w:rsidRDefault="00C5639D" w:rsidP="00C5639D">
      <w:pPr>
        <w:ind w:firstLine="0"/>
      </w:pPr>
      <w:r>
        <w:rPr>
          <w:noProof/>
        </w:rPr>
        <w:drawing>
          <wp:inline distT="0" distB="0" distL="0" distR="0" wp14:anchorId="077028E6" wp14:editId="091B36D1">
            <wp:extent cx="5580380" cy="2998470"/>
            <wp:effectExtent l="0" t="0" r="127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98470"/>
                    </a:xfrm>
                    <a:prstGeom prst="rect">
                      <a:avLst/>
                    </a:prstGeom>
                  </pic:spPr>
                </pic:pic>
              </a:graphicData>
            </a:graphic>
          </wp:inline>
        </w:drawing>
      </w:r>
    </w:p>
    <w:p w14:paraId="32D9295E" w14:textId="7412A918" w:rsidR="004269E0" w:rsidRDefault="004269E0" w:rsidP="004269E0">
      <w:pPr>
        <w:pStyle w:val="u2"/>
      </w:pPr>
      <w:bookmarkStart w:id="105" w:name="_Toc12685159"/>
      <w:r>
        <w:t>Tìm kiếm tin nhắn</w:t>
      </w:r>
      <w:bookmarkEnd w:id="105"/>
    </w:p>
    <w:p w14:paraId="0AEDEE44" w14:textId="23834D26" w:rsidR="00C5639D" w:rsidRPr="00C5639D" w:rsidRDefault="00C5639D" w:rsidP="00C5639D">
      <w:pPr>
        <w:ind w:firstLine="0"/>
      </w:pPr>
      <w:r>
        <w:rPr>
          <w:noProof/>
        </w:rPr>
        <w:drawing>
          <wp:inline distT="0" distB="0" distL="0" distR="0" wp14:anchorId="7F33634C" wp14:editId="7B94E6F6">
            <wp:extent cx="5580380" cy="2662555"/>
            <wp:effectExtent l="0" t="0" r="1270" b="4445"/>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662555"/>
                    </a:xfrm>
                    <a:prstGeom prst="rect">
                      <a:avLst/>
                    </a:prstGeom>
                  </pic:spPr>
                </pic:pic>
              </a:graphicData>
            </a:graphic>
          </wp:inline>
        </w:drawing>
      </w:r>
    </w:p>
    <w:p w14:paraId="02819111" w14:textId="1A6D5A7D" w:rsidR="004269E0" w:rsidRDefault="004269E0" w:rsidP="004269E0">
      <w:pPr>
        <w:pStyle w:val="u2"/>
      </w:pPr>
      <w:bookmarkStart w:id="106" w:name="_Toc12685160"/>
      <w:r>
        <w:lastRenderedPageBreak/>
        <w:t>Thêm người vào hội thoại</w:t>
      </w:r>
      <w:bookmarkEnd w:id="106"/>
    </w:p>
    <w:p w14:paraId="70352F45" w14:textId="1D8FE0A5" w:rsidR="00C5639D" w:rsidRPr="00C5639D" w:rsidRDefault="00C5639D" w:rsidP="00C5639D">
      <w:pPr>
        <w:ind w:firstLine="0"/>
      </w:pPr>
      <w:r>
        <w:rPr>
          <w:noProof/>
        </w:rPr>
        <w:drawing>
          <wp:inline distT="0" distB="0" distL="0" distR="0" wp14:anchorId="33A9CDB8" wp14:editId="24FE6D88">
            <wp:extent cx="5580380" cy="2676525"/>
            <wp:effectExtent l="0" t="0" r="1270" b="9525"/>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6525"/>
                    </a:xfrm>
                    <a:prstGeom prst="rect">
                      <a:avLst/>
                    </a:prstGeom>
                  </pic:spPr>
                </pic:pic>
              </a:graphicData>
            </a:graphic>
          </wp:inline>
        </w:drawing>
      </w:r>
    </w:p>
    <w:p w14:paraId="73C8ABBB" w14:textId="4FBCC0B0" w:rsidR="004269E0" w:rsidRDefault="004269E0" w:rsidP="004269E0">
      <w:pPr>
        <w:pStyle w:val="u2"/>
      </w:pPr>
      <w:bookmarkStart w:id="107" w:name="_Toc12685161"/>
      <w:r>
        <w:t>Rời hội thoại</w:t>
      </w:r>
      <w:bookmarkEnd w:id="107"/>
    </w:p>
    <w:p w14:paraId="17390851" w14:textId="79E10D43" w:rsidR="00C5639D" w:rsidRPr="00C5639D" w:rsidRDefault="00C5639D" w:rsidP="00C5639D">
      <w:pPr>
        <w:ind w:firstLine="0"/>
      </w:pPr>
      <w:r>
        <w:rPr>
          <w:noProof/>
        </w:rPr>
        <w:drawing>
          <wp:inline distT="0" distB="0" distL="0" distR="0" wp14:anchorId="49C6ABF1" wp14:editId="6B3DDF04">
            <wp:extent cx="5580380" cy="3220085"/>
            <wp:effectExtent l="0" t="0" r="127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220085"/>
                    </a:xfrm>
                    <a:prstGeom prst="rect">
                      <a:avLst/>
                    </a:prstGeom>
                  </pic:spPr>
                </pic:pic>
              </a:graphicData>
            </a:graphic>
          </wp:inline>
        </w:drawing>
      </w:r>
    </w:p>
    <w:p w14:paraId="1428E576" w14:textId="3FA19D08" w:rsidR="004269E0" w:rsidRDefault="004269E0" w:rsidP="004269E0">
      <w:pPr>
        <w:pStyle w:val="u2"/>
      </w:pPr>
      <w:bookmarkStart w:id="108" w:name="_Toc12685162"/>
      <w:r>
        <w:lastRenderedPageBreak/>
        <w:t>Tạo ghi chú hội thoại</w:t>
      </w:r>
      <w:bookmarkEnd w:id="108"/>
    </w:p>
    <w:p w14:paraId="36120A0F" w14:textId="6B49F9C8" w:rsidR="00C5639D" w:rsidRDefault="00C5639D" w:rsidP="00C5639D">
      <w:pPr>
        <w:ind w:firstLine="0"/>
      </w:pPr>
      <w:r>
        <w:rPr>
          <w:noProof/>
        </w:rPr>
        <w:drawing>
          <wp:inline distT="0" distB="0" distL="0" distR="0" wp14:anchorId="077BE22B" wp14:editId="3D907E4C">
            <wp:extent cx="5580380" cy="2633345"/>
            <wp:effectExtent l="0" t="0" r="127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633345"/>
                    </a:xfrm>
                    <a:prstGeom prst="rect">
                      <a:avLst/>
                    </a:prstGeom>
                  </pic:spPr>
                </pic:pic>
              </a:graphicData>
            </a:graphic>
          </wp:inline>
        </w:drawing>
      </w:r>
    </w:p>
    <w:p w14:paraId="10005523" w14:textId="4F68A5C3" w:rsidR="00C5639D" w:rsidRPr="00C5639D" w:rsidRDefault="00C5639D" w:rsidP="00C5639D">
      <w:pPr>
        <w:ind w:firstLine="0"/>
      </w:pPr>
      <w:r>
        <w:rPr>
          <w:noProof/>
        </w:rPr>
        <w:drawing>
          <wp:inline distT="0" distB="0" distL="0" distR="0" wp14:anchorId="7CABF9B6" wp14:editId="37B7B770">
            <wp:extent cx="5580380" cy="2676525"/>
            <wp:effectExtent l="0" t="0" r="1270" b="9525"/>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676525"/>
                    </a:xfrm>
                    <a:prstGeom prst="rect">
                      <a:avLst/>
                    </a:prstGeom>
                  </pic:spPr>
                </pic:pic>
              </a:graphicData>
            </a:graphic>
          </wp:inline>
        </w:drawing>
      </w:r>
    </w:p>
    <w:p w14:paraId="59A8191F" w14:textId="7E38A27B" w:rsidR="004269E0" w:rsidRDefault="004269E0" w:rsidP="004269E0">
      <w:pPr>
        <w:pStyle w:val="u2"/>
      </w:pPr>
      <w:bookmarkStart w:id="109" w:name="_Toc12685163"/>
      <w:r>
        <w:t>Thay đổi trạng thái hội thoại</w:t>
      </w:r>
      <w:bookmarkEnd w:id="109"/>
    </w:p>
    <w:p w14:paraId="5DBE4C2E" w14:textId="0873BE3C" w:rsidR="00C5639D" w:rsidRPr="00C5639D" w:rsidRDefault="00C5639D" w:rsidP="00C5639D">
      <w:pPr>
        <w:ind w:firstLine="0"/>
      </w:pPr>
      <w:r>
        <w:rPr>
          <w:noProof/>
        </w:rPr>
        <w:drawing>
          <wp:inline distT="0" distB="0" distL="0" distR="0" wp14:anchorId="5B55C1B0" wp14:editId="63210923">
            <wp:extent cx="5580380" cy="1314450"/>
            <wp:effectExtent l="0" t="0" r="127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314450"/>
                    </a:xfrm>
                    <a:prstGeom prst="rect">
                      <a:avLst/>
                    </a:prstGeom>
                  </pic:spPr>
                </pic:pic>
              </a:graphicData>
            </a:graphic>
          </wp:inline>
        </w:drawing>
      </w:r>
    </w:p>
    <w:p w14:paraId="10A55DC3" w14:textId="0EA467F1" w:rsidR="007C1D51" w:rsidRDefault="00FF3A6D" w:rsidP="004269E0">
      <w:pPr>
        <w:pStyle w:val="u2"/>
      </w:pPr>
      <w:r>
        <w:lastRenderedPageBreak/>
        <w:tab/>
      </w:r>
      <w:bookmarkStart w:id="110" w:name="_Toc12685164"/>
      <w:r w:rsidR="004269E0">
        <w:t>Quản lý tin nhắn mẫu</w:t>
      </w:r>
      <w:bookmarkEnd w:id="110"/>
    </w:p>
    <w:p w14:paraId="54343C66" w14:textId="1E914A5C" w:rsidR="00081D5C" w:rsidRPr="00081D5C" w:rsidRDefault="00081D5C" w:rsidP="00081D5C">
      <w:pPr>
        <w:ind w:firstLine="0"/>
      </w:pPr>
      <w:r>
        <w:rPr>
          <w:noProof/>
        </w:rPr>
        <w:drawing>
          <wp:inline distT="0" distB="0" distL="0" distR="0" wp14:anchorId="46DE7A65" wp14:editId="546312E4">
            <wp:extent cx="5580380" cy="2676525"/>
            <wp:effectExtent l="0" t="0" r="1270" b="9525"/>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76525"/>
                    </a:xfrm>
                    <a:prstGeom prst="rect">
                      <a:avLst/>
                    </a:prstGeom>
                  </pic:spPr>
                </pic:pic>
              </a:graphicData>
            </a:graphic>
          </wp:inline>
        </w:drawing>
      </w:r>
    </w:p>
    <w:p w14:paraId="2D8E1395" w14:textId="77D8A298" w:rsidR="007C1D51" w:rsidRDefault="007C1D51" w:rsidP="004269E0">
      <w:pPr>
        <w:pStyle w:val="u2"/>
      </w:pPr>
      <w:bookmarkStart w:id="111" w:name="_Toc12685165"/>
      <w:r>
        <w:t>Quản lý khách hàng</w:t>
      </w:r>
      <w:bookmarkEnd w:id="111"/>
    </w:p>
    <w:p w14:paraId="4CE2A564" w14:textId="4510EBCF" w:rsidR="00081D5C" w:rsidRPr="00081D5C" w:rsidRDefault="00081D5C" w:rsidP="00081D5C">
      <w:pPr>
        <w:ind w:firstLine="0"/>
      </w:pPr>
      <w:r>
        <w:rPr>
          <w:noProof/>
        </w:rPr>
        <w:drawing>
          <wp:inline distT="0" distB="0" distL="0" distR="0" wp14:anchorId="353348D4" wp14:editId="1DD92000">
            <wp:extent cx="5580380" cy="2676525"/>
            <wp:effectExtent l="0" t="0" r="1270" b="952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676525"/>
                    </a:xfrm>
                    <a:prstGeom prst="rect">
                      <a:avLst/>
                    </a:prstGeom>
                  </pic:spPr>
                </pic:pic>
              </a:graphicData>
            </a:graphic>
          </wp:inline>
        </w:drawing>
      </w:r>
    </w:p>
    <w:p w14:paraId="18964B2D" w14:textId="2DAD5ECB" w:rsidR="007C1D51" w:rsidRDefault="007C1D51" w:rsidP="004269E0">
      <w:pPr>
        <w:pStyle w:val="u2"/>
      </w:pPr>
      <w:bookmarkStart w:id="112" w:name="_Toc12685166"/>
      <w:r>
        <w:lastRenderedPageBreak/>
        <w:t>Thêm/cập nhật thông tin khách hàng</w:t>
      </w:r>
      <w:bookmarkEnd w:id="112"/>
    </w:p>
    <w:p w14:paraId="6F1A4D76" w14:textId="04B0D5CF" w:rsidR="00081D5C" w:rsidRPr="00081D5C" w:rsidRDefault="00081D5C" w:rsidP="00081D5C">
      <w:pPr>
        <w:ind w:firstLine="0"/>
      </w:pPr>
      <w:r>
        <w:rPr>
          <w:noProof/>
        </w:rPr>
        <w:drawing>
          <wp:inline distT="0" distB="0" distL="0" distR="0" wp14:anchorId="0F0708E5" wp14:editId="37D86D48">
            <wp:extent cx="5580380" cy="2676525"/>
            <wp:effectExtent l="0" t="0" r="1270"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76525"/>
                    </a:xfrm>
                    <a:prstGeom prst="rect">
                      <a:avLst/>
                    </a:prstGeom>
                  </pic:spPr>
                </pic:pic>
              </a:graphicData>
            </a:graphic>
          </wp:inline>
        </w:drawing>
      </w:r>
    </w:p>
    <w:p w14:paraId="4926D617" w14:textId="04E53B20" w:rsidR="007C1D51" w:rsidRDefault="007C1D51" w:rsidP="004269E0">
      <w:pPr>
        <w:pStyle w:val="u2"/>
      </w:pPr>
      <w:bookmarkStart w:id="113" w:name="_Toc12685167"/>
      <w:r>
        <w:t>Tích điểm khách hàng</w:t>
      </w:r>
      <w:bookmarkEnd w:id="113"/>
    </w:p>
    <w:p w14:paraId="6919F78A" w14:textId="34C03116" w:rsidR="00081D5C" w:rsidRPr="00081D5C" w:rsidRDefault="00081D5C" w:rsidP="00081D5C">
      <w:pPr>
        <w:ind w:firstLine="0"/>
      </w:pPr>
      <w:r>
        <w:rPr>
          <w:noProof/>
        </w:rPr>
        <w:drawing>
          <wp:inline distT="0" distB="0" distL="0" distR="0" wp14:anchorId="4C27F095" wp14:editId="55EC0485">
            <wp:extent cx="5580380" cy="2679700"/>
            <wp:effectExtent l="0" t="0" r="1270" b="635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79700"/>
                    </a:xfrm>
                    <a:prstGeom prst="rect">
                      <a:avLst/>
                    </a:prstGeom>
                  </pic:spPr>
                </pic:pic>
              </a:graphicData>
            </a:graphic>
          </wp:inline>
        </w:drawing>
      </w:r>
    </w:p>
    <w:p w14:paraId="39522F50" w14:textId="5A765900" w:rsidR="007C1D51" w:rsidRDefault="007C1D51" w:rsidP="004269E0">
      <w:pPr>
        <w:pStyle w:val="u2"/>
      </w:pPr>
      <w:bookmarkStart w:id="114" w:name="_Toc12685168"/>
      <w:r>
        <w:lastRenderedPageBreak/>
        <w:t>Xuất thông tin khách hàng</w:t>
      </w:r>
      <w:bookmarkEnd w:id="114"/>
    </w:p>
    <w:p w14:paraId="09414A6B" w14:textId="7634CAAE" w:rsidR="00081D5C" w:rsidRPr="00081D5C" w:rsidRDefault="00081D5C" w:rsidP="00081D5C">
      <w:pPr>
        <w:ind w:firstLine="0"/>
      </w:pPr>
      <w:r>
        <w:rPr>
          <w:noProof/>
        </w:rPr>
        <w:drawing>
          <wp:inline distT="0" distB="0" distL="0" distR="0" wp14:anchorId="62506826" wp14:editId="06E58856">
            <wp:extent cx="5580380" cy="2676525"/>
            <wp:effectExtent l="0" t="0" r="1270"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76525"/>
                    </a:xfrm>
                    <a:prstGeom prst="rect">
                      <a:avLst/>
                    </a:prstGeom>
                  </pic:spPr>
                </pic:pic>
              </a:graphicData>
            </a:graphic>
          </wp:inline>
        </w:drawing>
      </w:r>
    </w:p>
    <w:p w14:paraId="4B7D4E58" w14:textId="2EABEC70" w:rsidR="007C1D51" w:rsidRDefault="007C1D51" w:rsidP="004269E0">
      <w:pPr>
        <w:pStyle w:val="u2"/>
      </w:pPr>
      <w:bookmarkStart w:id="115" w:name="_Toc12685169"/>
      <w:r>
        <w:t>Quản lý bán hàng</w:t>
      </w:r>
      <w:bookmarkEnd w:id="115"/>
    </w:p>
    <w:p w14:paraId="149A4A13" w14:textId="2C4696CF" w:rsidR="00081D5C" w:rsidRPr="00081D5C" w:rsidRDefault="00081D5C" w:rsidP="00081D5C">
      <w:pPr>
        <w:ind w:firstLine="0"/>
      </w:pPr>
      <w:r>
        <w:rPr>
          <w:noProof/>
        </w:rPr>
        <w:drawing>
          <wp:inline distT="0" distB="0" distL="0" distR="0" wp14:anchorId="2B144A88" wp14:editId="2E737DB9">
            <wp:extent cx="5580380" cy="2662555"/>
            <wp:effectExtent l="0" t="0" r="1270" b="444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62555"/>
                    </a:xfrm>
                    <a:prstGeom prst="rect">
                      <a:avLst/>
                    </a:prstGeom>
                  </pic:spPr>
                </pic:pic>
              </a:graphicData>
            </a:graphic>
          </wp:inline>
        </w:drawing>
      </w:r>
    </w:p>
    <w:p w14:paraId="4465FD2C" w14:textId="1FAAE160" w:rsidR="00BF15CB" w:rsidRDefault="00BF15CB" w:rsidP="004269E0">
      <w:pPr>
        <w:pStyle w:val="u2"/>
      </w:pPr>
      <w:bookmarkStart w:id="116" w:name="_Toc12685170"/>
      <w:r>
        <w:lastRenderedPageBreak/>
        <w:t>Tạo, chỉnh sửa chi tiết đơn hàng</w:t>
      </w:r>
      <w:bookmarkEnd w:id="116"/>
    </w:p>
    <w:p w14:paraId="7994D811" w14:textId="29CBF67F" w:rsidR="00081D5C" w:rsidRPr="00081D5C" w:rsidRDefault="00081D5C" w:rsidP="00081D5C">
      <w:pPr>
        <w:ind w:firstLine="0"/>
      </w:pPr>
      <w:r>
        <w:rPr>
          <w:noProof/>
        </w:rPr>
        <w:drawing>
          <wp:inline distT="0" distB="0" distL="0" distR="0" wp14:anchorId="10BC35F0" wp14:editId="7BD1645A">
            <wp:extent cx="5580380" cy="2653665"/>
            <wp:effectExtent l="0" t="0" r="1270"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653665"/>
                    </a:xfrm>
                    <a:prstGeom prst="rect">
                      <a:avLst/>
                    </a:prstGeom>
                  </pic:spPr>
                </pic:pic>
              </a:graphicData>
            </a:graphic>
          </wp:inline>
        </w:drawing>
      </w:r>
    </w:p>
    <w:p w14:paraId="4CCF3540" w14:textId="2B03C210" w:rsidR="00BF15CB" w:rsidRDefault="00BF15CB" w:rsidP="004269E0">
      <w:pPr>
        <w:pStyle w:val="u2"/>
      </w:pPr>
      <w:bookmarkStart w:id="117" w:name="_Toc12685171"/>
      <w:r>
        <w:t>Áp dụng tiêu điểm</w:t>
      </w:r>
      <w:bookmarkEnd w:id="117"/>
    </w:p>
    <w:p w14:paraId="4A38B2E8" w14:textId="28AE437F" w:rsidR="00081D5C" w:rsidRPr="00081D5C" w:rsidRDefault="00081D5C" w:rsidP="00081D5C">
      <w:pPr>
        <w:ind w:firstLine="0"/>
      </w:pPr>
      <w:r>
        <w:rPr>
          <w:noProof/>
        </w:rPr>
        <w:drawing>
          <wp:inline distT="0" distB="0" distL="0" distR="0" wp14:anchorId="40601802" wp14:editId="0D9D3E72">
            <wp:extent cx="5580380" cy="257937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79370"/>
                    </a:xfrm>
                    <a:prstGeom prst="rect">
                      <a:avLst/>
                    </a:prstGeom>
                  </pic:spPr>
                </pic:pic>
              </a:graphicData>
            </a:graphic>
          </wp:inline>
        </w:drawing>
      </w:r>
    </w:p>
    <w:p w14:paraId="06EFCEBD" w14:textId="64714D9D" w:rsidR="00BF15CB" w:rsidRDefault="00BF15CB" w:rsidP="004269E0">
      <w:pPr>
        <w:pStyle w:val="u2"/>
      </w:pPr>
      <w:bookmarkStart w:id="118" w:name="_Toc12685172"/>
      <w:r>
        <w:lastRenderedPageBreak/>
        <w:t>In báo giá</w:t>
      </w:r>
      <w:bookmarkEnd w:id="118"/>
    </w:p>
    <w:p w14:paraId="69BB74B2" w14:textId="5C97009E" w:rsidR="00081D5C" w:rsidRPr="00081D5C" w:rsidRDefault="00081D5C" w:rsidP="00081D5C">
      <w:pPr>
        <w:ind w:firstLine="0"/>
      </w:pPr>
      <w:r>
        <w:rPr>
          <w:noProof/>
        </w:rPr>
        <w:drawing>
          <wp:inline distT="0" distB="0" distL="0" distR="0" wp14:anchorId="27FF82E5" wp14:editId="550A773F">
            <wp:extent cx="5580380" cy="4149090"/>
            <wp:effectExtent l="0" t="0" r="1270" b="381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4149090"/>
                    </a:xfrm>
                    <a:prstGeom prst="rect">
                      <a:avLst/>
                    </a:prstGeom>
                  </pic:spPr>
                </pic:pic>
              </a:graphicData>
            </a:graphic>
          </wp:inline>
        </w:drawing>
      </w:r>
    </w:p>
    <w:p w14:paraId="3540BD2A" w14:textId="0D8D8BA6" w:rsidR="00BF15CB" w:rsidRDefault="00BF15CB" w:rsidP="004269E0">
      <w:pPr>
        <w:pStyle w:val="u2"/>
      </w:pPr>
      <w:bookmarkStart w:id="119" w:name="_Toc12685173"/>
      <w:r>
        <w:t>Tạo hóa đơn và xác nhận thanh toán</w:t>
      </w:r>
      <w:bookmarkEnd w:id="119"/>
    </w:p>
    <w:p w14:paraId="0A331807" w14:textId="3B6AC5FD" w:rsidR="00081D5C" w:rsidRDefault="00081D5C" w:rsidP="00081D5C">
      <w:pPr>
        <w:ind w:firstLine="0"/>
      </w:pPr>
      <w:r>
        <w:rPr>
          <w:noProof/>
        </w:rPr>
        <w:drawing>
          <wp:inline distT="0" distB="0" distL="0" distR="0" wp14:anchorId="39C10114" wp14:editId="643409D9">
            <wp:extent cx="5580380" cy="3091815"/>
            <wp:effectExtent l="0" t="0" r="127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91815"/>
                    </a:xfrm>
                    <a:prstGeom prst="rect">
                      <a:avLst/>
                    </a:prstGeom>
                  </pic:spPr>
                </pic:pic>
              </a:graphicData>
            </a:graphic>
          </wp:inline>
        </w:drawing>
      </w:r>
    </w:p>
    <w:p w14:paraId="0A3A53EE" w14:textId="21293E22" w:rsidR="00081D5C" w:rsidRDefault="00081D5C" w:rsidP="00081D5C">
      <w:pPr>
        <w:ind w:firstLine="0"/>
      </w:pPr>
    </w:p>
    <w:p w14:paraId="46415E91" w14:textId="61B20CD1" w:rsidR="00081D5C" w:rsidRPr="00081D5C" w:rsidRDefault="00081D5C" w:rsidP="00081D5C">
      <w:pPr>
        <w:ind w:firstLine="0"/>
      </w:pPr>
      <w:r>
        <w:rPr>
          <w:noProof/>
        </w:rPr>
        <w:lastRenderedPageBreak/>
        <w:drawing>
          <wp:inline distT="0" distB="0" distL="0" distR="0" wp14:anchorId="06A29362" wp14:editId="2D8767FC">
            <wp:extent cx="5580380" cy="2627630"/>
            <wp:effectExtent l="0" t="0" r="1270" b="127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27630"/>
                    </a:xfrm>
                    <a:prstGeom prst="rect">
                      <a:avLst/>
                    </a:prstGeom>
                  </pic:spPr>
                </pic:pic>
              </a:graphicData>
            </a:graphic>
          </wp:inline>
        </w:drawing>
      </w:r>
    </w:p>
    <w:p w14:paraId="772F8F53" w14:textId="3EACF7D4" w:rsidR="00FA714B" w:rsidRDefault="00FA714B" w:rsidP="00FA714B">
      <w:pPr>
        <w:pStyle w:val="u2"/>
      </w:pPr>
      <w:bookmarkStart w:id="120" w:name="_Toc12685174"/>
      <w:r>
        <w:t>Xuất hóa đơn bán hàng</w:t>
      </w:r>
      <w:bookmarkEnd w:id="120"/>
    </w:p>
    <w:p w14:paraId="0CAC4C39" w14:textId="49D27249" w:rsidR="00081D5C" w:rsidRPr="00081D5C" w:rsidRDefault="00081D5C" w:rsidP="00081D5C">
      <w:pPr>
        <w:ind w:firstLine="0"/>
      </w:pPr>
      <w:r>
        <w:rPr>
          <w:noProof/>
        </w:rPr>
        <w:drawing>
          <wp:inline distT="0" distB="0" distL="0" distR="0" wp14:anchorId="29772706" wp14:editId="2E615221">
            <wp:extent cx="5580380" cy="4608830"/>
            <wp:effectExtent l="0" t="0" r="1270" b="127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608830"/>
                    </a:xfrm>
                    <a:prstGeom prst="rect">
                      <a:avLst/>
                    </a:prstGeom>
                  </pic:spPr>
                </pic:pic>
              </a:graphicData>
            </a:graphic>
          </wp:inline>
        </w:drawing>
      </w:r>
    </w:p>
    <w:p w14:paraId="380562A9" w14:textId="669878E7" w:rsidR="00BF15CB" w:rsidRDefault="00BF15CB" w:rsidP="004269E0">
      <w:pPr>
        <w:pStyle w:val="u2"/>
      </w:pPr>
      <w:bookmarkStart w:id="121" w:name="_Toc12685175"/>
      <w:r>
        <w:lastRenderedPageBreak/>
        <w:t>Quản lý sản phẩm</w:t>
      </w:r>
      <w:bookmarkEnd w:id="121"/>
    </w:p>
    <w:p w14:paraId="0263299D" w14:textId="3DE7F8CC" w:rsidR="00081D5C" w:rsidRPr="00081D5C" w:rsidRDefault="00081D5C" w:rsidP="00081D5C">
      <w:pPr>
        <w:ind w:firstLine="0"/>
      </w:pPr>
      <w:r>
        <w:rPr>
          <w:noProof/>
        </w:rPr>
        <w:drawing>
          <wp:inline distT="0" distB="0" distL="0" distR="0" wp14:anchorId="074072C2" wp14:editId="0E1F91CD">
            <wp:extent cx="5580380" cy="3134995"/>
            <wp:effectExtent l="0" t="0" r="1270" b="8255"/>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4995"/>
                    </a:xfrm>
                    <a:prstGeom prst="rect">
                      <a:avLst/>
                    </a:prstGeom>
                  </pic:spPr>
                </pic:pic>
              </a:graphicData>
            </a:graphic>
          </wp:inline>
        </w:drawing>
      </w:r>
    </w:p>
    <w:p w14:paraId="169C27BF" w14:textId="6C292A41" w:rsidR="00FF3A6D" w:rsidRDefault="00BF15CB" w:rsidP="004269E0">
      <w:pPr>
        <w:pStyle w:val="u2"/>
      </w:pPr>
      <w:bookmarkStart w:id="122" w:name="_Toc12685176"/>
      <w:r>
        <w:t>Cập nhật số lượng tồn</w:t>
      </w:r>
      <w:bookmarkEnd w:id="122"/>
      <w:r w:rsidR="004269E0">
        <w:t xml:space="preserve"> </w:t>
      </w:r>
    </w:p>
    <w:p w14:paraId="0246F614" w14:textId="04CB4218" w:rsidR="00081D5C" w:rsidRPr="00081D5C" w:rsidRDefault="00081D5C" w:rsidP="00081D5C">
      <w:pPr>
        <w:ind w:firstLine="0"/>
      </w:pPr>
      <w:r>
        <w:rPr>
          <w:noProof/>
        </w:rPr>
        <w:drawing>
          <wp:inline distT="0" distB="0" distL="0" distR="0" wp14:anchorId="04B350EA" wp14:editId="5B070948">
            <wp:extent cx="5580380" cy="2698750"/>
            <wp:effectExtent l="0" t="0" r="1270" b="635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98750"/>
                    </a:xfrm>
                    <a:prstGeom prst="rect">
                      <a:avLst/>
                    </a:prstGeom>
                  </pic:spPr>
                </pic:pic>
              </a:graphicData>
            </a:graphic>
          </wp:inline>
        </w:drawing>
      </w:r>
    </w:p>
    <w:p w14:paraId="38F69D16" w14:textId="37FC08EA" w:rsidR="009D3040" w:rsidRDefault="009D3040" w:rsidP="0038670E">
      <w:pPr>
        <w:pStyle w:val="u2"/>
      </w:pPr>
      <w:bookmarkStart w:id="123" w:name="_Toc12685177"/>
      <w:r>
        <w:lastRenderedPageBreak/>
        <w:t>Một số báo cáo doanh thu</w:t>
      </w:r>
      <w:bookmarkEnd w:id="123"/>
    </w:p>
    <w:p w14:paraId="5AEED937" w14:textId="14AC24C8" w:rsidR="00081D5C" w:rsidRDefault="00081D5C" w:rsidP="00081D5C">
      <w:pPr>
        <w:ind w:firstLine="0"/>
      </w:pPr>
      <w:r>
        <w:rPr>
          <w:noProof/>
        </w:rPr>
        <w:drawing>
          <wp:inline distT="0" distB="0" distL="0" distR="0" wp14:anchorId="1CE6B841" wp14:editId="47F8DBC7">
            <wp:extent cx="5580380" cy="1882140"/>
            <wp:effectExtent l="0" t="0" r="1270" b="381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319"/>
                    <a:stretch/>
                  </pic:blipFill>
                  <pic:spPr bwMode="auto">
                    <a:xfrm>
                      <a:off x="0" y="0"/>
                      <a:ext cx="5580380" cy="1882140"/>
                    </a:xfrm>
                    <a:prstGeom prst="rect">
                      <a:avLst/>
                    </a:prstGeom>
                    <a:ln>
                      <a:noFill/>
                    </a:ln>
                    <a:extLst>
                      <a:ext uri="{53640926-AAD7-44D8-BBD7-CCE9431645EC}">
                        <a14:shadowObscured xmlns:a14="http://schemas.microsoft.com/office/drawing/2010/main"/>
                      </a:ext>
                    </a:extLst>
                  </pic:spPr>
                </pic:pic>
              </a:graphicData>
            </a:graphic>
          </wp:inline>
        </w:drawing>
      </w:r>
    </w:p>
    <w:p w14:paraId="2B0BB618" w14:textId="77777777" w:rsidR="00081D5C" w:rsidRPr="00081D5C" w:rsidRDefault="00081D5C" w:rsidP="00081D5C">
      <w:pPr>
        <w:ind w:firstLine="0"/>
      </w:pPr>
    </w:p>
    <w:p w14:paraId="08B875A5" w14:textId="4782EE21" w:rsidR="00136DA5" w:rsidRDefault="00081D5C" w:rsidP="00081D5C">
      <w:pPr>
        <w:ind w:firstLine="0"/>
      </w:pPr>
      <w:bookmarkStart w:id="124" w:name="_Toc169424253"/>
      <w:r>
        <w:rPr>
          <w:noProof/>
        </w:rPr>
        <w:drawing>
          <wp:inline distT="0" distB="0" distL="0" distR="0" wp14:anchorId="4D52EA37" wp14:editId="723C76F2">
            <wp:extent cx="5580380" cy="2459355"/>
            <wp:effectExtent l="0" t="0" r="127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459355"/>
                    </a:xfrm>
                    <a:prstGeom prst="rect">
                      <a:avLst/>
                    </a:prstGeom>
                  </pic:spPr>
                </pic:pic>
              </a:graphicData>
            </a:graphic>
          </wp:inline>
        </w:drawing>
      </w:r>
    </w:p>
    <w:p w14:paraId="04F65264" w14:textId="77777777" w:rsidR="00136DA5" w:rsidRDefault="00136DA5" w:rsidP="00081D5C">
      <w:pPr>
        <w:ind w:firstLine="0"/>
      </w:pPr>
    </w:p>
    <w:p w14:paraId="6AE6A35A" w14:textId="1FFAF200" w:rsidR="00761C4E" w:rsidRPr="00412F64" w:rsidRDefault="00136DA5" w:rsidP="00081D5C">
      <w:pPr>
        <w:ind w:firstLine="0"/>
      </w:pPr>
      <w:r>
        <w:rPr>
          <w:noProof/>
        </w:rPr>
        <w:drawing>
          <wp:inline distT="0" distB="0" distL="0" distR="0" wp14:anchorId="7922B0CE" wp14:editId="239FE0E1">
            <wp:extent cx="5580380" cy="2487295"/>
            <wp:effectExtent l="0" t="0" r="1270" b="8255"/>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226"/>
                    <a:stretch/>
                  </pic:blipFill>
                  <pic:spPr bwMode="auto">
                    <a:xfrm>
                      <a:off x="0" y="0"/>
                      <a:ext cx="5580380" cy="2487295"/>
                    </a:xfrm>
                    <a:prstGeom prst="rect">
                      <a:avLst/>
                    </a:prstGeom>
                    <a:ln>
                      <a:noFill/>
                    </a:ln>
                    <a:extLst>
                      <a:ext uri="{53640926-AAD7-44D8-BBD7-CCE9431645EC}">
                        <a14:shadowObscured xmlns:a14="http://schemas.microsoft.com/office/drawing/2010/main"/>
                      </a:ext>
                    </a:extLst>
                  </pic:spPr>
                </pic:pic>
              </a:graphicData>
            </a:graphic>
          </wp:inline>
        </w:drawing>
      </w:r>
      <w:r w:rsidR="00761C4E" w:rsidRPr="00412F64">
        <w:br w:type="page"/>
      </w:r>
    </w:p>
    <w:p w14:paraId="2D15AC42" w14:textId="77777777" w:rsidR="00A16910" w:rsidRDefault="0007352A" w:rsidP="009E77CD">
      <w:pPr>
        <w:pStyle w:val="u1"/>
        <w:numPr>
          <w:ilvl w:val="0"/>
          <w:numId w:val="0"/>
        </w:numPr>
      </w:pPr>
      <w:bookmarkStart w:id="125" w:name="_Toc12685178"/>
      <w:r>
        <w:lastRenderedPageBreak/>
        <w:t>KẾT LUẬN</w:t>
      </w:r>
      <w:bookmarkEnd w:id="124"/>
      <w:r w:rsidR="00130546">
        <w:t xml:space="preserve"> VÀ HƯỚNG PHÁT TRIỂN</w:t>
      </w:r>
      <w:bookmarkEnd w:id="125"/>
    </w:p>
    <w:p w14:paraId="04EEF38B" w14:textId="77777777" w:rsidR="00A73F53" w:rsidRDefault="00A73F53" w:rsidP="00A73F53">
      <w:pPr>
        <w:pStyle w:val="Like-Numbering"/>
      </w:pPr>
      <w:bookmarkStart w:id="126" w:name="_Toc169424254"/>
      <w:r>
        <w:t>1. Kết luận</w:t>
      </w:r>
    </w:p>
    <w:p w14:paraId="5E01D783" w14:textId="1A9697BF" w:rsidR="00A73F53" w:rsidRDefault="00A73F53" w:rsidP="00A73F53">
      <w:r>
        <w:t xml:space="preserve">Do khuôn khổ của một đồ án tốt nghiệp không thể bao quát được mọi vấn đề dặt ra của Trung tâm hỗ trợ sinh viên nên đồ án chỉ giới hạn trong phạm vi xây dựng </w:t>
      </w:r>
      <w:r w:rsidR="00D91045">
        <w:t>ứng dụng web quản lý bán hàng qua Facebook</w:t>
      </w:r>
      <w:r>
        <w:t>.</w:t>
      </w:r>
    </w:p>
    <w:p w14:paraId="07B5A964" w14:textId="428E7226" w:rsidR="00A73F53" w:rsidRDefault="00A73F53" w:rsidP="00A73F53">
      <w:r>
        <w:t>Nhìn một cách tổng thể qua 4 chương, đồ án tốt nghiệp nhận thấy đồ án đã đạt được những kết quả sau:</w:t>
      </w:r>
    </w:p>
    <w:p w14:paraId="5F300AE9" w14:textId="126D2AC2" w:rsidR="00A73F53" w:rsidRDefault="00A73F53" w:rsidP="00A73F53">
      <w:pPr>
        <w:pStyle w:val="oancuaDanhsach"/>
        <w:spacing w:before="0"/>
        <w:ind w:left="357" w:hanging="357"/>
      </w:pPr>
      <w:r>
        <w:t xml:space="preserve">Nêu ra được tính cấp thiết đề tài, mục tiêu cần thực hiện, từ đó đi khảo sát hệ thống hiện tại đang có, và đưa ra những giải pháp khắc phục cũng như tìm thêm các phương pháp mới để áp dụng vào </w:t>
      </w:r>
      <w:r w:rsidR="00D8717C">
        <w:t>quản lý bán hàng online hiện nay</w:t>
      </w:r>
      <w:r>
        <w:t>.</w:t>
      </w:r>
    </w:p>
    <w:p w14:paraId="511F8594" w14:textId="5B73D42D" w:rsidR="00A73F53" w:rsidRDefault="00A73F53" w:rsidP="00A73F53">
      <w:pPr>
        <w:pStyle w:val="oancuaDanhsach"/>
        <w:spacing w:before="0"/>
        <w:ind w:left="357" w:hanging="357"/>
      </w:pPr>
      <w:r>
        <w:t>Với việc thực hiện đồ án này,</w:t>
      </w:r>
      <w:r w:rsidR="00D8717C">
        <w:t xml:space="preserve"> bản thân em</w:t>
      </w:r>
      <w:r>
        <w:t xml:space="preserve"> đã có một cơ hội tự làm việc để vận dụng những kiến thức đã học cũng như kiến thức tìm hiểu thêm được để áp dụng vào việc phát triển hệ thống.</w:t>
      </w:r>
    </w:p>
    <w:p w14:paraId="41545F0C" w14:textId="0E5BB8B1" w:rsidR="00A73F53" w:rsidRDefault="00A73F53" w:rsidP="00A73F53">
      <w:pPr>
        <w:pStyle w:val="oancuaDanhsach"/>
        <w:spacing w:before="0"/>
        <w:ind w:left="357" w:hanging="357"/>
      </w:pPr>
      <w:r>
        <w:t xml:space="preserve">Từ những khảo sát </w:t>
      </w:r>
      <w:r w:rsidR="00D8717C">
        <w:t>em</w:t>
      </w:r>
      <w:r>
        <w:t xml:space="preserve"> đã thực hiện phân tích và đặc tả yêu cầu một cách chi tiết để phục vụ cho việc thiết kế hệ thống được chuẩn xác nhất.</w:t>
      </w:r>
    </w:p>
    <w:p w14:paraId="14C5202C" w14:textId="1CA0942C" w:rsidR="00A73F53" w:rsidRDefault="00D8717C" w:rsidP="00A73F53">
      <w:pPr>
        <w:pStyle w:val="oancuaDanhsach"/>
        <w:spacing w:before="0"/>
        <w:ind w:left="357" w:hanging="357"/>
      </w:pPr>
      <w:r>
        <w:t>Bản thân em</w:t>
      </w:r>
      <w:r w:rsidR="00A73F53">
        <w:t xml:space="preserve"> đã thực hiện đầy đủ các công đoạn trong phát triển phần mềm từ khảo sát, nghiên cứu yêu cầu, phân tích và đặc tả yêu cầu, thiết kế hệ thống đến </w:t>
      </w:r>
      <w:r w:rsidR="00F00631">
        <w:t>lập trình</w:t>
      </w:r>
      <w:r w:rsidR="00A73F53">
        <w:t xml:space="preserve"> trên một môi trường web.</w:t>
      </w:r>
    </w:p>
    <w:p w14:paraId="69700010" w14:textId="77777777" w:rsidR="00A73F53" w:rsidRPr="00F512CB" w:rsidRDefault="00A73F53" w:rsidP="00A73F53">
      <w:pPr>
        <w:pStyle w:val="Like-Numbering"/>
      </w:pPr>
      <w:r w:rsidRPr="00F512CB">
        <w:t>2. Hướng phát triển</w:t>
      </w:r>
    </w:p>
    <w:p w14:paraId="08BF5BFA" w14:textId="71E0B468" w:rsidR="00A73F53" w:rsidRDefault="00A73F53" w:rsidP="00A73F53">
      <w:r>
        <w:t xml:space="preserve">Do giới hạn về thời gian của đồ án nên </w:t>
      </w:r>
      <w:r w:rsidR="006E36C0">
        <w:t>ứng dụng</w:t>
      </w:r>
      <w:r>
        <w:t xml:space="preserve"> vẫn còn một số chức năng chưa thực sự được hoàn thiện. Và do tính chất, nhu cầu của người dùng mà hệ thống có thể thay đổi để ngày càng phù hợp với nhu cầu quản lý. </w:t>
      </w:r>
    </w:p>
    <w:p w14:paraId="30384A75" w14:textId="216EF3DE" w:rsidR="00A73F53" w:rsidRDefault="00A73F53" w:rsidP="00A73F53">
      <w:r>
        <w:t xml:space="preserve">Trong quá trình làm đồ án, </w:t>
      </w:r>
      <w:r w:rsidR="0038481F">
        <w:t>bản thân em</w:t>
      </w:r>
      <w:r>
        <w:t xml:space="preserve"> hạn hẹp về kiến thức và kinh nghiệm nên chương trình làm ra chắc chắn sẽ còn nhiều khiếm khuyết, các khiếm khuyết này có thể được sửa và hoàn thiện nếu như có được sự đầu tư về mặt kinh phí và thời gian. </w:t>
      </w:r>
    </w:p>
    <w:p w14:paraId="7A8D2CAA" w14:textId="4C25C60A" w:rsidR="00A73F53" w:rsidRDefault="00A73F53" w:rsidP="00A73F53">
      <w:r>
        <w:t>Sản phẩm của đồ án tốt nghiệp có thể được sử dụng vào thực tế cho</w:t>
      </w:r>
      <w:r w:rsidR="00BC120D">
        <w:t xml:space="preserve"> việc quản lý bán hàng online</w:t>
      </w:r>
      <w:r w:rsidR="00AF64E7">
        <w:t xml:space="preserve"> qua Facebook</w:t>
      </w:r>
      <w:r>
        <w:t>.</w:t>
      </w:r>
    </w:p>
    <w:p w14:paraId="64C697D8" w14:textId="77777777" w:rsidR="00BD079D" w:rsidRDefault="00BD079D">
      <w:pPr>
        <w:spacing w:before="0" w:line="240" w:lineRule="auto"/>
        <w:ind w:firstLine="0"/>
        <w:jc w:val="left"/>
        <w:rPr>
          <w:rFonts w:cs="Arial"/>
          <w:b/>
          <w:bCs/>
          <w:kern w:val="32"/>
          <w:sz w:val="32"/>
          <w:szCs w:val="32"/>
        </w:rPr>
      </w:pPr>
      <w:r>
        <w:br w:type="page"/>
      </w:r>
    </w:p>
    <w:bookmarkEnd w:id="126" w:displacedByCustomXml="next"/>
    <w:bookmarkStart w:id="127" w:name="_Toc169424255" w:displacedByCustomXml="next"/>
    <w:sdt>
      <w:sdtPr>
        <w:rPr>
          <w:b/>
          <w:bCs/>
          <w:sz w:val="26"/>
        </w:rPr>
        <w:id w:val="-2016525058"/>
        <w:docPartObj>
          <w:docPartGallery w:val="Bibliographies"/>
          <w:docPartUnique/>
        </w:docPartObj>
      </w:sdtPr>
      <w:sdtEndPr>
        <w:rPr>
          <w:b w:val="0"/>
          <w:bCs w:val="0"/>
          <w:sz w:val="24"/>
        </w:rPr>
      </w:sdtEndPr>
      <w:sdtContent>
        <w:p w14:paraId="513413E6" w14:textId="77777777" w:rsidR="000375B5"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33"/>
          </w:tblGrid>
          <w:tr w:rsidR="000375B5" w14:paraId="01CA2372" w14:textId="77777777">
            <w:trPr>
              <w:divId w:val="539711165"/>
              <w:tblCellSpacing w:w="15" w:type="dxa"/>
            </w:trPr>
            <w:tc>
              <w:tcPr>
                <w:tcW w:w="50" w:type="pct"/>
                <w:hideMark/>
              </w:tcPr>
              <w:p w14:paraId="237F5D28" w14:textId="0F2673C5" w:rsidR="000375B5" w:rsidRDefault="000375B5" w:rsidP="005A5997">
                <w:pPr>
                  <w:pStyle w:val="TLTK"/>
                </w:pPr>
                <w:r>
                  <w:t xml:space="preserve">[1] </w:t>
                </w:r>
              </w:p>
            </w:tc>
            <w:tc>
              <w:tcPr>
                <w:tcW w:w="0" w:type="auto"/>
                <w:hideMark/>
              </w:tcPr>
              <w:p w14:paraId="682580C6" w14:textId="77777777" w:rsidR="000375B5" w:rsidRDefault="000375B5" w:rsidP="005A5997">
                <w:pPr>
                  <w:pStyle w:val="TLTK"/>
                </w:pPr>
                <w:r>
                  <w:t xml:space="preserve">A. Tuner, Introduction to Neogeography, Sebastopol, CA USA: O'Reilly Media, 2006. </w:t>
                </w:r>
              </w:p>
            </w:tc>
          </w:tr>
          <w:tr w:rsidR="000375B5" w14:paraId="4B0C67BF" w14:textId="77777777">
            <w:trPr>
              <w:divId w:val="539711165"/>
              <w:tblCellSpacing w:w="15" w:type="dxa"/>
            </w:trPr>
            <w:tc>
              <w:tcPr>
                <w:tcW w:w="50" w:type="pct"/>
                <w:hideMark/>
              </w:tcPr>
              <w:p w14:paraId="42BE7506" w14:textId="77777777" w:rsidR="000375B5" w:rsidRDefault="000375B5" w:rsidP="005A5997">
                <w:pPr>
                  <w:pStyle w:val="TLTK"/>
                </w:pPr>
                <w:r>
                  <w:t xml:space="preserve">[2] </w:t>
                </w:r>
              </w:p>
            </w:tc>
            <w:tc>
              <w:tcPr>
                <w:tcW w:w="0" w:type="auto"/>
                <w:hideMark/>
              </w:tcPr>
              <w:p w14:paraId="1F9C5242" w14:textId="77777777" w:rsidR="000375B5" w:rsidRDefault="000375B5" w:rsidP="005A5997">
                <w:pPr>
                  <w:pStyle w:val="TLTK"/>
                </w:pPr>
                <w:r>
                  <w:t xml:space="preserve">Hoàng Anh Đức, Lê Văn Hưng, Thiết kế website, Hanoi: NXB Giáo dục Việt Nam, 2016. </w:t>
                </w:r>
              </w:p>
            </w:tc>
          </w:tr>
        </w:tbl>
        <w:p w14:paraId="35F4E5F3" w14:textId="77777777" w:rsidR="000375B5" w:rsidRDefault="000375B5">
          <w:pPr>
            <w:divId w:val="539711165"/>
            <w:rPr>
              <w:noProof/>
            </w:rPr>
          </w:pPr>
        </w:p>
        <w:p w14:paraId="20D2AA2B" w14:textId="77777777" w:rsidR="005719FB" w:rsidRDefault="005719FB" w:rsidP="005719FB">
          <w:pPr>
            <w:rPr>
              <w:b/>
              <w:bCs/>
            </w:rPr>
          </w:pPr>
          <w:r>
            <w:rPr>
              <w:b/>
              <w:bCs/>
            </w:rPr>
            <w:fldChar w:fldCharType="end"/>
          </w:r>
        </w:p>
      </w:sdtContent>
    </w:sdt>
    <w:p w14:paraId="4CD7085D"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2E20E85C" w14:textId="3C0872F7" w:rsidR="002A09F9" w:rsidRPr="00BE4224" w:rsidRDefault="00AB4DE3" w:rsidP="00BE4224">
      <w:pPr>
        <w:pStyle w:val="u1"/>
        <w:numPr>
          <w:ilvl w:val="0"/>
          <w:numId w:val="0"/>
        </w:numPr>
      </w:pPr>
      <w:bookmarkStart w:id="128" w:name="_Toc12685179"/>
      <w:r>
        <w:lastRenderedPageBreak/>
        <w:t>PHỤ LỤC</w:t>
      </w:r>
      <w:bookmarkEnd w:id="127"/>
      <w:bookmarkEnd w:id="128"/>
    </w:p>
    <w:sectPr w:rsidR="002A09F9" w:rsidRPr="00BE4224" w:rsidSect="00691B4E">
      <w:headerReference w:type="even" r:id="rId71"/>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15404" w14:textId="77777777" w:rsidR="004B5C2B" w:rsidRDefault="004B5C2B">
      <w:r>
        <w:separator/>
      </w:r>
    </w:p>
    <w:p w14:paraId="4CF0E2E9" w14:textId="77777777" w:rsidR="004B5C2B" w:rsidRDefault="004B5C2B"/>
  </w:endnote>
  <w:endnote w:type="continuationSeparator" w:id="0">
    <w:p w14:paraId="72BD937F" w14:textId="77777777" w:rsidR="004B5C2B" w:rsidRDefault="004B5C2B">
      <w:r>
        <w:continuationSeparator/>
      </w:r>
    </w:p>
    <w:p w14:paraId="6DD070E9" w14:textId="77777777" w:rsidR="004B5C2B" w:rsidRDefault="004B5C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ira Code Retina">
    <w:panose1 w:val="020B0509050000020004"/>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379C6" w14:textId="77777777" w:rsidR="00062463" w:rsidRDefault="00062463" w:rsidP="00F40FA3">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48436989" w14:textId="77777777" w:rsidR="00062463" w:rsidRDefault="00062463" w:rsidP="008F3A7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LiBang"/>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062463" w14:paraId="3D032CFA" w14:textId="77777777" w:rsidTr="00685A63">
      <w:tc>
        <w:tcPr>
          <w:tcW w:w="3001" w:type="dxa"/>
        </w:tcPr>
        <w:p w14:paraId="432B3FB2" w14:textId="71D111ED" w:rsidR="00062463" w:rsidRDefault="00062463" w:rsidP="00997A12">
          <w:pPr>
            <w:pStyle w:val="Chntrang"/>
            <w:ind w:firstLine="0"/>
          </w:pPr>
          <w:r>
            <w:t>Dương Tiến Hiệu</w:t>
          </w:r>
        </w:p>
      </w:tc>
      <w:tc>
        <w:tcPr>
          <w:tcW w:w="3001" w:type="dxa"/>
        </w:tcPr>
        <w:sdt>
          <w:sdtPr>
            <w:id w:val="-1480069369"/>
            <w:docPartObj>
              <w:docPartGallery w:val="Page Numbers (Bottom of Page)"/>
              <w:docPartUnique/>
            </w:docPartObj>
          </w:sdtPr>
          <w:sdtEndPr>
            <w:rPr>
              <w:noProof/>
            </w:rPr>
          </w:sdtEndPr>
          <w:sdtContent>
            <w:p w14:paraId="6D377ACF" w14:textId="77777777" w:rsidR="00062463" w:rsidRDefault="00062463" w:rsidP="00997A12">
              <w:pPr>
                <w:pStyle w:val="Chntrang"/>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14:paraId="046F4DAA" w14:textId="7A576E04" w:rsidR="00062463" w:rsidRDefault="00062463" w:rsidP="00997A12">
          <w:pPr>
            <w:pStyle w:val="Chntrang"/>
            <w:ind w:firstLine="0"/>
            <w:jc w:val="right"/>
          </w:pPr>
          <w:r>
            <w:t>Lớp CNPM K59</w:t>
          </w:r>
        </w:p>
      </w:tc>
    </w:tr>
  </w:tbl>
  <w:p w14:paraId="3DE151D4" w14:textId="77777777" w:rsidR="00062463" w:rsidRDefault="0006246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AE587" w14:textId="77777777" w:rsidR="004B5C2B" w:rsidRDefault="004B5C2B">
      <w:r>
        <w:separator/>
      </w:r>
    </w:p>
    <w:p w14:paraId="44D43A0B" w14:textId="77777777" w:rsidR="004B5C2B" w:rsidRDefault="004B5C2B"/>
  </w:footnote>
  <w:footnote w:type="continuationSeparator" w:id="0">
    <w:p w14:paraId="163FEA99" w14:textId="77777777" w:rsidR="004B5C2B" w:rsidRDefault="004B5C2B">
      <w:r>
        <w:continuationSeparator/>
      </w:r>
    </w:p>
    <w:p w14:paraId="2D17A8FB" w14:textId="77777777" w:rsidR="004B5C2B" w:rsidRDefault="004B5C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4F9A8" w14:textId="77777777" w:rsidR="00062463" w:rsidRDefault="00062463" w:rsidP="00162939">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62463" w:rsidRPr="00570EF4" w14:paraId="7A241416" w14:textId="77777777" w:rsidTr="009165B5">
      <w:tc>
        <w:tcPr>
          <w:tcW w:w="9004" w:type="dxa"/>
          <w:shd w:val="clear" w:color="auto" w:fill="FAFAFA"/>
        </w:tcPr>
        <w:p w14:paraId="6A2A76FF" w14:textId="77777777" w:rsidR="00062463" w:rsidRPr="00570EF4" w:rsidRDefault="00062463" w:rsidP="009165B5">
          <w:pPr>
            <w:pStyle w:val="utrang"/>
            <w:spacing w:before="0" w:line="240" w:lineRule="auto"/>
            <w:ind w:firstLine="0"/>
            <w:rPr>
              <w:i/>
            </w:rPr>
          </w:pPr>
          <w:r>
            <w:rPr>
              <w:i/>
            </w:rPr>
            <w:t>Đồ án tốt nghiệp chuyên ngành Công Nghệ Phần Mềm</w:t>
          </w:r>
        </w:p>
      </w:tc>
    </w:tr>
  </w:tbl>
  <w:p w14:paraId="55238F12" w14:textId="77777777" w:rsidR="00062463" w:rsidRPr="00162939" w:rsidRDefault="00062463" w:rsidP="00162939">
    <w:pPr>
      <w:pStyle w:val="utrang"/>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0D05" w14:textId="77777777" w:rsidR="00062463" w:rsidRDefault="000624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ED3"/>
    <w:multiLevelType w:val="hybridMultilevel"/>
    <w:tmpl w:val="FD0C40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u1"/>
      <w:suff w:val="nothing"/>
      <w:lvlText w:val="CHƯƠNG %1"/>
      <w:lvlJc w:val="left"/>
      <w:pPr>
        <w:ind w:left="0" w:firstLine="0"/>
      </w:pPr>
      <w:rPr>
        <w:rFonts w:hint="default"/>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DB91510"/>
    <w:multiLevelType w:val="hybridMultilevel"/>
    <w:tmpl w:val="707A9A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017A51"/>
    <w:multiLevelType w:val="hybridMultilevel"/>
    <w:tmpl w:val="231C58A4"/>
    <w:lvl w:ilvl="0" w:tplc="0E0AD81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269A7"/>
    <w:multiLevelType w:val="hybridMultilevel"/>
    <w:tmpl w:val="0C8A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6C14"/>
    <w:multiLevelType w:val="hybridMultilevel"/>
    <w:tmpl w:val="0B7615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FEC62A3"/>
    <w:multiLevelType w:val="hybridMultilevel"/>
    <w:tmpl w:val="A5762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571022"/>
    <w:multiLevelType w:val="hybridMultilevel"/>
    <w:tmpl w:val="C73247B0"/>
    <w:lvl w:ilvl="0" w:tplc="A6CA381E">
      <w:start w:val="1"/>
      <w:numFmt w:val="upperLetter"/>
      <w:pStyle w:val="u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F7EC3"/>
    <w:multiLevelType w:val="hybridMultilevel"/>
    <w:tmpl w:val="AB1002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51A0A0D"/>
    <w:multiLevelType w:val="hybridMultilevel"/>
    <w:tmpl w:val="9E1ACC44"/>
    <w:lvl w:ilvl="0" w:tplc="B230923A">
      <w:start w:val="1"/>
      <w:numFmt w:val="bullet"/>
      <w:pStyle w:val="oancuaDanhsac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EB4E75"/>
    <w:multiLevelType w:val="hybridMultilevel"/>
    <w:tmpl w:val="E49E220E"/>
    <w:lvl w:ilvl="0" w:tplc="F5BCDA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D4631E"/>
    <w:multiLevelType w:val="hybridMultilevel"/>
    <w:tmpl w:val="630A0228"/>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77813DD"/>
    <w:multiLevelType w:val="hybridMultilevel"/>
    <w:tmpl w:val="EAE4E18C"/>
    <w:lvl w:ilvl="0" w:tplc="6C3CA664">
      <w:start w:val="4"/>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BC919F7"/>
    <w:multiLevelType w:val="hybridMultilevel"/>
    <w:tmpl w:val="7ECC0006"/>
    <w:lvl w:ilvl="0" w:tplc="6C3CA664">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E5256F1"/>
    <w:multiLevelType w:val="hybridMultilevel"/>
    <w:tmpl w:val="34B8D892"/>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FE728E1"/>
    <w:multiLevelType w:val="hybridMultilevel"/>
    <w:tmpl w:val="04F800EC"/>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A901D96"/>
    <w:multiLevelType w:val="hybridMultilevel"/>
    <w:tmpl w:val="7014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E0448B"/>
    <w:multiLevelType w:val="hybridMultilevel"/>
    <w:tmpl w:val="901E6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18847FA"/>
    <w:multiLevelType w:val="hybridMultilevel"/>
    <w:tmpl w:val="A9362B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AB0521"/>
    <w:multiLevelType w:val="hybridMultilevel"/>
    <w:tmpl w:val="D806F2AA"/>
    <w:lvl w:ilvl="0" w:tplc="6C3CA664">
      <w:start w:val="4"/>
      <w:numFmt w:val="bullet"/>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7E2119F1"/>
    <w:multiLevelType w:val="hybridMultilevel"/>
    <w:tmpl w:val="EC52CB8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14"/>
  </w:num>
  <w:num w:numId="3">
    <w:abstractNumId w:val="18"/>
  </w:num>
  <w:num w:numId="4">
    <w:abstractNumId w:val="7"/>
  </w:num>
  <w:num w:numId="5">
    <w:abstractNumId w:val="9"/>
  </w:num>
  <w:num w:numId="6">
    <w:abstractNumId w:val="12"/>
  </w:num>
  <w:num w:numId="7">
    <w:abstractNumId w:val="16"/>
  </w:num>
  <w:num w:numId="8">
    <w:abstractNumId w:val="23"/>
  </w:num>
  <w:num w:numId="9">
    <w:abstractNumId w:val="7"/>
    <w:lvlOverride w:ilvl="0">
      <w:startOverride w:val="1"/>
    </w:lvlOverride>
  </w:num>
  <w:num w:numId="10">
    <w:abstractNumId w:val="19"/>
  </w:num>
  <w:num w:numId="11">
    <w:abstractNumId w:val="13"/>
  </w:num>
  <w:num w:numId="12">
    <w:abstractNumId w:val="22"/>
  </w:num>
  <w:num w:numId="13">
    <w:abstractNumId w:val="15"/>
  </w:num>
  <w:num w:numId="14">
    <w:abstractNumId w:val="7"/>
    <w:lvlOverride w:ilvl="0">
      <w:startOverride w:val="1"/>
    </w:lvlOverride>
  </w:num>
  <w:num w:numId="15">
    <w:abstractNumId w:val="11"/>
  </w:num>
  <w:num w:numId="16">
    <w:abstractNumId w:val="10"/>
  </w:num>
  <w:num w:numId="17">
    <w:abstractNumId w:val="20"/>
  </w:num>
  <w:num w:numId="18">
    <w:abstractNumId w:val="3"/>
  </w:num>
  <w:num w:numId="19">
    <w:abstractNumId w:val="21"/>
  </w:num>
  <w:num w:numId="20">
    <w:abstractNumId w:val="21"/>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17"/>
  </w:num>
  <w:num w:numId="24">
    <w:abstractNumId w:val="4"/>
  </w:num>
  <w:num w:numId="25">
    <w:abstractNumId w:val="8"/>
  </w:num>
  <w:num w:numId="26">
    <w:abstractNumId w:val="0"/>
  </w:num>
  <w:num w:numId="27">
    <w:abstractNumId w:val="2"/>
  </w:num>
  <w:num w:numId="28">
    <w:abstractNumId w:val="6"/>
  </w:num>
  <w:num w:numId="29">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LiBang"/>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1355"/>
    <w:rsid w:val="0000420E"/>
    <w:rsid w:val="000234B0"/>
    <w:rsid w:val="0002419A"/>
    <w:rsid w:val="00024F8B"/>
    <w:rsid w:val="000252FC"/>
    <w:rsid w:val="00030ACA"/>
    <w:rsid w:val="00032E6B"/>
    <w:rsid w:val="0003559F"/>
    <w:rsid w:val="000375B5"/>
    <w:rsid w:val="00051BFA"/>
    <w:rsid w:val="00061855"/>
    <w:rsid w:val="00062463"/>
    <w:rsid w:val="00062E82"/>
    <w:rsid w:val="00063D74"/>
    <w:rsid w:val="00066A27"/>
    <w:rsid w:val="0007281B"/>
    <w:rsid w:val="0007352A"/>
    <w:rsid w:val="00073BD6"/>
    <w:rsid w:val="00076599"/>
    <w:rsid w:val="00081D5C"/>
    <w:rsid w:val="00082919"/>
    <w:rsid w:val="000936DA"/>
    <w:rsid w:val="000968D4"/>
    <w:rsid w:val="000B540B"/>
    <w:rsid w:val="000B66C0"/>
    <w:rsid w:val="000C5F09"/>
    <w:rsid w:val="000D1EC5"/>
    <w:rsid w:val="000D21FF"/>
    <w:rsid w:val="000D3391"/>
    <w:rsid w:val="000D58F0"/>
    <w:rsid w:val="000E6AC0"/>
    <w:rsid w:val="000F1E18"/>
    <w:rsid w:val="000F7B33"/>
    <w:rsid w:val="001028A1"/>
    <w:rsid w:val="001044DB"/>
    <w:rsid w:val="001052EB"/>
    <w:rsid w:val="00120E1C"/>
    <w:rsid w:val="00123BBA"/>
    <w:rsid w:val="00130546"/>
    <w:rsid w:val="001331E8"/>
    <w:rsid w:val="00136DA5"/>
    <w:rsid w:val="0014594F"/>
    <w:rsid w:val="001561B7"/>
    <w:rsid w:val="00162939"/>
    <w:rsid w:val="00163F27"/>
    <w:rsid w:val="00165EDB"/>
    <w:rsid w:val="00180C8C"/>
    <w:rsid w:val="0018354F"/>
    <w:rsid w:val="00192969"/>
    <w:rsid w:val="001A08FA"/>
    <w:rsid w:val="001A125B"/>
    <w:rsid w:val="001A225F"/>
    <w:rsid w:val="001A7FB8"/>
    <w:rsid w:val="001B1A3B"/>
    <w:rsid w:val="001B2164"/>
    <w:rsid w:val="001C6057"/>
    <w:rsid w:val="001C7513"/>
    <w:rsid w:val="001C77DD"/>
    <w:rsid w:val="001D0D77"/>
    <w:rsid w:val="001D730B"/>
    <w:rsid w:val="001E0CFD"/>
    <w:rsid w:val="001E1E49"/>
    <w:rsid w:val="001E6B5E"/>
    <w:rsid w:val="001F351F"/>
    <w:rsid w:val="00203691"/>
    <w:rsid w:val="00213E4E"/>
    <w:rsid w:val="00222D64"/>
    <w:rsid w:val="00224360"/>
    <w:rsid w:val="002254C6"/>
    <w:rsid w:val="0022666D"/>
    <w:rsid w:val="00227D14"/>
    <w:rsid w:val="00230314"/>
    <w:rsid w:val="00240277"/>
    <w:rsid w:val="002406F3"/>
    <w:rsid w:val="00242378"/>
    <w:rsid w:val="00242CF0"/>
    <w:rsid w:val="00243BE7"/>
    <w:rsid w:val="00245B0E"/>
    <w:rsid w:val="00253413"/>
    <w:rsid w:val="002546A5"/>
    <w:rsid w:val="002608C7"/>
    <w:rsid w:val="002615FC"/>
    <w:rsid w:val="0026378F"/>
    <w:rsid w:val="00265A32"/>
    <w:rsid w:val="00266945"/>
    <w:rsid w:val="002703A5"/>
    <w:rsid w:val="00272D18"/>
    <w:rsid w:val="0028004F"/>
    <w:rsid w:val="0029054F"/>
    <w:rsid w:val="00292141"/>
    <w:rsid w:val="0029562D"/>
    <w:rsid w:val="002A09F9"/>
    <w:rsid w:val="002A3008"/>
    <w:rsid w:val="002A3C11"/>
    <w:rsid w:val="002B4F9E"/>
    <w:rsid w:val="002C2819"/>
    <w:rsid w:val="002C3177"/>
    <w:rsid w:val="002C6FE5"/>
    <w:rsid w:val="002D16F4"/>
    <w:rsid w:val="002D5C16"/>
    <w:rsid w:val="002D7122"/>
    <w:rsid w:val="002D796E"/>
    <w:rsid w:val="002E6C36"/>
    <w:rsid w:val="002F4FB5"/>
    <w:rsid w:val="002F5093"/>
    <w:rsid w:val="00301729"/>
    <w:rsid w:val="00304078"/>
    <w:rsid w:val="003147E5"/>
    <w:rsid w:val="003152DD"/>
    <w:rsid w:val="003214D4"/>
    <w:rsid w:val="00323284"/>
    <w:rsid w:val="00325B3A"/>
    <w:rsid w:val="00326D22"/>
    <w:rsid w:val="00332B2A"/>
    <w:rsid w:val="00337B4C"/>
    <w:rsid w:val="00337C58"/>
    <w:rsid w:val="00340A74"/>
    <w:rsid w:val="00341D97"/>
    <w:rsid w:val="0034391F"/>
    <w:rsid w:val="003510E3"/>
    <w:rsid w:val="00363365"/>
    <w:rsid w:val="00363649"/>
    <w:rsid w:val="00366214"/>
    <w:rsid w:val="00367E92"/>
    <w:rsid w:val="003710D9"/>
    <w:rsid w:val="00372545"/>
    <w:rsid w:val="00375B6B"/>
    <w:rsid w:val="00381DB9"/>
    <w:rsid w:val="0038481F"/>
    <w:rsid w:val="0038670E"/>
    <w:rsid w:val="003918B2"/>
    <w:rsid w:val="00395895"/>
    <w:rsid w:val="003A4ACB"/>
    <w:rsid w:val="003A6197"/>
    <w:rsid w:val="003B00B6"/>
    <w:rsid w:val="003B17FF"/>
    <w:rsid w:val="003B2917"/>
    <w:rsid w:val="003B30C7"/>
    <w:rsid w:val="003C1390"/>
    <w:rsid w:val="003C37AE"/>
    <w:rsid w:val="003C6D60"/>
    <w:rsid w:val="003C7DF3"/>
    <w:rsid w:val="003D4B62"/>
    <w:rsid w:val="003D79AD"/>
    <w:rsid w:val="003E17B6"/>
    <w:rsid w:val="003E1A3D"/>
    <w:rsid w:val="003E675E"/>
    <w:rsid w:val="003E7AF7"/>
    <w:rsid w:val="003F0788"/>
    <w:rsid w:val="003F5546"/>
    <w:rsid w:val="004044A0"/>
    <w:rsid w:val="00404DAC"/>
    <w:rsid w:val="00412F64"/>
    <w:rsid w:val="004141F0"/>
    <w:rsid w:val="004145F2"/>
    <w:rsid w:val="0041556C"/>
    <w:rsid w:val="00415C26"/>
    <w:rsid w:val="004170DF"/>
    <w:rsid w:val="00417928"/>
    <w:rsid w:val="00423BE3"/>
    <w:rsid w:val="004269E0"/>
    <w:rsid w:val="004305C7"/>
    <w:rsid w:val="00434E40"/>
    <w:rsid w:val="00436574"/>
    <w:rsid w:val="00441181"/>
    <w:rsid w:val="00441EAB"/>
    <w:rsid w:val="004500E2"/>
    <w:rsid w:val="00450F98"/>
    <w:rsid w:val="00452F58"/>
    <w:rsid w:val="004531B5"/>
    <w:rsid w:val="0045335B"/>
    <w:rsid w:val="00466B47"/>
    <w:rsid w:val="0046767F"/>
    <w:rsid w:val="00474883"/>
    <w:rsid w:val="00477BB5"/>
    <w:rsid w:val="00481F47"/>
    <w:rsid w:val="0048465A"/>
    <w:rsid w:val="00495AE5"/>
    <w:rsid w:val="004A3046"/>
    <w:rsid w:val="004A37BF"/>
    <w:rsid w:val="004A65E2"/>
    <w:rsid w:val="004B274E"/>
    <w:rsid w:val="004B32DA"/>
    <w:rsid w:val="004B4BF6"/>
    <w:rsid w:val="004B5C2B"/>
    <w:rsid w:val="004C49ED"/>
    <w:rsid w:val="004D0210"/>
    <w:rsid w:val="004D2B64"/>
    <w:rsid w:val="004E1B08"/>
    <w:rsid w:val="004E23F6"/>
    <w:rsid w:val="004E347F"/>
    <w:rsid w:val="004E7C12"/>
    <w:rsid w:val="0050016B"/>
    <w:rsid w:val="00500DDA"/>
    <w:rsid w:val="0050292A"/>
    <w:rsid w:val="00505902"/>
    <w:rsid w:val="0050764E"/>
    <w:rsid w:val="00511681"/>
    <w:rsid w:val="00511C02"/>
    <w:rsid w:val="00517B6F"/>
    <w:rsid w:val="00520BCB"/>
    <w:rsid w:val="00521310"/>
    <w:rsid w:val="005258B1"/>
    <w:rsid w:val="00526DC0"/>
    <w:rsid w:val="00531F29"/>
    <w:rsid w:val="00547275"/>
    <w:rsid w:val="005560A2"/>
    <w:rsid w:val="005663A7"/>
    <w:rsid w:val="00570EF4"/>
    <w:rsid w:val="005719FB"/>
    <w:rsid w:val="00575836"/>
    <w:rsid w:val="0058319F"/>
    <w:rsid w:val="00585F4E"/>
    <w:rsid w:val="0058763B"/>
    <w:rsid w:val="00591085"/>
    <w:rsid w:val="005961B0"/>
    <w:rsid w:val="00596F94"/>
    <w:rsid w:val="00597ACF"/>
    <w:rsid w:val="005A234B"/>
    <w:rsid w:val="005A3C28"/>
    <w:rsid w:val="005A5997"/>
    <w:rsid w:val="005B7357"/>
    <w:rsid w:val="005B7E33"/>
    <w:rsid w:val="005C2261"/>
    <w:rsid w:val="005C29A7"/>
    <w:rsid w:val="005D4245"/>
    <w:rsid w:val="005D68FF"/>
    <w:rsid w:val="005D6AC9"/>
    <w:rsid w:val="005D6CF1"/>
    <w:rsid w:val="005E184F"/>
    <w:rsid w:val="005E1C04"/>
    <w:rsid w:val="005E38BA"/>
    <w:rsid w:val="005F6451"/>
    <w:rsid w:val="00606597"/>
    <w:rsid w:val="00607962"/>
    <w:rsid w:val="006106AF"/>
    <w:rsid w:val="006149CC"/>
    <w:rsid w:val="00616572"/>
    <w:rsid w:val="00616815"/>
    <w:rsid w:val="00620688"/>
    <w:rsid w:val="006208DA"/>
    <w:rsid w:val="00625D4A"/>
    <w:rsid w:val="00625E8F"/>
    <w:rsid w:val="00632067"/>
    <w:rsid w:val="006322F7"/>
    <w:rsid w:val="00632D4C"/>
    <w:rsid w:val="006354F5"/>
    <w:rsid w:val="00641168"/>
    <w:rsid w:val="006510C2"/>
    <w:rsid w:val="00652553"/>
    <w:rsid w:val="00662211"/>
    <w:rsid w:val="0066625C"/>
    <w:rsid w:val="00670A0E"/>
    <w:rsid w:val="00671061"/>
    <w:rsid w:val="00674E7A"/>
    <w:rsid w:val="006769EC"/>
    <w:rsid w:val="0068448B"/>
    <w:rsid w:val="00685A63"/>
    <w:rsid w:val="00686042"/>
    <w:rsid w:val="00687D1A"/>
    <w:rsid w:val="00690D36"/>
    <w:rsid w:val="0069113E"/>
    <w:rsid w:val="00691AA0"/>
    <w:rsid w:val="00691B4E"/>
    <w:rsid w:val="006924B5"/>
    <w:rsid w:val="006A0F8F"/>
    <w:rsid w:val="006A4FFB"/>
    <w:rsid w:val="006A6E39"/>
    <w:rsid w:val="006B5167"/>
    <w:rsid w:val="006B6CA9"/>
    <w:rsid w:val="006C49FC"/>
    <w:rsid w:val="006C62E0"/>
    <w:rsid w:val="006D1040"/>
    <w:rsid w:val="006D122E"/>
    <w:rsid w:val="006D4FCA"/>
    <w:rsid w:val="006E36C0"/>
    <w:rsid w:val="006E40BD"/>
    <w:rsid w:val="006E745E"/>
    <w:rsid w:val="00710E61"/>
    <w:rsid w:val="007116CC"/>
    <w:rsid w:val="00715016"/>
    <w:rsid w:val="0072631E"/>
    <w:rsid w:val="0073001F"/>
    <w:rsid w:val="00732B0C"/>
    <w:rsid w:val="0073336F"/>
    <w:rsid w:val="00734C2E"/>
    <w:rsid w:val="00735EDB"/>
    <w:rsid w:val="00737DF5"/>
    <w:rsid w:val="0074238E"/>
    <w:rsid w:val="00753489"/>
    <w:rsid w:val="00753684"/>
    <w:rsid w:val="00760E25"/>
    <w:rsid w:val="00761C4E"/>
    <w:rsid w:val="0077247B"/>
    <w:rsid w:val="007724CA"/>
    <w:rsid w:val="007761EB"/>
    <w:rsid w:val="00777CCF"/>
    <w:rsid w:val="00784212"/>
    <w:rsid w:val="00785B9E"/>
    <w:rsid w:val="00786457"/>
    <w:rsid w:val="00786D3F"/>
    <w:rsid w:val="00790A4A"/>
    <w:rsid w:val="00791320"/>
    <w:rsid w:val="00791807"/>
    <w:rsid w:val="00796B5B"/>
    <w:rsid w:val="007A1443"/>
    <w:rsid w:val="007A377D"/>
    <w:rsid w:val="007A37BD"/>
    <w:rsid w:val="007A4521"/>
    <w:rsid w:val="007A5AF8"/>
    <w:rsid w:val="007A663A"/>
    <w:rsid w:val="007A7D82"/>
    <w:rsid w:val="007B0A35"/>
    <w:rsid w:val="007B4E9C"/>
    <w:rsid w:val="007C1D51"/>
    <w:rsid w:val="007C28B3"/>
    <w:rsid w:val="007C67D8"/>
    <w:rsid w:val="007D4DD5"/>
    <w:rsid w:val="007E2AA4"/>
    <w:rsid w:val="007F0419"/>
    <w:rsid w:val="007F2B91"/>
    <w:rsid w:val="007F6F59"/>
    <w:rsid w:val="00802482"/>
    <w:rsid w:val="008037E9"/>
    <w:rsid w:val="008129E1"/>
    <w:rsid w:val="008179AF"/>
    <w:rsid w:val="00820A44"/>
    <w:rsid w:val="00821196"/>
    <w:rsid w:val="008219E0"/>
    <w:rsid w:val="00823892"/>
    <w:rsid w:val="0082511B"/>
    <w:rsid w:val="00830C28"/>
    <w:rsid w:val="00832E9E"/>
    <w:rsid w:val="00833757"/>
    <w:rsid w:val="00841662"/>
    <w:rsid w:val="008571E6"/>
    <w:rsid w:val="00862648"/>
    <w:rsid w:val="008722B5"/>
    <w:rsid w:val="00873D60"/>
    <w:rsid w:val="00873E0F"/>
    <w:rsid w:val="00874002"/>
    <w:rsid w:val="0088297A"/>
    <w:rsid w:val="0088598A"/>
    <w:rsid w:val="00887277"/>
    <w:rsid w:val="0089077B"/>
    <w:rsid w:val="00891AE1"/>
    <w:rsid w:val="0089546F"/>
    <w:rsid w:val="008A48F5"/>
    <w:rsid w:val="008C2D3B"/>
    <w:rsid w:val="008C3DA0"/>
    <w:rsid w:val="008D080A"/>
    <w:rsid w:val="008F0A40"/>
    <w:rsid w:val="008F3A79"/>
    <w:rsid w:val="008F3FC6"/>
    <w:rsid w:val="008F4ADB"/>
    <w:rsid w:val="008F6358"/>
    <w:rsid w:val="008F6806"/>
    <w:rsid w:val="009165B5"/>
    <w:rsid w:val="00916D44"/>
    <w:rsid w:val="0092047C"/>
    <w:rsid w:val="00925F7F"/>
    <w:rsid w:val="00927237"/>
    <w:rsid w:val="00932376"/>
    <w:rsid w:val="00932D2C"/>
    <w:rsid w:val="00934F9E"/>
    <w:rsid w:val="0093586D"/>
    <w:rsid w:val="00940F49"/>
    <w:rsid w:val="00941149"/>
    <w:rsid w:val="00941559"/>
    <w:rsid w:val="0094496E"/>
    <w:rsid w:val="009479A3"/>
    <w:rsid w:val="0095236D"/>
    <w:rsid w:val="009538E2"/>
    <w:rsid w:val="009749DD"/>
    <w:rsid w:val="00974D35"/>
    <w:rsid w:val="00976214"/>
    <w:rsid w:val="00976CB1"/>
    <w:rsid w:val="0097702B"/>
    <w:rsid w:val="00981417"/>
    <w:rsid w:val="00982FFA"/>
    <w:rsid w:val="00983CC8"/>
    <w:rsid w:val="00984C43"/>
    <w:rsid w:val="00986964"/>
    <w:rsid w:val="009927CC"/>
    <w:rsid w:val="0099280A"/>
    <w:rsid w:val="009944C9"/>
    <w:rsid w:val="009947F1"/>
    <w:rsid w:val="00996DFB"/>
    <w:rsid w:val="00997A12"/>
    <w:rsid w:val="009A44FF"/>
    <w:rsid w:val="009B3FDA"/>
    <w:rsid w:val="009B675A"/>
    <w:rsid w:val="009C181C"/>
    <w:rsid w:val="009C4CDB"/>
    <w:rsid w:val="009C6954"/>
    <w:rsid w:val="009C7087"/>
    <w:rsid w:val="009D117E"/>
    <w:rsid w:val="009D3040"/>
    <w:rsid w:val="009D52B8"/>
    <w:rsid w:val="009E5993"/>
    <w:rsid w:val="009E77CD"/>
    <w:rsid w:val="009E7E43"/>
    <w:rsid w:val="009F38A6"/>
    <w:rsid w:val="00A03445"/>
    <w:rsid w:val="00A039BA"/>
    <w:rsid w:val="00A03E3D"/>
    <w:rsid w:val="00A055F2"/>
    <w:rsid w:val="00A0664E"/>
    <w:rsid w:val="00A10D01"/>
    <w:rsid w:val="00A12DDA"/>
    <w:rsid w:val="00A144E9"/>
    <w:rsid w:val="00A14D85"/>
    <w:rsid w:val="00A168F9"/>
    <w:rsid w:val="00A16910"/>
    <w:rsid w:val="00A20196"/>
    <w:rsid w:val="00A206B4"/>
    <w:rsid w:val="00A276BA"/>
    <w:rsid w:val="00A303AF"/>
    <w:rsid w:val="00A312EF"/>
    <w:rsid w:val="00A33BF0"/>
    <w:rsid w:val="00A33F5D"/>
    <w:rsid w:val="00A440C7"/>
    <w:rsid w:val="00A520AB"/>
    <w:rsid w:val="00A52256"/>
    <w:rsid w:val="00A54991"/>
    <w:rsid w:val="00A54A51"/>
    <w:rsid w:val="00A54EB5"/>
    <w:rsid w:val="00A55B55"/>
    <w:rsid w:val="00A57645"/>
    <w:rsid w:val="00A64047"/>
    <w:rsid w:val="00A65CE1"/>
    <w:rsid w:val="00A65EB7"/>
    <w:rsid w:val="00A67C0D"/>
    <w:rsid w:val="00A73F53"/>
    <w:rsid w:val="00A7418C"/>
    <w:rsid w:val="00A7573A"/>
    <w:rsid w:val="00A75B96"/>
    <w:rsid w:val="00A77777"/>
    <w:rsid w:val="00A873BC"/>
    <w:rsid w:val="00A93577"/>
    <w:rsid w:val="00A96DC2"/>
    <w:rsid w:val="00AA10FE"/>
    <w:rsid w:val="00AA1E73"/>
    <w:rsid w:val="00AA6B67"/>
    <w:rsid w:val="00AB428E"/>
    <w:rsid w:val="00AB4446"/>
    <w:rsid w:val="00AB4797"/>
    <w:rsid w:val="00AB4DE3"/>
    <w:rsid w:val="00AB5ABB"/>
    <w:rsid w:val="00AC32F5"/>
    <w:rsid w:val="00AC36C1"/>
    <w:rsid w:val="00AC4081"/>
    <w:rsid w:val="00AC5C8C"/>
    <w:rsid w:val="00AD1246"/>
    <w:rsid w:val="00AD518C"/>
    <w:rsid w:val="00AD555A"/>
    <w:rsid w:val="00AE02ED"/>
    <w:rsid w:val="00AE0BCE"/>
    <w:rsid w:val="00AF64E7"/>
    <w:rsid w:val="00AF66B3"/>
    <w:rsid w:val="00B01D5A"/>
    <w:rsid w:val="00B0390E"/>
    <w:rsid w:val="00B1106E"/>
    <w:rsid w:val="00B11C20"/>
    <w:rsid w:val="00B16BC7"/>
    <w:rsid w:val="00B25F15"/>
    <w:rsid w:val="00B266EB"/>
    <w:rsid w:val="00B32732"/>
    <w:rsid w:val="00B331FA"/>
    <w:rsid w:val="00B3755E"/>
    <w:rsid w:val="00B37CF8"/>
    <w:rsid w:val="00B40AFF"/>
    <w:rsid w:val="00B41A05"/>
    <w:rsid w:val="00B43BD0"/>
    <w:rsid w:val="00B447DF"/>
    <w:rsid w:val="00B56D73"/>
    <w:rsid w:val="00B57E92"/>
    <w:rsid w:val="00B65410"/>
    <w:rsid w:val="00B65521"/>
    <w:rsid w:val="00B65E39"/>
    <w:rsid w:val="00B73F92"/>
    <w:rsid w:val="00B763E0"/>
    <w:rsid w:val="00B86125"/>
    <w:rsid w:val="00B86E0A"/>
    <w:rsid w:val="00B90850"/>
    <w:rsid w:val="00B96609"/>
    <w:rsid w:val="00BA2ABF"/>
    <w:rsid w:val="00BA71F0"/>
    <w:rsid w:val="00BA7A41"/>
    <w:rsid w:val="00BB37A7"/>
    <w:rsid w:val="00BB71A4"/>
    <w:rsid w:val="00BC10E7"/>
    <w:rsid w:val="00BC120D"/>
    <w:rsid w:val="00BC22CC"/>
    <w:rsid w:val="00BC2CA7"/>
    <w:rsid w:val="00BC7791"/>
    <w:rsid w:val="00BC7F4F"/>
    <w:rsid w:val="00BD079D"/>
    <w:rsid w:val="00BD4A3E"/>
    <w:rsid w:val="00BE4224"/>
    <w:rsid w:val="00BF15CB"/>
    <w:rsid w:val="00BF3025"/>
    <w:rsid w:val="00BF750B"/>
    <w:rsid w:val="00BF7C8E"/>
    <w:rsid w:val="00C06CF1"/>
    <w:rsid w:val="00C075B5"/>
    <w:rsid w:val="00C11243"/>
    <w:rsid w:val="00C11DED"/>
    <w:rsid w:val="00C1624A"/>
    <w:rsid w:val="00C1658A"/>
    <w:rsid w:val="00C20A96"/>
    <w:rsid w:val="00C24DC5"/>
    <w:rsid w:val="00C25E15"/>
    <w:rsid w:val="00C27AA3"/>
    <w:rsid w:val="00C32BA6"/>
    <w:rsid w:val="00C36695"/>
    <w:rsid w:val="00C37608"/>
    <w:rsid w:val="00C400E4"/>
    <w:rsid w:val="00C41298"/>
    <w:rsid w:val="00C53323"/>
    <w:rsid w:val="00C54654"/>
    <w:rsid w:val="00C5639D"/>
    <w:rsid w:val="00C61E4C"/>
    <w:rsid w:val="00C63B19"/>
    <w:rsid w:val="00C761A1"/>
    <w:rsid w:val="00C77FEC"/>
    <w:rsid w:val="00C80DA8"/>
    <w:rsid w:val="00C90587"/>
    <w:rsid w:val="00C90AFF"/>
    <w:rsid w:val="00C90C8A"/>
    <w:rsid w:val="00C913CC"/>
    <w:rsid w:val="00CA13DD"/>
    <w:rsid w:val="00CA55B3"/>
    <w:rsid w:val="00CB3C93"/>
    <w:rsid w:val="00CC09D9"/>
    <w:rsid w:val="00CC5666"/>
    <w:rsid w:val="00CC7D10"/>
    <w:rsid w:val="00CD0B9D"/>
    <w:rsid w:val="00CD2AA9"/>
    <w:rsid w:val="00CD3E9A"/>
    <w:rsid w:val="00CD6A32"/>
    <w:rsid w:val="00CF0B23"/>
    <w:rsid w:val="00D025DA"/>
    <w:rsid w:val="00D0264D"/>
    <w:rsid w:val="00D053BA"/>
    <w:rsid w:val="00D0572A"/>
    <w:rsid w:val="00D1134A"/>
    <w:rsid w:val="00D14CD1"/>
    <w:rsid w:val="00D1641A"/>
    <w:rsid w:val="00D22FAE"/>
    <w:rsid w:val="00D23F91"/>
    <w:rsid w:val="00D27418"/>
    <w:rsid w:val="00D30132"/>
    <w:rsid w:val="00D323DE"/>
    <w:rsid w:val="00D35D10"/>
    <w:rsid w:val="00D4069A"/>
    <w:rsid w:val="00D43DB0"/>
    <w:rsid w:val="00D44D0C"/>
    <w:rsid w:val="00D47BE2"/>
    <w:rsid w:val="00D500CE"/>
    <w:rsid w:val="00D514AE"/>
    <w:rsid w:val="00D530AC"/>
    <w:rsid w:val="00D550B7"/>
    <w:rsid w:val="00D57858"/>
    <w:rsid w:val="00D62E59"/>
    <w:rsid w:val="00D64947"/>
    <w:rsid w:val="00D710A5"/>
    <w:rsid w:val="00D72E3C"/>
    <w:rsid w:val="00D8171C"/>
    <w:rsid w:val="00D82AC7"/>
    <w:rsid w:val="00D8717C"/>
    <w:rsid w:val="00D91045"/>
    <w:rsid w:val="00D9695D"/>
    <w:rsid w:val="00DA6A2F"/>
    <w:rsid w:val="00DA7316"/>
    <w:rsid w:val="00DB14CF"/>
    <w:rsid w:val="00DB5FB8"/>
    <w:rsid w:val="00DB75F1"/>
    <w:rsid w:val="00DC0852"/>
    <w:rsid w:val="00DC2565"/>
    <w:rsid w:val="00DC62E6"/>
    <w:rsid w:val="00DC667C"/>
    <w:rsid w:val="00DE17FC"/>
    <w:rsid w:val="00DE1BC7"/>
    <w:rsid w:val="00DF0F31"/>
    <w:rsid w:val="00DF3096"/>
    <w:rsid w:val="00DF50D3"/>
    <w:rsid w:val="00E00D3B"/>
    <w:rsid w:val="00E03A9F"/>
    <w:rsid w:val="00E04E10"/>
    <w:rsid w:val="00E119BC"/>
    <w:rsid w:val="00E15C52"/>
    <w:rsid w:val="00E16C6E"/>
    <w:rsid w:val="00E16E41"/>
    <w:rsid w:val="00E2207E"/>
    <w:rsid w:val="00E266A6"/>
    <w:rsid w:val="00E328D8"/>
    <w:rsid w:val="00E345E5"/>
    <w:rsid w:val="00E36664"/>
    <w:rsid w:val="00E37A6B"/>
    <w:rsid w:val="00E37D4D"/>
    <w:rsid w:val="00E419C2"/>
    <w:rsid w:val="00E43225"/>
    <w:rsid w:val="00E43453"/>
    <w:rsid w:val="00E52FCE"/>
    <w:rsid w:val="00E6081B"/>
    <w:rsid w:val="00E636F2"/>
    <w:rsid w:val="00E66179"/>
    <w:rsid w:val="00E75117"/>
    <w:rsid w:val="00E76491"/>
    <w:rsid w:val="00E7767D"/>
    <w:rsid w:val="00E800F6"/>
    <w:rsid w:val="00E80A60"/>
    <w:rsid w:val="00E8349D"/>
    <w:rsid w:val="00E8411D"/>
    <w:rsid w:val="00E85B2D"/>
    <w:rsid w:val="00E860D9"/>
    <w:rsid w:val="00E86423"/>
    <w:rsid w:val="00E92699"/>
    <w:rsid w:val="00E928AE"/>
    <w:rsid w:val="00E94A58"/>
    <w:rsid w:val="00E94FE7"/>
    <w:rsid w:val="00E97568"/>
    <w:rsid w:val="00E9790D"/>
    <w:rsid w:val="00EA0B3E"/>
    <w:rsid w:val="00EA1A76"/>
    <w:rsid w:val="00EA7CFA"/>
    <w:rsid w:val="00EB0E56"/>
    <w:rsid w:val="00EB57EC"/>
    <w:rsid w:val="00EB5814"/>
    <w:rsid w:val="00EC1FA6"/>
    <w:rsid w:val="00EC28ED"/>
    <w:rsid w:val="00EC2DBB"/>
    <w:rsid w:val="00EC5915"/>
    <w:rsid w:val="00EC6C3C"/>
    <w:rsid w:val="00ED0400"/>
    <w:rsid w:val="00ED04CE"/>
    <w:rsid w:val="00ED6814"/>
    <w:rsid w:val="00ED7356"/>
    <w:rsid w:val="00EE2600"/>
    <w:rsid w:val="00EE2DD3"/>
    <w:rsid w:val="00EE3200"/>
    <w:rsid w:val="00EE39E0"/>
    <w:rsid w:val="00EE49D1"/>
    <w:rsid w:val="00EE4D22"/>
    <w:rsid w:val="00EE5A68"/>
    <w:rsid w:val="00EE6A98"/>
    <w:rsid w:val="00EE7CE5"/>
    <w:rsid w:val="00EF0283"/>
    <w:rsid w:val="00EF0E4C"/>
    <w:rsid w:val="00EF3199"/>
    <w:rsid w:val="00EF4E75"/>
    <w:rsid w:val="00F00631"/>
    <w:rsid w:val="00F013CC"/>
    <w:rsid w:val="00F055A8"/>
    <w:rsid w:val="00F102A9"/>
    <w:rsid w:val="00F105DC"/>
    <w:rsid w:val="00F1667F"/>
    <w:rsid w:val="00F20A64"/>
    <w:rsid w:val="00F21C45"/>
    <w:rsid w:val="00F22934"/>
    <w:rsid w:val="00F40FA3"/>
    <w:rsid w:val="00F41E08"/>
    <w:rsid w:val="00F5422D"/>
    <w:rsid w:val="00F6055A"/>
    <w:rsid w:val="00F60826"/>
    <w:rsid w:val="00F658C7"/>
    <w:rsid w:val="00F7241D"/>
    <w:rsid w:val="00F84CD0"/>
    <w:rsid w:val="00F913B8"/>
    <w:rsid w:val="00F9506E"/>
    <w:rsid w:val="00F95AFA"/>
    <w:rsid w:val="00F962C7"/>
    <w:rsid w:val="00FA007E"/>
    <w:rsid w:val="00FA714B"/>
    <w:rsid w:val="00FB4E89"/>
    <w:rsid w:val="00FC3C43"/>
    <w:rsid w:val="00FC3F49"/>
    <w:rsid w:val="00FC4058"/>
    <w:rsid w:val="00FC4E2C"/>
    <w:rsid w:val="00FD1148"/>
    <w:rsid w:val="00FE0B14"/>
    <w:rsid w:val="00FE3C6C"/>
    <w:rsid w:val="00FE5128"/>
    <w:rsid w:val="00FF0FE8"/>
    <w:rsid w:val="00FF3A6D"/>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Binhthng">
    <w:name w:val="Normal"/>
    <w:qFormat/>
    <w:rsid w:val="00CC09D9"/>
    <w:pPr>
      <w:spacing w:before="120" w:line="312" w:lineRule="auto"/>
      <w:ind w:firstLine="567"/>
      <w:jc w:val="both"/>
    </w:pPr>
    <w:rPr>
      <w:sz w:val="24"/>
      <w:szCs w:val="24"/>
    </w:rPr>
  </w:style>
  <w:style w:type="paragraph" w:styleId="u1">
    <w:name w:val="heading 1"/>
    <w:basedOn w:val="Binhthng"/>
    <w:next w:val="Binhthng"/>
    <w:link w:val="u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u2">
    <w:name w:val="heading 2"/>
    <w:basedOn w:val="Binhthng"/>
    <w:next w:val="Binhthng"/>
    <w:link w:val="u2Char"/>
    <w:qFormat/>
    <w:rsid w:val="00916D44"/>
    <w:pPr>
      <w:keepNext/>
      <w:numPr>
        <w:ilvl w:val="1"/>
        <w:numId w:val="1"/>
      </w:numPr>
      <w:outlineLvl w:val="1"/>
    </w:pPr>
    <w:rPr>
      <w:rFonts w:cs="Arial"/>
      <w:b/>
      <w:bCs/>
      <w:iCs/>
      <w:szCs w:val="28"/>
    </w:rPr>
  </w:style>
  <w:style w:type="paragraph" w:styleId="u3">
    <w:name w:val="heading 3"/>
    <w:basedOn w:val="Binhthng"/>
    <w:next w:val="Binhthng"/>
    <w:qFormat/>
    <w:rsid w:val="00511C02"/>
    <w:pPr>
      <w:keepNext/>
      <w:numPr>
        <w:ilvl w:val="2"/>
        <w:numId w:val="1"/>
      </w:numPr>
      <w:jc w:val="left"/>
      <w:outlineLvl w:val="2"/>
    </w:pPr>
    <w:rPr>
      <w:rFonts w:cs="Arial"/>
      <w:b/>
      <w:bCs/>
      <w:i/>
      <w:szCs w:val="26"/>
    </w:rPr>
  </w:style>
  <w:style w:type="paragraph" w:styleId="u4">
    <w:name w:val="heading 4"/>
    <w:basedOn w:val="Binhthng"/>
    <w:next w:val="Binhthng"/>
    <w:autoRedefine/>
    <w:qFormat/>
    <w:rsid w:val="002C2819"/>
    <w:pPr>
      <w:keepNext/>
      <w:numPr>
        <w:numId w:val="4"/>
      </w:numPr>
      <w:outlineLvl w:val="3"/>
    </w:pPr>
    <w:rPr>
      <w:b/>
      <w:bCs/>
      <w:szCs w:val="28"/>
    </w:rPr>
  </w:style>
  <w:style w:type="paragraph" w:styleId="u5">
    <w:name w:val="heading 5"/>
    <w:basedOn w:val="Binhthng"/>
    <w:next w:val="Binhthng"/>
    <w:autoRedefine/>
    <w:qFormat/>
    <w:rsid w:val="001E0CFD"/>
    <w:pPr>
      <w:spacing w:before="240" w:after="60"/>
      <w:ind w:left="720" w:firstLine="0"/>
      <w:outlineLvl w:val="4"/>
    </w:pPr>
    <w:rPr>
      <w:b/>
      <w:bCs/>
      <w:i/>
      <w:iCs/>
      <w:szCs w:val="26"/>
      <w:lang w:val="vi-VN"/>
    </w:rPr>
  </w:style>
  <w:style w:type="paragraph" w:styleId="u6">
    <w:name w:val="heading 6"/>
    <w:basedOn w:val="Binhthng"/>
    <w:next w:val="Binhthng"/>
    <w:rsid w:val="00597ACF"/>
    <w:pPr>
      <w:numPr>
        <w:ilvl w:val="5"/>
        <w:numId w:val="1"/>
      </w:numPr>
      <w:spacing w:before="240" w:after="60"/>
      <w:outlineLvl w:val="5"/>
    </w:pPr>
    <w:rPr>
      <w:b/>
      <w:bCs/>
      <w:sz w:val="22"/>
      <w:szCs w:val="22"/>
    </w:rPr>
  </w:style>
  <w:style w:type="paragraph" w:styleId="u7">
    <w:name w:val="heading 7"/>
    <w:basedOn w:val="Binhthng"/>
    <w:next w:val="Binhthng"/>
    <w:rsid w:val="00597ACF"/>
    <w:pPr>
      <w:numPr>
        <w:ilvl w:val="6"/>
        <w:numId w:val="1"/>
      </w:numPr>
      <w:spacing w:before="240" w:after="60"/>
      <w:outlineLvl w:val="6"/>
    </w:pPr>
  </w:style>
  <w:style w:type="paragraph" w:styleId="u8">
    <w:name w:val="heading 8"/>
    <w:basedOn w:val="Binhthng"/>
    <w:next w:val="Binhthng"/>
    <w:rsid w:val="00597ACF"/>
    <w:pPr>
      <w:numPr>
        <w:ilvl w:val="7"/>
        <w:numId w:val="1"/>
      </w:numPr>
      <w:spacing w:before="240" w:after="60"/>
      <w:outlineLvl w:val="7"/>
    </w:pPr>
    <w:rPr>
      <w:i/>
      <w:iCs/>
    </w:rPr>
  </w:style>
  <w:style w:type="paragraph" w:styleId="u9">
    <w:name w:val="heading 9"/>
    <w:basedOn w:val="Binhthng"/>
    <w:next w:val="Binhthng"/>
    <w:rsid w:val="00597ACF"/>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8F3A79"/>
    <w:pPr>
      <w:tabs>
        <w:tab w:val="center" w:pos="4320"/>
        <w:tab w:val="right" w:pos="8640"/>
      </w:tabs>
    </w:pPr>
  </w:style>
  <w:style w:type="character" w:styleId="Strang">
    <w:name w:val="page number"/>
    <w:basedOn w:val="Phngmcinhcuaoanvn"/>
    <w:rsid w:val="008F3A79"/>
  </w:style>
  <w:style w:type="paragraph" w:styleId="Mucluc1">
    <w:name w:val="toc 1"/>
    <w:basedOn w:val="Binhthng"/>
    <w:next w:val="Binhthng"/>
    <w:uiPriority w:val="39"/>
    <w:rsid w:val="00511681"/>
    <w:pPr>
      <w:tabs>
        <w:tab w:val="right" w:leader="dot" w:pos="8778"/>
      </w:tabs>
      <w:spacing w:before="60"/>
      <w:ind w:firstLine="0"/>
    </w:pPr>
    <w:rPr>
      <w:noProof/>
    </w:rPr>
  </w:style>
  <w:style w:type="character" w:styleId="Siuktni">
    <w:name w:val="Hyperlink"/>
    <w:basedOn w:val="Phngmcinhcuaoanvn"/>
    <w:uiPriority w:val="99"/>
    <w:rsid w:val="003510E3"/>
    <w:rPr>
      <w:color w:val="0000FF"/>
      <w:u w:val="single"/>
    </w:rPr>
  </w:style>
  <w:style w:type="paragraph" w:styleId="Mucluc2">
    <w:name w:val="toc 2"/>
    <w:basedOn w:val="Binhthng"/>
    <w:next w:val="Binhthng"/>
    <w:autoRedefine/>
    <w:uiPriority w:val="39"/>
    <w:rsid w:val="00511681"/>
    <w:pPr>
      <w:tabs>
        <w:tab w:val="right" w:leader="dot" w:pos="8778"/>
      </w:tabs>
      <w:spacing w:before="60" w:line="288" w:lineRule="auto"/>
      <w:ind w:left="284" w:firstLine="0"/>
    </w:pPr>
  </w:style>
  <w:style w:type="paragraph" w:styleId="Mucluc3">
    <w:name w:val="toc 3"/>
    <w:basedOn w:val="Binhthng"/>
    <w:next w:val="Binhthng"/>
    <w:autoRedefine/>
    <w:uiPriority w:val="39"/>
    <w:rsid w:val="00511681"/>
    <w:pPr>
      <w:spacing w:before="60" w:line="288" w:lineRule="auto"/>
      <w:ind w:left="567" w:firstLine="0"/>
    </w:pPr>
  </w:style>
  <w:style w:type="paragraph" w:customStyle="1" w:styleId="RefList">
    <w:name w:val="RefList"/>
    <w:basedOn w:val="Binhthng"/>
    <w:link w:val="RefListChar"/>
    <w:rsid w:val="00337C58"/>
    <w:pPr>
      <w:tabs>
        <w:tab w:val="num" w:pos="510"/>
      </w:tabs>
      <w:spacing w:before="60"/>
      <w:ind w:left="510" w:hanging="510"/>
    </w:pPr>
    <w:rPr>
      <w:lang w:val="fr-FR"/>
    </w:rPr>
  </w:style>
  <w:style w:type="table" w:styleId="LiBang">
    <w:name w:val="Table Grid"/>
    <w:basedOn w:val="BangThngthng"/>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link w:val="ChuthichChar"/>
    <w:rsid w:val="00C06CF1"/>
    <w:pPr>
      <w:jc w:val="center"/>
    </w:pPr>
    <w:rPr>
      <w:bCs/>
      <w:sz w:val="26"/>
    </w:rPr>
  </w:style>
  <w:style w:type="paragraph" w:customStyle="1" w:styleId="MTDisplayEquation">
    <w:name w:val="MTDisplayEquation"/>
    <w:basedOn w:val="Binhthng"/>
    <w:next w:val="Binhthng"/>
    <w:rsid w:val="00395895"/>
    <w:pPr>
      <w:tabs>
        <w:tab w:val="center" w:pos="4400"/>
        <w:tab w:val="right" w:pos="8780"/>
      </w:tabs>
      <w:ind w:firstLine="720"/>
    </w:pPr>
  </w:style>
  <w:style w:type="character" w:customStyle="1" w:styleId="MTEquationSection">
    <w:name w:val="MTEquationSection"/>
    <w:basedOn w:val="Phngmcinhcuaoanvn"/>
    <w:rsid w:val="00395895"/>
    <w:rPr>
      <w:vanish/>
      <w:color w:val="FF0000"/>
    </w:rPr>
  </w:style>
  <w:style w:type="paragraph" w:styleId="utrang">
    <w:name w:val="header"/>
    <w:basedOn w:val="Binhthng"/>
    <w:link w:val="utrangChar"/>
    <w:rsid w:val="0050292A"/>
    <w:pPr>
      <w:tabs>
        <w:tab w:val="center" w:pos="4513"/>
        <w:tab w:val="right" w:pos="9026"/>
      </w:tabs>
    </w:pPr>
  </w:style>
  <w:style w:type="character" w:customStyle="1" w:styleId="utrangChar">
    <w:name w:val="Đầu trang Char"/>
    <w:basedOn w:val="Phngmcinhcuaoanvn"/>
    <w:link w:val="utrang"/>
    <w:rsid w:val="0050292A"/>
    <w:rPr>
      <w:rFonts w:ascii=".VnTime" w:hAnsi=".VnTime"/>
      <w:sz w:val="28"/>
      <w:szCs w:val="24"/>
      <w:lang w:val="en-US" w:eastAsia="en-US"/>
    </w:rPr>
  </w:style>
  <w:style w:type="character" w:customStyle="1" w:styleId="atitle">
    <w:name w:val="atitle"/>
    <w:basedOn w:val="Phngmcinhcuaoanvn"/>
    <w:semiHidden/>
    <w:rsid w:val="00690D36"/>
  </w:style>
  <w:style w:type="paragraph" w:customStyle="1" w:styleId="NumberingStyle">
    <w:name w:val="Numbering Style"/>
    <w:next w:val="Binhthng"/>
    <w:link w:val="NumberingStyleChar"/>
    <w:rsid w:val="00EF3199"/>
    <w:pPr>
      <w:numPr>
        <w:numId w:val="2"/>
      </w:numPr>
      <w:spacing w:before="120" w:line="312" w:lineRule="auto"/>
      <w:ind w:left="0" w:firstLine="0"/>
    </w:pPr>
    <w:rPr>
      <w:b/>
      <w:sz w:val="24"/>
      <w:szCs w:val="24"/>
    </w:rPr>
  </w:style>
  <w:style w:type="paragraph" w:styleId="oancuaDanhsach">
    <w:name w:val="List Paragraph"/>
    <w:basedOn w:val="Binhthng"/>
    <w:link w:val="oancuaDanhsachChar"/>
    <w:qFormat/>
    <w:rsid w:val="00EF3199"/>
    <w:pPr>
      <w:numPr>
        <w:numId w:val="5"/>
      </w:numPr>
      <w:ind w:left="360"/>
      <w:contextualSpacing/>
    </w:pPr>
  </w:style>
  <w:style w:type="paragraph" w:customStyle="1" w:styleId="StyleBefore3pt">
    <w:name w:val="Style Before:  3 pt"/>
    <w:basedOn w:val="Binhthng"/>
    <w:rsid w:val="00753684"/>
    <w:pPr>
      <w:spacing w:before="60"/>
    </w:pPr>
    <w:rPr>
      <w:szCs w:val="20"/>
    </w:rPr>
  </w:style>
  <w:style w:type="character" w:customStyle="1" w:styleId="NumberingStyleChar">
    <w:name w:val="Numbering Style Char"/>
    <w:basedOn w:val="Phngmcinhcuaoanvn"/>
    <w:link w:val="NumberingStyle"/>
    <w:rsid w:val="00EF3199"/>
    <w:rPr>
      <w:b/>
      <w:sz w:val="24"/>
      <w:szCs w:val="24"/>
    </w:rPr>
  </w:style>
  <w:style w:type="paragraph" w:styleId="Mucluc4">
    <w:name w:val="toc 4"/>
    <w:basedOn w:val="Binhthng"/>
    <w:next w:val="Binhthng"/>
    <w:autoRedefine/>
    <w:uiPriority w:val="39"/>
    <w:rsid w:val="002E6C36"/>
    <w:pPr>
      <w:spacing w:after="100"/>
      <w:ind w:left="839" w:firstLine="0"/>
    </w:pPr>
  </w:style>
  <w:style w:type="paragraph" w:styleId="Mucluc5">
    <w:name w:val="toc 5"/>
    <w:basedOn w:val="Binhthng"/>
    <w:next w:val="Binhthng"/>
    <w:autoRedefine/>
    <w:uiPriority w:val="39"/>
    <w:rsid w:val="002E6C36"/>
    <w:pPr>
      <w:spacing w:after="100"/>
      <w:ind w:left="1123" w:firstLine="0"/>
    </w:pPr>
  </w:style>
  <w:style w:type="paragraph" w:styleId="Mucluc6">
    <w:name w:val="toc 6"/>
    <w:basedOn w:val="Binhthng"/>
    <w:next w:val="Binhthng"/>
    <w:autoRedefine/>
    <w:uiPriority w:val="39"/>
    <w:rsid w:val="002E6C36"/>
    <w:pPr>
      <w:spacing w:after="100"/>
      <w:ind w:left="1400" w:firstLine="0"/>
    </w:pPr>
  </w:style>
  <w:style w:type="paragraph" w:styleId="Mucluc7">
    <w:name w:val="toc 7"/>
    <w:basedOn w:val="Binhthng"/>
    <w:next w:val="Binhthng"/>
    <w:autoRedefine/>
    <w:uiPriority w:val="39"/>
    <w:rsid w:val="002E6C36"/>
    <w:pPr>
      <w:spacing w:after="100"/>
      <w:ind w:left="1678" w:firstLine="0"/>
    </w:pPr>
  </w:style>
  <w:style w:type="paragraph" w:styleId="Mucluc8">
    <w:name w:val="toc 8"/>
    <w:basedOn w:val="Binhthng"/>
    <w:next w:val="Binhthng"/>
    <w:autoRedefine/>
    <w:uiPriority w:val="39"/>
    <w:rsid w:val="002E6C36"/>
    <w:pPr>
      <w:spacing w:after="100"/>
      <w:ind w:left="1962" w:firstLine="0"/>
    </w:pPr>
  </w:style>
  <w:style w:type="paragraph" w:styleId="Mucluc9">
    <w:name w:val="toc 9"/>
    <w:basedOn w:val="Binhthng"/>
    <w:next w:val="Binhthng"/>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ongchuthich">
    <w:name w:val="Balloon Text"/>
    <w:basedOn w:val="Binhthng"/>
    <w:link w:val="BongchuthichChar"/>
    <w:rsid w:val="000F1E18"/>
    <w:pPr>
      <w:spacing w:before="0" w:line="240" w:lineRule="auto"/>
    </w:pPr>
    <w:rPr>
      <w:rFonts w:ascii="Tahoma" w:hAnsi="Tahoma" w:cs="Tahoma"/>
      <w:sz w:val="16"/>
      <w:szCs w:val="16"/>
    </w:rPr>
  </w:style>
  <w:style w:type="character" w:customStyle="1" w:styleId="Like-NumberingChar">
    <w:name w:val="Like-Numbering Char"/>
    <w:basedOn w:val="Phngmcinhcuaoanvn"/>
    <w:link w:val="Like-Numbering"/>
    <w:rsid w:val="00A54EB5"/>
    <w:rPr>
      <w:b/>
      <w:sz w:val="26"/>
      <w:szCs w:val="24"/>
    </w:rPr>
  </w:style>
  <w:style w:type="character" w:customStyle="1" w:styleId="BongchuthichChar">
    <w:name w:val="Bóng chú thích Char"/>
    <w:basedOn w:val="Phngmcinhcuaoanvn"/>
    <w:link w:val="Bongchuthich"/>
    <w:rsid w:val="000F1E18"/>
    <w:rPr>
      <w:rFonts w:ascii="Tahoma" w:hAnsi="Tahoma" w:cs="Tahoma"/>
      <w:sz w:val="16"/>
      <w:szCs w:val="16"/>
    </w:rPr>
  </w:style>
  <w:style w:type="table" w:styleId="BangtheoChu">
    <w:name w:val="Table Theme"/>
    <w:basedOn w:val="BangThngthng"/>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rsid w:val="00511681"/>
    <w:pPr>
      <w:spacing w:before="60"/>
      <w:ind w:firstLine="0"/>
    </w:pPr>
  </w:style>
  <w:style w:type="character" w:styleId="VnbanChdanhsn">
    <w:name w:val="Placeholder Text"/>
    <w:basedOn w:val="Phngmcinhcuaoanvn"/>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Phngmcinhcuaoanvn"/>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KhngDncch">
    <w:name w:val="No Spacing"/>
    <w:rsid w:val="007F2B91"/>
    <w:pPr>
      <w:spacing w:before="60" w:after="60" w:line="288" w:lineRule="auto"/>
      <w:ind w:firstLine="426"/>
      <w:jc w:val="both"/>
    </w:pPr>
    <w:rPr>
      <w:sz w:val="26"/>
      <w:szCs w:val="26"/>
    </w:rPr>
  </w:style>
  <w:style w:type="character" w:customStyle="1" w:styleId="ChntrangChar">
    <w:name w:val="Chân trang Char"/>
    <w:basedOn w:val="Phngmcinhcuaoanvn"/>
    <w:link w:val="Chntrang"/>
    <w:uiPriority w:val="99"/>
    <w:rsid w:val="001C77DD"/>
    <w:rPr>
      <w:sz w:val="26"/>
      <w:szCs w:val="24"/>
    </w:rPr>
  </w:style>
  <w:style w:type="character" w:customStyle="1" w:styleId="u1Char">
    <w:name w:val="Đầu đề 1 Char"/>
    <w:basedOn w:val="Phngmcinhcuaoanvn"/>
    <w:link w:val="u1"/>
    <w:uiPriority w:val="9"/>
    <w:rsid w:val="00C61E4C"/>
    <w:rPr>
      <w:rFonts w:cs="Arial"/>
      <w:b/>
      <w:bCs/>
      <w:caps/>
      <w:kern w:val="32"/>
      <w:sz w:val="30"/>
      <w:szCs w:val="32"/>
    </w:rPr>
  </w:style>
  <w:style w:type="paragraph" w:styleId="DanhmucTailiuThamkhao">
    <w:name w:val="Bibliography"/>
    <w:basedOn w:val="Binhthng"/>
    <w:next w:val="Binhthng"/>
    <w:uiPriority w:val="37"/>
    <w:unhideWhenUsed/>
    <w:rsid w:val="00EC1FA6"/>
  </w:style>
  <w:style w:type="character" w:styleId="NhnmnhThm">
    <w:name w:val="Intense Emphasis"/>
    <w:uiPriority w:val="21"/>
    <w:rsid w:val="004044A0"/>
    <w:rPr>
      <w:b/>
      <w:bCs/>
      <w:i/>
      <w:iCs/>
      <w:color w:val="4F81BD"/>
    </w:rPr>
  </w:style>
  <w:style w:type="paragraph" w:customStyle="1" w:styleId="Code">
    <w:name w:val="Code"/>
    <w:basedOn w:val="Binhthng"/>
    <w:link w:val="CodeChar"/>
    <w:qFormat/>
    <w:rsid w:val="00B96609"/>
    <w:pPr>
      <w:spacing w:after="60"/>
      <w:ind w:firstLine="0"/>
    </w:pPr>
    <w:rPr>
      <w:rFonts w:ascii="Courier New" w:hAnsi="Courier New"/>
      <w:sz w:val="20"/>
    </w:rPr>
  </w:style>
  <w:style w:type="paragraph" w:customStyle="1" w:styleId="TLTK">
    <w:name w:val="TLTK"/>
    <w:basedOn w:val="Binhthng"/>
    <w:link w:val="TLTKChar"/>
    <w:qFormat/>
    <w:rsid w:val="00E94FE7"/>
    <w:pPr>
      <w:ind w:firstLine="0"/>
    </w:pPr>
    <w:rPr>
      <w:noProof/>
    </w:rPr>
  </w:style>
  <w:style w:type="character" w:customStyle="1" w:styleId="CodeChar">
    <w:name w:val="Code Char"/>
    <w:basedOn w:val="u1Char"/>
    <w:link w:val="Code"/>
    <w:rsid w:val="00B96609"/>
    <w:rPr>
      <w:rFonts w:ascii="Courier New" w:hAnsi="Courier New" w:cs="Arial"/>
      <w:b w:val="0"/>
      <w:bCs w:val="0"/>
      <w:caps/>
      <w:kern w:val="32"/>
      <w:sz w:val="30"/>
      <w:szCs w:val="24"/>
    </w:rPr>
  </w:style>
  <w:style w:type="character" w:customStyle="1" w:styleId="TLTKChar">
    <w:name w:val="TLTK Char"/>
    <w:basedOn w:val="Phngmcinhcuaoanvn"/>
    <w:link w:val="TLTK"/>
    <w:rsid w:val="00E94FE7"/>
    <w:rPr>
      <w:noProof/>
      <w:sz w:val="24"/>
      <w:szCs w:val="24"/>
    </w:rPr>
  </w:style>
  <w:style w:type="paragraph" w:customStyle="1" w:styleId="Captions">
    <w:name w:val="Captions"/>
    <w:basedOn w:val="Chuthich"/>
    <w:link w:val="CaptionsChar"/>
    <w:qFormat/>
    <w:rsid w:val="00D27418"/>
    <w:rPr>
      <w:sz w:val="22"/>
    </w:rPr>
  </w:style>
  <w:style w:type="character" w:customStyle="1" w:styleId="ChuthichChar">
    <w:name w:val="Chú thích Char"/>
    <w:basedOn w:val="Phngmcinhcuaoanvn"/>
    <w:link w:val="Chuthich"/>
    <w:rsid w:val="00D27418"/>
    <w:rPr>
      <w:bCs/>
      <w:sz w:val="26"/>
    </w:rPr>
  </w:style>
  <w:style w:type="character" w:customStyle="1" w:styleId="CaptionsChar">
    <w:name w:val="Captions Char"/>
    <w:basedOn w:val="ChuthichChar"/>
    <w:link w:val="Captions"/>
    <w:rsid w:val="00D27418"/>
    <w:rPr>
      <w:bCs/>
      <w:sz w:val="22"/>
    </w:rPr>
  </w:style>
  <w:style w:type="character" w:customStyle="1" w:styleId="oancuaDanhsachChar">
    <w:name w:val="Đoạn của Danh sách Char"/>
    <w:basedOn w:val="Phngmcinhcuaoanvn"/>
    <w:link w:val="oancuaDanhsach"/>
    <w:locked/>
    <w:rsid w:val="00786457"/>
    <w:rPr>
      <w:sz w:val="24"/>
      <w:szCs w:val="24"/>
    </w:rPr>
  </w:style>
  <w:style w:type="paragraph" w:customStyle="1" w:styleId="Listlevel2">
    <w:name w:val="List level 2"/>
    <w:basedOn w:val="oancuaDanhsach"/>
    <w:link w:val="Listlevel2Char"/>
    <w:qFormat/>
    <w:rsid w:val="00786457"/>
    <w:pPr>
      <w:numPr>
        <w:numId w:val="0"/>
      </w:numPr>
      <w:tabs>
        <w:tab w:val="num" w:pos="360"/>
      </w:tabs>
      <w:spacing w:before="0"/>
      <w:ind w:left="567" w:hanging="357"/>
    </w:pPr>
  </w:style>
  <w:style w:type="character" w:customStyle="1" w:styleId="TBLChar">
    <w:name w:val="TBL Char"/>
    <w:basedOn w:val="Phngmcinhcuaoanvn"/>
    <w:link w:val="TBL"/>
    <w:locked/>
    <w:rsid w:val="001C7513"/>
    <w:rPr>
      <w:sz w:val="24"/>
      <w:szCs w:val="24"/>
    </w:rPr>
  </w:style>
  <w:style w:type="paragraph" w:customStyle="1" w:styleId="TBL">
    <w:name w:val="TBL"/>
    <w:basedOn w:val="Binhthng"/>
    <w:link w:val="TBLChar"/>
    <w:qFormat/>
    <w:rsid w:val="001C7513"/>
    <w:pPr>
      <w:spacing w:before="60" w:after="60" w:line="240" w:lineRule="auto"/>
      <w:ind w:firstLine="0"/>
    </w:pPr>
  </w:style>
  <w:style w:type="character" w:customStyle="1" w:styleId="u2Char">
    <w:name w:val="Đầu đề 2 Char"/>
    <w:basedOn w:val="Phngmcinhcuaoanvn"/>
    <w:link w:val="u2"/>
    <w:rsid w:val="00D500CE"/>
    <w:rPr>
      <w:rFonts w:cs="Arial"/>
      <w:b/>
      <w:bCs/>
      <w:iCs/>
      <w:sz w:val="24"/>
      <w:szCs w:val="28"/>
    </w:rPr>
  </w:style>
  <w:style w:type="character" w:customStyle="1" w:styleId="tlid-translation">
    <w:name w:val="tlid-translation"/>
    <w:basedOn w:val="Phngmcinhcuaoanvn"/>
    <w:rsid w:val="001E0CFD"/>
  </w:style>
  <w:style w:type="character" w:styleId="cpChagiiquyt">
    <w:name w:val="Unresolved Mention"/>
    <w:basedOn w:val="Phngmcinhcuaoanvn"/>
    <w:uiPriority w:val="99"/>
    <w:semiHidden/>
    <w:unhideWhenUsed/>
    <w:rsid w:val="005961B0"/>
    <w:rPr>
      <w:color w:val="605E5C"/>
      <w:shd w:val="clear" w:color="auto" w:fill="E1DFDD"/>
    </w:rPr>
  </w:style>
  <w:style w:type="character" w:customStyle="1" w:styleId="Listlevel2Char">
    <w:name w:val="List level 2 Char"/>
    <w:basedOn w:val="oancuaDanhsachChar"/>
    <w:link w:val="Listlevel2"/>
    <w:rsid w:val="0082389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2348297">
      <w:bodyDiv w:val="1"/>
      <w:marLeft w:val="0"/>
      <w:marRight w:val="0"/>
      <w:marTop w:val="0"/>
      <w:marBottom w:val="0"/>
      <w:divBdr>
        <w:top w:val="none" w:sz="0" w:space="0" w:color="auto"/>
        <w:left w:val="none" w:sz="0" w:space="0" w:color="auto"/>
        <w:bottom w:val="none" w:sz="0" w:space="0" w:color="auto"/>
        <w:right w:val="none" w:sz="0" w:space="0" w:color="auto"/>
      </w:divBdr>
    </w:div>
    <w:div w:id="377435400">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07007164">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922034320">
      <w:bodyDiv w:val="1"/>
      <w:marLeft w:val="0"/>
      <w:marRight w:val="0"/>
      <w:marTop w:val="0"/>
      <w:marBottom w:val="0"/>
      <w:divBdr>
        <w:top w:val="none" w:sz="0" w:space="0" w:color="auto"/>
        <w:left w:val="none" w:sz="0" w:space="0" w:color="auto"/>
        <w:bottom w:val="none" w:sz="0" w:space="0" w:color="auto"/>
        <w:right w:val="none" w:sz="0" w:space="0" w:color="auto"/>
      </w:divBdr>
    </w:div>
    <w:div w:id="1002516036">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91782606">
      <w:bodyDiv w:val="1"/>
      <w:marLeft w:val="0"/>
      <w:marRight w:val="0"/>
      <w:marTop w:val="0"/>
      <w:marBottom w:val="0"/>
      <w:divBdr>
        <w:top w:val="none" w:sz="0" w:space="0" w:color="auto"/>
        <w:left w:val="none" w:sz="0" w:space="0" w:color="auto"/>
        <w:bottom w:val="none" w:sz="0" w:space="0" w:color="auto"/>
        <w:right w:val="none" w:sz="0" w:space="0" w:color="auto"/>
      </w:divBdr>
      <w:divsChild>
        <w:div w:id="1604457738">
          <w:marLeft w:val="0"/>
          <w:marRight w:val="0"/>
          <w:marTop w:val="0"/>
          <w:marBottom w:val="0"/>
          <w:divBdr>
            <w:top w:val="none" w:sz="0" w:space="0" w:color="auto"/>
            <w:left w:val="none" w:sz="0" w:space="0" w:color="auto"/>
            <w:bottom w:val="none" w:sz="0" w:space="0" w:color="auto"/>
            <w:right w:val="none" w:sz="0" w:space="0" w:color="auto"/>
          </w:divBdr>
          <w:divsChild>
            <w:div w:id="153693441">
              <w:marLeft w:val="0"/>
              <w:marRight w:val="0"/>
              <w:marTop w:val="0"/>
              <w:marBottom w:val="0"/>
              <w:divBdr>
                <w:top w:val="none" w:sz="0" w:space="0" w:color="auto"/>
                <w:left w:val="none" w:sz="0" w:space="0" w:color="auto"/>
                <w:bottom w:val="none" w:sz="0" w:space="0" w:color="auto"/>
                <w:right w:val="none" w:sz="0" w:space="0" w:color="auto"/>
              </w:divBdr>
            </w:div>
            <w:div w:id="111948490">
              <w:marLeft w:val="0"/>
              <w:marRight w:val="0"/>
              <w:marTop w:val="0"/>
              <w:marBottom w:val="0"/>
              <w:divBdr>
                <w:top w:val="none" w:sz="0" w:space="0" w:color="auto"/>
                <w:left w:val="none" w:sz="0" w:space="0" w:color="auto"/>
                <w:bottom w:val="none" w:sz="0" w:space="0" w:color="auto"/>
                <w:right w:val="none" w:sz="0" w:space="0" w:color="auto"/>
              </w:divBdr>
            </w:div>
            <w:div w:id="388764933">
              <w:marLeft w:val="0"/>
              <w:marRight w:val="0"/>
              <w:marTop w:val="0"/>
              <w:marBottom w:val="0"/>
              <w:divBdr>
                <w:top w:val="none" w:sz="0" w:space="0" w:color="auto"/>
                <w:left w:val="none" w:sz="0" w:space="0" w:color="auto"/>
                <w:bottom w:val="none" w:sz="0" w:space="0" w:color="auto"/>
                <w:right w:val="none" w:sz="0" w:space="0" w:color="auto"/>
              </w:divBdr>
            </w:div>
            <w:div w:id="1886940869">
              <w:marLeft w:val="0"/>
              <w:marRight w:val="0"/>
              <w:marTop w:val="0"/>
              <w:marBottom w:val="0"/>
              <w:divBdr>
                <w:top w:val="none" w:sz="0" w:space="0" w:color="auto"/>
                <w:left w:val="none" w:sz="0" w:space="0" w:color="auto"/>
                <w:bottom w:val="none" w:sz="0" w:space="0" w:color="auto"/>
                <w:right w:val="none" w:sz="0" w:space="0" w:color="auto"/>
              </w:divBdr>
            </w:div>
            <w:div w:id="306672732">
              <w:marLeft w:val="0"/>
              <w:marRight w:val="0"/>
              <w:marTop w:val="0"/>
              <w:marBottom w:val="0"/>
              <w:divBdr>
                <w:top w:val="none" w:sz="0" w:space="0" w:color="auto"/>
                <w:left w:val="none" w:sz="0" w:space="0" w:color="auto"/>
                <w:bottom w:val="none" w:sz="0" w:space="0" w:color="auto"/>
                <w:right w:val="none" w:sz="0" w:space="0" w:color="auto"/>
              </w:divBdr>
            </w:div>
            <w:div w:id="454954205">
              <w:marLeft w:val="0"/>
              <w:marRight w:val="0"/>
              <w:marTop w:val="0"/>
              <w:marBottom w:val="0"/>
              <w:divBdr>
                <w:top w:val="none" w:sz="0" w:space="0" w:color="auto"/>
                <w:left w:val="none" w:sz="0" w:space="0" w:color="auto"/>
                <w:bottom w:val="none" w:sz="0" w:space="0" w:color="auto"/>
                <w:right w:val="none" w:sz="0" w:space="0" w:color="auto"/>
              </w:divBdr>
            </w:div>
            <w:div w:id="1988244849">
              <w:marLeft w:val="0"/>
              <w:marRight w:val="0"/>
              <w:marTop w:val="0"/>
              <w:marBottom w:val="0"/>
              <w:divBdr>
                <w:top w:val="none" w:sz="0" w:space="0" w:color="auto"/>
                <w:left w:val="none" w:sz="0" w:space="0" w:color="auto"/>
                <w:bottom w:val="none" w:sz="0" w:space="0" w:color="auto"/>
                <w:right w:val="none" w:sz="0" w:space="0" w:color="auto"/>
              </w:divBdr>
            </w:div>
            <w:div w:id="1492331221">
              <w:marLeft w:val="0"/>
              <w:marRight w:val="0"/>
              <w:marTop w:val="0"/>
              <w:marBottom w:val="0"/>
              <w:divBdr>
                <w:top w:val="none" w:sz="0" w:space="0" w:color="auto"/>
                <w:left w:val="none" w:sz="0" w:space="0" w:color="auto"/>
                <w:bottom w:val="none" w:sz="0" w:space="0" w:color="auto"/>
                <w:right w:val="none" w:sz="0" w:space="0" w:color="auto"/>
              </w:divBdr>
            </w:div>
            <w:div w:id="997735762">
              <w:marLeft w:val="0"/>
              <w:marRight w:val="0"/>
              <w:marTop w:val="0"/>
              <w:marBottom w:val="0"/>
              <w:divBdr>
                <w:top w:val="none" w:sz="0" w:space="0" w:color="auto"/>
                <w:left w:val="none" w:sz="0" w:space="0" w:color="auto"/>
                <w:bottom w:val="none" w:sz="0" w:space="0" w:color="auto"/>
                <w:right w:val="none" w:sz="0" w:space="0" w:color="auto"/>
              </w:divBdr>
            </w:div>
            <w:div w:id="528488778">
              <w:marLeft w:val="0"/>
              <w:marRight w:val="0"/>
              <w:marTop w:val="0"/>
              <w:marBottom w:val="0"/>
              <w:divBdr>
                <w:top w:val="none" w:sz="0" w:space="0" w:color="auto"/>
                <w:left w:val="none" w:sz="0" w:space="0" w:color="auto"/>
                <w:bottom w:val="none" w:sz="0" w:space="0" w:color="auto"/>
                <w:right w:val="none" w:sz="0" w:space="0" w:color="auto"/>
              </w:divBdr>
            </w:div>
            <w:div w:id="1231843841">
              <w:marLeft w:val="0"/>
              <w:marRight w:val="0"/>
              <w:marTop w:val="0"/>
              <w:marBottom w:val="0"/>
              <w:divBdr>
                <w:top w:val="none" w:sz="0" w:space="0" w:color="auto"/>
                <w:left w:val="none" w:sz="0" w:space="0" w:color="auto"/>
                <w:bottom w:val="none" w:sz="0" w:space="0" w:color="auto"/>
                <w:right w:val="none" w:sz="0" w:space="0" w:color="auto"/>
              </w:divBdr>
            </w:div>
            <w:div w:id="1109197686">
              <w:marLeft w:val="0"/>
              <w:marRight w:val="0"/>
              <w:marTop w:val="0"/>
              <w:marBottom w:val="0"/>
              <w:divBdr>
                <w:top w:val="none" w:sz="0" w:space="0" w:color="auto"/>
                <w:left w:val="none" w:sz="0" w:space="0" w:color="auto"/>
                <w:bottom w:val="none" w:sz="0" w:space="0" w:color="auto"/>
                <w:right w:val="none" w:sz="0" w:space="0" w:color="auto"/>
              </w:divBdr>
            </w:div>
            <w:div w:id="1381588894">
              <w:marLeft w:val="0"/>
              <w:marRight w:val="0"/>
              <w:marTop w:val="0"/>
              <w:marBottom w:val="0"/>
              <w:divBdr>
                <w:top w:val="none" w:sz="0" w:space="0" w:color="auto"/>
                <w:left w:val="none" w:sz="0" w:space="0" w:color="auto"/>
                <w:bottom w:val="none" w:sz="0" w:space="0" w:color="auto"/>
                <w:right w:val="none" w:sz="0" w:space="0" w:color="auto"/>
              </w:divBdr>
            </w:div>
            <w:div w:id="1150093039">
              <w:marLeft w:val="0"/>
              <w:marRight w:val="0"/>
              <w:marTop w:val="0"/>
              <w:marBottom w:val="0"/>
              <w:divBdr>
                <w:top w:val="none" w:sz="0" w:space="0" w:color="auto"/>
                <w:left w:val="none" w:sz="0" w:space="0" w:color="auto"/>
                <w:bottom w:val="none" w:sz="0" w:space="0" w:color="auto"/>
                <w:right w:val="none" w:sz="0" w:space="0" w:color="auto"/>
              </w:divBdr>
            </w:div>
            <w:div w:id="469153">
              <w:marLeft w:val="0"/>
              <w:marRight w:val="0"/>
              <w:marTop w:val="0"/>
              <w:marBottom w:val="0"/>
              <w:divBdr>
                <w:top w:val="none" w:sz="0" w:space="0" w:color="auto"/>
                <w:left w:val="none" w:sz="0" w:space="0" w:color="auto"/>
                <w:bottom w:val="none" w:sz="0" w:space="0" w:color="auto"/>
                <w:right w:val="none" w:sz="0" w:space="0" w:color="auto"/>
              </w:divBdr>
            </w:div>
            <w:div w:id="1038046366">
              <w:marLeft w:val="0"/>
              <w:marRight w:val="0"/>
              <w:marTop w:val="0"/>
              <w:marBottom w:val="0"/>
              <w:divBdr>
                <w:top w:val="none" w:sz="0" w:space="0" w:color="auto"/>
                <w:left w:val="none" w:sz="0" w:space="0" w:color="auto"/>
                <w:bottom w:val="none" w:sz="0" w:space="0" w:color="auto"/>
                <w:right w:val="none" w:sz="0" w:space="0" w:color="auto"/>
              </w:divBdr>
            </w:div>
            <w:div w:id="1617640777">
              <w:marLeft w:val="0"/>
              <w:marRight w:val="0"/>
              <w:marTop w:val="0"/>
              <w:marBottom w:val="0"/>
              <w:divBdr>
                <w:top w:val="none" w:sz="0" w:space="0" w:color="auto"/>
                <w:left w:val="none" w:sz="0" w:space="0" w:color="auto"/>
                <w:bottom w:val="none" w:sz="0" w:space="0" w:color="auto"/>
                <w:right w:val="none" w:sz="0" w:space="0" w:color="auto"/>
              </w:divBdr>
            </w:div>
            <w:div w:id="797647634">
              <w:marLeft w:val="0"/>
              <w:marRight w:val="0"/>
              <w:marTop w:val="0"/>
              <w:marBottom w:val="0"/>
              <w:divBdr>
                <w:top w:val="none" w:sz="0" w:space="0" w:color="auto"/>
                <w:left w:val="none" w:sz="0" w:space="0" w:color="auto"/>
                <w:bottom w:val="none" w:sz="0" w:space="0" w:color="auto"/>
                <w:right w:val="none" w:sz="0" w:space="0" w:color="auto"/>
              </w:divBdr>
            </w:div>
            <w:div w:id="1825850406">
              <w:marLeft w:val="0"/>
              <w:marRight w:val="0"/>
              <w:marTop w:val="0"/>
              <w:marBottom w:val="0"/>
              <w:divBdr>
                <w:top w:val="none" w:sz="0" w:space="0" w:color="auto"/>
                <w:left w:val="none" w:sz="0" w:space="0" w:color="auto"/>
                <w:bottom w:val="none" w:sz="0" w:space="0" w:color="auto"/>
                <w:right w:val="none" w:sz="0" w:space="0" w:color="auto"/>
              </w:divBdr>
            </w:div>
            <w:div w:id="1945575300">
              <w:marLeft w:val="0"/>
              <w:marRight w:val="0"/>
              <w:marTop w:val="0"/>
              <w:marBottom w:val="0"/>
              <w:divBdr>
                <w:top w:val="none" w:sz="0" w:space="0" w:color="auto"/>
                <w:left w:val="none" w:sz="0" w:space="0" w:color="auto"/>
                <w:bottom w:val="none" w:sz="0" w:space="0" w:color="auto"/>
                <w:right w:val="none" w:sz="0" w:space="0" w:color="auto"/>
              </w:divBdr>
            </w:div>
            <w:div w:id="669648064">
              <w:marLeft w:val="0"/>
              <w:marRight w:val="0"/>
              <w:marTop w:val="0"/>
              <w:marBottom w:val="0"/>
              <w:divBdr>
                <w:top w:val="none" w:sz="0" w:space="0" w:color="auto"/>
                <w:left w:val="none" w:sz="0" w:space="0" w:color="auto"/>
                <w:bottom w:val="none" w:sz="0" w:space="0" w:color="auto"/>
                <w:right w:val="none" w:sz="0" w:space="0" w:color="auto"/>
              </w:divBdr>
            </w:div>
            <w:div w:id="1130170960">
              <w:marLeft w:val="0"/>
              <w:marRight w:val="0"/>
              <w:marTop w:val="0"/>
              <w:marBottom w:val="0"/>
              <w:divBdr>
                <w:top w:val="none" w:sz="0" w:space="0" w:color="auto"/>
                <w:left w:val="none" w:sz="0" w:space="0" w:color="auto"/>
                <w:bottom w:val="none" w:sz="0" w:space="0" w:color="auto"/>
                <w:right w:val="none" w:sz="0" w:space="0" w:color="auto"/>
              </w:divBdr>
            </w:div>
            <w:div w:id="579169877">
              <w:marLeft w:val="0"/>
              <w:marRight w:val="0"/>
              <w:marTop w:val="0"/>
              <w:marBottom w:val="0"/>
              <w:divBdr>
                <w:top w:val="none" w:sz="0" w:space="0" w:color="auto"/>
                <w:left w:val="none" w:sz="0" w:space="0" w:color="auto"/>
                <w:bottom w:val="none" w:sz="0" w:space="0" w:color="auto"/>
                <w:right w:val="none" w:sz="0" w:space="0" w:color="auto"/>
              </w:divBdr>
            </w:div>
            <w:div w:id="1713581066">
              <w:marLeft w:val="0"/>
              <w:marRight w:val="0"/>
              <w:marTop w:val="0"/>
              <w:marBottom w:val="0"/>
              <w:divBdr>
                <w:top w:val="none" w:sz="0" w:space="0" w:color="auto"/>
                <w:left w:val="none" w:sz="0" w:space="0" w:color="auto"/>
                <w:bottom w:val="none" w:sz="0" w:space="0" w:color="auto"/>
                <w:right w:val="none" w:sz="0" w:space="0" w:color="auto"/>
              </w:divBdr>
            </w:div>
            <w:div w:id="250896132">
              <w:marLeft w:val="0"/>
              <w:marRight w:val="0"/>
              <w:marTop w:val="0"/>
              <w:marBottom w:val="0"/>
              <w:divBdr>
                <w:top w:val="none" w:sz="0" w:space="0" w:color="auto"/>
                <w:left w:val="none" w:sz="0" w:space="0" w:color="auto"/>
                <w:bottom w:val="none" w:sz="0" w:space="0" w:color="auto"/>
                <w:right w:val="none" w:sz="0" w:space="0" w:color="auto"/>
              </w:divBdr>
            </w:div>
            <w:div w:id="1197086373">
              <w:marLeft w:val="0"/>
              <w:marRight w:val="0"/>
              <w:marTop w:val="0"/>
              <w:marBottom w:val="0"/>
              <w:divBdr>
                <w:top w:val="none" w:sz="0" w:space="0" w:color="auto"/>
                <w:left w:val="none" w:sz="0" w:space="0" w:color="auto"/>
                <w:bottom w:val="none" w:sz="0" w:space="0" w:color="auto"/>
                <w:right w:val="none" w:sz="0" w:space="0" w:color="auto"/>
              </w:divBdr>
            </w:div>
            <w:div w:id="1418017838">
              <w:marLeft w:val="0"/>
              <w:marRight w:val="0"/>
              <w:marTop w:val="0"/>
              <w:marBottom w:val="0"/>
              <w:divBdr>
                <w:top w:val="none" w:sz="0" w:space="0" w:color="auto"/>
                <w:left w:val="none" w:sz="0" w:space="0" w:color="auto"/>
                <w:bottom w:val="none" w:sz="0" w:space="0" w:color="auto"/>
                <w:right w:val="none" w:sz="0" w:space="0" w:color="auto"/>
              </w:divBdr>
            </w:div>
            <w:div w:id="960575625">
              <w:marLeft w:val="0"/>
              <w:marRight w:val="0"/>
              <w:marTop w:val="0"/>
              <w:marBottom w:val="0"/>
              <w:divBdr>
                <w:top w:val="none" w:sz="0" w:space="0" w:color="auto"/>
                <w:left w:val="none" w:sz="0" w:space="0" w:color="auto"/>
                <w:bottom w:val="none" w:sz="0" w:space="0" w:color="auto"/>
                <w:right w:val="none" w:sz="0" w:space="0" w:color="auto"/>
              </w:divBdr>
            </w:div>
            <w:div w:id="2108693259">
              <w:marLeft w:val="0"/>
              <w:marRight w:val="0"/>
              <w:marTop w:val="0"/>
              <w:marBottom w:val="0"/>
              <w:divBdr>
                <w:top w:val="none" w:sz="0" w:space="0" w:color="auto"/>
                <w:left w:val="none" w:sz="0" w:space="0" w:color="auto"/>
                <w:bottom w:val="none" w:sz="0" w:space="0" w:color="auto"/>
                <w:right w:val="none" w:sz="0" w:space="0" w:color="auto"/>
              </w:divBdr>
            </w:div>
            <w:div w:id="31347375">
              <w:marLeft w:val="0"/>
              <w:marRight w:val="0"/>
              <w:marTop w:val="0"/>
              <w:marBottom w:val="0"/>
              <w:divBdr>
                <w:top w:val="none" w:sz="0" w:space="0" w:color="auto"/>
                <w:left w:val="none" w:sz="0" w:space="0" w:color="auto"/>
                <w:bottom w:val="none" w:sz="0" w:space="0" w:color="auto"/>
                <w:right w:val="none" w:sz="0" w:space="0" w:color="auto"/>
              </w:divBdr>
            </w:div>
            <w:div w:id="505286074">
              <w:marLeft w:val="0"/>
              <w:marRight w:val="0"/>
              <w:marTop w:val="0"/>
              <w:marBottom w:val="0"/>
              <w:divBdr>
                <w:top w:val="none" w:sz="0" w:space="0" w:color="auto"/>
                <w:left w:val="none" w:sz="0" w:space="0" w:color="auto"/>
                <w:bottom w:val="none" w:sz="0" w:space="0" w:color="auto"/>
                <w:right w:val="none" w:sz="0" w:space="0" w:color="auto"/>
              </w:divBdr>
            </w:div>
            <w:div w:id="359162027">
              <w:marLeft w:val="0"/>
              <w:marRight w:val="0"/>
              <w:marTop w:val="0"/>
              <w:marBottom w:val="0"/>
              <w:divBdr>
                <w:top w:val="none" w:sz="0" w:space="0" w:color="auto"/>
                <w:left w:val="none" w:sz="0" w:space="0" w:color="auto"/>
                <w:bottom w:val="none" w:sz="0" w:space="0" w:color="auto"/>
                <w:right w:val="none" w:sz="0" w:space="0" w:color="auto"/>
              </w:divBdr>
            </w:div>
            <w:div w:id="548613159">
              <w:marLeft w:val="0"/>
              <w:marRight w:val="0"/>
              <w:marTop w:val="0"/>
              <w:marBottom w:val="0"/>
              <w:divBdr>
                <w:top w:val="none" w:sz="0" w:space="0" w:color="auto"/>
                <w:left w:val="none" w:sz="0" w:space="0" w:color="auto"/>
                <w:bottom w:val="none" w:sz="0" w:space="0" w:color="auto"/>
                <w:right w:val="none" w:sz="0" w:space="0" w:color="auto"/>
              </w:divBdr>
            </w:div>
            <w:div w:id="1448542496">
              <w:marLeft w:val="0"/>
              <w:marRight w:val="0"/>
              <w:marTop w:val="0"/>
              <w:marBottom w:val="0"/>
              <w:divBdr>
                <w:top w:val="none" w:sz="0" w:space="0" w:color="auto"/>
                <w:left w:val="none" w:sz="0" w:space="0" w:color="auto"/>
                <w:bottom w:val="none" w:sz="0" w:space="0" w:color="auto"/>
                <w:right w:val="none" w:sz="0" w:space="0" w:color="auto"/>
              </w:divBdr>
            </w:div>
            <w:div w:id="640690901">
              <w:marLeft w:val="0"/>
              <w:marRight w:val="0"/>
              <w:marTop w:val="0"/>
              <w:marBottom w:val="0"/>
              <w:divBdr>
                <w:top w:val="none" w:sz="0" w:space="0" w:color="auto"/>
                <w:left w:val="none" w:sz="0" w:space="0" w:color="auto"/>
                <w:bottom w:val="none" w:sz="0" w:space="0" w:color="auto"/>
                <w:right w:val="none" w:sz="0" w:space="0" w:color="auto"/>
              </w:divBdr>
            </w:div>
            <w:div w:id="1402488397">
              <w:marLeft w:val="0"/>
              <w:marRight w:val="0"/>
              <w:marTop w:val="0"/>
              <w:marBottom w:val="0"/>
              <w:divBdr>
                <w:top w:val="none" w:sz="0" w:space="0" w:color="auto"/>
                <w:left w:val="none" w:sz="0" w:space="0" w:color="auto"/>
                <w:bottom w:val="none" w:sz="0" w:space="0" w:color="auto"/>
                <w:right w:val="none" w:sz="0" w:space="0" w:color="auto"/>
              </w:divBdr>
            </w:div>
            <w:div w:id="261185766">
              <w:marLeft w:val="0"/>
              <w:marRight w:val="0"/>
              <w:marTop w:val="0"/>
              <w:marBottom w:val="0"/>
              <w:divBdr>
                <w:top w:val="none" w:sz="0" w:space="0" w:color="auto"/>
                <w:left w:val="none" w:sz="0" w:space="0" w:color="auto"/>
                <w:bottom w:val="none" w:sz="0" w:space="0" w:color="auto"/>
                <w:right w:val="none" w:sz="0" w:space="0" w:color="auto"/>
              </w:divBdr>
            </w:div>
            <w:div w:id="197550995">
              <w:marLeft w:val="0"/>
              <w:marRight w:val="0"/>
              <w:marTop w:val="0"/>
              <w:marBottom w:val="0"/>
              <w:divBdr>
                <w:top w:val="none" w:sz="0" w:space="0" w:color="auto"/>
                <w:left w:val="none" w:sz="0" w:space="0" w:color="auto"/>
                <w:bottom w:val="none" w:sz="0" w:space="0" w:color="auto"/>
                <w:right w:val="none" w:sz="0" w:space="0" w:color="auto"/>
              </w:divBdr>
            </w:div>
            <w:div w:id="471141745">
              <w:marLeft w:val="0"/>
              <w:marRight w:val="0"/>
              <w:marTop w:val="0"/>
              <w:marBottom w:val="0"/>
              <w:divBdr>
                <w:top w:val="none" w:sz="0" w:space="0" w:color="auto"/>
                <w:left w:val="none" w:sz="0" w:space="0" w:color="auto"/>
                <w:bottom w:val="none" w:sz="0" w:space="0" w:color="auto"/>
                <w:right w:val="none" w:sz="0" w:space="0" w:color="auto"/>
              </w:divBdr>
            </w:div>
            <w:div w:id="912810610">
              <w:marLeft w:val="0"/>
              <w:marRight w:val="0"/>
              <w:marTop w:val="0"/>
              <w:marBottom w:val="0"/>
              <w:divBdr>
                <w:top w:val="none" w:sz="0" w:space="0" w:color="auto"/>
                <w:left w:val="none" w:sz="0" w:space="0" w:color="auto"/>
                <w:bottom w:val="none" w:sz="0" w:space="0" w:color="auto"/>
                <w:right w:val="none" w:sz="0" w:space="0" w:color="auto"/>
              </w:divBdr>
            </w:div>
            <w:div w:id="1307320615">
              <w:marLeft w:val="0"/>
              <w:marRight w:val="0"/>
              <w:marTop w:val="0"/>
              <w:marBottom w:val="0"/>
              <w:divBdr>
                <w:top w:val="none" w:sz="0" w:space="0" w:color="auto"/>
                <w:left w:val="none" w:sz="0" w:space="0" w:color="auto"/>
                <w:bottom w:val="none" w:sz="0" w:space="0" w:color="auto"/>
                <w:right w:val="none" w:sz="0" w:space="0" w:color="auto"/>
              </w:divBdr>
            </w:div>
            <w:div w:id="1625849332">
              <w:marLeft w:val="0"/>
              <w:marRight w:val="0"/>
              <w:marTop w:val="0"/>
              <w:marBottom w:val="0"/>
              <w:divBdr>
                <w:top w:val="none" w:sz="0" w:space="0" w:color="auto"/>
                <w:left w:val="none" w:sz="0" w:space="0" w:color="auto"/>
                <w:bottom w:val="none" w:sz="0" w:space="0" w:color="auto"/>
                <w:right w:val="none" w:sz="0" w:space="0" w:color="auto"/>
              </w:divBdr>
            </w:div>
            <w:div w:id="393548785">
              <w:marLeft w:val="0"/>
              <w:marRight w:val="0"/>
              <w:marTop w:val="0"/>
              <w:marBottom w:val="0"/>
              <w:divBdr>
                <w:top w:val="none" w:sz="0" w:space="0" w:color="auto"/>
                <w:left w:val="none" w:sz="0" w:space="0" w:color="auto"/>
                <w:bottom w:val="none" w:sz="0" w:space="0" w:color="auto"/>
                <w:right w:val="none" w:sz="0" w:space="0" w:color="auto"/>
              </w:divBdr>
            </w:div>
            <w:div w:id="383211562">
              <w:marLeft w:val="0"/>
              <w:marRight w:val="0"/>
              <w:marTop w:val="0"/>
              <w:marBottom w:val="0"/>
              <w:divBdr>
                <w:top w:val="none" w:sz="0" w:space="0" w:color="auto"/>
                <w:left w:val="none" w:sz="0" w:space="0" w:color="auto"/>
                <w:bottom w:val="none" w:sz="0" w:space="0" w:color="auto"/>
                <w:right w:val="none" w:sz="0" w:space="0" w:color="auto"/>
              </w:divBdr>
            </w:div>
            <w:div w:id="1794594013">
              <w:marLeft w:val="0"/>
              <w:marRight w:val="0"/>
              <w:marTop w:val="0"/>
              <w:marBottom w:val="0"/>
              <w:divBdr>
                <w:top w:val="none" w:sz="0" w:space="0" w:color="auto"/>
                <w:left w:val="none" w:sz="0" w:space="0" w:color="auto"/>
                <w:bottom w:val="none" w:sz="0" w:space="0" w:color="auto"/>
                <w:right w:val="none" w:sz="0" w:space="0" w:color="auto"/>
              </w:divBdr>
            </w:div>
            <w:div w:id="1299216211">
              <w:marLeft w:val="0"/>
              <w:marRight w:val="0"/>
              <w:marTop w:val="0"/>
              <w:marBottom w:val="0"/>
              <w:divBdr>
                <w:top w:val="none" w:sz="0" w:space="0" w:color="auto"/>
                <w:left w:val="none" w:sz="0" w:space="0" w:color="auto"/>
                <w:bottom w:val="none" w:sz="0" w:space="0" w:color="auto"/>
                <w:right w:val="none" w:sz="0" w:space="0" w:color="auto"/>
              </w:divBdr>
            </w:div>
            <w:div w:id="1733774824">
              <w:marLeft w:val="0"/>
              <w:marRight w:val="0"/>
              <w:marTop w:val="0"/>
              <w:marBottom w:val="0"/>
              <w:divBdr>
                <w:top w:val="none" w:sz="0" w:space="0" w:color="auto"/>
                <w:left w:val="none" w:sz="0" w:space="0" w:color="auto"/>
                <w:bottom w:val="none" w:sz="0" w:space="0" w:color="auto"/>
                <w:right w:val="none" w:sz="0" w:space="0" w:color="auto"/>
              </w:divBdr>
            </w:div>
            <w:div w:id="1446003698">
              <w:marLeft w:val="0"/>
              <w:marRight w:val="0"/>
              <w:marTop w:val="0"/>
              <w:marBottom w:val="0"/>
              <w:divBdr>
                <w:top w:val="none" w:sz="0" w:space="0" w:color="auto"/>
                <w:left w:val="none" w:sz="0" w:space="0" w:color="auto"/>
                <w:bottom w:val="none" w:sz="0" w:space="0" w:color="auto"/>
                <w:right w:val="none" w:sz="0" w:space="0" w:color="auto"/>
              </w:divBdr>
            </w:div>
            <w:div w:id="121053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9485">
      <w:bodyDiv w:val="1"/>
      <w:marLeft w:val="0"/>
      <w:marRight w:val="0"/>
      <w:marTop w:val="0"/>
      <w:marBottom w:val="0"/>
      <w:divBdr>
        <w:top w:val="none" w:sz="0" w:space="0" w:color="auto"/>
        <w:left w:val="none" w:sz="0" w:space="0" w:color="auto"/>
        <w:bottom w:val="none" w:sz="0" w:space="0" w:color="auto"/>
        <w:right w:val="none" w:sz="0" w:space="0" w:color="auto"/>
      </w:divBdr>
    </w:div>
    <w:div w:id="1218979288">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8637176">
      <w:bodyDiv w:val="1"/>
      <w:marLeft w:val="0"/>
      <w:marRight w:val="0"/>
      <w:marTop w:val="0"/>
      <w:marBottom w:val="0"/>
      <w:divBdr>
        <w:top w:val="none" w:sz="0" w:space="0" w:color="auto"/>
        <w:left w:val="none" w:sz="0" w:space="0" w:color="auto"/>
        <w:bottom w:val="none" w:sz="0" w:space="0" w:color="auto"/>
        <w:right w:val="none" w:sz="0" w:space="0" w:color="auto"/>
      </w:divBdr>
      <w:divsChild>
        <w:div w:id="71702188">
          <w:marLeft w:val="0"/>
          <w:marRight w:val="0"/>
          <w:marTop w:val="0"/>
          <w:marBottom w:val="0"/>
          <w:divBdr>
            <w:top w:val="none" w:sz="0" w:space="0" w:color="auto"/>
            <w:left w:val="none" w:sz="0" w:space="0" w:color="auto"/>
            <w:bottom w:val="none" w:sz="0" w:space="0" w:color="auto"/>
            <w:right w:val="none" w:sz="0" w:space="0" w:color="auto"/>
          </w:divBdr>
          <w:divsChild>
            <w:div w:id="2100984917">
              <w:marLeft w:val="0"/>
              <w:marRight w:val="0"/>
              <w:marTop w:val="0"/>
              <w:marBottom w:val="0"/>
              <w:divBdr>
                <w:top w:val="none" w:sz="0" w:space="0" w:color="auto"/>
                <w:left w:val="none" w:sz="0" w:space="0" w:color="auto"/>
                <w:bottom w:val="none" w:sz="0" w:space="0" w:color="auto"/>
                <w:right w:val="none" w:sz="0" w:space="0" w:color="auto"/>
              </w:divBdr>
            </w:div>
            <w:div w:id="1952543392">
              <w:marLeft w:val="0"/>
              <w:marRight w:val="0"/>
              <w:marTop w:val="0"/>
              <w:marBottom w:val="0"/>
              <w:divBdr>
                <w:top w:val="none" w:sz="0" w:space="0" w:color="auto"/>
                <w:left w:val="none" w:sz="0" w:space="0" w:color="auto"/>
                <w:bottom w:val="none" w:sz="0" w:space="0" w:color="auto"/>
                <w:right w:val="none" w:sz="0" w:space="0" w:color="auto"/>
              </w:divBdr>
            </w:div>
            <w:div w:id="335039586">
              <w:marLeft w:val="0"/>
              <w:marRight w:val="0"/>
              <w:marTop w:val="0"/>
              <w:marBottom w:val="0"/>
              <w:divBdr>
                <w:top w:val="none" w:sz="0" w:space="0" w:color="auto"/>
                <w:left w:val="none" w:sz="0" w:space="0" w:color="auto"/>
                <w:bottom w:val="none" w:sz="0" w:space="0" w:color="auto"/>
                <w:right w:val="none" w:sz="0" w:space="0" w:color="auto"/>
              </w:divBdr>
            </w:div>
            <w:div w:id="1522471718">
              <w:marLeft w:val="0"/>
              <w:marRight w:val="0"/>
              <w:marTop w:val="0"/>
              <w:marBottom w:val="0"/>
              <w:divBdr>
                <w:top w:val="none" w:sz="0" w:space="0" w:color="auto"/>
                <w:left w:val="none" w:sz="0" w:space="0" w:color="auto"/>
                <w:bottom w:val="none" w:sz="0" w:space="0" w:color="auto"/>
                <w:right w:val="none" w:sz="0" w:space="0" w:color="auto"/>
              </w:divBdr>
            </w:div>
            <w:div w:id="760563136">
              <w:marLeft w:val="0"/>
              <w:marRight w:val="0"/>
              <w:marTop w:val="0"/>
              <w:marBottom w:val="0"/>
              <w:divBdr>
                <w:top w:val="none" w:sz="0" w:space="0" w:color="auto"/>
                <w:left w:val="none" w:sz="0" w:space="0" w:color="auto"/>
                <w:bottom w:val="none" w:sz="0" w:space="0" w:color="auto"/>
                <w:right w:val="none" w:sz="0" w:space="0" w:color="auto"/>
              </w:divBdr>
            </w:div>
            <w:div w:id="1885631075">
              <w:marLeft w:val="0"/>
              <w:marRight w:val="0"/>
              <w:marTop w:val="0"/>
              <w:marBottom w:val="0"/>
              <w:divBdr>
                <w:top w:val="none" w:sz="0" w:space="0" w:color="auto"/>
                <w:left w:val="none" w:sz="0" w:space="0" w:color="auto"/>
                <w:bottom w:val="none" w:sz="0" w:space="0" w:color="auto"/>
                <w:right w:val="none" w:sz="0" w:space="0" w:color="auto"/>
              </w:divBdr>
            </w:div>
            <w:div w:id="1776097117">
              <w:marLeft w:val="0"/>
              <w:marRight w:val="0"/>
              <w:marTop w:val="0"/>
              <w:marBottom w:val="0"/>
              <w:divBdr>
                <w:top w:val="none" w:sz="0" w:space="0" w:color="auto"/>
                <w:left w:val="none" w:sz="0" w:space="0" w:color="auto"/>
                <w:bottom w:val="none" w:sz="0" w:space="0" w:color="auto"/>
                <w:right w:val="none" w:sz="0" w:space="0" w:color="auto"/>
              </w:divBdr>
            </w:div>
            <w:div w:id="1572883745">
              <w:marLeft w:val="0"/>
              <w:marRight w:val="0"/>
              <w:marTop w:val="0"/>
              <w:marBottom w:val="0"/>
              <w:divBdr>
                <w:top w:val="none" w:sz="0" w:space="0" w:color="auto"/>
                <w:left w:val="none" w:sz="0" w:space="0" w:color="auto"/>
                <w:bottom w:val="none" w:sz="0" w:space="0" w:color="auto"/>
                <w:right w:val="none" w:sz="0" w:space="0" w:color="auto"/>
              </w:divBdr>
            </w:div>
            <w:div w:id="235632561">
              <w:marLeft w:val="0"/>
              <w:marRight w:val="0"/>
              <w:marTop w:val="0"/>
              <w:marBottom w:val="0"/>
              <w:divBdr>
                <w:top w:val="none" w:sz="0" w:space="0" w:color="auto"/>
                <w:left w:val="none" w:sz="0" w:space="0" w:color="auto"/>
                <w:bottom w:val="none" w:sz="0" w:space="0" w:color="auto"/>
                <w:right w:val="none" w:sz="0" w:space="0" w:color="auto"/>
              </w:divBdr>
            </w:div>
            <w:div w:id="2002852091">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707949831">
              <w:marLeft w:val="0"/>
              <w:marRight w:val="0"/>
              <w:marTop w:val="0"/>
              <w:marBottom w:val="0"/>
              <w:divBdr>
                <w:top w:val="none" w:sz="0" w:space="0" w:color="auto"/>
                <w:left w:val="none" w:sz="0" w:space="0" w:color="auto"/>
                <w:bottom w:val="none" w:sz="0" w:space="0" w:color="auto"/>
                <w:right w:val="none" w:sz="0" w:space="0" w:color="auto"/>
              </w:divBdr>
            </w:div>
            <w:div w:id="2117946038">
              <w:marLeft w:val="0"/>
              <w:marRight w:val="0"/>
              <w:marTop w:val="0"/>
              <w:marBottom w:val="0"/>
              <w:divBdr>
                <w:top w:val="none" w:sz="0" w:space="0" w:color="auto"/>
                <w:left w:val="none" w:sz="0" w:space="0" w:color="auto"/>
                <w:bottom w:val="none" w:sz="0" w:space="0" w:color="auto"/>
                <w:right w:val="none" w:sz="0" w:space="0" w:color="auto"/>
              </w:divBdr>
            </w:div>
            <w:div w:id="1004087339">
              <w:marLeft w:val="0"/>
              <w:marRight w:val="0"/>
              <w:marTop w:val="0"/>
              <w:marBottom w:val="0"/>
              <w:divBdr>
                <w:top w:val="none" w:sz="0" w:space="0" w:color="auto"/>
                <w:left w:val="none" w:sz="0" w:space="0" w:color="auto"/>
                <w:bottom w:val="none" w:sz="0" w:space="0" w:color="auto"/>
                <w:right w:val="none" w:sz="0" w:space="0" w:color="auto"/>
              </w:divBdr>
            </w:div>
            <w:div w:id="18969499">
              <w:marLeft w:val="0"/>
              <w:marRight w:val="0"/>
              <w:marTop w:val="0"/>
              <w:marBottom w:val="0"/>
              <w:divBdr>
                <w:top w:val="none" w:sz="0" w:space="0" w:color="auto"/>
                <w:left w:val="none" w:sz="0" w:space="0" w:color="auto"/>
                <w:bottom w:val="none" w:sz="0" w:space="0" w:color="auto"/>
                <w:right w:val="none" w:sz="0" w:space="0" w:color="auto"/>
              </w:divBdr>
            </w:div>
            <w:div w:id="853568020">
              <w:marLeft w:val="0"/>
              <w:marRight w:val="0"/>
              <w:marTop w:val="0"/>
              <w:marBottom w:val="0"/>
              <w:divBdr>
                <w:top w:val="none" w:sz="0" w:space="0" w:color="auto"/>
                <w:left w:val="none" w:sz="0" w:space="0" w:color="auto"/>
                <w:bottom w:val="none" w:sz="0" w:space="0" w:color="auto"/>
                <w:right w:val="none" w:sz="0" w:space="0" w:color="auto"/>
              </w:divBdr>
            </w:div>
            <w:div w:id="563225849">
              <w:marLeft w:val="0"/>
              <w:marRight w:val="0"/>
              <w:marTop w:val="0"/>
              <w:marBottom w:val="0"/>
              <w:divBdr>
                <w:top w:val="none" w:sz="0" w:space="0" w:color="auto"/>
                <w:left w:val="none" w:sz="0" w:space="0" w:color="auto"/>
                <w:bottom w:val="none" w:sz="0" w:space="0" w:color="auto"/>
                <w:right w:val="none" w:sz="0" w:space="0" w:color="auto"/>
              </w:divBdr>
            </w:div>
            <w:div w:id="23796634">
              <w:marLeft w:val="0"/>
              <w:marRight w:val="0"/>
              <w:marTop w:val="0"/>
              <w:marBottom w:val="0"/>
              <w:divBdr>
                <w:top w:val="none" w:sz="0" w:space="0" w:color="auto"/>
                <w:left w:val="none" w:sz="0" w:space="0" w:color="auto"/>
                <w:bottom w:val="none" w:sz="0" w:space="0" w:color="auto"/>
                <w:right w:val="none" w:sz="0" w:space="0" w:color="auto"/>
              </w:divBdr>
            </w:div>
            <w:div w:id="2130395686">
              <w:marLeft w:val="0"/>
              <w:marRight w:val="0"/>
              <w:marTop w:val="0"/>
              <w:marBottom w:val="0"/>
              <w:divBdr>
                <w:top w:val="none" w:sz="0" w:space="0" w:color="auto"/>
                <w:left w:val="none" w:sz="0" w:space="0" w:color="auto"/>
                <w:bottom w:val="none" w:sz="0" w:space="0" w:color="auto"/>
                <w:right w:val="none" w:sz="0" w:space="0" w:color="auto"/>
              </w:divBdr>
            </w:div>
            <w:div w:id="1205754295">
              <w:marLeft w:val="0"/>
              <w:marRight w:val="0"/>
              <w:marTop w:val="0"/>
              <w:marBottom w:val="0"/>
              <w:divBdr>
                <w:top w:val="none" w:sz="0" w:space="0" w:color="auto"/>
                <w:left w:val="none" w:sz="0" w:space="0" w:color="auto"/>
                <w:bottom w:val="none" w:sz="0" w:space="0" w:color="auto"/>
                <w:right w:val="none" w:sz="0" w:space="0" w:color="auto"/>
              </w:divBdr>
            </w:div>
            <w:div w:id="1529752152">
              <w:marLeft w:val="0"/>
              <w:marRight w:val="0"/>
              <w:marTop w:val="0"/>
              <w:marBottom w:val="0"/>
              <w:divBdr>
                <w:top w:val="none" w:sz="0" w:space="0" w:color="auto"/>
                <w:left w:val="none" w:sz="0" w:space="0" w:color="auto"/>
                <w:bottom w:val="none" w:sz="0" w:space="0" w:color="auto"/>
                <w:right w:val="none" w:sz="0" w:space="0" w:color="auto"/>
              </w:divBdr>
            </w:div>
            <w:div w:id="100225454">
              <w:marLeft w:val="0"/>
              <w:marRight w:val="0"/>
              <w:marTop w:val="0"/>
              <w:marBottom w:val="0"/>
              <w:divBdr>
                <w:top w:val="none" w:sz="0" w:space="0" w:color="auto"/>
                <w:left w:val="none" w:sz="0" w:space="0" w:color="auto"/>
                <w:bottom w:val="none" w:sz="0" w:space="0" w:color="auto"/>
                <w:right w:val="none" w:sz="0" w:space="0" w:color="auto"/>
              </w:divBdr>
            </w:div>
            <w:div w:id="686369195">
              <w:marLeft w:val="0"/>
              <w:marRight w:val="0"/>
              <w:marTop w:val="0"/>
              <w:marBottom w:val="0"/>
              <w:divBdr>
                <w:top w:val="none" w:sz="0" w:space="0" w:color="auto"/>
                <w:left w:val="none" w:sz="0" w:space="0" w:color="auto"/>
                <w:bottom w:val="none" w:sz="0" w:space="0" w:color="auto"/>
                <w:right w:val="none" w:sz="0" w:space="0" w:color="auto"/>
              </w:divBdr>
            </w:div>
            <w:div w:id="202989048">
              <w:marLeft w:val="0"/>
              <w:marRight w:val="0"/>
              <w:marTop w:val="0"/>
              <w:marBottom w:val="0"/>
              <w:divBdr>
                <w:top w:val="none" w:sz="0" w:space="0" w:color="auto"/>
                <w:left w:val="none" w:sz="0" w:space="0" w:color="auto"/>
                <w:bottom w:val="none" w:sz="0" w:space="0" w:color="auto"/>
                <w:right w:val="none" w:sz="0" w:space="0" w:color="auto"/>
              </w:divBdr>
            </w:div>
            <w:div w:id="372774723">
              <w:marLeft w:val="0"/>
              <w:marRight w:val="0"/>
              <w:marTop w:val="0"/>
              <w:marBottom w:val="0"/>
              <w:divBdr>
                <w:top w:val="none" w:sz="0" w:space="0" w:color="auto"/>
                <w:left w:val="none" w:sz="0" w:space="0" w:color="auto"/>
                <w:bottom w:val="none" w:sz="0" w:space="0" w:color="auto"/>
                <w:right w:val="none" w:sz="0" w:space="0" w:color="auto"/>
              </w:divBdr>
            </w:div>
            <w:div w:id="49504059">
              <w:marLeft w:val="0"/>
              <w:marRight w:val="0"/>
              <w:marTop w:val="0"/>
              <w:marBottom w:val="0"/>
              <w:divBdr>
                <w:top w:val="none" w:sz="0" w:space="0" w:color="auto"/>
                <w:left w:val="none" w:sz="0" w:space="0" w:color="auto"/>
                <w:bottom w:val="none" w:sz="0" w:space="0" w:color="auto"/>
                <w:right w:val="none" w:sz="0" w:space="0" w:color="auto"/>
              </w:divBdr>
            </w:div>
            <w:div w:id="242228403">
              <w:marLeft w:val="0"/>
              <w:marRight w:val="0"/>
              <w:marTop w:val="0"/>
              <w:marBottom w:val="0"/>
              <w:divBdr>
                <w:top w:val="none" w:sz="0" w:space="0" w:color="auto"/>
                <w:left w:val="none" w:sz="0" w:space="0" w:color="auto"/>
                <w:bottom w:val="none" w:sz="0" w:space="0" w:color="auto"/>
                <w:right w:val="none" w:sz="0" w:space="0" w:color="auto"/>
              </w:divBdr>
            </w:div>
            <w:div w:id="580214561">
              <w:marLeft w:val="0"/>
              <w:marRight w:val="0"/>
              <w:marTop w:val="0"/>
              <w:marBottom w:val="0"/>
              <w:divBdr>
                <w:top w:val="none" w:sz="0" w:space="0" w:color="auto"/>
                <w:left w:val="none" w:sz="0" w:space="0" w:color="auto"/>
                <w:bottom w:val="none" w:sz="0" w:space="0" w:color="auto"/>
                <w:right w:val="none" w:sz="0" w:space="0" w:color="auto"/>
              </w:divBdr>
            </w:div>
            <w:div w:id="113716005">
              <w:marLeft w:val="0"/>
              <w:marRight w:val="0"/>
              <w:marTop w:val="0"/>
              <w:marBottom w:val="0"/>
              <w:divBdr>
                <w:top w:val="none" w:sz="0" w:space="0" w:color="auto"/>
                <w:left w:val="none" w:sz="0" w:space="0" w:color="auto"/>
                <w:bottom w:val="none" w:sz="0" w:space="0" w:color="auto"/>
                <w:right w:val="none" w:sz="0" w:space="0" w:color="auto"/>
              </w:divBdr>
            </w:div>
            <w:div w:id="916093032">
              <w:marLeft w:val="0"/>
              <w:marRight w:val="0"/>
              <w:marTop w:val="0"/>
              <w:marBottom w:val="0"/>
              <w:divBdr>
                <w:top w:val="none" w:sz="0" w:space="0" w:color="auto"/>
                <w:left w:val="none" w:sz="0" w:space="0" w:color="auto"/>
                <w:bottom w:val="none" w:sz="0" w:space="0" w:color="auto"/>
                <w:right w:val="none" w:sz="0" w:space="0" w:color="auto"/>
              </w:divBdr>
            </w:div>
            <w:div w:id="1401369249">
              <w:marLeft w:val="0"/>
              <w:marRight w:val="0"/>
              <w:marTop w:val="0"/>
              <w:marBottom w:val="0"/>
              <w:divBdr>
                <w:top w:val="none" w:sz="0" w:space="0" w:color="auto"/>
                <w:left w:val="none" w:sz="0" w:space="0" w:color="auto"/>
                <w:bottom w:val="none" w:sz="0" w:space="0" w:color="auto"/>
                <w:right w:val="none" w:sz="0" w:space="0" w:color="auto"/>
              </w:divBdr>
            </w:div>
            <w:div w:id="1899200333">
              <w:marLeft w:val="0"/>
              <w:marRight w:val="0"/>
              <w:marTop w:val="0"/>
              <w:marBottom w:val="0"/>
              <w:divBdr>
                <w:top w:val="none" w:sz="0" w:space="0" w:color="auto"/>
                <w:left w:val="none" w:sz="0" w:space="0" w:color="auto"/>
                <w:bottom w:val="none" w:sz="0" w:space="0" w:color="auto"/>
                <w:right w:val="none" w:sz="0" w:space="0" w:color="auto"/>
              </w:divBdr>
            </w:div>
            <w:div w:id="1761632230">
              <w:marLeft w:val="0"/>
              <w:marRight w:val="0"/>
              <w:marTop w:val="0"/>
              <w:marBottom w:val="0"/>
              <w:divBdr>
                <w:top w:val="none" w:sz="0" w:space="0" w:color="auto"/>
                <w:left w:val="none" w:sz="0" w:space="0" w:color="auto"/>
                <w:bottom w:val="none" w:sz="0" w:space="0" w:color="auto"/>
                <w:right w:val="none" w:sz="0" w:space="0" w:color="auto"/>
              </w:divBdr>
            </w:div>
            <w:div w:id="734284830">
              <w:marLeft w:val="0"/>
              <w:marRight w:val="0"/>
              <w:marTop w:val="0"/>
              <w:marBottom w:val="0"/>
              <w:divBdr>
                <w:top w:val="none" w:sz="0" w:space="0" w:color="auto"/>
                <w:left w:val="none" w:sz="0" w:space="0" w:color="auto"/>
                <w:bottom w:val="none" w:sz="0" w:space="0" w:color="auto"/>
                <w:right w:val="none" w:sz="0" w:space="0" w:color="auto"/>
              </w:divBdr>
            </w:div>
            <w:div w:id="987512855">
              <w:marLeft w:val="0"/>
              <w:marRight w:val="0"/>
              <w:marTop w:val="0"/>
              <w:marBottom w:val="0"/>
              <w:divBdr>
                <w:top w:val="none" w:sz="0" w:space="0" w:color="auto"/>
                <w:left w:val="none" w:sz="0" w:space="0" w:color="auto"/>
                <w:bottom w:val="none" w:sz="0" w:space="0" w:color="auto"/>
                <w:right w:val="none" w:sz="0" w:space="0" w:color="auto"/>
              </w:divBdr>
            </w:div>
            <w:div w:id="1261139461">
              <w:marLeft w:val="0"/>
              <w:marRight w:val="0"/>
              <w:marTop w:val="0"/>
              <w:marBottom w:val="0"/>
              <w:divBdr>
                <w:top w:val="none" w:sz="0" w:space="0" w:color="auto"/>
                <w:left w:val="none" w:sz="0" w:space="0" w:color="auto"/>
                <w:bottom w:val="none" w:sz="0" w:space="0" w:color="auto"/>
                <w:right w:val="none" w:sz="0" w:space="0" w:color="auto"/>
              </w:divBdr>
            </w:div>
            <w:div w:id="1325935403">
              <w:marLeft w:val="0"/>
              <w:marRight w:val="0"/>
              <w:marTop w:val="0"/>
              <w:marBottom w:val="0"/>
              <w:divBdr>
                <w:top w:val="none" w:sz="0" w:space="0" w:color="auto"/>
                <w:left w:val="none" w:sz="0" w:space="0" w:color="auto"/>
                <w:bottom w:val="none" w:sz="0" w:space="0" w:color="auto"/>
                <w:right w:val="none" w:sz="0" w:space="0" w:color="auto"/>
              </w:divBdr>
            </w:div>
            <w:div w:id="759643064">
              <w:marLeft w:val="0"/>
              <w:marRight w:val="0"/>
              <w:marTop w:val="0"/>
              <w:marBottom w:val="0"/>
              <w:divBdr>
                <w:top w:val="none" w:sz="0" w:space="0" w:color="auto"/>
                <w:left w:val="none" w:sz="0" w:space="0" w:color="auto"/>
                <w:bottom w:val="none" w:sz="0" w:space="0" w:color="auto"/>
                <w:right w:val="none" w:sz="0" w:space="0" w:color="auto"/>
              </w:divBdr>
            </w:div>
            <w:div w:id="317271366">
              <w:marLeft w:val="0"/>
              <w:marRight w:val="0"/>
              <w:marTop w:val="0"/>
              <w:marBottom w:val="0"/>
              <w:divBdr>
                <w:top w:val="none" w:sz="0" w:space="0" w:color="auto"/>
                <w:left w:val="none" w:sz="0" w:space="0" w:color="auto"/>
                <w:bottom w:val="none" w:sz="0" w:space="0" w:color="auto"/>
                <w:right w:val="none" w:sz="0" w:space="0" w:color="auto"/>
              </w:divBdr>
            </w:div>
            <w:div w:id="1775830745">
              <w:marLeft w:val="0"/>
              <w:marRight w:val="0"/>
              <w:marTop w:val="0"/>
              <w:marBottom w:val="0"/>
              <w:divBdr>
                <w:top w:val="none" w:sz="0" w:space="0" w:color="auto"/>
                <w:left w:val="none" w:sz="0" w:space="0" w:color="auto"/>
                <w:bottom w:val="none" w:sz="0" w:space="0" w:color="auto"/>
                <w:right w:val="none" w:sz="0" w:space="0" w:color="auto"/>
              </w:divBdr>
            </w:div>
            <w:div w:id="1219703151">
              <w:marLeft w:val="0"/>
              <w:marRight w:val="0"/>
              <w:marTop w:val="0"/>
              <w:marBottom w:val="0"/>
              <w:divBdr>
                <w:top w:val="none" w:sz="0" w:space="0" w:color="auto"/>
                <w:left w:val="none" w:sz="0" w:space="0" w:color="auto"/>
                <w:bottom w:val="none" w:sz="0" w:space="0" w:color="auto"/>
                <w:right w:val="none" w:sz="0" w:space="0" w:color="auto"/>
              </w:divBdr>
            </w:div>
            <w:div w:id="272443958">
              <w:marLeft w:val="0"/>
              <w:marRight w:val="0"/>
              <w:marTop w:val="0"/>
              <w:marBottom w:val="0"/>
              <w:divBdr>
                <w:top w:val="none" w:sz="0" w:space="0" w:color="auto"/>
                <w:left w:val="none" w:sz="0" w:space="0" w:color="auto"/>
                <w:bottom w:val="none" w:sz="0" w:space="0" w:color="auto"/>
                <w:right w:val="none" w:sz="0" w:space="0" w:color="auto"/>
              </w:divBdr>
            </w:div>
            <w:div w:id="1831286587">
              <w:marLeft w:val="0"/>
              <w:marRight w:val="0"/>
              <w:marTop w:val="0"/>
              <w:marBottom w:val="0"/>
              <w:divBdr>
                <w:top w:val="none" w:sz="0" w:space="0" w:color="auto"/>
                <w:left w:val="none" w:sz="0" w:space="0" w:color="auto"/>
                <w:bottom w:val="none" w:sz="0" w:space="0" w:color="auto"/>
                <w:right w:val="none" w:sz="0" w:space="0" w:color="auto"/>
              </w:divBdr>
            </w:div>
            <w:div w:id="2073455769">
              <w:marLeft w:val="0"/>
              <w:marRight w:val="0"/>
              <w:marTop w:val="0"/>
              <w:marBottom w:val="0"/>
              <w:divBdr>
                <w:top w:val="none" w:sz="0" w:space="0" w:color="auto"/>
                <w:left w:val="none" w:sz="0" w:space="0" w:color="auto"/>
                <w:bottom w:val="none" w:sz="0" w:space="0" w:color="auto"/>
                <w:right w:val="none" w:sz="0" w:space="0" w:color="auto"/>
              </w:divBdr>
            </w:div>
            <w:div w:id="1452363818">
              <w:marLeft w:val="0"/>
              <w:marRight w:val="0"/>
              <w:marTop w:val="0"/>
              <w:marBottom w:val="0"/>
              <w:divBdr>
                <w:top w:val="none" w:sz="0" w:space="0" w:color="auto"/>
                <w:left w:val="none" w:sz="0" w:space="0" w:color="auto"/>
                <w:bottom w:val="none" w:sz="0" w:space="0" w:color="auto"/>
                <w:right w:val="none" w:sz="0" w:space="0" w:color="auto"/>
              </w:divBdr>
            </w:div>
            <w:div w:id="1887989881">
              <w:marLeft w:val="0"/>
              <w:marRight w:val="0"/>
              <w:marTop w:val="0"/>
              <w:marBottom w:val="0"/>
              <w:divBdr>
                <w:top w:val="none" w:sz="0" w:space="0" w:color="auto"/>
                <w:left w:val="none" w:sz="0" w:space="0" w:color="auto"/>
                <w:bottom w:val="none" w:sz="0" w:space="0" w:color="auto"/>
                <w:right w:val="none" w:sz="0" w:space="0" w:color="auto"/>
              </w:divBdr>
            </w:div>
            <w:div w:id="2102212660">
              <w:marLeft w:val="0"/>
              <w:marRight w:val="0"/>
              <w:marTop w:val="0"/>
              <w:marBottom w:val="0"/>
              <w:divBdr>
                <w:top w:val="none" w:sz="0" w:space="0" w:color="auto"/>
                <w:left w:val="none" w:sz="0" w:space="0" w:color="auto"/>
                <w:bottom w:val="none" w:sz="0" w:space="0" w:color="auto"/>
                <w:right w:val="none" w:sz="0" w:space="0" w:color="auto"/>
              </w:divBdr>
            </w:div>
            <w:div w:id="1257324602">
              <w:marLeft w:val="0"/>
              <w:marRight w:val="0"/>
              <w:marTop w:val="0"/>
              <w:marBottom w:val="0"/>
              <w:divBdr>
                <w:top w:val="none" w:sz="0" w:space="0" w:color="auto"/>
                <w:left w:val="none" w:sz="0" w:space="0" w:color="auto"/>
                <w:bottom w:val="none" w:sz="0" w:space="0" w:color="auto"/>
                <w:right w:val="none" w:sz="0" w:space="0" w:color="auto"/>
              </w:divBdr>
            </w:div>
            <w:div w:id="206617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0904">
      <w:bodyDiv w:val="1"/>
      <w:marLeft w:val="0"/>
      <w:marRight w:val="0"/>
      <w:marTop w:val="0"/>
      <w:marBottom w:val="0"/>
      <w:divBdr>
        <w:top w:val="none" w:sz="0" w:space="0" w:color="auto"/>
        <w:left w:val="none" w:sz="0" w:space="0" w:color="auto"/>
        <w:bottom w:val="none" w:sz="0" w:space="0" w:color="auto"/>
        <w:right w:val="none" w:sz="0" w:space="0" w:color="auto"/>
      </w:divBdr>
    </w:div>
    <w:div w:id="1408532157">
      <w:bodyDiv w:val="1"/>
      <w:marLeft w:val="0"/>
      <w:marRight w:val="0"/>
      <w:marTop w:val="0"/>
      <w:marBottom w:val="0"/>
      <w:divBdr>
        <w:top w:val="none" w:sz="0" w:space="0" w:color="auto"/>
        <w:left w:val="none" w:sz="0" w:space="0" w:color="auto"/>
        <w:bottom w:val="none" w:sz="0" w:space="0" w:color="auto"/>
        <w:right w:val="none" w:sz="0" w:space="0" w:color="auto"/>
      </w:divBdr>
    </w:div>
    <w:div w:id="1428035698">
      <w:bodyDiv w:val="1"/>
      <w:marLeft w:val="0"/>
      <w:marRight w:val="0"/>
      <w:marTop w:val="0"/>
      <w:marBottom w:val="0"/>
      <w:divBdr>
        <w:top w:val="none" w:sz="0" w:space="0" w:color="auto"/>
        <w:left w:val="none" w:sz="0" w:space="0" w:color="auto"/>
        <w:bottom w:val="none" w:sz="0" w:space="0" w:color="auto"/>
        <w:right w:val="none" w:sz="0" w:space="0" w:color="auto"/>
      </w:divBdr>
    </w:div>
    <w:div w:id="146512544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879275822">
      <w:bodyDiv w:val="1"/>
      <w:marLeft w:val="0"/>
      <w:marRight w:val="0"/>
      <w:marTop w:val="0"/>
      <w:marBottom w:val="0"/>
      <w:divBdr>
        <w:top w:val="none" w:sz="0" w:space="0" w:color="auto"/>
        <w:left w:val="none" w:sz="0" w:space="0" w:color="auto"/>
        <w:bottom w:val="none" w:sz="0" w:space="0" w:color="auto"/>
        <w:right w:val="none" w:sz="0" w:space="0" w:color="auto"/>
      </w:divBdr>
    </w:div>
    <w:div w:id="1947888619">
      <w:bodyDiv w:val="1"/>
      <w:marLeft w:val="0"/>
      <w:marRight w:val="0"/>
      <w:marTop w:val="0"/>
      <w:marBottom w:val="0"/>
      <w:divBdr>
        <w:top w:val="none" w:sz="0" w:space="0" w:color="auto"/>
        <w:left w:val="none" w:sz="0" w:space="0" w:color="auto"/>
        <w:bottom w:val="none" w:sz="0" w:space="0" w:color="auto"/>
        <w:right w:val="none" w:sz="0" w:space="0" w:color="auto"/>
      </w:divBdr>
    </w:div>
    <w:div w:id="1974559258">
      <w:bodyDiv w:val="1"/>
      <w:marLeft w:val="0"/>
      <w:marRight w:val="0"/>
      <w:marTop w:val="0"/>
      <w:marBottom w:val="0"/>
      <w:divBdr>
        <w:top w:val="none" w:sz="0" w:space="0" w:color="auto"/>
        <w:left w:val="none" w:sz="0" w:space="0" w:color="auto"/>
        <w:bottom w:val="none" w:sz="0" w:space="0" w:color="auto"/>
        <w:right w:val="none" w:sz="0" w:space="0" w:color="auto"/>
      </w:divBdr>
    </w:div>
    <w:div w:id="208405757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42140384">
      <w:bodyDiv w:val="1"/>
      <w:marLeft w:val="0"/>
      <w:marRight w:val="0"/>
      <w:marTop w:val="0"/>
      <w:marBottom w:val="0"/>
      <w:divBdr>
        <w:top w:val="none" w:sz="0" w:space="0" w:color="auto"/>
        <w:left w:val="none" w:sz="0" w:space="0" w:color="auto"/>
        <w:bottom w:val="none" w:sz="0" w:space="0" w:color="auto"/>
        <w:right w:val="none" w:sz="0" w:space="0" w:color="auto"/>
      </w:divBdr>
      <w:divsChild>
        <w:div w:id="1351489898">
          <w:marLeft w:val="0"/>
          <w:marRight w:val="0"/>
          <w:marTop w:val="0"/>
          <w:marBottom w:val="0"/>
          <w:divBdr>
            <w:top w:val="none" w:sz="0" w:space="0" w:color="auto"/>
            <w:left w:val="none" w:sz="0" w:space="0" w:color="auto"/>
            <w:bottom w:val="none" w:sz="0" w:space="0" w:color="auto"/>
            <w:right w:val="none" w:sz="0" w:space="0" w:color="auto"/>
          </w:divBdr>
          <w:divsChild>
            <w:div w:id="1956718580">
              <w:marLeft w:val="0"/>
              <w:marRight w:val="0"/>
              <w:marTop w:val="0"/>
              <w:marBottom w:val="0"/>
              <w:divBdr>
                <w:top w:val="none" w:sz="0" w:space="0" w:color="auto"/>
                <w:left w:val="none" w:sz="0" w:space="0" w:color="auto"/>
                <w:bottom w:val="none" w:sz="0" w:space="0" w:color="auto"/>
                <w:right w:val="none" w:sz="0" w:space="0" w:color="auto"/>
              </w:divBdr>
            </w:div>
            <w:div w:id="1628509430">
              <w:marLeft w:val="0"/>
              <w:marRight w:val="0"/>
              <w:marTop w:val="0"/>
              <w:marBottom w:val="0"/>
              <w:divBdr>
                <w:top w:val="none" w:sz="0" w:space="0" w:color="auto"/>
                <w:left w:val="none" w:sz="0" w:space="0" w:color="auto"/>
                <w:bottom w:val="none" w:sz="0" w:space="0" w:color="auto"/>
                <w:right w:val="none" w:sz="0" w:space="0" w:color="auto"/>
              </w:divBdr>
            </w:div>
            <w:div w:id="805585500">
              <w:marLeft w:val="0"/>
              <w:marRight w:val="0"/>
              <w:marTop w:val="0"/>
              <w:marBottom w:val="0"/>
              <w:divBdr>
                <w:top w:val="none" w:sz="0" w:space="0" w:color="auto"/>
                <w:left w:val="none" w:sz="0" w:space="0" w:color="auto"/>
                <w:bottom w:val="none" w:sz="0" w:space="0" w:color="auto"/>
                <w:right w:val="none" w:sz="0" w:space="0" w:color="auto"/>
              </w:divBdr>
            </w:div>
            <w:div w:id="1298417901">
              <w:marLeft w:val="0"/>
              <w:marRight w:val="0"/>
              <w:marTop w:val="0"/>
              <w:marBottom w:val="0"/>
              <w:divBdr>
                <w:top w:val="none" w:sz="0" w:space="0" w:color="auto"/>
                <w:left w:val="none" w:sz="0" w:space="0" w:color="auto"/>
                <w:bottom w:val="none" w:sz="0" w:space="0" w:color="auto"/>
                <w:right w:val="none" w:sz="0" w:space="0" w:color="auto"/>
              </w:divBdr>
            </w:div>
            <w:div w:id="1094743415">
              <w:marLeft w:val="0"/>
              <w:marRight w:val="0"/>
              <w:marTop w:val="0"/>
              <w:marBottom w:val="0"/>
              <w:divBdr>
                <w:top w:val="none" w:sz="0" w:space="0" w:color="auto"/>
                <w:left w:val="none" w:sz="0" w:space="0" w:color="auto"/>
                <w:bottom w:val="none" w:sz="0" w:space="0" w:color="auto"/>
                <w:right w:val="none" w:sz="0" w:space="0" w:color="auto"/>
              </w:divBdr>
            </w:div>
            <w:div w:id="331448297">
              <w:marLeft w:val="0"/>
              <w:marRight w:val="0"/>
              <w:marTop w:val="0"/>
              <w:marBottom w:val="0"/>
              <w:divBdr>
                <w:top w:val="none" w:sz="0" w:space="0" w:color="auto"/>
                <w:left w:val="none" w:sz="0" w:space="0" w:color="auto"/>
                <w:bottom w:val="none" w:sz="0" w:space="0" w:color="auto"/>
                <w:right w:val="none" w:sz="0" w:space="0" w:color="auto"/>
              </w:divBdr>
            </w:div>
            <w:div w:id="944072079">
              <w:marLeft w:val="0"/>
              <w:marRight w:val="0"/>
              <w:marTop w:val="0"/>
              <w:marBottom w:val="0"/>
              <w:divBdr>
                <w:top w:val="none" w:sz="0" w:space="0" w:color="auto"/>
                <w:left w:val="none" w:sz="0" w:space="0" w:color="auto"/>
                <w:bottom w:val="none" w:sz="0" w:space="0" w:color="auto"/>
                <w:right w:val="none" w:sz="0" w:space="0" w:color="auto"/>
              </w:divBdr>
            </w:div>
            <w:div w:id="1269390213">
              <w:marLeft w:val="0"/>
              <w:marRight w:val="0"/>
              <w:marTop w:val="0"/>
              <w:marBottom w:val="0"/>
              <w:divBdr>
                <w:top w:val="none" w:sz="0" w:space="0" w:color="auto"/>
                <w:left w:val="none" w:sz="0" w:space="0" w:color="auto"/>
                <w:bottom w:val="none" w:sz="0" w:space="0" w:color="auto"/>
                <w:right w:val="none" w:sz="0" w:space="0" w:color="auto"/>
              </w:divBdr>
            </w:div>
            <w:div w:id="692000477">
              <w:marLeft w:val="0"/>
              <w:marRight w:val="0"/>
              <w:marTop w:val="0"/>
              <w:marBottom w:val="0"/>
              <w:divBdr>
                <w:top w:val="none" w:sz="0" w:space="0" w:color="auto"/>
                <w:left w:val="none" w:sz="0" w:space="0" w:color="auto"/>
                <w:bottom w:val="none" w:sz="0" w:space="0" w:color="auto"/>
                <w:right w:val="none" w:sz="0" w:space="0" w:color="auto"/>
              </w:divBdr>
            </w:div>
            <w:div w:id="771173225">
              <w:marLeft w:val="0"/>
              <w:marRight w:val="0"/>
              <w:marTop w:val="0"/>
              <w:marBottom w:val="0"/>
              <w:divBdr>
                <w:top w:val="none" w:sz="0" w:space="0" w:color="auto"/>
                <w:left w:val="none" w:sz="0" w:space="0" w:color="auto"/>
                <w:bottom w:val="none" w:sz="0" w:space="0" w:color="auto"/>
                <w:right w:val="none" w:sz="0" w:space="0" w:color="auto"/>
              </w:divBdr>
            </w:div>
            <w:div w:id="1711227009">
              <w:marLeft w:val="0"/>
              <w:marRight w:val="0"/>
              <w:marTop w:val="0"/>
              <w:marBottom w:val="0"/>
              <w:divBdr>
                <w:top w:val="none" w:sz="0" w:space="0" w:color="auto"/>
                <w:left w:val="none" w:sz="0" w:space="0" w:color="auto"/>
                <w:bottom w:val="none" w:sz="0" w:space="0" w:color="auto"/>
                <w:right w:val="none" w:sz="0" w:space="0" w:color="auto"/>
              </w:divBdr>
            </w:div>
            <w:div w:id="745490553">
              <w:marLeft w:val="0"/>
              <w:marRight w:val="0"/>
              <w:marTop w:val="0"/>
              <w:marBottom w:val="0"/>
              <w:divBdr>
                <w:top w:val="none" w:sz="0" w:space="0" w:color="auto"/>
                <w:left w:val="none" w:sz="0" w:space="0" w:color="auto"/>
                <w:bottom w:val="none" w:sz="0" w:space="0" w:color="auto"/>
                <w:right w:val="none" w:sz="0" w:space="0" w:color="auto"/>
              </w:divBdr>
            </w:div>
            <w:div w:id="1643384868">
              <w:marLeft w:val="0"/>
              <w:marRight w:val="0"/>
              <w:marTop w:val="0"/>
              <w:marBottom w:val="0"/>
              <w:divBdr>
                <w:top w:val="none" w:sz="0" w:space="0" w:color="auto"/>
                <w:left w:val="none" w:sz="0" w:space="0" w:color="auto"/>
                <w:bottom w:val="none" w:sz="0" w:space="0" w:color="auto"/>
                <w:right w:val="none" w:sz="0" w:space="0" w:color="auto"/>
              </w:divBdr>
            </w:div>
            <w:div w:id="984816860">
              <w:marLeft w:val="0"/>
              <w:marRight w:val="0"/>
              <w:marTop w:val="0"/>
              <w:marBottom w:val="0"/>
              <w:divBdr>
                <w:top w:val="none" w:sz="0" w:space="0" w:color="auto"/>
                <w:left w:val="none" w:sz="0" w:space="0" w:color="auto"/>
                <w:bottom w:val="none" w:sz="0" w:space="0" w:color="auto"/>
                <w:right w:val="none" w:sz="0" w:space="0" w:color="auto"/>
              </w:divBdr>
            </w:div>
            <w:div w:id="897740905">
              <w:marLeft w:val="0"/>
              <w:marRight w:val="0"/>
              <w:marTop w:val="0"/>
              <w:marBottom w:val="0"/>
              <w:divBdr>
                <w:top w:val="none" w:sz="0" w:space="0" w:color="auto"/>
                <w:left w:val="none" w:sz="0" w:space="0" w:color="auto"/>
                <w:bottom w:val="none" w:sz="0" w:space="0" w:color="auto"/>
                <w:right w:val="none" w:sz="0" w:space="0" w:color="auto"/>
              </w:divBdr>
            </w:div>
            <w:div w:id="8457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Props1.xml><?xml version="1.0" encoding="utf-8"?>
<ds:datastoreItem xmlns:ds="http://schemas.openxmlformats.org/officeDocument/2006/customXml" ds:itemID="{A07C5DF1-1D1B-455D-BDD3-9E3056FE6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10675</TotalTime>
  <Pages>92</Pages>
  <Words>10789</Words>
  <Characters>61498</Characters>
  <Application>Microsoft Office Word</Application>
  <DocSecurity>0</DocSecurity>
  <Lines>512</Lines>
  <Paragraphs>144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72143</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Duong Tien Hieu</cp:lastModifiedBy>
  <cp:revision>182</cp:revision>
  <dcterms:created xsi:type="dcterms:W3CDTF">2018-04-12T07:45:00Z</dcterms:created>
  <dcterms:modified xsi:type="dcterms:W3CDTF">2019-06-29T00:29:00Z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